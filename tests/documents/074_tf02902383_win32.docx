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65E7B" w14:textId="77777777" w:rsidR="00415B8B" w:rsidRDefault="00783D64">
      <w:pPr>
        <w:pStyle w:val="a4"/>
        <w:rPr>
          <w:noProof/>
        </w:rPr>
      </w:pPr>
      <w:r>
        <w:rPr>
          <w:rFonts w:hint="eastAsia"/>
          <w:noProof/>
          <w:lang w:val="ja-JP" w:bidi="ja-JP"/>
        </w:rPr>
        <w:t xml:space="preserve">イベント スケジュール プランナー </w:t>
      </w:r>
      <w:r>
        <w:rPr>
          <w:rFonts w:hint="eastAsia"/>
          <w:noProof/>
          <w:lang w:val="ja-JP" w:bidi="ja-JP"/>
        </w:rPr>
        <w:fldChar w:fldCharType="begin"/>
      </w:r>
      <w:r>
        <w:rPr>
          <w:rFonts w:hint="eastAsia"/>
          <w:noProof/>
          <w:lang w:val="ja-JP" w:bidi="ja-JP"/>
        </w:rPr>
        <w:instrText xml:space="preserve"> DOCVARIABLE  MonthStart1 \@  yyyy   \* MERGEFORMAT </w:instrText>
      </w:r>
      <w:r>
        <w:rPr>
          <w:rFonts w:hint="eastAsia"/>
          <w:noProof/>
          <w:lang w:val="ja-JP" w:bidi="ja-JP"/>
        </w:rPr>
        <w:fldChar w:fldCharType="separate"/>
      </w:r>
      <w:r w:rsidR="00E875F0">
        <w:rPr>
          <w:noProof/>
          <w:lang w:val="ja-JP" w:bidi="ja-JP"/>
        </w:rPr>
        <w:t>2020</w:t>
      </w:r>
      <w:r>
        <w:rPr>
          <w:rFonts w:hint="eastAsia"/>
          <w:noProof/>
          <w:lang w:val="ja-JP" w:bidi="ja-JP"/>
        </w:rPr>
        <w:fldChar w:fldCharType="end"/>
      </w:r>
      <w:r>
        <w:rPr>
          <w:rFonts w:hint="eastAsia"/>
          <w:noProof/>
          <w:lang w:val="ja-JP" w:bidi="ja-JP"/>
        </w:rPr>
        <w:fldChar w:fldCharType="begin"/>
      </w:r>
      <w:r>
        <w:rPr>
          <w:rFonts w:hint="eastAsia"/>
          <w:noProof/>
          <w:lang w:val="ja-JP" w:bidi="ja-JP"/>
        </w:rPr>
        <w:instrText xml:space="preserve"> If</w:instrText>
      </w:r>
      <w:r>
        <w:rPr>
          <w:rFonts w:hint="eastAsia"/>
          <w:noProof/>
          <w:lang w:val="ja-JP" w:bidi="ja-JP"/>
        </w:rPr>
        <w:fldChar w:fldCharType="begin"/>
      </w:r>
      <w:r>
        <w:rPr>
          <w:rFonts w:hint="eastAsia"/>
          <w:noProof/>
          <w:lang w:val="ja-JP" w:bidi="ja-JP"/>
        </w:rPr>
        <w:instrText xml:space="preserve"> DOCVARIABLE  MonthStart1 \@  yyyy</w:instrText>
      </w:r>
      <w:r>
        <w:rPr>
          <w:rFonts w:hint="eastAsia"/>
          <w:noProof/>
          <w:lang w:val="ja-JP" w:bidi="ja-JP"/>
        </w:rPr>
        <w:fldChar w:fldCharType="separate"/>
      </w:r>
      <w:r w:rsidR="00E875F0">
        <w:rPr>
          <w:noProof/>
          <w:lang w:val="ja-JP" w:bidi="ja-JP"/>
        </w:rPr>
        <w:instrText>2020</w:instrText>
      </w:r>
      <w:r>
        <w:rPr>
          <w:rFonts w:hint="eastAsia"/>
          <w:noProof/>
          <w:lang w:val="ja-JP" w:bidi="ja-JP"/>
        </w:rPr>
        <w:fldChar w:fldCharType="end"/>
      </w:r>
      <w:r>
        <w:rPr>
          <w:rFonts w:hint="eastAsia"/>
          <w:noProof/>
          <w:lang w:val="ja-JP" w:bidi="ja-JP"/>
        </w:rPr>
        <w:instrText>=</w:instrText>
      </w:r>
      <w:r>
        <w:rPr>
          <w:rFonts w:hint="eastAsia"/>
          <w:noProof/>
          <w:lang w:val="ja-JP" w:bidi="ja-JP"/>
        </w:rPr>
        <w:fldChar w:fldCharType="begin"/>
      </w:r>
      <w:r>
        <w:rPr>
          <w:rFonts w:hint="eastAsia"/>
          <w:noProof/>
          <w:lang w:val="ja-JP" w:bidi="ja-JP"/>
        </w:rPr>
        <w:instrText xml:space="preserve"> DOCVARIABLE  MonthStartLast \@  yyyy</w:instrText>
      </w:r>
      <w:r>
        <w:rPr>
          <w:rFonts w:hint="eastAsia"/>
          <w:noProof/>
          <w:lang w:val="ja-JP" w:bidi="ja-JP"/>
        </w:rPr>
        <w:fldChar w:fldCharType="separate"/>
      </w:r>
      <w:r w:rsidR="00E875F0">
        <w:rPr>
          <w:noProof/>
          <w:lang w:val="ja-JP" w:bidi="ja-JP"/>
        </w:rPr>
        <w:instrText>2021</w:instrText>
      </w:r>
      <w:r>
        <w:rPr>
          <w:rFonts w:hint="eastAsia"/>
          <w:noProof/>
          <w:lang w:val="ja-JP" w:bidi="ja-JP"/>
        </w:rPr>
        <w:fldChar w:fldCharType="end"/>
      </w:r>
      <w:r>
        <w:rPr>
          <w:rFonts w:hint="eastAsia"/>
          <w:noProof/>
          <w:lang w:val="ja-JP" w:bidi="ja-JP"/>
        </w:rPr>
        <w:instrText xml:space="preserve"> "" "-"</w:instrText>
      </w:r>
      <w:r>
        <w:rPr>
          <w:rFonts w:hint="eastAsia"/>
          <w:noProof/>
          <w:lang w:val="ja-JP" w:bidi="ja-JP"/>
        </w:rPr>
        <w:fldChar w:fldCharType="separate"/>
      </w:r>
      <w:r w:rsidR="00E875F0">
        <w:rPr>
          <w:rFonts w:hint="eastAsia"/>
          <w:noProof/>
          <w:lang w:val="ja-JP" w:bidi="ja-JP"/>
        </w:rPr>
        <w:t>-</w:t>
      </w:r>
      <w:r>
        <w:rPr>
          <w:rFonts w:hint="eastAsia"/>
          <w:noProof/>
          <w:lang w:val="ja-JP" w:bidi="ja-JP"/>
        </w:rPr>
        <w:fldChar w:fldCharType="end"/>
      </w:r>
      <w:r>
        <w:rPr>
          <w:rFonts w:hint="eastAsia"/>
          <w:noProof/>
          <w:lang w:val="ja-JP" w:bidi="ja-JP"/>
        </w:rPr>
        <w:fldChar w:fldCharType="begin"/>
      </w:r>
      <w:r>
        <w:rPr>
          <w:rFonts w:hint="eastAsia"/>
          <w:noProof/>
          <w:lang w:val="ja-JP" w:bidi="ja-JP"/>
        </w:rPr>
        <w:instrText xml:space="preserve"> If</w:instrText>
      </w:r>
      <w:r>
        <w:rPr>
          <w:rFonts w:hint="eastAsia"/>
          <w:noProof/>
          <w:lang w:val="ja-JP" w:bidi="ja-JP"/>
        </w:rPr>
        <w:fldChar w:fldCharType="begin"/>
      </w:r>
      <w:r>
        <w:rPr>
          <w:rFonts w:hint="eastAsia"/>
          <w:noProof/>
          <w:lang w:val="ja-JP" w:bidi="ja-JP"/>
        </w:rPr>
        <w:instrText xml:space="preserve"> DOCVARIABLE  MonthStart1 \@  yyyy</w:instrText>
      </w:r>
      <w:r>
        <w:rPr>
          <w:rFonts w:hint="eastAsia"/>
          <w:noProof/>
          <w:lang w:val="ja-JP" w:bidi="ja-JP"/>
        </w:rPr>
        <w:fldChar w:fldCharType="separate"/>
      </w:r>
      <w:r w:rsidR="00E875F0">
        <w:rPr>
          <w:noProof/>
          <w:lang w:val="ja-JP" w:bidi="ja-JP"/>
        </w:rPr>
        <w:instrText>2020</w:instrText>
      </w:r>
      <w:r>
        <w:rPr>
          <w:rFonts w:hint="eastAsia"/>
          <w:noProof/>
          <w:lang w:val="ja-JP" w:bidi="ja-JP"/>
        </w:rPr>
        <w:fldChar w:fldCharType="end"/>
      </w:r>
      <w:r>
        <w:rPr>
          <w:rFonts w:hint="eastAsia"/>
          <w:noProof/>
          <w:lang w:val="ja-JP" w:bidi="ja-JP"/>
        </w:rPr>
        <w:instrText>=</w:instrText>
      </w:r>
      <w:r>
        <w:rPr>
          <w:rFonts w:hint="eastAsia"/>
          <w:noProof/>
          <w:lang w:val="ja-JP" w:bidi="ja-JP"/>
        </w:rPr>
        <w:fldChar w:fldCharType="begin"/>
      </w:r>
      <w:r>
        <w:rPr>
          <w:rFonts w:hint="eastAsia"/>
          <w:noProof/>
          <w:lang w:val="ja-JP" w:bidi="ja-JP"/>
        </w:rPr>
        <w:instrText xml:space="preserve"> DOCVARIABLE  MonthStartLast \@  yyyy</w:instrText>
      </w:r>
      <w:r>
        <w:rPr>
          <w:rFonts w:hint="eastAsia"/>
          <w:noProof/>
          <w:lang w:val="ja-JP" w:bidi="ja-JP"/>
        </w:rPr>
        <w:fldChar w:fldCharType="separate"/>
      </w:r>
      <w:r w:rsidR="00E875F0">
        <w:rPr>
          <w:noProof/>
          <w:lang w:val="ja-JP" w:bidi="ja-JP"/>
        </w:rPr>
        <w:instrText>2021</w:instrText>
      </w:r>
      <w:r>
        <w:rPr>
          <w:rFonts w:hint="eastAsia"/>
          <w:noProof/>
          <w:lang w:val="ja-JP" w:bidi="ja-JP"/>
        </w:rPr>
        <w:fldChar w:fldCharType="end"/>
      </w:r>
      <w:r>
        <w:rPr>
          <w:rFonts w:hint="eastAsia"/>
          <w:noProof/>
          <w:lang w:val="ja-JP" w:bidi="ja-JP"/>
        </w:rPr>
        <w:instrText xml:space="preserve"> "" </w:instrText>
      </w:r>
      <w:r>
        <w:rPr>
          <w:rFonts w:hint="eastAsia"/>
          <w:noProof/>
          <w:lang w:val="ja-JP" w:bidi="ja-JP"/>
        </w:rPr>
        <w:fldChar w:fldCharType="begin"/>
      </w:r>
      <w:r>
        <w:rPr>
          <w:rFonts w:hint="eastAsia"/>
          <w:noProof/>
          <w:lang w:val="ja-JP" w:bidi="ja-JP"/>
        </w:rPr>
        <w:instrText xml:space="preserve"> DOCVARIABLE  MonthStartLast \@  yyyy</w:instrText>
      </w:r>
      <w:r>
        <w:rPr>
          <w:rFonts w:hint="eastAsia"/>
          <w:noProof/>
          <w:lang w:val="ja-JP" w:bidi="ja-JP"/>
        </w:rPr>
        <w:fldChar w:fldCharType="separate"/>
      </w:r>
      <w:r w:rsidR="00E875F0">
        <w:rPr>
          <w:noProof/>
          <w:lang w:val="ja-JP" w:bidi="ja-JP"/>
        </w:rPr>
        <w:instrText>2021</w:instrText>
      </w:r>
      <w:r>
        <w:rPr>
          <w:rFonts w:hint="eastAsia"/>
          <w:noProof/>
          <w:lang w:val="ja-JP" w:bidi="ja-JP"/>
        </w:rPr>
        <w:fldChar w:fldCharType="end"/>
      </w:r>
      <w:r>
        <w:rPr>
          <w:rFonts w:hint="eastAsia"/>
          <w:noProof/>
          <w:lang w:val="ja-JP" w:bidi="ja-JP"/>
        </w:rPr>
        <w:fldChar w:fldCharType="separate"/>
      </w:r>
      <w:r w:rsidR="00E875F0">
        <w:rPr>
          <w:noProof/>
          <w:lang w:val="ja-JP" w:bidi="ja-JP"/>
        </w:rPr>
        <w:t>2021</w:t>
      </w:r>
      <w:r>
        <w:rPr>
          <w:rFonts w:hint="eastAsia"/>
          <w:noProof/>
          <w:lang w:val="ja-JP" w:bidi="ja-JP"/>
        </w:rPr>
        <w:fldChar w:fldCharType="end"/>
      </w:r>
    </w:p>
    <w:tbl>
      <w:tblPr>
        <w:tblW w:w="5000" w:type="pct"/>
        <w:tblBorders>
          <w:bottom w:val="single" w:sz="18" w:space="0" w:color="D9D9D9" w:themeColor="background1" w:themeShade="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レイアウト テーブル"/>
        <w:tblDescription w:val="プロジェクト見出しテーブル"/>
      </w:tblPr>
      <w:tblGrid>
        <w:gridCol w:w="7483"/>
        <w:gridCol w:w="7483"/>
      </w:tblGrid>
      <w:tr w:rsidR="00415B8B" w14:paraId="72E52050" w14:textId="77777777">
        <w:trPr>
          <w:trHeight w:hRule="exact" w:val="187"/>
        </w:trPr>
        <w:tc>
          <w:tcPr>
            <w:tcW w:w="2500" w:type="pct"/>
          </w:tcPr>
          <w:p w14:paraId="75838C91" w14:textId="77777777" w:rsidR="00415B8B" w:rsidRDefault="00783D64">
            <w:pPr>
              <w:rPr>
                <w:noProof/>
              </w:rPr>
            </w:pPr>
            <w:r>
              <w:rPr>
                <w:rFonts w:hint="eastAsia"/>
                <w:noProof/>
                <w:sz w:val="64"/>
                <w:szCs w:val="64"/>
                <w:lang w:val="ja-JP" w:bidi="ja-JP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1B53D2C" wp14:editId="30F8A551">
                      <wp:simplePos x="0" y="0"/>
                      <wp:positionH relativeFrom="margin">
                        <wp:align>left</wp:align>
                      </wp:positionH>
                      <wp:positionV relativeFrom="page">
                        <wp:align>top</wp:align>
                      </wp:positionV>
                      <wp:extent cx="9504045" cy="54864"/>
                      <wp:effectExtent l="0" t="0" r="1905" b="2540"/>
                      <wp:wrapNone/>
                      <wp:docPr id="2" name="長方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04045" cy="54864"/>
                              </a:xfrm>
                              <a:prstGeom prst="rect">
                                <a:avLst/>
                              </a:prstGeom>
                              <a:pattFill prst="ltUpDiag">
                                <a:fgClr>
                                  <a:schemeClr val="bg1">
                                    <a:lumMod val="75000"/>
                                  </a:schemeClr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DDC752" id="長方形 2" o:spid="_x0000_s1026" style="position:absolute;left:0;text-align:left;margin-left:0;margin-top:0;width:748.35pt;height:4.3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" fillcolor="#bfbfbf [2412]" stroked="f" strokeweight="1pt">
                      <v:fill r:id="rId10" o:title="" color2="white [3212]" type="pattern"/>
                      <w10:wrap anchorx="margin" anchory="page"/>
                    </v:rect>
                  </w:pict>
                </mc:Fallback>
              </mc:AlternateContent>
            </w:r>
          </w:p>
        </w:tc>
        <w:tc>
          <w:tcPr>
            <w:tcW w:w="2500" w:type="pct"/>
            <w:tcBorders>
              <w:bottom w:val="nil"/>
            </w:tcBorders>
          </w:tcPr>
          <w:p w14:paraId="52B4887E" w14:textId="77777777" w:rsidR="00415B8B" w:rsidRDefault="00415B8B">
            <w:pPr>
              <w:rPr>
                <w:noProof/>
              </w:rPr>
            </w:pPr>
          </w:p>
        </w:tc>
      </w:tr>
      <w:tr w:rsidR="00415B8B" w14:paraId="73FD2543" w14:textId="77777777">
        <w:tc>
          <w:tcPr>
            <w:tcW w:w="2500" w:type="pct"/>
            <w:tcBorders>
              <w:right w:val="single" w:sz="8" w:space="0" w:color="D9D9D9" w:themeColor="background1" w:themeShade="D9"/>
            </w:tcBorders>
          </w:tcPr>
          <w:tbl>
            <w:tblPr>
              <w:tblStyle w:val="af5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  <w:tblCaption w:val="レイアウト テーブル"/>
              <w:tblDescription w:val="プロジェクト情報"/>
            </w:tblPr>
            <w:tblGrid>
              <w:gridCol w:w="2508"/>
              <w:gridCol w:w="4965"/>
            </w:tblGrid>
            <w:tr w:rsidR="00415B8B" w14:paraId="3DC88C7D" w14:textId="77777777">
              <w:tc>
                <w:tcPr>
                  <w:tcW w:w="1678" w:type="pct"/>
                </w:tcPr>
                <w:p w14:paraId="5B159565" w14:textId="77777777" w:rsidR="00415B8B" w:rsidRDefault="00783D64">
                  <w:pPr>
                    <w:pStyle w:val="1"/>
                    <w:outlineLvl w:val="0"/>
                    <w:rPr>
                      <w:noProof/>
                      <w:lang w:eastAsia="ja-JP"/>
                    </w:rPr>
                  </w:pPr>
                  <w:r>
                    <w:rPr>
                      <w:rFonts w:hint="eastAsia"/>
                      <w:noProof/>
                      <w:lang w:val="ja-JP" w:eastAsia="ja-JP" w:bidi="ja-JP"/>
                    </w:rPr>
                    <w:t>プロジェクト/イベント</w:t>
                  </w:r>
                </w:p>
              </w:tc>
              <w:sdt>
                <w:sdtPr>
                  <w:rPr>
                    <w:rFonts w:hint="eastAsia"/>
                    <w:noProof/>
                  </w:rPr>
                  <w:id w:val="-1074813962"/>
                  <w:placeholder>
                    <w:docPart w:val="0B7BAC57417B4441AF059D79C24E4FCE"/>
                  </w:placeholder>
                  <w:temporary/>
                  <w:showingPlcHdr/>
                  <w15:appearance w15:val="hidden"/>
                  <w:text/>
                </w:sdtPr>
                <w:sdtContent>
                  <w:tc>
                    <w:tcPr>
                      <w:tcW w:w="3322" w:type="pct"/>
                    </w:tcPr>
                    <w:p w14:paraId="6611391A" w14:textId="77777777" w:rsidR="00415B8B" w:rsidRDefault="00783D64">
                      <w:pPr>
                        <w:pStyle w:val="a9"/>
                        <w:rPr>
                          <w:noProof/>
                          <w:lang w:eastAsia="ja-JP"/>
                        </w:rPr>
                      </w:pPr>
                      <w:r>
                        <w:rPr>
                          <w:rFonts w:hint="eastAsia"/>
                          <w:noProof/>
                          <w:lang w:val="ja-JP" w:eastAsia="ja-JP" w:bidi="ja-JP"/>
                        </w:rPr>
                        <w:t>プロジェクト名またはイベント名</w:t>
                      </w:r>
                    </w:p>
                  </w:tc>
                </w:sdtContent>
              </w:sdt>
            </w:tr>
            <w:tr w:rsidR="00415B8B" w14:paraId="1364BA86" w14:textId="77777777">
              <w:tc>
                <w:tcPr>
                  <w:tcW w:w="1678" w:type="pct"/>
                </w:tcPr>
                <w:p w14:paraId="51C25C6B" w14:textId="77777777" w:rsidR="00415B8B" w:rsidRDefault="00783D64">
                  <w:pPr>
                    <w:pStyle w:val="1"/>
                    <w:outlineLvl w:val="0"/>
                    <w:rPr>
                      <w:noProof/>
                      <w:lang w:eastAsia="ja-JP"/>
                    </w:rPr>
                  </w:pPr>
                  <w:r>
                    <w:rPr>
                      <w:rFonts w:hint="eastAsia"/>
                      <w:noProof/>
                      <w:lang w:val="ja-JP" w:eastAsia="ja-JP" w:bidi="ja-JP"/>
                    </w:rPr>
                    <w:t>開催者</w:t>
                  </w:r>
                </w:p>
              </w:tc>
              <w:sdt>
                <w:sdtPr>
                  <w:rPr>
                    <w:rFonts w:hint="eastAsia"/>
                    <w:noProof/>
                  </w:rPr>
                  <w:id w:val="1698419254"/>
                  <w:placeholder>
                    <w:docPart w:val="37A3D93EAA404C9BBB508D716D425163"/>
                  </w:placeholder>
                  <w:temporary/>
                  <w:showingPlcHdr/>
                  <w15:appearance w15:val="hidden"/>
                  <w:text/>
                </w:sdtPr>
                <w:sdtContent>
                  <w:tc>
                    <w:tcPr>
                      <w:tcW w:w="3322" w:type="pct"/>
                    </w:tcPr>
                    <w:p w14:paraId="286059E0" w14:textId="77777777" w:rsidR="00415B8B" w:rsidRDefault="00783D64">
                      <w:pPr>
                        <w:pStyle w:val="a9"/>
                        <w:rPr>
                          <w:noProof/>
                          <w:lang w:eastAsia="ja-JP"/>
                        </w:rPr>
                      </w:pPr>
                      <w:r>
                        <w:rPr>
                          <w:rFonts w:hint="eastAsia"/>
                          <w:noProof/>
                          <w:lang w:val="ja-JP" w:eastAsia="ja-JP" w:bidi="ja-JP"/>
                        </w:rPr>
                        <w:t>開催者名</w:t>
                      </w:r>
                    </w:p>
                  </w:tc>
                </w:sdtContent>
              </w:sdt>
            </w:tr>
          </w:tbl>
          <w:p w14:paraId="1A54597C" w14:textId="77777777" w:rsidR="00415B8B" w:rsidRDefault="00415B8B">
            <w:pPr>
              <w:rPr>
                <w:noProof/>
              </w:rPr>
            </w:pPr>
          </w:p>
        </w:tc>
        <w:tc>
          <w:tcPr>
            <w:tcW w:w="2500" w:type="pct"/>
            <w:tcBorders>
              <w:left w:val="single" w:sz="8" w:space="0" w:color="D9D9D9" w:themeColor="background1" w:themeShade="D9"/>
              <w:bottom w:val="nil"/>
            </w:tcBorders>
            <w:tcMar>
              <w:left w:w="144" w:type="dxa"/>
              <w:right w:w="144" w:type="dxa"/>
            </w:tcMar>
          </w:tcPr>
          <w:sdt>
            <w:sdtPr>
              <w:rPr>
                <w:rFonts w:hint="eastAsia"/>
                <w:noProof/>
              </w:rPr>
              <w:id w:val="1119408978"/>
              <w:placeholder>
                <w:docPart w:val="A71C8F72261D457ABC60C94766A0F4D2"/>
              </w:placeholder>
              <w:temporary/>
              <w:showingPlcHdr/>
              <w15:appearance w15:val="hidden"/>
            </w:sdtPr>
            <w:sdtContent>
              <w:p w14:paraId="30F9A35E" w14:textId="77777777" w:rsidR="00415B8B" w:rsidRDefault="00783D64">
                <w:pPr>
                  <w:rPr>
                    <w:noProof/>
                  </w:rPr>
                </w:pPr>
                <w:r>
                  <w:rPr>
                    <w:rFonts w:hint="eastAsia"/>
                    <w:noProof/>
                    <w:lang w:val="ja-JP" w:bidi="ja-JP"/>
                  </w:rPr>
                  <w:t>(このテキストのような) プレースホルダー テキストをクリックして上書きするだけで、すぐに作成を開始できます。</w:t>
                </w:r>
              </w:p>
            </w:sdtContent>
          </w:sdt>
        </w:tc>
      </w:tr>
      <w:tr w:rsidR="00415B8B" w14:paraId="134351C0" w14:textId="77777777">
        <w:trPr>
          <w:trHeight w:hRule="exact" w:val="101"/>
        </w:trPr>
        <w:tc>
          <w:tcPr>
            <w:tcW w:w="2500" w:type="pct"/>
          </w:tcPr>
          <w:p w14:paraId="518B6C8E" w14:textId="77777777" w:rsidR="00415B8B" w:rsidRDefault="00415B8B">
            <w:pPr>
              <w:rPr>
                <w:noProof/>
              </w:rPr>
            </w:pPr>
          </w:p>
        </w:tc>
        <w:tc>
          <w:tcPr>
            <w:tcW w:w="2500" w:type="pct"/>
            <w:tcBorders>
              <w:top w:val="nil"/>
            </w:tcBorders>
          </w:tcPr>
          <w:p w14:paraId="6CD06F1B" w14:textId="77777777" w:rsidR="00415B8B" w:rsidRDefault="00415B8B">
            <w:pPr>
              <w:rPr>
                <w:noProof/>
              </w:rPr>
            </w:pPr>
          </w:p>
        </w:tc>
      </w:tr>
    </w:tbl>
    <w:p w14:paraId="18A3FECE" w14:textId="77777777" w:rsidR="00415B8B" w:rsidRDefault="00415B8B">
      <w:pPr>
        <w:pStyle w:val="aa"/>
        <w:rPr>
          <w:noProof/>
        </w:rPr>
      </w:pPr>
    </w:p>
    <w:tbl>
      <w:tblPr>
        <w:tblW w:w="5000" w:type="pct"/>
        <w:tblBorders>
          <w:insideV w:val="single" w:sz="2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レイアウト テーブル"/>
      </w:tblPr>
      <w:tblGrid>
        <w:gridCol w:w="7483"/>
        <w:gridCol w:w="7483"/>
      </w:tblGrid>
      <w:tr w:rsidR="00415B8B" w14:paraId="17521639" w14:textId="77777777">
        <w:tc>
          <w:tcPr>
            <w:tcW w:w="2500" w:type="pct"/>
          </w:tcPr>
          <w:tbl>
            <w:tblPr>
              <w:tblStyle w:val="a8"/>
              <w:tblW w:w="5000" w:type="pct"/>
              <w:jc w:val="center"/>
              <w:tblLook w:val="04A0" w:firstRow="1" w:lastRow="0" w:firstColumn="1" w:lastColumn="0" w:noHBand="0" w:noVBand="1"/>
              <w:tblCaption w:val="コンテンツ テーブル"/>
            </w:tblPr>
            <w:tblGrid>
              <w:gridCol w:w="3726"/>
              <w:gridCol w:w="1864"/>
              <w:gridCol w:w="1863"/>
            </w:tblGrid>
            <w:tr w:rsidR="00415B8B" w14:paraId="02188B16" w14:textId="77777777" w:rsidTr="00415B8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tcW w:w="2499" w:type="pct"/>
                </w:tcPr>
                <w:p w14:paraId="6672E652" w14:textId="77777777" w:rsidR="00415B8B" w:rsidRDefault="00783D64">
                  <w:pPr>
                    <w:pStyle w:val="2"/>
                    <w:outlineLvl w:val="1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  <w:lang w:val="ja-JP" w:bidi="ja-JP"/>
                    </w:rPr>
                    <w:t>プロジェクト フェーズ</w:t>
                  </w:r>
                </w:p>
              </w:tc>
              <w:tc>
                <w:tcPr>
                  <w:tcW w:w="1250" w:type="pct"/>
                </w:tcPr>
                <w:p w14:paraId="60FACE8C" w14:textId="77777777" w:rsidR="00415B8B" w:rsidRDefault="00783D64">
                  <w:pPr>
                    <w:pStyle w:val="2"/>
                    <w:outlineLvl w:val="1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  <w:lang w:val="ja-JP" w:bidi="ja-JP"/>
                    </w:rPr>
                    <w:t>開始日</w:t>
                  </w:r>
                </w:p>
              </w:tc>
              <w:tc>
                <w:tcPr>
                  <w:tcW w:w="1250" w:type="pct"/>
                </w:tcPr>
                <w:p w14:paraId="10D2CD3E" w14:textId="77777777" w:rsidR="00415B8B" w:rsidRDefault="00783D64">
                  <w:pPr>
                    <w:pStyle w:val="2"/>
                    <w:outlineLvl w:val="1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  <w:lang w:val="ja-JP" w:bidi="ja-JP"/>
                    </w:rPr>
                    <w:t>終了日</w:t>
                  </w:r>
                </w:p>
              </w:tc>
            </w:tr>
            <w:tr w:rsidR="00415B8B" w14:paraId="020236E2" w14:textId="77777777" w:rsidTr="00415B8B">
              <w:trPr>
                <w:trHeight w:val="360"/>
                <w:jc w:val="center"/>
              </w:trPr>
              <w:sdt>
                <w:sdtPr>
                  <w:rPr>
                    <w:rFonts w:hint="eastAsia"/>
                    <w:noProof/>
                  </w:rPr>
                  <w:id w:val="-1338833545"/>
                  <w:placeholder>
                    <w:docPart w:val="2D357D9EEDEF4502B4EB4C77F7815C1F"/>
                  </w:placeholder>
                  <w:temporary/>
                  <w:showingPlcHdr/>
                  <w15:appearance w15:val="hidden"/>
                  <w:text/>
                </w:sdtPr>
                <w:sdtContent>
                  <w:tc>
                    <w:tcPr>
                      <w:tcW w:w="2499" w:type="pct"/>
                      <w:shd w:val="clear" w:color="auto" w:fill="42BFEB" w:themeFill="accent1"/>
                    </w:tcPr>
                    <w:p w14:paraId="029C6A04" w14:textId="77777777" w:rsidR="00415B8B" w:rsidRDefault="00783D64">
                      <w:pPr>
                        <w:pStyle w:val="3"/>
                        <w:outlineLvl w:val="2"/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  <w:lang w:val="ja-JP" w:bidi="ja-JP"/>
                        </w:rPr>
                        <w:t>フェーズ 1</w:t>
                      </w:r>
                    </w:p>
                  </w:tc>
                </w:sdtContent>
              </w:sdt>
              <w:sdt>
                <w:sdtPr>
                  <w:rPr>
                    <w:rFonts w:hint="eastAsia"/>
                    <w:noProof/>
                  </w:rPr>
                  <w:id w:val="42950505"/>
                  <w:placeholder>
                    <w:docPart w:val="98A1C068D6C045839968CC3C067C22D8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1250" w:type="pct"/>
                      <w:shd w:val="clear" w:color="auto" w:fill="B3E5F7" w:themeFill="accent1" w:themeFillTint="66"/>
                    </w:tcPr>
                    <w:p w14:paraId="459BD693" w14:textId="77777777" w:rsidR="00415B8B" w:rsidRDefault="00783D64">
                      <w:pPr>
                        <w:pStyle w:val="ab"/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  <w:lang w:val="ja-JP" w:bidi="ja-JP"/>
                        </w:rPr>
                        <w:t>日付</w:t>
                      </w:r>
                    </w:p>
                  </w:tc>
                </w:sdtContent>
              </w:sdt>
              <w:sdt>
                <w:sdtPr>
                  <w:rPr>
                    <w:rFonts w:hint="eastAsia"/>
                    <w:noProof/>
                  </w:rPr>
                  <w:id w:val="-1113284386"/>
                  <w:placeholder>
                    <w:docPart w:val="557ED83412DC449B8CC9511F39D17D2D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1250" w:type="pct"/>
                      <w:shd w:val="clear" w:color="auto" w:fill="B3E5F7" w:themeFill="accent1" w:themeFillTint="66"/>
                    </w:tcPr>
                    <w:p w14:paraId="06839BF2" w14:textId="77777777" w:rsidR="00415B8B" w:rsidRDefault="00783D64">
                      <w:pPr>
                        <w:pStyle w:val="ab"/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  <w:lang w:val="ja-JP" w:bidi="ja-JP"/>
                        </w:rPr>
                        <w:t>日付</w:t>
                      </w:r>
                    </w:p>
                  </w:tc>
                </w:sdtContent>
              </w:sdt>
            </w:tr>
            <w:tr w:rsidR="00415B8B" w14:paraId="34665541" w14:textId="77777777" w:rsidTr="00415B8B">
              <w:trPr>
                <w:trHeight w:val="360"/>
                <w:jc w:val="center"/>
              </w:trPr>
              <w:sdt>
                <w:sdtPr>
                  <w:rPr>
                    <w:rFonts w:hint="eastAsia"/>
                    <w:noProof/>
                  </w:rPr>
                  <w:id w:val="-1074966771"/>
                  <w:placeholder>
                    <w:docPart w:val="48C5F946F48B499B8232560A39251974"/>
                  </w:placeholder>
                  <w:temporary/>
                  <w:showingPlcHdr/>
                  <w15:appearance w15:val="hidden"/>
                  <w:text/>
                </w:sdtPr>
                <w:sdtContent>
                  <w:tc>
                    <w:tcPr>
                      <w:tcW w:w="2499" w:type="pct"/>
                      <w:tcBorders>
                        <w:bottom w:val="single" w:sz="24" w:space="0" w:color="FFFFFF" w:themeColor="background1"/>
                      </w:tcBorders>
                      <w:shd w:val="clear" w:color="auto" w:fill="72D936" w:themeFill="accent2"/>
                    </w:tcPr>
                    <w:p w14:paraId="2A0036C6" w14:textId="77777777" w:rsidR="00415B8B" w:rsidRDefault="00783D64">
                      <w:pPr>
                        <w:pStyle w:val="3"/>
                        <w:outlineLvl w:val="2"/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  <w:lang w:val="ja-JP" w:bidi="ja-JP"/>
                        </w:rPr>
                        <w:t>フェーズ 2</w:t>
                      </w:r>
                    </w:p>
                  </w:tc>
                </w:sdtContent>
              </w:sdt>
              <w:sdt>
                <w:sdtPr>
                  <w:rPr>
                    <w:rFonts w:hint="eastAsia"/>
                    <w:noProof/>
                  </w:rPr>
                  <w:id w:val="-1160926376"/>
                  <w:placeholder>
                    <w:docPart w:val="A422435186664C7BB73A45697081EDC6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1250" w:type="pct"/>
                      <w:shd w:val="clear" w:color="auto" w:fill="C6EFAE" w:themeFill="accent2" w:themeFillTint="66"/>
                    </w:tcPr>
                    <w:p w14:paraId="65420606" w14:textId="77777777" w:rsidR="00415B8B" w:rsidRDefault="00783D64">
                      <w:pPr>
                        <w:pStyle w:val="ab"/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  <w:lang w:val="ja-JP" w:bidi="ja-JP"/>
                        </w:rPr>
                        <w:t>日付</w:t>
                      </w:r>
                    </w:p>
                  </w:tc>
                </w:sdtContent>
              </w:sdt>
              <w:sdt>
                <w:sdtPr>
                  <w:rPr>
                    <w:rFonts w:hint="eastAsia"/>
                    <w:noProof/>
                  </w:rPr>
                  <w:id w:val="-1251654377"/>
                  <w:placeholder>
                    <w:docPart w:val="097FAEE8A6BE43529F87D7104C23BAC5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1250" w:type="pct"/>
                      <w:shd w:val="clear" w:color="auto" w:fill="C6EFAE" w:themeFill="accent2" w:themeFillTint="66"/>
                    </w:tcPr>
                    <w:p w14:paraId="30EDF896" w14:textId="77777777" w:rsidR="00415B8B" w:rsidRDefault="00783D64">
                      <w:pPr>
                        <w:pStyle w:val="ab"/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  <w:lang w:val="ja-JP" w:bidi="ja-JP"/>
                        </w:rPr>
                        <w:t>日付</w:t>
                      </w:r>
                    </w:p>
                  </w:tc>
                </w:sdtContent>
              </w:sdt>
            </w:tr>
            <w:tr w:rsidR="00415B8B" w14:paraId="5125D571" w14:textId="77777777" w:rsidTr="00415B8B">
              <w:trPr>
                <w:trHeight w:val="360"/>
                <w:jc w:val="center"/>
              </w:trPr>
              <w:sdt>
                <w:sdtPr>
                  <w:rPr>
                    <w:rFonts w:hint="eastAsia"/>
                    <w:noProof/>
                  </w:rPr>
                  <w:id w:val="161980155"/>
                  <w:placeholder>
                    <w:docPart w:val="0B35A3C0ECB945FE9C3DFDC884526E61"/>
                  </w:placeholder>
                  <w:temporary/>
                  <w:showingPlcHdr/>
                  <w15:appearance w15:val="hidden"/>
                  <w:text/>
                </w:sdtPr>
                <w:sdtContent>
                  <w:tc>
                    <w:tcPr>
                      <w:tcW w:w="2499" w:type="pct"/>
                      <w:tcBorders>
                        <w:top w:val="single" w:sz="24" w:space="0" w:color="FFFFFF" w:themeColor="background1"/>
                        <w:bottom w:val="single" w:sz="24" w:space="0" w:color="FFFFFF" w:themeColor="background1"/>
                      </w:tcBorders>
                      <w:shd w:val="clear" w:color="auto" w:fill="FFB279" w:themeFill="accent3" w:themeFillTint="99"/>
                    </w:tcPr>
                    <w:p w14:paraId="54E17262" w14:textId="77777777" w:rsidR="00415B8B" w:rsidRDefault="00783D64">
                      <w:pPr>
                        <w:pStyle w:val="3"/>
                        <w:outlineLvl w:val="2"/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  <w:lang w:val="ja-JP" w:bidi="ja-JP"/>
                        </w:rPr>
                        <w:t>フェーズ 3</w:t>
                      </w:r>
                    </w:p>
                  </w:tc>
                </w:sdtContent>
              </w:sdt>
              <w:sdt>
                <w:sdtPr>
                  <w:rPr>
                    <w:rFonts w:hint="eastAsia"/>
                    <w:noProof/>
                  </w:rPr>
                  <w:id w:val="-385793811"/>
                  <w:placeholder>
                    <w:docPart w:val="B1FB4CC8D21C4193B201A4E802BD7CAB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1250" w:type="pct"/>
                      <w:shd w:val="clear" w:color="auto" w:fill="FFCCA6" w:themeFill="accent3" w:themeFillTint="66"/>
                    </w:tcPr>
                    <w:p w14:paraId="67EDF649" w14:textId="77777777" w:rsidR="00415B8B" w:rsidRDefault="00783D64">
                      <w:pPr>
                        <w:pStyle w:val="ab"/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  <w:lang w:val="ja-JP" w:bidi="ja-JP"/>
                        </w:rPr>
                        <w:t>日付</w:t>
                      </w:r>
                    </w:p>
                  </w:tc>
                </w:sdtContent>
              </w:sdt>
              <w:sdt>
                <w:sdtPr>
                  <w:rPr>
                    <w:rFonts w:hint="eastAsia"/>
                    <w:noProof/>
                  </w:rPr>
                  <w:id w:val="-558935383"/>
                  <w:placeholder>
                    <w:docPart w:val="727E8C2FA4B0458E90A27CB701A215A4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1250" w:type="pct"/>
                      <w:shd w:val="clear" w:color="auto" w:fill="FFCCA6" w:themeFill="accent3" w:themeFillTint="66"/>
                    </w:tcPr>
                    <w:p w14:paraId="2F0E42CF" w14:textId="77777777" w:rsidR="00415B8B" w:rsidRDefault="00783D64">
                      <w:pPr>
                        <w:pStyle w:val="ab"/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  <w:lang w:val="ja-JP" w:bidi="ja-JP"/>
                        </w:rPr>
                        <w:t>日付</w:t>
                      </w:r>
                    </w:p>
                  </w:tc>
                </w:sdtContent>
              </w:sdt>
            </w:tr>
            <w:tr w:rsidR="00415B8B" w14:paraId="72A52426" w14:textId="77777777" w:rsidTr="00415B8B">
              <w:trPr>
                <w:trHeight w:val="360"/>
                <w:jc w:val="center"/>
              </w:trPr>
              <w:sdt>
                <w:sdtPr>
                  <w:rPr>
                    <w:rFonts w:hint="eastAsia"/>
                    <w:noProof/>
                  </w:rPr>
                  <w:id w:val="1948573490"/>
                  <w:placeholder>
                    <w:docPart w:val="83231BBA666D463888D288D6FBDE7724"/>
                  </w:placeholder>
                  <w:temporary/>
                  <w:showingPlcHdr/>
                  <w15:appearance w15:val="hidden"/>
                  <w:text/>
                </w:sdtPr>
                <w:sdtContent>
                  <w:tc>
                    <w:tcPr>
                      <w:tcW w:w="2499" w:type="pct"/>
                      <w:tcBorders>
                        <w:top w:val="single" w:sz="24" w:space="0" w:color="FFFFFF" w:themeColor="background1"/>
                        <w:bottom w:val="single" w:sz="24" w:space="0" w:color="FFFFFF" w:themeColor="background1"/>
                      </w:tcBorders>
                      <w:shd w:val="clear" w:color="auto" w:fill="BDB0E2" w:themeFill="accent4" w:themeFillTint="99"/>
                    </w:tcPr>
                    <w:p w14:paraId="337A2C83" w14:textId="77777777" w:rsidR="00415B8B" w:rsidRDefault="00783D64">
                      <w:pPr>
                        <w:pStyle w:val="3"/>
                        <w:outlineLvl w:val="2"/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  <w:lang w:val="ja-JP" w:bidi="ja-JP"/>
                        </w:rPr>
                        <w:t>フェーズ 4</w:t>
                      </w:r>
                    </w:p>
                  </w:tc>
                </w:sdtContent>
              </w:sdt>
              <w:sdt>
                <w:sdtPr>
                  <w:rPr>
                    <w:rFonts w:hint="eastAsia"/>
                    <w:noProof/>
                  </w:rPr>
                  <w:id w:val="594910598"/>
                  <w:placeholder>
                    <w:docPart w:val="F325B801E61846AEB7044BBE0A52A304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1250" w:type="pct"/>
                      <w:shd w:val="clear" w:color="auto" w:fill="D3CAEC" w:themeFill="accent4" w:themeFillTint="66"/>
                    </w:tcPr>
                    <w:p w14:paraId="710A7CF9" w14:textId="77777777" w:rsidR="00415B8B" w:rsidRDefault="00783D64">
                      <w:pPr>
                        <w:pStyle w:val="ab"/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  <w:lang w:val="ja-JP" w:bidi="ja-JP"/>
                        </w:rPr>
                        <w:t>日付</w:t>
                      </w:r>
                    </w:p>
                  </w:tc>
                </w:sdtContent>
              </w:sdt>
              <w:sdt>
                <w:sdtPr>
                  <w:rPr>
                    <w:rFonts w:hint="eastAsia"/>
                    <w:noProof/>
                  </w:rPr>
                  <w:id w:val="2051958797"/>
                  <w:placeholder>
                    <w:docPart w:val="D71A60C183D84A3DAE3671A2EA3306FB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1250" w:type="pct"/>
                      <w:shd w:val="clear" w:color="auto" w:fill="D3CAEC" w:themeFill="accent4" w:themeFillTint="66"/>
                    </w:tcPr>
                    <w:p w14:paraId="3A693F10" w14:textId="77777777" w:rsidR="00415B8B" w:rsidRDefault="00783D64">
                      <w:pPr>
                        <w:pStyle w:val="ab"/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  <w:lang w:val="ja-JP" w:bidi="ja-JP"/>
                        </w:rPr>
                        <w:t>日付</w:t>
                      </w:r>
                    </w:p>
                  </w:tc>
                </w:sdtContent>
              </w:sdt>
            </w:tr>
            <w:tr w:rsidR="00415B8B" w14:paraId="5B947159" w14:textId="77777777" w:rsidTr="00415B8B">
              <w:trPr>
                <w:trHeight w:val="360"/>
                <w:jc w:val="center"/>
              </w:trPr>
              <w:sdt>
                <w:sdtPr>
                  <w:rPr>
                    <w:rFonts w:hint="eastAsia"/>
                    <w:noProof/>
                  </w:rPr>
                  <w:id w:val="-117379422"/>
                  <w:placeholder>
                    <w:docPart w:val="1474B7B6FB974C46BB726B4EF7BC6262"/>
                  </w:placeholder>
                  <w:temporary/>
                  <w:showingPlcHdr/>
                  <w15:appearance w15:val="hidden"/>
                  <w:text/>
                </w:sdtPr>
                <w:sdtContent>
                  <w:tc>
                    <w:tcPr>
                      <w:tcW w:w="2499" w:type="pct"/>
                      <w:tcBorders>
                        <w:top w:val="single" w:sz="24" w:space="0" w:color="FFFFFF" w:themeColor="background1"/>
                        <w:bottom w:val="single" w:sz="24" w:space="0" w:color="FFFFFF" w:themeColor="background1"/>
                      </w:tcBorders>
                      <w:shd w:val="clear" w:color="auto" w:fill="F194B3" w:themeFill="accent5" w:themeFillTint="99"/>
                    </w:tcPr>
                    <w:p w14:paraId="4468AFC1" w14:textId="77777777" w:rsidR="00415B8B" w:rsidRDefault="00783D64">
                      <w:pPr>
                        <w:pStyle w:val="3"/>
                        <w:outlineLvl w:val="2"/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  <w:lang w:val="ja-JP" w:bidi="ja-JP"/>
                        </w:rPr>
                        <w:t>フェーズ 5</w:t>
                      </w:r>
                    </w:p>
                  </w:tc>
                </w:sdtContent>
              </w:sdt>
              <w:sdt>
                <w:sdtPr>
                  <w:rPr>
                    <w:rFonts w:hint="eastAsia"/>
                    <w:noProof/>
                  </w:rPr>
                  <w:id w:val="-1091854353"/>
                  <w:placeholder>
                    <w:docPart w:val="C5FC72B563A643BA930471A4F8465AB6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1250" w:type="pct"/>
                      <w:shd w:val="clear" w:color="auto" w:fill="F5B7CC" w:themeFill="accent5" w:themeFillTint="66"/>
                    </w:tcPr>
                    <w:p w14:paraId="7F2B52F4" w14:textId="77777777" w:rsidR="00415B8B" w:rsidRDefault="00783D64">
                      <w:pPr>
                        <w:pStyle w:val="ab"/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  <w:lang w:val="ja-JP" w:bidi="ja-JP"/>
                        </w:rPr>
                        <w:t>日付</w:t>
                      </w:r>
                    </w:p>
                  </w:tc>
                </w:sdtContent>
              </w:sdt>
              <w:sdt>
                <w:sdtPr>
                  <w:rPr>
                    <w:rFonts w:hint="eastAsia"/>
                    <w:noProof/>
                  </w:rPr>
                  <w:id w:val="-1873598378"/>
                  <w:placeholder>
                    <w:docPart w:val="03906ADF19C8426FBF8051F0D2F8B802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1250" w:type="pct"/>
                      <w:shd w:val="clear" w:color="auto" w:fill="F5B7CC" w:themeFill="accent5" w:themeFillTint="66"/>
                    </w:tcPr>
                    <w:p w14:paraId="3C1A64A9" w14:textId="77777777" w:rsidR="00415B8B" w:rsidRDefault="00783D64">
                      <w:pPr>
                        <w:pStyle w:val="ab"/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  <w:lang w:val="ja-JP" w:bidi="ja-JP"/>
                        </w:rPr>
                        <w:t>日付</w:t>
                      </w:r>
                    </w:p>
                  </w:tc>
                </w:sdtContent>
              </w:sdt>
            </w:tr>
            <w:tr w:rsidR="00415B8B" w14:paraId="0CDE9A75" w14:textId="77777777" w:rsidTr="00415B8B">
              <w:trPr>
                <w:trHeight w:val="360"/>
                <w:jc w:val="center"/>
              </w:trPr>
              <w:sdt>
                <w:sdtPr>
                  <w:rPr>
                    <w:rFonts w:hint="eastAsia"/>
                    <w:noProof/>
                  </w:rPr>
                  <w:id w:val="514036494"/>
                  <w:placeholder>
                    <w:docPart w:val="CDEC2D68B1234A98BB1BC004761BBDA4"/>
                  </w:placeholder>
                  <w:temporary/>
                  <w:showingPlcHdr/>
                  <w15:appearance w15:val="hidden"/>
                  <w:text/>
                </w:sdtPr>
                <w:sdtContent>
                  <w:tc>
                    <w:tcPr>
                      <w:tcW w:w="2499" w:type="pct"/>
                      <w:tcBorders>
                        <w:top w:val="single" w:sz="24" w:space="0" w:color="FFFFFF" w:themeColor="background1"/>
                      </w:tcBorders>
                      <w:shd w:val="clear" w:color="auto" w:fill="FFB300" w:themeFill="accent6"/>
                    </w:tcPr>
                    <w:p w14:paraId="68CD47E2" w14:textId="77777777" w:rsidR="00415B8B" w:rsidRDefault="00783D64">
                      <w:pPr>
                        <w:pStyle w:val="3"/>
                        <w:outlineLvl w:val="2"/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  <w:lang w:val="ja-JP" w:bidi="ja-JP"/>
                        </w:rPr>
                        <w:t>フェーズ 6</w:t>
                      </w:r>
                    </w:p>
                  </w:tc>
                </w:sdtContent>
              </w:sdt>
              <w:sdt>
                <w:sdtPr>
                  <w:rPr>
                    <w:rFonts w:hint="eastAsia"/>
                    <w:noProof/>
                  </w:rPr>
                  <w:id w:val="-1688204504"/>
                  <w:placeholder>
                    <w:docPart w:val="7FA5C4C98CD04C3EA37C95CE7372C090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1250" w:type="pct"/>
                      <w:shd w:val="clear" w:color="auto" w:fill="FFE099" w:themeFill="accent6" w:themeFillTint="66"/>
                    </w:tcPr>
                    <w:p w14:paraId="264BA02A" w14:textId="77777777" w:rsidR="00415B8B" w:rsidRDefault="00783D64">
                      <w:pPr>
                        <w:pStyle w:val="ab"/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  <w:lang w:val="ja-JP" w:bidi="ja-JP"/>
                        </w:rPr>
                        <w:t>日付</w:t>
                      </w:r>
                    </w:p>
                  </w:tc>
                </w:sdtContent>
              </w:sdt>
              <w:sdt>
                <w:sdtPr>
                  <w:rPr>
                    <w:rFonts w:hint="eastAsia"/>
                    <w:noProof/>
                  </w:rPr>
                  <w:id w:val="-125470255"/>
                  <w:placeholder>
                    <w:docPart w:val="BA1916C989F149AB83857A83A250D63B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1250" w:type="pct"/>
                      <w:shd w:val="clear" w:color="auto" w:fill="FFE099" w:themeFill="accent6" w:themeFillTint="66"/>
                    </w:tcPr>
                    <w:p w14:paraId="3E4C36C9" w14:textId="77777777" w:rsidR="00415B8B" w:rsidRDefault="00783D64">
                      <w:pPr>
                        <w:pStyle w:val="ab"/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  <w:lang w:val="ja-JP" w:bidi="ja-JP"/>
                        </w:rPr>
                        <w:t>日付</w:t>
                      </w:r>
                    </w:p>
                  </w:tc>
                </w:sdtContent>
              </w:sdt>
            </w:tr>
          </w:tbl>
          <w:p w14:paraId="52D84163" w14:textId="77777777" w:rsidR="00415B8B" w:rsidRDefault="00415B8B">
            <w:pPr>
              <w:spacing w:after="160" w:line="300" w:lineRule="auto"/>
              <w:rPr>
                <w:noProof/>
              </w:rPr>
            </w:pPr>
          </w:p>
        </w:tc>
        <w:tc>
          <w:tcPr>
            <w:tcW w:w="2500" w:type="pct"/>
          </w:tcPr>
          <w:tbl>
            <w:tblPr>
              <w:tblStyle w:val="a8"/>
              <w:tblW w:w="5000" w:type="pct"/>
              <w:tblLook w:val="04A0" w:firstRow="1" w:lastRow="0" w:firstColumn="1" w:lastColumn="0" w:noHBand="0" w:noVBand="1"/>
              <w:tblCaption w:val="コンテンツ テーブル"/>
            </w:tblPr>
            <w:tblGrid>
              <w:gridCol w:w="3726"/>
              <w:gridCol w:w="1864"/>
              <w:gridCol w:w="1863"/>
            </w:tblGrid>
            <w:tr w:rsidR="00415B8B" w14:paraId="36EBBA30" w14:textId="77777777" w:rsidTr="00415B8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499" w:type="pct"/>
                </w:tcPr>
                <w:p w14:paraId="4D51465C" w14:textId="77777777" w:rsidR="00415B8B" w:rsidRDefault="00783D64">
                  <w:pPr>
                    <w:pStyle w:val="2"/>
                    <w:outlineLvl w:val="1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  <w:lang w:val="ja-JP" w:bidi="ja-JP"/>
                    </w:rPr>
                    <w:t>プロジェクト フェーズ</w:t>
                  </w:r>
                </w:p>
              </w:tc>
              <w:tc>
                <w:tcPr>
                  <w:tcW w:w="1250" w:type="pct"/>
                </w:tcPr>
                <w:p w14:paraId="420517A1" w14:textId="77777777" w:rsidR="00415B8B" w:rsidRDefault="00783D64">
                  <w:pPr>
                    <w:pStyle w:val="2"/>
                    <w:outlineLvl w:val="1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  <w:lang w:val="ja-JP" w:bidi="ja-JP"/>
                    </w:rPr>
                    <w:t>開始日</w:t>
                  </w:r>
                </w:p>
              </w:tc>
              <w:tc>
                <w:tcPr>
                  <w:tcW w:w="1250" w:type="pct"/>
                </w:tcPr>
                <w:p w14:paraId="58685E05" w14:textId="77777777" w:rsidR="00415B8B" w:rsidRDefault="00783D64">
                  <w:pPr>
                    <w:pStyle w:val="2"/>
                    <w:outlineLvl w:val="1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  <w:lang w:val="ja-JP" w:bidi="ja-JP"/>
                    </w:rPr>
                    <w:t>終了日</w:t>
                  </w:r>
                </w:p>
              </w:tc>
            </w:tr>
            <w:tr w:rsidR="00415B8B" w14:paraId="760AF4EA" w14:textId="77777777" w:rsidTr="00415B8B">
              <w:tc>
                <w:tcPr>
                  <w:tcW w:w="2499" w:type="pct"/>
                </w:tcPr>
                <w:p w14:paraId="0C528B26" w14:textId="77777777" w:rsidR="00415B8B" w:rsidRDefault="00415B8B">
                  <w:pPr>
                    <w:pStyle w:val="3"/>
                    <w:outlineLvl w:val="2"/>
                    <w:rPr>
                      <w:noProof/>
                    </w:rPr>
                  </w:pPr>
                </w:p>
              </w:tc>
              <w:sdt>
                <w:sdtPr>
                  <w:rPr>
                    <w:rFonts w:hint="eastAsia"/>
                    <w:noProof/>
                  </w:rPr>
                  <w:id w:val="1646697009"/>
                  <w:placeholder>
                    <w:docPart w:val="0906D0D8B5A343099D562EEB66A53F3D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1250" w:type="pct"/>
                    </w:tcPr>
                    <w:p w14:paraId="55B0DDC3" w14:textId="77777777" w:rsidR="00415B8B" w:rsidRDefault="00783D64">
                      <w:pPr>
                        <w:pStyle w:val="ab"/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  <w:lang w:val="ja-JP" w:bidi="ja-JP"/>
                        </w:rPr>
                        <w:t>日付</w:t>
                      </w:r>
                    </w:p>
                  </w:tc>
                </w:sdtContent>
              </w:sdt>
              <w:sdt>
                <w:sdtPr>
                  <w:rPr>
                    <w:rFonts w:hint="eastAsia"/>
                    <w:noProof/>
                  </w:rPr>
                  <w:id w:val="1114252715"/>
                  <w:placeholder>
                    <w:docPart w:val="753BDC60B8B24EF486E8A8546E0CA009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1250" w:type="pct"/>
                    </w:tcPr>
                    <w:p w14:paraId="7D385B13" w14:textId="77777777" w:rsidR="00415B8B" w:rsidRDefault="00783D64">
                      <w:pPr>
                        <w:pStyle w:val="ab"/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  <w:lang w:val="ja-JP" w:bidi="ja-JP"/>
                        </w:rPr>
                        <w:t>日付</w:t>
                      </w:r>
                    </w:p>
                  </w:tc>
                </w:sdtContent>
              </w:sdt>
            </w:tr>
            <w:tr w:rsidR="00415B8B" w14:paraId="5DCD9049" w14:textId="77777777" w:rsidTr="00415B8B">
              <w:tc>
                <w:tcPr>
                  <w:tcW w:w="2499" w:type="pct"/>
                </w:tcPr>
                <w:p w14:paraId="1D62AF85" w14:textId="77777777" w:rsidR="00415B8B" w:rsidRDefault="00415B8B">
                  <w:pPr>
                    <w:pStyle w:val="3"/>
                    <w:outlineLvl w:val="2"/>
                    <w:rPr>
                      <w:noProof/>
                    </w:rPr>
                  </w:pPr>
                </w:p>
              </w:tc>
              <w:sdt>
                <w:sdtPr>
                  <w:rPr>
                    <w:rFonts w:hint="eastAsia"/>
                    <w:noProof/>
                  </w:rPr>
                  <w:id w:val="-114746585"/>
                  <w:placeholder>
                    <w:docPart w:val="8D2754654589465DA65A202B7055AC83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1250" w:type="pct"/>
                    </w:tcPr>
                    <w:p w14:paraId="6DF43431" w14:textId="77777777" w:rsidR="00415B8B" w:rsidRDefault="00783D64">
                      <w:pPr>
                        <w:pStyle w:val="ab"/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  <w:lang w:val="ja-JP" w:bidi="ja-JP"/>
                        </w:rPr>
                        <w:t>日付</w:t>
                      </w:r>
                    </w:p>
                  </w:tc>
                </w:sdtContent>
              </w:sdt>
              <w:sdt>
                <w:sdtPr>
                  <w:rPr>
                    <w:rFonts w:hint="eastAsia"/>
                    <w:noProof/>
                  </w:rPr>
                  <w:id w:val="-1603797229"/>
                  <w:placeholder>
                    <w:docPart w:val="A74C57C8A314433C8A750FA504224275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1250" w:type="pct"/>
                    </w:tcPr>
                    <w:p w14:paraId="4C832274" w14:textId="77777777" w:rsidR="00415B8B" w:rsidRDefault="00783D64">
                      <w:pPr>
                        <w:pStyle w:val="ab"/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  <w:lang w:val="ja-JP" w:bidi="ja-JP"/>
                        </w:rPr>
                        <w:t>日付</w:t>
                      </w:r>
                    </w:p>
                  </w:tc>
                </w:sdtContent>
              </w:sdt>
            </w:tr>
            <w:tr w:rsidR="00415B8B" w14:paraId="39A3CD93" w14:textId="77777777" w:rsidTr="00415B8B">
              <w:tc>
                <w:tcPr>
                  <w:tcW w:w="2499" w:type="pct"/>
                </w:tcPr>
                <w:p w14:paraId="322519AF" w14:textId="77777777" w:rsidR="00415B8B" w:rsidRDefault="00415B8B">
                  <w:pPr>
                    <w:pStyle w:val="3"/>
                    <w:outlineLvl w:val="2"/>
                    <w:rPr>
                      <w:noProof/>
                    </w:rPr>
                  </w:pPr>
                </w:p>
              </w:tc>
              <w:sdt>
                <w:sdtPr>
                  <w:rPr>
                    <w:rFonts w:hint="eastAsia"/>
                    <w:noProof/>
                  </w:rPr>
                  <w:id w:val="313230888"/>
                  <w:placeholder>
                    <w:docPart w:val="07EE679CE8274ED292CEAA08FBAC5078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1250" w:type="pct"/>
                    </w:tcPr>
                    <w:p w14:paraId="54572E42" w14:textId="77777777" w:rsidR="00415B8B" w:rsidRDefault="00783D64">
                      <w:pPr>
                        <w:pStyle w:val="ab"/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  <w:lang w:val="ja-JP" w:bidi="ja-JP"/>
                        </w:rPr>
                        <w:t>日付</w:t>
                      </w:r>
                    </w:p>
                  </w:tc>
                </w:sdtContent>
              </w:sdt>
              <w:sdt>
                <w:sdtPr>
                  <w:rPr>
                    <w:rFonts w:hint="eastAsia"/>
                    <w:noProof/>
                  </w:rPr>
                  <w:id w:val="-509207681"/>
                  <w:placeholder>
                    <w:docPart w:val="7370B3FAC2994637982B515EE8A48E43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1250" w:type="pct"/>
                    </w:tcPr>
                    <w:p w14:paraId="2F967218" w14:textId="77777777" w:rsidR="00415B8B" w:rsidRDefault="00783D64">
                      <w:pPr>
                        <w:pStyle w:val="ab"/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  <w:lang w:val="ja-JP" w:bidi="ja-JP"/>
                        </w:rPr>
                        <w:t>日付</w:t>
                      </w:r>
                    </w:p>
                  </w:tc>
                </w:sdtContent>
              </w:sdt>
            </w:tr>
            <w:tr w:rsidR="00415B8B" w14:paraId="3090A6A5" w14:textId="77777777" w:rsidTr="00415B8B">
              <w:tc>
                <w:tcPr>
                  <w:tcW w:w="2499" w:type="pct"/>
                </w:tcPr>
                <w:p w14:paraId="5C12457C" w14:textId="77777777" w:rsidR="00415B8B" w:rsidRDefault="00415B8B">
                  <w:pPr>
                    <w:pStyle w:val="3"/>
                    <w:outlineLvl w:val="2"/>
                    <w:rPr>
                      <w:noProof/>
                    </w:rPr>
                  </w:pPr>
                </w:p>
              </w:tc>
              <w:sdt>
                <w:sdtPr>
                  <w:rPr>
                    <w:rFonts w:hint="eastAsia"/>
                    <w:noProof/>
                  </w:rPr>
                  <w:id w:val="-982377343"/>
                  <w:placeholder>
                    <w:docPart w:val="4C8486D54E044E87B7EF129D770E7882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1250" w:type="pct"/>
                    </w:tcPr>
                    <w:p w14:paraId="44009205" w14:textId="77777777" w:rsidR="00415B8B" w:rsidRDefault="00783D64">
                      <w:pPr>
                        <w:pStyle w:val="ab"/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  <w:lang w:val="ja-JP" w:bidi="ja-JP"/>
                        </w:rPr>
                        <w:t>日付</w:t>
                      </w:r>
                    </w:p>
                  </w:tc>
                </w:sdtContent>
              </w:sdt>
              <w:sdt>
                <w:sdtPr>
                  <w:rPr>
                    <w:rFonts w:hint="eastAsia"/>
                    <w:noProof/>
                  </w:rPr>
                  <w:id w:val="398952348"/>
                  <w:placeholder>
                    <w:docPart w:val="33520BE1E3AC47338EEAE0782B8E6438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1250" w:type="pct"/>
                    </w:tcPr>
                    <w:p w14:paraId="64EE99D7" w14:textId="77777777" w:rsidR="00415B8B" w:rsidRDefault="00783D64">
                      <w:pPr>
                        <w:pStyle w:val="ab"/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  <w:lang w:val="ja-JP" w:bidi="ja-JP"/>
                        </w:rPr>
                        <w:t>日付</w:t>
                      </w:r>
                    </w:p>
                  </w:tc>
                </w:sdtContent>
              </w:sdt>
            </w:tr>
            <w:tr w:rsidR="00415B8B" w14:paraId="66549ACA" w14:textId="77777777" w:rsidTr="00415B8B">
              <w:tc>
                <w:tcPr>
                  <w:tcW w:w="2499" w:type="pct"/>
                </w:tcPr>
                <w:p w14:paraId="3855E41B" w14:textId="77777777" w:rsidR="00415B8B" w:rsidRDefault="00415B8B">
                  <w:pPr>
                    <w:pStyle w:val="3"/>
                    <w:outlineLvl w:val="2"/>
                    <w:rPr>
                      <w:noProof/>
                    </w:rPr>
                  </w:pPr>
                </w:p>
              </w:tc>
              <w:sdt>
                <w:sdtPr>
                  <w:rPr>
                    <w:rFonts w:hint="eastAsia"/>
                    <w:noProof/>
                  </w:rPr>
                  <w:id w:val="52057175"/>
                  <w:placeholder>
                    <w:docPart w:val="CE51AC2B6CC9464DB687595766616387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1250" w:type="pct"/>
                    </w:tcPr>
                    <w:p w14:paraId="521CA351" w14:textId="77777777" w:rsidR="00415B8B" w:rsidRDefault="00783D64">
                      <w:pPr>
                        <w:pStyle w:val="ab"/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  <w:lang w:val="ja-JP" w:bidi="ja-JP"/>
                        </w:rPr>
                        <w:t>日付</w:t>
                      </w:r>
                    </w:p>
                  </w:tc>
                </w:sdtContent>
              </w:sdt>
              <w:sdt>
                <w:sdtPr>
                  <w:rPr>
                    <w:rFonts w:hint="eastAsia"/>
                    <w:noProof/>
                  </w:rPr>
                  <w:id w:val="-866454388"/>
                  <w:placeholder>
                    <w:docPart w:val="0AC4149FC7E347AAB072F218688D6047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1250" w:type="pct"/>
                    </w:tcPr>
                    <w:p w14:paraId="2FB24D84" w14:textId="77777777" w:rsidR="00415B8B" w:rsidRDefault="00783D64">
                      <w:pPr>
                        <w:pStyle w:val="ab"/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  <w:lang w:val="ja-JP" w:bidi="ja-JP"/>
                        </w:rPr>
                        <w:t>日付</w:t>
                      </w:r>
                    </w:p>
                  </w:tc>
                </w:sdtContent>
              </w:sdt>
            </w:tr>
            <w:tr w:rsidR="00415B8B" w14:paraId="7C8E5B6D" w14:textId="77777777" w:rsidTr="00415B8B">
              <w:tc>
                <w:tcPr>
                  <w:tcW w:w="2499" w:type="pct"/>
                </w:tcPr>
                <w:p w14:paraId="56C32F6B" w14:textId="77777777" w:rsidR="00415B8B" w:rsidRDefault="00415B8B">
                  <w:pPr>
                    <w:pStyle w:val="3"/>
                    <w:outlineLvl w:val="2"/>
                    <w:rPr>
                      <w:noProof/>
                    </w:rPr>
                  </w:pPr>
                </w:p>
              </w:tc>
              <w:sdt>
                <w:sdtPr>
                  <w:rPr>
                    <w:rFonts w:hint="eastAsia"/>
                    <w:noProof/>
                  </w:rPr>
                  <w:id w:val="-30345750"/>
                  <w:placeholder>
                    <w:docPart w:val="CC9C827B2A814B269580F5E308DCE467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1250" w:type="pct"/>
                    </w:tcPr>
                    <w:p w14:paraId="18FEF543" w14:textId="77777777" w:rsidR="00415B8B" w:rsidRDefault="00783D64">
                      <w:pPr>
                        <w:pStyle w:val="ab"/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  <w:lang w:val="ja-JP" w:bidi="ja-JP"/>
                        </w:rPr>
                        <w:t>日付</w:t>
                      </w:r>
                    </w:p>
                  </w:tc>
                </w:sdtContent>
              </w:sdt>
              <w:sdt>
                <w:sdtPr>
                  <w:rPr>
                    <w:rFonts w:hint="eastAsia"/>
                    <w:noProof/>
                  </w:rPr>
                  <w:id w:val="-207648306"/>
                  <w:placeholder>
                    <w:docPart w:val="0C465FCC95924A3F887BCB91A7745267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1250" w:type="pct"/>
                    </w:tcPr>
                    <w:p w14:paraId="0813D992" w14:textId="77777777" w:rsidR="00415B8B" w:rsidRDefault="00783D64">
                      <w:pPr>
                        <w:pStyle w:val="ab"/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  <w:lang w:val="ja-JP" w:bidi="ja-JP"/>
                        </w:rPr>
                        <w:t>日付</w:t>
                      </w:r>
                    </w:p>
                  </w:tc>
                </w:sdtContent>
              </w:sdt>
            </w:tr>
          </w:tbl>
          <w:p w14:paraId="7C5656EF" w14:textId="77777777" w:rsidR="00415B8B" w:rsidRDefault="00415B8B">
            <w:pPr>
              <w:spacing w:after="160" w:line="300" w:lineRule="auto"/>
              <w:rPr>
                <w:noProof/>
              </w:rPr>
            </w:pPr>
          </w:p>
        </w:tc>
      </w:tr>
    </w:tbl>
    <w:p w14:paraId="432B44E0" w14:textId="77777777" w:rsidR="00415B8B" w:rsidRDefault="00415B8B">
      <w:pPr>
        <w:pStyle w:val="aa"/>
        <w:rPr>
          <w:noProof/>
        </w:rPr>
      </w:pPr>
    </w:p>
    <w:tbl>
      <w:tblPr>
        <w:tblW w:w="5000" w:type="pct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カレンダーのレイアウト テーブル"/>
        <w:tblDescription w:val="カレンダー"/>
      </w:tblPr>
      <w:tblGrid>
        <w:gridCol w:w="2486"/>
        <w:gridCol w:w="2487"/>
        <w:gridCol w:w="2487"/>
        <w:gridCol w:w="2486"/>
        <w:gridCol w:w="2487"/>
        <w:gridCol w:w="2487"/>
      </w:tblGrid>
      <w:tr w:rsidR="007F2E15" w14:paraId="5C49D0B5" w14:textId="77777777" w:rsidTr="008556AD">
        <w:tc>
          <w:tcPr>
            <w:tcW w:w="2407" w:type="dxa"/>
          </w:tcPr>
          <w:bookmarkStart w:id="0" w:name="_Calendar"/>
          <w:bookmarkEnd w:id="0"/>
          <w:p w14:paraId="6DFE19BE" w14:textId="77777777" w:rsidR="007F2E15" w:rsidRDefault="007F2E15" w:rsidP="008556AD">
            <w:pPr>
              <w:pStyle w:val="Months"/>
            </w:pPr>
            <w:r>
              <w:rPr>
                <w:lang w:val="ja-JP" w:bidi="ja-JP"/>
              </w:rPr>
              <w:fldChar w:fldCharType="begin"/>
            </w:r>
            <w:r>
              <w:rPr>
                <w:lang w:val="ja-JP" w:bidi="ja-JP"/>
              </w:rPr>
              <w:instrText xml:space="preserve"> DOCVARIABLE  MonthStart1 \@ MMMM \* MERGEFORMAT </w:instrText>
            </w:r>
            <w:r>
              <w:rPr>
                <w:lang w:val="ja-JP" w:bidi="ja-JP"/>
              </w:rPr>
              <w:fldChar w:fldCharType="separate"/>
            </w:r>
            <w:r w:rsidR="00E875F0" w:rsidRPr="00E875F0">
              <w:rPr>
                <w:szCs w:val="22"/>
                <w:lang w:val="ja-JP" w:bidi="ja-JP"/>
              </w:rPr>
              <w:t>11月</w:t>
            </w:r>
            <w:r>
              <w:rPr>
                <w:lang w:val="ja-JP" w:bidi="ja-JP"/>
              </w:rPr>
              <w:fldChar w:fldCharType="end"/>
            </w:r>
          </w:p>
        </w:tc>
        <w:tc>
          <w:tcPr>
            <w:tcW w:w="2408" w:type="dxa"/>
          </w:tcPr>
          <w:p w14:paraId="482E7C18" w14:textId="77777777" w:rsidR="007F2E15" w:rsidRDefault="007F2E15" w:rsidP="008556AD">
            <w:pPr>
              <w:pStyle w:val="Months"/>
            </w:pPr>
            <w:r>
              <w:rPr>
                <w:lang w:val="ja-JP" w:bidi="ja-JP"/>
              </w:rPr>
              <w:fldChar w:fldCharType="begin"/>
            </w:r>
            <w:r>
              <w:rPr>
                <w:lang w:val="ja-JP" w:bidi="ja-JP"/>
              </w:rPr>
              <w:instrText xml:space="preserve"> DOCVARIABLE  MonthStart2 \@ MMMM \* MERGEFORMAT </w:instrText>
            </w:r>
            <w:r>
              <w:rPr>
                <w:lang w:val="ja-JP" w:bidi="ja-JP"/>
              </w:rPr>
              <w:fldChar w:fldCharType="separate"/>
            </w:r>
            <w:r w:rsidR="00E875F0">
              <w:rPr>
                <w:lang w:val="ja-JP" w:bidi="ja-JP"/>
              </w:rPr>
              <w:t>12月</w:t>
            </w:r>
            <w:r>
              <w:rPr>
                <w:lang w:val="ja-JP" w:bidi="ja-JP"/>
              </w:rPr>
              <w:fldChar w:fldCharType="end"/>
            </w:r>
          </w:p>
        </w:tc>
        <w:tc>
          <w:tcPr>
            <w:tcW w:w="2408" w:type="dxa"/>
          </w:tcPr>
          <w:p w14:paraId="3A5B781D" w14:textId="77777777" w:rsidR="007F2E15" w:rsidRDefault="007F2E15" w:rsidP="008556AD">
            <w:pPr>
              <w:pStyle w:val="Months"/>
            </w:pPr>
            <w:r>
              <w:rPr>
                <w:lang w:val="ja-JP" w:bidi="ja-JP"/>
              </w:rPr>
              <w:fldChar w:fldCharType="begin"/>
            </w:r>
            <w:r>
              <w:rPr>
                <w:lang w:val="ja-JP" w:bidi="ja-JP"/>
              </w:rPr>
              <w:instrText xml:space="preserve"> DOCVARIABLE  MonthStart3 \@ MMMM \* MERGEFORMAT </w:instrText>
            </w:r>
            <w:r>
              <w:rPr>
                <w:lang w:val="ja-JP" w:bidi="ja-JP"/>
              </w:rPr>
              <w:fldChar w:fldCharType="separate"/>
            </w:r>
            <w:r w:rsidR="00E875F0">
              <w:rPr>
                <w:lang w:val="ja-JP" w:bidi="ja-JP"/>
              </w:rPr>
              <w:t>1月</w:t>
            </w:r>
            <w:r>
              <w:rPr>
                <w:lang w:val="ja-JP" w:bidi="ja-JP"/>
              </w:rPr>
              <w:fldChar w:fldCharType="end"/>
            </w:r>
          </w:p>
        </w:tc>
        <w:tc>
          <w:tcPr>
            <w:tcW w:w="2407" w:type="dxa"/>
          </w:tcPr>
          <w:p w14:paraId="621BD0BE" w14:textId="77777777" w:rsidR="007F2E15" w:rsidRDefault="007F2E15" w:rsidP="008556AD">
            <w:pPr>
              <w:pStyle w:val="Months"/>
            </w:pPr>
            <w:r>
              <w:rPr>
                <w:lang w:val="ja-JP" w:bidi="ja-JP"/>
              </w:rPr>
              <w:fldChar w:fldCharType="begin"/>
            </w:r>
            <w:r>
              <w:rPr>
                <w:lang w:val="ja-JP" w:bidi="ja-JP"/>
              </w:rPr>
              <w:instrText xml:space="preserve"> DOCVARIABLE  MonthStart4 \@ MMMM \* MERGEFORMAT </w:instrText>
            </w:r>
            <w:r>
              <w:rPr>
                <w:lang w:val="ja-JP" w:bidi="ja-JP"/>
              </w:rPr>
              <w:fldChar w:fldCharType="separate"/>
            </w:r>
            <w:r w:rsidR="00E875F0">
              <w:rPr>
                <w:lang w:val="ja-JP" w:bidi="ja-JP"/>
              </w:rPr>
              <w:t>2月</w:t>
            </w:r>
            <w:r>
              <w:rPr>
                <w:lang w:val="ja-JP" w:bidi="ja-JP"/>
              </w:rPr>
              <w:fldChar w:fldCharType="end"/>
            </w:r>
          </w:p>
        </w:tc>
        <w:tc>
          <w:tcPr>
            <w:tcW w:w="2408" w:type="dxa"/>
          </w:tcPr>
          <w:p w14:paraId="6023EB8D" w14:textId="77777777" w:rsidR="007F2E15" w:rsidRDefault="007F2E15" w:rsidP="008556AD">
            <w:pPr>
              <w:pStyle w:val="Months"/>
            </w:pPr>
            <w:r>
              <w:rPr>
                <w:lang w:val="ja-JP" w:bidi="ja-JP"/>
              </w:rPr>
              <w:fldChar w:fldCharType="begin"/>
            </w:r>
            <w:r>
              <w:rPr>
                <w:lang w:val="ja-JP" w:bidi="ja-JP"/>
              </w:rPr>
              <w:instrText xml:space="preserve"> DOCVARIABLE  MonthStart5 \@ MMMM \* MERGEFORMAT </w:instrText>
            </w:r>
            <w:r>
              <w:rPr>
                <w:lang w:val="ja-JP" w:bidi="ja-JP"/>
              </w:rPr>
              <w:fldChar w:fldCharType="separate"/>
            </w:r>
            <w:r w:rsidR="00E875F0">
              <w:rPr>
                <w:lang w:val="ja-JP" w:bidi="ja-JP"/>
              </w:rPr>
              <w:t>3月</w:t>
            </w:r>
            <w:r>
              <w:rPr>
                <w:lang w:val="ja-JP" w:bidi="ja-JP"/>
              </w:rPr>
              <w:fldChar w:fldCharType="end"/>
            </w:r>
          </w:p>
        </w:tc>
        <w:tc>
          <w:tcPr>
            <w:tcW w:w="2408" w:type="dxa"/>
          </w:tcPr>
          <w:p w14:paraId="5D107AF4" w14:textId="77777777" w:rsidR="007F2E15" w:rsidRDefault="007F2E15" w:rsidP="008556AD">
            <w:pPr>
              <w:pStyle w:val="Months"/>
            </w:pPr>
            <w:r>
              <w:rPr>
                <w:lang w:val="ja-JP" w:bidi="ja-JP"/>
              </w:rPr>
              <w:fldChar w:fldCharType="begin"/>
            </w:r>
            <w:r>
              <w:rPr>
                <w:lang w:val="ja-JP" w:bidi="ja-JP"/>
              </w:rPr>
              <w:instrText xml:space="preserve"> DOCVARIABLE  MonthStart6 \@ MMMM \* MERGEFORMAT </w:instrText>
            </w:r>
            <w:r>
              <w:rPr>
                <w:lang w:val="ja-JP" w:bidi="ja-JP"/>
              </w:rPr>
              <w:fldChar w:fldCharType="separate"/>
            </w:r>
            <w:r w:rsidR="00E875F0">
              <w:rPr>
                <w:lang w:val="ja-JP" w:bidi="ja-JP"/>
              </w:rPr>
              <w:t>4月</w:t>
            </w:r>
            <w:r>
              <w:rPr>
                <w:lang w:val="ja-JP" w:bidi="ja-JP"/>
              </w:rPr>
              <w:fldChar w:fldCharType="end"/>
            </w:r>
          </w:p>
        </w:tc>
      </w:tr>
      <w:tr w:rsidR="007F2E15" w14:paraId="21E9E237" w14:textId="77777777" w:rsidTr="008556AD">
        <w:trPr>
          <w:trHeight w:val="1790"/>
        </w:trPr>
        <w:tc>
          <w:tcPr>
            <w:tcW w:w="2407" w:type="dxa"/>
          </w:tcPr>
          <w:tbl>
            <w:tblPr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  <w:tblCaption w:val="カレンダー コンテンツ テーブル"/>
            </w:tblPr>
            <w:tblGrid>
              <w:gridCol w:w="346"/>
              <w:gridCol w:w="350"/>
              <w:gridCol w:w="350"/>
              <w:gridCol w:w="350"/>
              <w:gridCol w:w="350"/>
              <w:gridCol w:w="350"/>
              <w:gridCol w:w="345"/>
            </w:tblGrid>
            <w:tr w:rsidR="007F2E15" w14:paraId="4D2F7331" w14:textId="77777777" w:rsidTr="008556AD">
              <w:trPr>
                <w:trHeight w:val="272"/>
              </w:trPr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16D8A971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日</w:t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10E906EE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月</w:t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56BB98C0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火</w:t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75DFD1BE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水</w:t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267E579E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木</w:t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57F409F6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金</w:t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482EF9BC" w14:textId="77777777" w:rsidR="007F2E15" w:rsidRDefault="007F2E15" w:rsidP="008556AD">
                  <w:pPr>
                    <w:pStyle w:val="Days"/>
                  </w:pPr>
                  <w:r w:rsidRPr="00F65324">
                    <w:rPr>
                      <w:rFonts w:hint="eastAsia"/>
                      <w:lang w:val="ja-JP" w:bidi="ja-JP"/>
                    </w:rPr>
                    <w:t>土</w:t>
                  </w:r>
                </w:p>
              </w:tc>
            </w:tr>
            <w:tr w:rsidR="007F2E15" w14:paraId="7E8096DD" w14:textId="77777777" w:rsidTr="008556AD">
              <w:trPr>
                <w:trHeight w:val="272"/>
              </w:trPr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30630D19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MonthStart1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日曜日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“日曜日" 1 ""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1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62FA39F1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MonthStart1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日曜日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“月曜日"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2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2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348DC5CB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MonthStart1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日曜日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“火曜日"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3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3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3DE9BE29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MonthStart1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日曜日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“水曜日"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4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4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4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4B30F453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MonthStart1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日曜日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= “木曜日"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4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5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5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5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3019EE4B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MonthStart1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日曜日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“金曜日"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5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6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6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6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6DD77A6D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MonthStart1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日曜日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“土曜日"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6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7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7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7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</w:tr>
            <w:tr w:rsidR="007F2E15" w14:paraId="77EFD31E" w14:textId="77777777" w:rsidTr="008556AD">
              <w:trPr>
                <w:trHeight w:val="272"/>
              </w:trPr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26289273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8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7D870A7C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9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40AA268A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10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5A9560C3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11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2FADF082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12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3EF072A2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13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296A8EAA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14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</w:tr>
            <w:tr w:rsidR="007F2E15" w14:paraId="7641C31B" w14:textId="77777777" w:rsidTr="008556AD">
              <w:trPr>
                <w:trHeight w:val="272"/>
              </w:trPr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46830B0D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15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2C4BD3F5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16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740F167F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17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01DF04B2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18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63C3CC32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19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697D8875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20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0FE8EFBC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21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</w:tr>
            <w:tr w:rsidR="007F2E15" w14:paraId="1C24F2E0" w14:textId="77777777" w:rsidTr="008556AD">
              <w:trPr>
                <w:trHeight w:val="272"/>
              </w:trPr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53E6CB68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22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58164480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23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694EB5AB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24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0B9C52CA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25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0720D7EB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26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1207FF42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27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57D832E2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28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</w:tr>
            <w:tr w:rsidR="007F2E15" w14:paraId="7DAC1372" w14:textId="77777777" w:rsidTr="008556AD">
              <w:trPr>
                <w:trHeight w:val="272"/>
              </w:trPr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50864EFF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=G5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=G5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MonthEnd1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29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4B915B63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MonthEnd1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30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226BBB22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MonthEnd1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24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19F6DCD9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24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MonthEnd1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25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25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2E832DFA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25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MonthEnd1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26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26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79878BAF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26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MonthEnd1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27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27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6006BDCC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27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MonthEnd1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</w:tr>
            <w:tr w:rsidR="007F2E15" w14:paraId="6D538599" w14:textId="77777777" w:rsidTr="008556AD">
              <w:trPr>
                <w:trHeight w:val="272"/>
              </w:trPr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4D730289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MonthEnd1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50352101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=A7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=A7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MonthEnd1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=A7+1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213FF809" w14:textId="77777777" w:rsidR="007F2E15" w:rsidRDefault="007F2E15" w:rsidP="008556AD">
                  <w:pPr>
                    <w:pStyle w:val="Dates"/>
                  </w:pP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2E1B2E7D" w14:textId="77777777" w:rsidR="007F2E15" w:rsidRDefault="007F2E15" w:rsidP="008556AD">
                  <w:pPr>
                    <w:pStyle w:val="Dates"/>
                  </w:pP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63D3343F" w14:textId="77777777" w:rsidR="007F2E15" w:rsidRDefault="007F2E15" w:rsidP="008556AD">
                  <w:pPr>
                    <w:pStyle w:val="Dates"/>
                  </w:pP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38882FA0" w14:textId="77777777" w:rsidR="007F2E15" w:rsidRDefault="007F2E15" w:rsidP="008556AD">
                  <w:pPr>
                    <w:pStyle w:val="Dates"/>
                  </w:pP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5B97E5B0" w14:textId="77777777" w:rsidR="007F2E15" w:rsidRDefault="007F2E15" w:rsidP="008556AD">
                  <w:pPr>
                    <w:pStyle w:val="Dates"/>
                  </w:pPr>
                </w:p>
              </w:tc>
            </w:tr>
          </w:tbl>
          <w:p w14:paraId="383937AB" w14:textId="77777777" w:rsidR="007F2E15" w:rsidRDefault="007F2E15" w:rsidP="008556AD">
            <w:pPr>
              <w:pStyle w:val="Dates"/>
            </w:pPr>
          </w:p>
        </w:tc>
        <w:tc>
          <w:tcPr>
            <w:tcW w:w="2408" w:type="dxa"/>
          </w:tcPr>
          <w:tbl>
            <w:tblPr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  <w:tblCaption w:val="カレンダー コンテンツ テーブル"/>
            </w:tblPr>
            <w:tblGrid>
              <w:gridCol w:w="347"/>
              <w:gridCol w:w="350"/>
              <w:gridCol w:w="350"/>
              <w:gridCol w:w="350"/>
              <w:gridCol w:w="350"/>
              <w:gridCol w:w="350"/>
              <w:gridCol w:w="345"/>
            </w:tblGrid>
            <w:tr w:rsidR="007F2E15" w14:paraId="376C920B" w14:textId="77777777" w:rsidTr="008556AD">
              <w:trPr>
                <w:trHeight w:val="272"/>
              </w:trPr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061962FB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日</w:t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16F6F214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月</w:t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1AB1BA44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火</w:t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2F4383BE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水</w:t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4C21DCF9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木</w:t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4A272B33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金</w:t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5BB12F33" w14:textId="77777777" w:rsidR="007F2E15" w:rsidRDefault="007F2E15" w:rsidP="008556AD">
                  <w:pPr>
                    <w:pStyle w:val="Days"/>
                  </w:pPr>
                  <w:r w:rsidRPr="00F65324">
                    <w:rPr>
                      <w:rFonts w:hint="eastAsia"/>
                      <w:lang w:val="ja-JP" w:bidi="ja-JP"/>
                    </w:rPr>
                    <w:t>土</w:t>
                  </w:r>
                </w:p>
              </w:tc>
            </w:tr>
            <w:tr w:rsidR="007F2E15" w14:paraId="1931FE9E" w14:textId="77777777" w:rsidTr="008556AD">
              <w:trPr>
                <w:trHeight w:val="272"/>
              </w:trPr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5B2B73A8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MonthStart2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火曜日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“日曜日" 1 ""</w:instrTex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2D00CEB2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MonthStart2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火曜日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“月曜日"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lang w:val="ja-JP" w:bidi="ja-JP"/>
                    </w:rPr>
                    <w:instrText>2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13065444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MonthStart2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火曜日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“火曜日"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lang w:val="ja-JP" w:bidi="ja-JP"/>
                    </w:rPr>
                    <w:instrText>3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1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74DB60C2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MonthStart2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火曜日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“水曜日"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2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2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1F1BEB30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MonthStart2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火曜日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= “木曜日"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3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3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0D1A5BE5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MonthStart2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火曜日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“金曜日"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4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4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4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4744104C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MonthStart2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火曜日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“土曜日"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4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5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5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5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</w:tr>
            <w:tr w:rsidR="007F2E15" w14:paraId="43FF85C7" w14:textId="77777777" w:rsidTr="008556AD">
              <w:trPr>
                <w:trHeight w:val="272"/>
              </w:trPr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2E01A00F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6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0F661CD2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7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5B6C4EB2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8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6513FB85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9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4AA51CFE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10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3B5629E5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11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73920610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12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</w:tr>
            <w:tr w:rsidR="007F2E15" w14:paraId="42D05746" w14:textId="77777777" w:rsidTr="008556AD">
              <w:trPr>
                <w:trHeight w:val="272"/>
              </w:trPr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3CBC07C6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13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148300A9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14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00BD230C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15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72F63A0E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16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6B1E1BDA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17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7D1F6DCE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18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39C48287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19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</w:tr>
            <w:tr w:rsidR="007F2E15" w14:paraId="2C1DEA1E" w14:textId="77777777" w:rsidTr="008556AD">
              <w:trPr>
                <w:trHeight w:val="272"/>
              </w:trPr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4DB0F74A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20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190BAA13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21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6F886CB9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22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5FBFDC88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23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5E7C39D3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24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5EC34D7C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25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0580753A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26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</w:tr>
            <w:tr w:rsidR="007F2E15" w14:paraId="765AC2F4" w14:textId="77777777" w:rsidTr="008556AD">
              <w:trPr>
                <w:trHeight w:val="272"/>
              </w:trPr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12AB55A5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=G5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26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=G5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26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MonthEnd2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27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27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27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52015F20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27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27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MonthEnd2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28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19AB33B5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MonthEnd2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29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57EB5B81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MonthEnd2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30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7B2238E7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MonthEnd2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31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6AEDFC56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MonthEnd2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27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46F66A59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27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MonthEnd2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</w:tr>
            <w:tr w:rsidR="007F2E15" w14:paraId="68C47424" w14:textId="77777777" w:rsidTr="008556AD">
              <w:trPr>
                <w:trHeight w:val="272"/>
              </w:trPr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12F5F6B1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MonthEnd2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01059515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=A7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=A7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MonthEnd2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=A7+1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4E35039F" w14:textId="77777777" w:rsidR="007F2E15" w:rsidRDefault="007F2E15" w:rsidP="008556AD">
                  <w:pPr>
                    <w:pStyle w:val="Dates"/>
                  </w:pP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62D8BF0E" w14:textId="77777777" w:rsidR="007F2E15" w:rsidRDefault="007F2E15" w:rsidP="008556AD">
                  <w:pPr>
                    <w:pStyle w:val="Dates"/>
                  </w:pP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30266EA7" w14:textId="77777777" w:rsidR="007F2E15" w:rsidRDefault="007F2E15" w:rsidP="008556AD">
                  <w:pPr>
                    <w:pStyle w:val="Dates"/>
                  </w:pP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4D6FCC17" w14:textId="77777777" w:rsidR="007F2E15" w:rsidRDefault="007F2E15" w:rsidP="008556AD">
                  <w:pPr>
                    <w:pStyle w:val="Dates"/>
                  </w:pP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54F57CE0" w14:textId="77777777" w:rsidR="007F2E15" w:rsidRDefault="007F2E15" w:rsidP="008556AD">
                  <w:pPr>
                    <w:pStyle w:val="Dates"/>
                  </w:pPr>
                </w:p>
              </w:tc>
            </w:tr>
          </w:tbl>
          <w:p w14:paraId="53A86FF4" w14:textId="77777777" w:rsidR="007F2E15" w:rsidRDefault="007F2E15" w:rsidP="008556AD">
            <w:pPr>
              <w:spacing w:before="20" w:after="20"/>
              <w:jc w:val="center"/>
            </w:pPr>
          </w:p>
        </w:tc>
        <w:tc>
          <w:tcPr>
            <w:tcW w:w="2408" w:type="dxa"/>
          </w:tcPr>
          <w:tbl>
            <w:tblPr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  <w:tblCaption w:val="カレンダー コンテンツ テーブル"/>
            </w:tblPr>
            <w:tblGrid>
              <w:gridCol w:w="347"/>
              <w:gridCol w:w="350"/>
              <w:gridCol w:w="350"/>
              <w:gridCol w:w="350"/>
              <w:gridCol w:w="350"/>
              <w:gridCol w:w="350"/>
              <w:gridCol w:w="345"/>
            </w:tblGrid>
            <w:tr w:rsidR="007F2E15" w14:paraId="4EA4B605" w14:textId="77777777" w:rsidTr="008556AD">
              <w:trPr>
                <w:trHeight w:val="272"/>
              </w:trPr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7FDBCC89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日</w:t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2E42AF5D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月</w:t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4F4E458C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火</w:t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08CEDFA2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水</w:t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0366002E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木</w:t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7B218C45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金</w:t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510F2FAC" w14:textId="77777777" w:rsidR="007F2E15" w:rsidRDefault="007F2E15" w:rsidP="008556AD">
                  <w:pPr>
                    <w:pStyle w:val="Days"/>
                  </w:pPr>
                  <w:r w:rsidRPr="00F65324">
                    <w:rPr>
                      <w:rFonts w:hint="eastAsia"/>
                      <w:lang w:val="ja-JP" w:bidi="ja-JP"/>
                    </w:rPr>
                    <w:t>土</w:t>
                  </w:r>
                </w:p>
              </w:tc>
            </w:tr>
            <w:tr w:rsidR="007F2E15" w14:paraId="2CD8E459" w14:textId="77777777" w:rsidTr="008556AD">
              <w:trPr>
                <w:trHeight w:val="272"/>
              </w:trPr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1FE7C42C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MonthStart3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金曜日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“日曜日" 1 ""</w:instrTex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195D841C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MonthStart3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金曜日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“月曜日"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lang w:val="ja-JP" w:bidi="ja-JP"/>
                    </w:rPr>
                    <w:instrText>2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33A1DB86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MonthStart3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金曜日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“火曜日"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lang w:val="ja-JP" w:bidi="ja-JP"/>
                    </w:rPr>
                    <w:instrText>3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636F63BE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MonthStart3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金曜日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“水曜日"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lang w:val="ja-JP" w:bidi="ja-JP"/>
                    </w:rPr>
                    <w:instrText>4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4352557A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MonthStart3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金曜日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= “木曜日"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lang w:val="ja-JP" w:bidi="ja-JP"/>
                    </w:rPr>
                    <w:instrText>5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48A600E9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MonthStart3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金曜日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“金曜日"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lang w:val="ja-JP" w:bidi="ja-JP"/>
                    </w:rPr>
                    <w:instrText>2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1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237DD173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MonthStart3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金曜日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“土曜日"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2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2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</w:tr>
            <w:tr w:rsidR="007F2E15" w14:paraId="550E1378" w14:textId="77777777" w:rsidTr="008556AD">
              <w:trPr>
                <w:trHeight w:val="272"/>
              </w:trPr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17BCED52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3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45E9251A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4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1C4126C5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5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0A79229F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6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6431D313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7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667B6B46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8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27CF416F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9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</w:tr>
            <w:tr w:rsidR="007F2E15" w14:paraId="47B6A322" w14:textId="77777777" w:rsidTr="008556AD">
              <w:trPr>
                <w:trHeight w:val="272"/>
              </w:trPr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180DBBC3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10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61E8E129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11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3E12BA03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12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6F76CFF1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13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3C143C00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14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6F4E91C1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15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343A9D70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16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</w:tr>
            <w:tr w:rsidR="007F2E15" w14:paraId="7AF102F7" w14:textId="77777777" w:rsidTr="008556AD">
              <w:trPr>
                <w:trHeight w:val="272"/>
              </w:trPr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449D3A33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17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5ECE911D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18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35A1F687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19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217B6F96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20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17749F77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21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70166721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22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267F4118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23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</w:tr>
            <w:tr w:rsidR="007F2E15" w14:paraId="5AFC37D5" w14:textId="77777777" w:rsidTr="008556AD">
              <w:trPr>
                <w:trHeight w:val="272"/>
              </w:trPr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0B0BC85A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=G5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23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=G5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23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MonthEnd3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24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24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24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5E11D9AB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24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24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MonthEnd3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25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25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25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6DD85F11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25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25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MonthEnd3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26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26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26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20C4093C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26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26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MonthEnd3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27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27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27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1BA31898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27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27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MonthEnd3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28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5AF331DE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MonthEnd3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29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3ECD09C2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MonthEnd3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30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</w:tr>
            <w:tr w:rsidR="007F2E15" w14:paraId="2BFD38DA" w14:textId="77777777" w:rsidTr="008556AD">
              <w:trPr>
                <w:trHeight w:val="272"/>
              </w:trPr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18F6D6D9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MonthEnd3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31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509D0EF5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=A7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=A7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MonthEnd3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=A7+1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3453BBD3" w14:textId="77777777" w:rsidR="007F2E15" w:rsidRDefault="007F2E15" w:rsidP="008556AD">
                  <w:pPr>
                    <w:pStyle w:val="Dates"/>
                  </w:pP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0B5959EF" w14:textId="77777777" w:rsidR="007F2E15" w:rsidRDefault="007F2E15" w:rsidP="008556AD">
                  <w:pPr>
                    <w:pStyle w:val="Dates"/>
                  </w:pP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7DDBD5DA" w14:textId="77777777" w:rsidR="007F2E15" w:rsidRDefault="007F2E15" w:rsidP="008556AD">
                  <w:pPr>
                    <w:pStyle w:val="Dates"/>
                  </w:pP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75A7F697" w14:textId="77777777" w:rsidR="007F2E15" w:rsidRDefault="007F2E15" w:rsidP="008556AD">
                  <w:pPr>
                    <w:pStyle w:val="Dates"/>
                  </w:pP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47ABFC5C" w14:textId="77777777" w:rsidR="007F2E15" w:rsidRDefault="007F2E15" w:rsidP="008556AD">
                  <w:pPr>
                    <w:pStyle w:val="Dates"/>
                  </w:pPr>
                </w:p>
              </w:tc>
            </w:tr>
          </w:tbl>
          <w:p w14:paraId="2C7ADE76" w14:textId="77777777" w:rsidR="007F2E15" w:rsidRDefault="007F2E15" w:rsidP="008556AD">
            <w:pPr>
              <w:spacing w:before="20" w:after="20"/>
              <w:jc w:val="center"/>
            </w:pPr>
          </w:p>
        </w:tc>
        <w:tc>
          <w:tcPr>
            <w:tcW w:w="2407" w:type="dxa"/>
          </w:tcPr>
          <w:tbl>
            <w:tblPr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  <w:tblCaption w:val="カレンダー コンテンツ テーブル"/>
            </w:tblPr>
            <w:tblGrid>
              <w:gridCol w:w="346"/>
              <w:gridCol w:w="350"/>
              <w:gridCol w:w="350"/>
              <w:gridCol w:w="350"/>
              <w:gridCol w:w="350"/>
              <w:gridCol w:w="350"/>
              <w:gridCol w:w="345"/>
            </w:tblGrid>
            <w:tr w:rsidR="007F2E15" w14:paraId="45F624B3" w14:textId="77777777" w:rsidTr="008556AD">
              <w:trPr>
                <w:trHeight w:val="272"/>
              </w:trPr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00B5117D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日</w:t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3D6C99DD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月</w:t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0A5788A2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火</w:t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5B216985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水</w:t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2BD9F5C6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木</w:t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63B67A54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金</w:t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6A7FDAB4" w14:textId="77777777" w:rsidR="007F2E15" w:rsidRDefault="007F2E15" w:rsidP="008556AD">
                  <w:pPr>
                    <w:pStyle w:val="Days"/>
                  </w:pPr>
                  <w:r w:rsidRPr="00F65324">
                    <w:rPr>
                      <w:rFonts w:hint="eastAsia"/>
                      <w:lang w:val="ja-JP" w:bidi="ja-JP"/>
                    </w:rPr>
                    <w:t>土</w:t>
                  </w:r>
                </w:p>
              </w:tc>
            </w:tr>
            <w:tr w:rsidR="007F2E15" w14:paraId="7119D99D" w14:textId="77777777" w:rsidTr="008556AD">
              <w:trPr>
                <w:trHeight w:val="272"/>
              </w:trPr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0EEAC3CB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MonthStart4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月曜日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“日曜日" 1 ""</w:instrTex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5F65F146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MonthStart4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月曜日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“月曜日"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1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64E602EA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MonthStart4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月曜日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“火曜日"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2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2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670AA7D8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MonthStart4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月曜日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“水曜日"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3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3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1ED5E555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MonthStart4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月曜日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= “木曜日"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4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4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4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0ECBBBE2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MonthStart4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月曜日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“金曜日"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4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5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5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5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38F383F3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MonthStart4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月曜日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“土曜日"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5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6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6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6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</w:tr>
            <w:tr w:rsidR="007F2E15" w14:paraId="301A089C" w14:textId="77777777" w:rsidTr="008556AD">
              <w:trPr>
                <w:trHeight w:val="272"/>
              </w:trPr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07BE6229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7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2DC877C4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8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7EA76EDE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9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78554497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10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7A353E20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11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679D59C5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12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1A89B60E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13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</w:tr>
            <w:tr w:rsidR="007F2E15" w14:paraId="42A143BB" w14:textId="77777777" w:rsidTr="008556AD">
              <w:trPr>
                <w:trHeight w:val="272"/>
              </w:trPr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71C9141F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14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4A15E618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15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4528F1DF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16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4ED3D8F8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17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30377D95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18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5BD98EA6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19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4442681F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20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</w:tr>
            <w:tr w:rsidR="007F2E15" w14:paraId="7F2C06DF" w14:textId="77777777" w:rsidTr="008556AD">
              <w:trPr>
                <w:trHeight w:val="272"/>
              </w:trPr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3FB027F0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21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63F8F535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22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60E3D5FB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23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1F94F552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24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30941D49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25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3D3452D6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26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1B5AA300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27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</w:tr>
            <w:tr w:rsidR="007F2E15" w14:paraId="50D370E2" w14:textId="77777777" w:rsidTr="008556AD">
              <w:trPr>
                <w:trHeight w:val="272"/>
              </w:trPr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57108AFA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=G5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27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=G5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27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MonthEnd4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28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30B07D4D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MonthEnd4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23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7DC3BCB3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23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MonthEnd4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24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24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592B150A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24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MonthEnd4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25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25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64D2FDC4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25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MonthEnd4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26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26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0D5E3FF1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26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MonthEnd4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27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27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73C7BE10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27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MonthEnd4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</w:tr>
            <w:tr w:rsidR="007F2E15" w14:paraId="5F1F6BCC" w14:textId="77777777" w:rsidTr="008556AD">
              <w:trPr>
                <w:trHeight w:val="272"/>
              </w:trPr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5A9E7EB8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MonthEnd4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0D7032E9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=A7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=A7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MonthEnd4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=A7+1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245DD4DC" w14:textId="77777777" w:rsidR="007F2E15" w:rsidRDefault="007F2E15" w:rsidP="008556AD">
                  <w:pPr>
                    <w:pStyle w:val="Dates"/>
                  </w:pP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3EBBC8F3" w14:textId="77777777" w:rsidR="007F2E15" w:rsidRDefault="007F2E15" w:rsidP="008556AD">
                  <w:pPr>
                    <w:pStyle w:val="Dates"/>
                  </w:pP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4518E1A0" w14:textId="77777777" w:rsidR="007F2E15" w:rsidRDefault="007F2E15" w:rsidP="008556AD">
                  <w:pPr>
                    <w:pStyle w:val="Dates"/>
                  </w:pP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66949EAD" w14:textId="77777777" w:rsidR="007F2E15" w:rsidRDefault="007F2E15" w:rsidP="008556AD">
                  <w:pPr>
                    <w:pStyle w:val="Dates"/>
                  </w:pP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6E982DBC" w14:textId="77777777" w:rsidR="007F2E15" w:rsidRDefault="007F2E15" w:rsidP="008556AD">
                  <w:pPr>
                    <w:pStyle w:val="Dates"/>
                  </w:pPr>
                </w:p>
              </w:tc>
            </w:tr>
          </w:tbl>
          <w:p w14:paraId="53775D88" w14:textId="77777777" w:rsidR="007F2E15" w:rsidRDefault="007F2E15" w:rsidP="008556AD">
            <w:pPr>
              <w:spacing w:before="20" w:after="20"/>
              <w:jc w:val="center"/>
            </w:pPr>
          </w:p>
        </w:tc>
        <w:tc>
          <w:tcPr>
            <w:tcW w:w="2408" w:type="dxa"/>
          </w:tcPr>
          <w:tbl>
            <w:tblPr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  <w:tblCaption w:val="カレンダー コンテンツ テーブル"/>
            </w:tblPr>
            <w:tblGrid>
              <w:gridCol w:w="347"/>
              <w:gridCol w:w="350"/>
              <w:gridCol w:w="350"/>
              <w:gridCol w:w="350"/>
              <w:gridCol w:w="350"/>
              <w:gridCol w:w="350"/>
              <w:gridCol w:w="345"/>
            </w:tblGrid>
            <w:tr w:rsidR="007F2E15" w14:paraId="28C78D1D" w14:textId="77777777" w:rsidTr="008556AD">
              <w:trPr>
                <w:trHeight w:val="272"/>
              </w:trPr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254BFDE1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日</w:t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6F57618C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月</w:t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06463CA3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火</w:t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4F90E798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水</w:t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05119CC5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木</w:t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0FB7F049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金</w:t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1E89D545" w14:textId="77777777" w:rsidR="007F2E15" w:rsidRDefault="007F2E15" w:rsidP="008556AD">
                  <w:pPr>
                    <w:pStyle w:val="Days"/>
                  </w:pPr>
                  <w:r w:rsidRPr="00F65324">
                    <w:rPr>
                      <w:rFonts w:hint="eastAsia"/>
                      <w:lang w:val="ja-JP" w:bidi="ja-JP"/>
                    </w:rPr>
                    <w:t>土</w:t>
                  </w:r>
                </w:p>
              </w:tc>
            </w:tr>
            <w:tr w:rsidR="007F2E15" w14:paraId="0DA4A80E" w14:textId="77777777" w:rsidTr="008556AD">
              <w:trPr>
                <w:trHeight w:val="272"/>
              </w:trPr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0A7D4B3C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MonthStart5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月曜日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“日曜日" 1 ""</w:instrTex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03BBEB08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MonthStart5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月曜日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“月曜日"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lang w:val="ja-JP" w:bidi="ja-JP"/>
                    </w:rPr>
                    <w:instrText>2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1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5B344827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MonthStart5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月曜日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“火曜日"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2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2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7FC0ED7C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MonthStart5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月曜日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“水曜日"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3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3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2763AEC7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MonthStart5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月曜日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= “木曜日"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4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4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4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3634BE2B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MonthStart5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月曜日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“金曜日"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4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5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5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5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2070421A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MonthStart5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月曜日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“土曜日"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5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6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6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6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</w:tr>
            <w:tr w:rsidR="007F2E15" w14:paraId="599CC5B2" w14:textId="77777777" w:rsidTr="008556AD">
              <w:trPr>
                <w:trHeight w:val="272"/>
              </w:trPr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00CFD4F1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7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4028C957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8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77C0D363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9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3B7A7EE4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10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6562C977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11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19D7D5DD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12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08344DE3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13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</w:tr>
            <w:tr w:rsidR="007F2E15" w14:paraId="259C672C" w14:textId="77777777" w:rsidTr="008556AD">
              <w:trPr>
                <w:trHeight w:val="272"/>
              </w:trPr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6E591B66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14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6B7CFACF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15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34AEC0A0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16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2F20837B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17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0D60D8DB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18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576C14DC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19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68692AD0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20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</w:tr>
            <w:tr w:rsidR="007F2E15" w14:paraId="4DEDBB26" w14:textId="77777777" w:rsidTr="008556AD">
              <w:trPr>
                <w:trHeight w:val="272"/>
              </w:trPr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7C2ED541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21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2BB80963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22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4E4CEEA9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23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786C9F1C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24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7A20ED94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25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5C474312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26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34E4F091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27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</w:tr>
            <w:tr w:rsidR="007F2E15" w14:paraId="76EA86B5" w14:textId="77777777" w:rsidTr="008556AD">
              <w:trPr>
                <w:trHeight w:val="272"/>
              </w:trPr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34317DCB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=G5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27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=G5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27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MonthEnd5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28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69B3982E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MonthEnd5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29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29E208D6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MonthEnd5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30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5F79B156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MonthEnd5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31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5A9527E7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MonthEnd5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26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2728A5D5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26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MonthEnd5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27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27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5D6E98D8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27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MonthEnd5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</w:tr>
            <w:tr w:rsidR="007F2E15" w14:paraId="15968405" w14:textId="77777777" w:rsidTr="008556AD">
              <w:trPr>
                <w:trHeight w:val="272"/>
              </w:trPr>
              <w:tc>
                <w:tcPr>
                  <w:tcW w:w="708" w:type="pct"/>
                </w:tcPr>
                <w:p w14:paraId="1E3ED1B4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MonthEnd5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6AFFBB48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=A7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=A7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MonthEnd5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=A7+1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6FC0B1A3" w14:textId="77777777" w:rsidR="007F2E15" w:rsidRDefault="007F2E15" w:rsidP="008556AD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14:paraId="4E6BBD6A" w14:textId="77777777" w:rsidR="007F2E15" w:rsidRDefault="007F2E15" w:rsidP="008556AD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14:paraId="164E6773" w14:textId="77777777" w:rsidR="007F2E15" w:rsidRDefault="007F2E15" w:rsidP="008556AD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14:paraId="58E35562" w14:textId="77777777" w:rsidR="007F2E15" w:rsidRDefault="007F2E15" w:rsidP="008556AD">
                  <w:pPr>
                    <w:pStyle w:val="Dates"/>
                  </w:pPr>
                </w:p>
              </w:tc>
              <w:tc>
                <w:tcPr>
                  <w:tcW w:w="707" w:type="pct"/>
                </w:tcPr>
                <w:p w14:paraId="244F69B1" w14:textId="77777777" w:rsidR="007F2E15" w:rsidRDefault="007F2E15" w:rsidP="008556AD">
                  <w:pPr>
                    <w:pStyle w:val="Dates"/>
                  </w:pPr>
                </w:p>
              </w:tc>
            </w:tr>
          </w:tbl>
          <w:p w14:paraId="4A5369B1" w14:textId="77777777" w:rsidR="007F2E15" w:rsidRDefault="007F2E15" w:rsidP="008556AD">
            <w:pPr>
              <w:spacing w:before="20" w:after="20"/>
              <w:jc w:val="center"/>
            </w:pPr>
          </w:p>
        </w:tc>
        <w:tc>
          <w:tcPr>
            <w:tcW w:w="2408" w:type="dxa"/>
          </w:tcPr>
          <w:tbl>
            <w:tblPr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  <w:tblCaption w:val="カレンダー コンテンツ テーブル"/>
            </w:tblPr>
            <w:tblGrid>
              <w:gridCol w:w="347"/>
              <w:gridCol w:w="350"/>
              <w:gridCol w:w="350"/>
              <w:gridCol w:w="350"/>
              <w:gridCol w:w="350"/>
              <w:gridCol w:w="350"/>
              <w:gridCol w:w="345"/>
            </w:tblGrid>
            <w:tr w:rsidR="007F2E15" w14:paraId="1C2CFB77" w14:textId="77777777" w:rsidTr="008556AD">
              <w:trPr>
                <w:trHeight w:val="272"/>
              </w:trPr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7D0A75C7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日</w:t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15554244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月</w:t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02DBDEA2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火</w:t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47F89B9B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水</w:t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27767057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木</w:t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05C07AB9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金</w:t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4430B8C3" w14:textId="77777777" w:rsidR="007F2E15" w:rsidRDefault="007F2E15" w:rsidP="008556AD">
                  <w:pPr>
                    <w:pStyle w:val="Days"/>
                  </w:pPr>
                  <w:r w:rsidRPr="00F65324">
                    <w:rPr>
                      <w:rFonts w:hint="eastAsia"/>
                      <w:lang w:val="ja-JP" w:bidi="ja-JP"/>
                    </w:rPr>
                    <w:t>土</w:t>
                  </w:r>
                </w:p>
              </w:tc>
            </w:tr>
            <w:tr w:rsidR="007F2E15" w14:paraId="77A9D887" w14:textId="77777777" w:rsidTr="008556AD">
              <w:trPr>
                <w:trHeight w:val="272"/>
              </w:trPr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04B7C9EB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MonthStart6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木曜日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“日曜日" 1 ""</w:instrTex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19C9ED01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MonthStart6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木曜日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“月曜日"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lang w:val="ja-JP" w:bidi="ja-JP"/>
                    </w:rPr>
                    <w:instrText>2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7295EE6A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MonthStart6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木曜日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“火曜日"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lang w:val="ja-JP" w:bidi="ja-JP"/>
                    </w:rPr>
                    <w:instrText>2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7CE85B67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MonthStart6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木曜日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“水曜日"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lang w:val="ja-JP" w:bidi="ja-JP"/>
                    </w:rPr>
                    <w:instrText>3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79078B34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MonthStart6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木曜日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= “木曜日"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lang w:val="ja-JP" w:bidi="ja-JP"/>
                    </w:rPr>
                    <w:instrText>4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1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317455C8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MonthStart6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木曜日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“金曜日"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2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2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570BB84A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MonthStart6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木曜日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“土曜日"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3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3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</w:tr>
            <w:tr w:rsidR="007F2E15" w14:paraId="30282037" w14:textId="77777777" w:rsidTr="008556AD">
              <w:trPr>
                <w:trHeight w:val="272"/>
              </w:trPr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49E4B797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4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66640221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5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25B2A9DF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6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522B897B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7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6B4619BC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8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7B562A45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9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33A08557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10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</w:tr>
            <w:tr w:rsidR="007F2E15" w14:paraId="7B3B92B4" w14:textId="77777777" w:rsidTr="008556AD">
              <w:trPr>
                <w:trHeight w:val="272"/>
              </w:trPr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0E68AE02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11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60E835E7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12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4768BB14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13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17DDD824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14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34B9A9CE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15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51B41DAD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16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05E34786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17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</w:tr>
            <w:tr w:rsidR="007F2E15" w14:paraId="2166ADCC" w14:textId="77777777" w:rsidTr="008556AD">
              <w:trPr>
                <w:trHeight w:val="272"/>
              </w:trPr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3777F7FB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18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107123F0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19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5F7C7A2A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20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45677E24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21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2E5EFF99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22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0D80663A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23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11DE8A27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24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</w:tr>
            <w:tr w:rsidR="007F2E15" w14:paraId="56038BC4" w14:textId="77777777" w:rsidTr="008556AD">
              <w:trPr>
                <w:trHeight w:val="272"/>
              </w:trPr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7B26245A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=G5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24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=G5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24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MonthEnd6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25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25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25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014D8836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25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25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MonthEnd6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26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26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26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166F284E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26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26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MonthEnd6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27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27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27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416A0404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27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27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MonthEnd6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28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1B28DDF7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MonthEnd6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29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09D81A0F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MonthEnd6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30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426C764F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MonthEnd6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</w:tr>
            <w:tr w:rsidR="007F2E15" w14:paraId="4518A2B2" w14:textId="77777777" w:rsidTr="008556AD">
              <w:trPr>
                <w:trHeight w:val="272"/>
              </w:trPr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6115BA97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MonthEnd6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19A40B46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=A7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=A7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MonthEnd6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=A7+1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45513CCB" w14:textId="77777777" w:rsidR="007F2E15" w:rsidRDefault="007F2E15" w:rsidP="008556AD">
                  <w:pPr>
                    <w:pStyle w:val="Dates"/>
                  </w:pP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589612B5" w14:textId="77777777" w:rsidR="007F2E15" w:rsidRDefault="007F2E15" w:rsidP="008556AD">
                  <w:pPr>
                    <w:pStyle w:val="Dates"/>
                  </w:pP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1058973A" w14:textId="77777777" w:rsidR="007F2E15" w:rsidRDefault="007F2E15" w:rsidP="008556AD">
                  <w:pPr>
                    <w:pStyle w:val="Dates"/>
                  </w:pP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31AE4E02" w14:textId="77777777" w:rsidR="007F2E15" w:rsidRDefault="007F2E15" w:rsidP="008556AD">
                  <w:pPr>
                    <w:pStyle w:val="Dates"/>
                  </w:pP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06F37693" w14:textId="77777777" w:rsidR="007F2E15" w:rsidRDefault="007F2E15" w:rsidP="008556AD">
                  <w:pPr>
                    <w:pStyle w:val="Dates"/>
                  </w:pPr>
                </w:p>
              </w:tc>
            </w:tr>
          </w:tbl>
          <w:p w14:paraId="5D265078" w14:textId="77777777" w:rsidR="007F2E15" w:rsidRDefault="007F2E15" w:rsidP="008556AD">
            <w:pPr>
              <w:spacing w:before="20" w:after="20"/>
              <w:jc w:val="center"/>
            </w:pPr>
          </w:p>
        </w:tc>
      </w:tr>
      <w:tr w:rsidR="007F2E15" w14:paraId="245DEEEA" w14:textId="77777777" w:rsidTr="008556AD">
        <w:tc>
          <w:tcPr>
            <w:tcW w:w="2407" w:type="dxa"/>
          </w:tcPr>
          <w:p w14:paraId="24980A8F" w14:textId="77777777" w:rsidR="007F2E15" w:rsidRDefault="007F2E15" w:rsidP="008556AD">
            <w:pPr>
              <w:pStyle w:val="Months"/>
            </w:pPr>
            <w:r>
              <w:rPr>
                <w:lang w:val="ja-JP" w:bidi="ja-JP"/>
              </w:rPr>
              <w:fldChar w:fldCharType="begin"/>
            </w:r>
            <w:r>
              <w:rPr>
                <w:lang w:val="ja-JP" w:bidi="ja-JP"/>
              </w:rPr>
              <w:instrText xml:space="preserve"> DOCVARIABLE  MonthStart7 \@ MMMM \* MERGEFORMAT </w:instrText>
            </w:r>
            <w:r>
              <w:rPr>
                <w:lang w:val="ja-JP" w:bidi="ja-JP"/>
              </w:rPr>
              <w:fldChar w:fldCharType="separate"/>
            </w:r>
            <w:r w:rsidR="00E875F0">
              <w:rPr>
                <w:lang w:val="ja-JP" w:bidi="ja-JP"/>
              </w:rPr>
              <w:t>5月</w:t>
            </w:r>
            <w:r>
              <w:rPr>
                <w:lang w:val="ja-JP" w:bidi="ja-JP"/>
              </w:rPr>
              <w:fldChar w:fldCharType="end"/>
            </w:r>
          </w:p>
        </w:tc>
        <w:tc>
          <w:tcPr>
            <w:tcW w:w="2408" w:type="dxa"/>
          </w:tcPr>
          <w:p w14:paraId="77D9DAB9" w14:textId="77777777" w:rsidR="007F2E15" w:rsidRDefault="007F2E15" w:rsidP="008556AD">
            <w:pPr>
              <w:pStyle w:val="Months"/>
            </w:pPr>
            <w:r>
              <w:rPr>
                <w:lang w:val="ja-JP" w:bidi="ja-JP"/>
              </w:rPr>
              <w:fldChar w:fldCharType="begin"/>
            </w:r>
            <w:r>
              <w:rPr>
                <w:lang w:val="ja-JP" w:bidi="ja-JP"/>
              </w:rPr>
              <w:instrText xml:space="preserve"> DOCVARIABLE  MonthStart8 \@ MMMM \* MERGEFORMAT </w:instrText>
            </w:r>
            <w:r>
              <w:rPr>
                <w:lang w:val="ja-JP" w:bidi="ja-JP"/>
              </w:rPr>
              <w:fldChar w:fldCharType="separate"/>
            </w:r>
            <w:r w:rsidR="00E875F0">
              <w:rPr>
                <w:lang w:val="ja-JP" w:bidi="ja-JP"/>
              </w:rPr>
              <w:t>6月</w:t>
            </w:r>
            <w:r>
              <w:rPr>
                <w:lang w:val="ja-JP" w:bidi="ja-JP"/>
              </w:rPr>
              <w:fldChar w:fldCharType="end"/>
            </w:r>
          </w:p>
        </w:tc>
        <w:tc>
          <w:tcPr>
            <w:tcW w:w="2408" w:type="dxa"/>
          </w:tcPr>
          <w:p w14:paraId="7BA8F60C" w14:textId="77777777" w:rsidR="007F2E15" w:rsidRDefault="007F2E15" w:rsidP="008556AD">
            <w:pPr>
              <w:pStyle w:val="Months"/>
            </w:pPr>
            <w:r>
              <w:rPr>
                <w:lang w:val="ja-JP" w:bidi="ja-JP"/>
              </w:rPr>
              <w:fldChar w:fldCharType="begin"/>
            </w:r>
            <w:r>
              <w:rPr>
                <w:lang w:val="ja-JP" w:bidi="ja-JP"/>
              </w:rPr>
              <w:instrText xml:space="preserve"> DOCVARIABLE  MonthStart9 \@ MMMM \* MERGEFORMAT </w:instrText>
            </w:r>
            <w:r>
              <w:rPr>
                <w:lang w:val="ja-JP" w:bidi="ja-JP"/>
              </w:rPr>
              <w:fldChar w:fldCharType="separate"/>
            </w:r>
            <w:r w:rsidR="00E875F0">
              <w:rPr>
                <w:lang w:val="ja-JP" w:bidi="ja-JP"/>
              </w:rPr>
              <w:t>7月</w:t>
            </w:r>
            <w:r>
              <w:rPr>
                <w:lang w:val="ja-JP" w:bidi="ja-JP"/>
              </w:rPr>
              <w:fldChar w:fldCharType="end"/>
            </w:r>
          </w:p>
        </w:tc>
        <w:tc>
          <w:tcPr>
            <w:tcW w:w="2407" w:type="dxa"/>
          </w:tcPr>
          <w:p w14:paraId="1BF41A88" w14:textId="77777777" w:rsidR="007F2E15" w:rsidRDefault="007F2E15" w:rsidP="008556AD">
            <w:pPr>
              <w:pStyle w:val="Months"/>
            </w:pPr>
            <w:r>
              <w:rPr>
                <w:lang w:val="ja-JP" w:bidi="ja-JP"/>
              </w:rPr>
              <w:fldChar w:fldCharType="begin"/>
            </w:r>
            <w:r>
              <w:rPr>
                <w:lang w:val="ja-JP" w:bidi="ja-JP"/>
              </w:rPr>
              <w:instrText xml:space="preserve"> DOCVARIABLE  MonthStart10 \@ MMMM \* MERGEFORMAT </w:instrText>
            </w:r>
            <w:r>
              <w:rPr>
                <w:lang w:val="ja-JP" w:bidi="ja-JP"/>
              </w:rPr>
              <w:fldChar w:fldCharType="separate"/>
            </w:r>
            <w:r w:rsidR="00E875F0">
              <w:rPr>
                <w:lang w:val="ja-JP" w:bidi="ja-JP"/>
              </w:rPr>
              <w:t>8月</w:t>
            </w:r>
            <w:r>
              <w:rPr>
                <w:lang w:val="ja-JP" w:bidi="ja-JP"/>
              </w:rPr>
              <w:fldChar w:fldCharType="end"/>
            </w:r>
          </w:p>
        </w:tc>
        <w:tc>
          <w:tcPr>
            <w:tcW w:w="2408" w:type="dxa"/>
          </w:tcPr>
          <w:p w14:paraId="7EAA83BB" w14:textId="77777777" w:rsidR="007F2E15" w:rsidRDefault="007F2E15" w:rsidP="008556AD">
            <w:pPr>
              <w:pStyle w:val="Months"/>
            </w:pPr>
            <w:r>
              <w:rPr>
                <w:lang w:val="ja-JP" w:bidi="ja-JP"/>
              </w:rPr>
              <w:fldChar w:fldCharType="begin"/>
            </w:r>
            <w:r>
              <w:rPr>
                <w:lang w:val="ja-JP" w:bidi="ja-JP"/>
              </w:rPr>
              <w:instrText xml:space="preserve"> DOCVARIABLE  MonthStart11 \@ MMMM \* MERGEFORMAT </w:instrText>
            </w:r>
            <w:r>
              <w:rPr>
                <w:lang w:val="ja-JP" w:bidi="ja-JP"/>
              </w:rPr>
              <w:fldChar w:fldCharType="separate"/>
            </w:r>
            <w:r w:rsidR="00E875F0">
              <w:rPr>
                <w:lang w:val="ja-JP" w:bidi="ja-JP"/>
              </w:rPr>
              <w:t>9月</w:t>
            </w:r>
            <w:r>
              <w:rPr>
                <w:lang w:val="ja-JP" w:bidi="ja-JP"/>
              </w:rPr>
              <w:fldChar w:fldCharType="end"/>
            </w:r>
          </w:p>
        </w:tc>
        <w:tc>
          <w:tcPr>
            <w:tcW w:w="2408" w:type="dxa"/>
          </w:tcPr>
          <w:p w14:paraId="6E8CA334" w14:textId="77777777" w:rsidR="007F2E15" w:rsidRDefault="007F2E15" w:rsidP="008556AD">
            <w:pPr>
              <w:pStyle w:val="Months"/>
            </w:pPr>
            <w:r>
              <w:rPr>
                <w:lang w:val="ja-JP" w:bidi="ja-JP"/>
              </w:rPr>
              <w:fldChar w:fldCharType="begin"/>
            </w:r>
            <w:r>
              <w:rPr>
                <w:lang w:val="ja-JP" w:bidi="ja-JP"/>
              </w:rPr>
              <w:instrText xml:space="preserve"> DOCVARIABLE  MonthStart12 \@ MMMM \* MERGEFORMAT </w:instrText>
            </w:r>
            <w:r>
              <w:rPr>
                <w:lang w:val="ja-JP" w:bidi="ja-JP"/>
              </w:rPr>
              <w:fldChar w:fldCharType="separate"/>
            </w:r>
            <w:r w:rsidR="00E875F0">
              <w:rPr>
                <w:lang w:val="ja-JP" w:bidi="ja-JP"/>
              </w:rPr>
              <w:t>10月</w:t>
            </w:r>
            <w:r>
              <w:rPr>
                <w:lang w:val="ja-JP" w:bidi="ja-JP"/>
              </w:rPr>
              <w:fldChar w:fldCharType="end"/>
            </w:r>
          </w:p>
        </w:tc>
      </w:tr>
      <w:tr w:rsidR="007F2E15" w14:paraId="4629672B" w14:textId="77777777" w:rsidTr="008556AD">
        <w:tc>
          <w:tcPr>
            <w:tcW w:w="2407" w:type="dxa"/>
          </w:tcPr>
          <w:tbl>
            <w:tblPr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  <w:tblCaption w:val="カレンダー コンテンツ テーブル"/>
            </w:tblPr>
            <w:tblGrid>
              <w:gridCol w:w="346"/>
              <w:gridCol w:w="350"/>
              <w:gridCol w:w="350"/>
              <w:gridCol w:w="350"/>
              <w:gridCol w:w="350"/>
              <w:gridCol w:w="350"/>
              <w:gridCol w:w="345"/>
            </w:tblGrid>
            <w:tr w:rsidR="007F2E15" w14:paraId="2F703633" w14:textId="77777777" w:rsidTr="008556AD"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42A34593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日</w:t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0CB0E595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月</w:t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79643C0C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火</w:t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15609E09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水</w:t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369B748B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木</w:t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04D2D7F5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金</w:t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27B39537" w14:textId="77777777" w:rsidR="007F2E15" w:rsidRDefault="007F2E15" w:rsidP="008556AD">
                  <w:pPr>
                    <w:pStyle w:val="Days"/>
                  </w:pPr>
                  <w:r w:rsidRPr="00F65324">
                    <w:rPr>
                      <w:rFonts w:hint="eastAsia"/>
                      <w:lang w:val="ja-JP" w:bidi="ja-JP"/>
                    </w:rPr>
                    <w:t>土</w:t>
                  </w:r>
                </w:p>
              </w:tc>
            </w:tr>
            <w:tr w:rsidR="007F2E15" w14:paraId="5EAACB62" w14:textId="77777777" w:rsidTr="008556AD"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7EDC067C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MonthStart7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土曜日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“日曜日" 1 ""</w:instrTex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59F1B995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MonthStart7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土曜日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“月曜日"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lang w:val="ja-JP" w:bidi="ja-JP"/>
                    </w:rPr>
                    <w:instrText>2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296970C2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MonthStart7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土曜日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“火曜日"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4D177DF8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MonthStart7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土曜日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“水曜日"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1948757A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MonthStart7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土曜日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= “木曜日"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4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0BCF8FC2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MonthStart7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土曜日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“金曜日"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5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34CAAF10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MonthStart7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土曜日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“土曜日"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6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1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</w:tr>
            <w:tr w:rsidR="007F2E15" w14:paraId="363FC037" w14:textId="77777777" w:rsidTr="008556AD"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59494EE2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6C641D99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3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57D06D31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4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71F9DF51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5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19F9238F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6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05D5E59E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7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79D68881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8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</w:tr>
            <w:tr w:rsidR="007F2E15" w14:paraId="4B0B0FD9" w14:textId="77777777" w:rsidTr="008556AD"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46BDC17E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9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78B4CB7F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10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4AEFC757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11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6BBF265A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12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1F2F2B0E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13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6F938256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14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08FC1DAC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15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</w:tr>
            <w:tr w:rsidR="007F2E15" w14:paraId="13EAB404" w14:textId="77777777" w:rsidTr="008556AD"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026BD2CD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16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7D82A337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17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17BC5D49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18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30537E15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19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0E18A6D3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20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62C4B328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21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2F1A02D0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22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</w:tr>
            <w:tr w:rsidR="007F2E15" w14:paraId="12D57ACE" w14:textId="77777777" w:rsidTr="008556AD"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2E08B7C0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=G5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22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=G5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22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MonthEnd7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23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23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23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1F7E005E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23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23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MonthEnd7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24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24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24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3FE0D1CB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24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24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MonthEnd7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25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25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25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2EDD22B4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25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25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MonthEnd7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26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26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26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74891194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26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26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MonthEnd7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27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27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27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497451D4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27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27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MonthEnd7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28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0E73FD9F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MonthEnd7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29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</w:tr>
            <w:tr w:rsidR="007F2E15" w14:paraId="30596448" w14:textId="77777777" w:rsidTr="008556AD"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22D4F399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MonthEnd7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30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5E92085A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=A7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=A7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MonthEnd7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=A7+1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31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23574162" w14:textId="77777777" w:rsidR="007F2E15" w:rsidRDefault="007F2E15" w:rsidP="008556AD">
                  <w:pPr>
                    <w:pStyle w:val="Dates"/>
                  </w:pP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65741A86" w14:textId="77777777" w:rsidR="007F2E15" w:rsidRDefault="007F2E15" w:rsidP="008556AD">
                  <w:pPr>
                    <w:pStyle w:val="Dates"/>
                  </w:pP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322A8349" w14:textId="77777777" w:rsidR="007F2E15" w:rsidRDefault="007F2E15" w:rsidP="008556AD">
                  <w:pPr>
                    <w:pStyle w:val="Dates"/>
                  </w:pP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23FB63FC" w14:textId="77777777" w:rsidR="007F2E15" w:rsidRDefault="007F2E15" w:rsidP="008556AD">
                  <w:pPr>
                    <w:pStyle w:val="Dates"/>
                  </w:pP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7E377390" w14:textId="77777777" w:rsidR="007F2E15" w:rsidRDefault="007F2E15" w:rsidP="008556AD">
                  <w:pPr>
                    <w:pStyle w:val="Dates"/>
                  </w:pPr>
                </w:p>
              </w:tc>
            </w:tr>
          </w:tbl>
          <w:p w14:paraId="7068F97E" w14:textId="77777777" w:rsidR="007F2E15" w:rsidRDefault="007F2E15" w:rsidP="008556AD">
            <w:pPr>
              <w:spacing w:before="20" w:after="20"/>
              <w:jc w:val="center"/>
            </w:pPr>
          </w:p>
        </w:tc>
        <w:tc>
          <w:tcPr>
            <w:tcW w:w="2408" w:type="dxa"/>
          </w:tcPr>
          <w:tbl>
            <w:tblPr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  <w:tblCaption w:val="カレンダー コンテンツ テーブル"/>
            </w:tblPr>
            <w:tblGrid>
              <w:gridCol w:w="347"/>
              <w:gridCol w:w="350"/>
              <w:gridCol w:w="350"/>
              <w:gridCol w:w="350"/>
              <w:gridCol w:w="350"/>
              <w:gridCol w:w="350"/>
              <w:gridCol w:w="345"/>
            </w:tblGrid>
            <w:tr w:rsidR="007F2E15" w14:paraId="27606390" w14:textId="77777777" w:rsidTr="008556AD"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063840BA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日</w:t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3717CD0D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月</w:t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27224F61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火</w:t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6A4C060A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水</w:t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0190AA9E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木</w:t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25EE21FA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金</w:t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3B9A3E9A" w14:textId="77777777" w:rsidR="007F2E15" w:rsidRDefault="007F2E15" w:rsidP="008556AD">
                  <w:pPr>
                    <w:pStyle w:val="Days"/>
                  </w:pPr>
                  <w:r w:rsidRPr="00F65324">
                    <w:rPr>
                      <w:rFonts w:hint="eastAsia"/>
                      <w:lang w:val="ja-JP" w:bidi="ja-JP"/>
                    </w:rPr>
                    <w:t>土</w:t>
                  </w:r>
                </w:p>
              </w:tc>
            </w:tr>
            <w:tr w:rsidR="007F2E15" w14:paraId="67D06728" w14:textId="77777777" w:rsidTr="008556AD"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37D863BB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MonthStart8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火曜日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“日曜日" 1 ""</w:instrTex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0376BD4D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MonthStart8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火曜日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“月曜日"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lang w:val="ja-JP" w:bidi="ja-JP"/>
                    </w:rPr>
                    <w:instrText>2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7D48E792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MonthStart8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火曜日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“火曜日"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lang w:val="ja-JP" w:bidi="ja-JP"/>
                    </w:rPr>
                    <w:instrText>3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1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70E8B982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MonthStart8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火曜日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“水曜日"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2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2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2B21989A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MonthStart8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火曜日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= “木曜日"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3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3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42E826D5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MonthStart8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火曜日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“金曜日"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4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4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4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5F269FE1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MonthStart8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火曜日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“土曜日"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4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5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5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5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</w:tr>
            <w:tr w:rsidR="007F2E15" w14:paraId="702BC390" w14:textId="77777777" w:rsidTr="008556AD"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4112635D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6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797ACDF5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7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773C34C6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8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5BC18B09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9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2AFFC2E5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10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30E490E0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11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4B96B85E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12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</w:tr>
            <w:tr w:rsidR="007F2E15" w14:paraId="5BC04F23" w14:textId="77777777" w:rsidTr="008556AD"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59FA6E36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13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7762F40B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14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2A392F73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15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6EDE2684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16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5B788AB1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17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3A6D8224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18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162670C1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19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</w:tr>
            <w:tr w:rsidR="007F2E15" w14:paraId="1674BAEB" w14:textId="77777777" w:rsidTr="008556AD"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7BA8E64D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20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19980A17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21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78C7E068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22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26F8DDA2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23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345B6067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24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308E0D03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25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5495EB67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26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</w:tr>
            <w:tr w:rsidR="007F2E15" w14:paraId="2AADC998" w14:textId="77777777" w:rsidTr="008556AD"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17337D73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=G5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26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=G5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26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MonthEnd8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27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27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27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2D606179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27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27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MonthEnd8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28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65881760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MonthEnd8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29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30F5B576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MonthEnd8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30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5D3F45CF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MonthEnd8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26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5F65FD26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26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MonthEnd8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27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27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66AD8AAC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27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MonthEnd8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</w:tr>
            <w:tr w:rsidR="007F2E15" w14:paraId="38561504" w14:textId="77777777" w:rsidTr="008556AD"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681B8F47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MonthEnd8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04548671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=A7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=A7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MonthEnd8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=A7+1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39B642E4" w14:textId="77777777" w:rsidR="007F2E15" w:rsidRDefault="007F2E15" w:rsidP="008556AD">
                  <w:pPr>
                    <w:pStyle w:val="Dates"/>
                  </w:pP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2030F441" w14:textId="77777777" w:rsidR="007F2E15" w:rsidRDefault="007F2E15" w:rsidP="008556AD">
                  <w:pPr>
                    <w:pStyle w:val="Dates"/>
                  </w:pP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111729C6" w14:textId="77777777" w:rsidR="007F2E15" w:rsidRDefault="007F2E15" w:rsidP="008556AD">
                  <w:pPr>
                    <w:pStyle w:val="Dates"/>
                  </w:pP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40AA4155" w14:textId="77777777" w:rsidR="007F2E15" w:rsidRDefault="007F2E15" w:rsidP="008556AD">
                  <w:pPr>
                    <w:pStyle w:val="Dates"/>
                  </w:pP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5E9940C1" w14:textId="77777777" w:rsidR="007F2E15" w:rsidRDefault="007F2E15" w:rsidP="008556AD">
                  <w:pPr>
                    <w:pStyle w:val="Dates"/>
                  </w:pPr>
                </w:p>
              </w:tc>
            </w:tr>
          </w:tbl>
          <w:p w14:paraId="5970F951" w14:textId="77777777" w:rsidR="007F2E15" w:rsidRDefault="007F2E15" w:rsidP="008556AD">
            <w:pPr>
              <w:spacing w:before="20" w:after="20"/>
              <w:jc w:val="center"/>
            </w:pPr>
          </w:p>
        </w:tc>
        <w:tc>
          <w:tcPr>
            <w:tcW w:w="2408" w:type="dxa"/>
          </w:tcPr>
          <w:tbl>
            <w:tblPr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  <w:tblCaption w:val="カレンダー コンテンツ テーブル"/>
            </w:tblPr>
            <w:tblGrid>
              <w:gridCol w:w="347"/>
              <w:gridCol w:w="350"/>
              <w:gridCol w:w="350"/>
              <w:gridCol w:w="350"/>
              <w:gridCol w:w="350"/>
              <w:gridCol w:w="350"/>
              <w:gridCol w:w="345"/>
            </w:tblGrid>
            <w:tr w:rsidR="007F2E15" w14:paraId="77B7A860" w14:textId="77777777" w:rsidTr="008556AD"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5E198179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日</w:t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1388F220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月</w:t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07BD7013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火</w:t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09813018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水</w:t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3C1EBC1F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木</w:t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0223BBF8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金</w:t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2FEED03E" w14:textId="77777777" w:rsidR="007F2E15" w:rsidRDefault="007F2E15" w:rsidP="008556AD">
                  <w:pPr>
                    <w:pStyle w:val="Days"/>
                  </w:pPr>
                  <w:r w:rsidRPr="00F65324">
                    <w:rPr>
                      <w:rFonts w:hint="eastAsia"/>
                      <w:lang w:val="ja-JP" w:bidi="ja-JP"/>
                    </w:rPr>
                    <w:t>土</w:t>
                  </w:r>
                </w:p>
              </w:tc>
            </w:tr>
            <w:tr w:rsidR="007F2E15" w14:paraId="5174FE96" w14:textId="77777777" w:rsidTr="008556AD"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5BC35127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MonthStart9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木曜日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“日曜日" 1 ""</w:instrTex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6F0D1CC2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MonthStart9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木曜日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“月曜日"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lang w:val="ja-JP" w:bidi="ja-JP"/>
                    </w:rPr>
                    <w:instrText>2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65152547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MonthStart9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木曜日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“火曜日"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lang w:val="ja-JP" w:bidi="ja-JP"/>
                    </w:rPr>
                    <w:instrText>3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7743F6B9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MonthStart9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木曜日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“水曜日"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lang w:val="ja-JP" w:bidi="ja-JP"/>
                    </w:rPr>
                    <w:instrText>4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055D008F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MonthStart9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木曜日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= “木曜日"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lang w:val="ja-JP" w:bidi="ja-JP"/>
                    </w:rPr>
                    <w:instrText>5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1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5BEB3069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MonthStart9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木曜日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“金曜日"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2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2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68AD0A67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MonthStart9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木曜日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“土曜日"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3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3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</w:tr>
            <w:tr w:rsidR="007F2E15" w14:paraId="24A400EC" w14:textId="77777777" w:rsidTr="008556AD"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1057B349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4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0F85B57D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5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17903835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6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12C8FAC9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7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4349A6F8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8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7B97498A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9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75ED1DFA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10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</w:tr>
            <w:tr w:rsidR="007F2E15" w14:paraId="0B552211" w14:textId="77777777" w:rsidTr="008556AD"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42C43660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11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7C66D624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12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1032180B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13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6CD1264D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14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2EB73CAD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15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469F977B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16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73833354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17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</w:tr>
            <w:tr w:rsidR="007F2E15" w14:paraId="3AFFDC3B" w14:textId="77777777" w:rsidTr="008556AD"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5C08A617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18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52D897DF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19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5A4725D8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20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7683B585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21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35D7984B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22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2AFA3B28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23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5CBC3310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24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</w:tr>
            <w:tr w:rsidR="007F2E15" w14:paraId="66A1F502" w14:textId="77777777" w:rsidTr="008556AD"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04B0A119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=G5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24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=G5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24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MonthEnd9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25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25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25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0720F182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25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25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MonthEnd9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26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26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26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15DDCF43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26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26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MonthEnd9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27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27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27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7964F84E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27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27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MonthEnd9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28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3196C6AB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MonthEnd9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29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00504B31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MonthEnd9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30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23614BB4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MonthEnd9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31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</w:tr>
            <w:tr w:rsidR="007F2E15" w14:paraId="205DECD1" w14:textId="77777777" w:rsidTr="008556AD"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6E4133ED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MonthEnd9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56720202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=A7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=A7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MonthEnd9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=A7+1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6EC3EAC1" w14:textId="77777777" w:rsidR="007F2E15" w:rsidRDefault="007F2E15" w:rsidP="008556AD">
                  <w:pPr>
                    <w:pStyle w:val="Dates"/>
                  </w:pP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6D11DAC2" w14:textId="77777777" w:rsidR="007F2E15" w:rsidRDefault="007F2E15" w:rsidP="008556AD">
                  <w:pPr>
                    <w:pStyle w:val="Dates"/>
                  </w:pP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61022D00" w14:textId="77777777" w:rsidR="007F2E15" w:rsidRDefault="007F2E15" w:rsidP="008556AD">
                  <w:pPr>
                    <w:pStyle w:val="Dates"/>
                  </w:pP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2B8541D4" w14:textId="77777777" w:rsidR="007F2E15" w:rsidRDefault="007F2E15" w:rsidP="008556AD">
                  <w:pPr>
                    <w:pStyle w:val="Dates"/>
                  </w:pP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323B19EA" w14:textId="77777777" w:rsidR="007F2E15" w:rsidRDefault="007F2E15" w:rsidP="008556AD">
                  <w:pPr>
                    <w:pStyle w:val="Dates"/>
                  </w:pPr>
                </w:p>
              </w:tc>
            </w:tr>
          </w:tbl>
          <w:p w14:paraId="4E52DA5A" w14:textId="77777777" w:rsidR="007F2E15" w:rsidRDefault="007F2E15" w:rsidP="008556AD">
            <w:pPr>
              <w:spacing w:before="20" w:after="20"/>
              <w:jc w:val="center"/>
            </w:pPr>
          </w:p>
        </w:tc>
        <w:tc>
          <w:tcPr>
            <w:tcW w:w="2407" w:type="dxa"/>
          </w:tcPr>
          <w:tbl>
            <w:tblPr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  <w:tblCaption w:val="カレンダー コンテンツ テーブル"/>
            </w:tblPr>
            <w:tblGrid>
              <w:gridCol w:w="346"/>
              <w:gridCol w:w="350"/>
              <w:gridCol w:w="350"/>
              <w:gridCol w:w="350"/>
              <w:gridCol w:w="350"/>
              <w:gridCol w:w="350"/>
              <w:gridCol w:w="345"/>
            </w:tblGrid>
            <w:tr w:rsidR="007F2E15" w14:paraId="69F0F89E" w14:textId="77777777" w:rsidTr="008556AD"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5B8F9306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日</w:t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2E082F56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月</w:t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0B0CCE23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火</w:t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054CCAAB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水</w:t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6E07AD34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木</w:t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378C8EBD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金</w:t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264CC366" w14:textId="77777777" w:rsidR="007F2E15" w:rsidRDefault="007F2E15" w:rsidP="008556AD">
                  <w:pPr>
                    <w:pStyle w:val="Days"/>
                  </w:pPr>
                  <w:r w:rsidRPr="00F65324">
                    <w:rPr>
                      <w:rFonts w:hint="eastAsia"/>
                      <w:lang w:val="ja-JP" w:bidi="ja-JP"/>
                    </w:rPr>
                    <w:t>土</w:t>
                  </w:r>
                </w:p>
              </w:tc>
            </w:tr>
            <w:tr w:rsidR="007F2E15" w14:paraId="5EE2E2F4" w14:textId="77777777" w:rsidTr="008556AD"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5C7EBA0F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MonthStart10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日曜日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“日曜日" 1 ""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1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04B4CA8A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MonthStart10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日曜日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“月曜日"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2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2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26CAB1A1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MonthStart10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日曜日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“火曜日"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3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3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490D2862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MonthStart10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日曜日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“水曜日"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4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4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4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18D3089A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MonthStart10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日曜日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= “木曜日"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4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5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5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5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72FDBCFB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MonthStart10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日曜日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“金曜日"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5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6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6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6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0B47DC80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MonthStart10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日曜日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“土曜日"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6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7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7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7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</w:tr>
            <w:tr w:rsidR="007F2E15" w14:paraId="0350A5FE" w14:textId="77777777" w:rsidTr="008556AD"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41299D48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8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7483A98C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9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7A0C4A41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10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44899D1E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11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6E5D6B53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12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10EB50C8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13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2E86C56D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14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</w:tr>
            <w:tr w:rsidR="007F2E15" w14:paraId="57ABA881" w14:textId="77777777" w:rsidTr="008556AD"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47FCA803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15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42C65169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16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4D2DFD37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17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7857F92C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18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61FF1727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19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12280AEA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20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25375B06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21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</w:tr>
            <w:tr w:rsidR="007F2E15" w14:paraId="79620D63" w14:textId="77777777" w:rsidTr="008556AD"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6F6C46F6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22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27EB2D00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23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042A268E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24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6015C8FC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25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3ECC5C9D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26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4109D08C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27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309258B6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28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</w:tr>
            <w:tr w:rsidR="007F2E15" w14:paraId="1809BC2B" w14:textId="77777777" w:rsidTr="008556AD"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41A895E9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=G5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=G5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MonthEnd10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29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7B8BEABA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MonthEnd10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30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41B8CEAB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MonthEnd10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31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69DD3B94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MonthEnd10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25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67438537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25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MonthEnd10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26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26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245A70C4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26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MonthEnd10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27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27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3CA4C441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27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MonthEnd10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</w:tr>
            <w:tr w:rsidR="007F2E15" w14:paraId="1EBD33B7" w14:textId="77777777" w:rsidTr="008556AD"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48848D32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MonthEnd10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20298D42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=A7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=A7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MonthEnd10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=A7+1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751CEB80" w14:textId="77777777" w:rsidR="007F2E15" w:rsidRDefault="007F2E15" w:rsidP="008556AD">
                  <w:pPr>
                    <w:pStyle w:val="Dates"/>
                  </w:pP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71837520" w14:textId="77777777" w:rsidR="007F2E15" w:rsidRDefault="007F2E15" w:rsidP="008556AD">
                  <w:pPr>
                    <w:pStyle w:val="Dates"/>
                  </w:pP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5B312E8E" w14:textId="77777777" w:rsidR="007F2E15" w:rsidRDefault="007F2E15" w:rsidP="008556AD">
                  <w:pPr>
                    <w:pStyle w:val="Dates"/>
                  </w:pP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08D3E704" w14:textId="77777777" w:rsidR="007F2E15" w:rsidRDefault="007F2E15" w:rsidP="008556AD">
                  <w:pPr>
                    <w:pStyle w:val="Dates"/>
                  </w:pP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4452275F" w14:textId="77777777" w:rsidR="007F2E15" w:rsidRDefault="007F2E15" w:rsidP="008556AD">
                  <w:pPr>
                    <w:pStyle w:val="Dates"/>
                  </w:pPr>
                </w:p>
              </w:tc>
            </w:tr>
          </w:tbl>
          <w:p w14:paraId="5B75C2E7" w14:textId="77777777" w:rsidR="007F2E15" w:rsidRDefault="007F2E15" w:rsidP="008556AD">
            <w:pPr>
              <w:spacing w:before="20" w:after="20"/>
              <w:jc w:val="center"/>
            </w:pPr>
          </w:p>
        </w:tc>
        <w:tc>
          <w:tcPr>
            <w:tcW w:w="2408" w:type="dxa"/>
          </w:tcPr>
          <w:tbl>
            <w:tblPr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  <w:tblCaption w:val="カレンダー コンテンツ テーブル"/>
            </w:tblPr>
            <w:tblGrid>
              <w:gridCol w:w="347"/>
              <w:gridCol w:w="350"/>
              <w:gridCol w:w="350"/>
              <w:gridCol w:w="350"/>
              <w:gridCol w:w="350"/>
              <w:gridCol w:w="350"/>
              <w:gridCol w:w="345"/>
            </w:tblGrid>
            <w:tr w:rsidR="007F2E15" w14:paraId="6D6F4F18" w14:textId="77777777" w:rsidTr="008556AD"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4FC30670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日</w:t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07DACD75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月</w:t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7008C204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火</w:t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1B07FC5B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水</w:t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1C68EDED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木</w:t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007C5FCA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金</w:t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3E736ED2" w14:textId="77777777" w:rsidR="007F2E15" w:rsidRDefault="007F2E15" w:rsidP="008556AD">
                  <w:pPr>
                    <w:pStyle w:val="Days"/>
                  </w:pPr>
                  <w:r w:rsidRPr="00F65324">
                    <w:rPr>
                      <w:rFonts w:hint="eastAsia"/>
                      <w:lang w:val="ja-JP" w:bidi="ja-JP"/>
                    </w:rPr>
                    <w:t>土</w:t>
                  </w:r>
                </w:p>
              </w:tc>
            </w:tr>
            <w:tr w:rsidR="007F2E15" w14:paraId="7BBB7C59" w14:textId="77777777" w:rsidTr="008556AD"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623A4B18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MonthStart11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水曜日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“日曜日" 1 ""</w:instrTex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715FCFD3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MonthStart11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水曜日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“月曜日"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lang w:val="ja-JP" w:bidi="ja-JP"/>
                    </w:rPr>
                    <w:instrText>2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03B4D861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MonthStart11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水曜日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“火曜日"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lang w:val="ja-JP" w:bidi="ja-JP"/>
                    </w:rPr>
                    <w:instrText>3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4BDDA521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MonthStart11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水曜日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“水曜日"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lang w:val="ja-JP" w:bidi="ja-JP"/>
                    </w:rPr>
                    <w:instrText>4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1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1114BD0E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MonthStart11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水曜日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= “木曜日"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2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2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63A5824C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MonthStart11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水曜日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“金曜日"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3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3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5F8490FF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MonthStart11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水曜日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“土曜日"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4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4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4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</w:tr>
            <w:tr w:rsidR="007F2E15" w14:paraId="131C7CFE" w14:textId="77777777" w:rsidTr="008556AD"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629E49E2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5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6D853E23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6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2BADB928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7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42A4F17F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8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4CD1774B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9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1ADA5024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10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44412B07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11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</w:tr>
            <w:tr w:rsidR="007F2E15" w14:paraId="17F2CDB4" w14:textId="77777777" w:rsidTr="008556AD"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46F3E0C2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12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15024D11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13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14534FCF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14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5B296860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15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5E962335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16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40D19D84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17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4494B50F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18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</w:tr>
            <w:tr w:rsidR="007F2E15" w14:paraId="42B7AEEE" w14:textId="77777777" w:rsidTr="008556AD"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58CA3048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19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5FAB1558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20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415EACFB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21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681EF51E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22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06AE7B3C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23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6EBA5F85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24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7EEF7064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25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</w:tr>
            <w:tr w:rsidR="007F2E15" w14:paraId="2DB643C8" w14:textId="77777777" w:rsidTr="008556AD"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1BBEAB04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=G5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25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=G5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25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MonthEnd11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26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26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26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7CB38806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26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26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MonthEnd11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27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27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27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0E764AA4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27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27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MonthEnd11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28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6B1A1DD0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MonthEnd11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29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63F6A328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MonthEnd11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30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07DE1345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MonthEnd11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27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6D95FA75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27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MonthEnd11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</w:tr>
            <w:tr w:rsidR="007F2E15" w14:paraId="30CD2773" w14:textId="77777777" w:rsidTr="008556AD"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44530B13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MonthEnd11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40DCB351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=A7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=A7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MonthEnd11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=A7+1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6DD7F4FA" w14:textId="77777777" w:rsidR="007F2E15" w:rsidRDefault="007F2E15" w:rsidP="008556AD">
                  <w:pPr>
                    <w:pStyle w:val="Dates"/>
                  </w:pP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10DE10C3" w14:textId="77777777" w:rsidR="007F2E15" w:rsidRDefault="007F2E15" w:rsidP="008556AD">
                  <w:pPr>
                    <w:pStyle w:val="Dates"/>
                  </w:pP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3235B8B8" w14:textId="77777777" w:rsidR="007F2E15" w:rsidRDefault="007F2E15" w:rsidP="008556AD">
                  <w:pPr>
                    <w:pStyle w:val="Dates"/>
                  </w:pP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51FC474E" w14:textId="77777777" w:rsidR="007F2E15" w:rsidRDefault="007F2E15" w:rsidP="008556AD">
                  <w:pPr>
                    <w:pStyle w:val="Dates"/>
                  </w:pP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56485AB8" w14:textId="77777777" w:rsidR="007F2E15" w:rsidRDefault="007F2E15" w:rsidP="008556AD">
                  <w:pPr>
                    <w:pStyle w:val="Dates"/>
                  </w:pPr>
                </w:p>
              </w:tc>
            </w:tr>
          </w:tbl>
          <w:p w14:paraId="496F421D" w14:textId="77777777" w:rsidR="007F2E15" w:rsidRDefault="007F2E15" w:rsidP="008556AD">
            <w:pPr>
              <w:spacing w:before="20" w:after="20"/>
              <w:jc w:val="center"/>
            </w:pPr>
          </w:p>
        </w:tc>
        <w:tc>
          <w:tcPr>
            <w:tcW w:w="2408" w:type="dxa"/>
          </w:tcPr>
          <w:tbl>
            <w:tblPr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  <w:tblCaption w:val="カレンダー コンテンツ テーブル"/>
            </w:tblPr>
            <w:tblGrid>
              <w:gridCol w:w="347"/>
              <w:gridCol w:w="350"/>
              <w:gridCol w:w="350"/>
              <w:gridCol w:w="350"/>
              <w:gridCol w:w="350"/>
              <w:gridCol w:w="350"/>
              <w:gridCol w:w="345"/>
            </w:tblGrid>
            <w:tr w:rsidR="007F2E15" w14:paraId="7BB7ABBF" w14:textId="77777777" w:rsidTr="008556AD"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4C483C7C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日</w:t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0A4534BF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月</w:t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1C0532BE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火</w:t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0E787513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水</w:t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3E300968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木</w:t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53E5BAC3" w14:textId="77777777" w:rsidR="007F2E15" w:rsidRDefault="007F2E15" w:rsidP="008556AD">
                  <w:pPr>
                    <w:pStyle w:val="Days"/>
                  </w:pPr>
                  <w:r>
                    <w:rPr>
                      <w:lang w:val="ja-JP" w:bidi="ja-JP"/>
                    </w:rPr>
                    <w:t>金</w:t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2F3ABED5" w14:textId="77777777" w:rsidR="007F2E15" w:rsidRDefault="007F2E15" w:rsidP="008556AD">
                  <w:pPr>
                    <w:pStyle w:val="Days"/>
                  </w:pPr>
                  <w:r w:rsidRPr="00F65324">
                    <w:rPr>
                      <w:rFonts w:hint="eastAsia"/>
                      <w:lang w:val="ja-JP" w:bidi="ja-JP"/>
                    </w:rPr>
                    <w:t>土</w:t>
                  </w:r>
                </w:p>
              </w:tc>
            </w:tr>
            <w:tr w:rsidR="007F2E15" w14:paraId="4995DE79" w14:textId="77777777" w:rsidTr="008556AD"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5044AB55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MonthStart12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金曜日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“日曜日" 1 ""</w:instrTex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756DB9E9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MonthStart12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金曜日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“月曜日"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0D821E47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MonthStart12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金曜日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“火曜日"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53D03C5E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MonthStart12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金曜日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“水曜日"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4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76A8D34A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MonthStart12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金曜日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= “木曜日"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5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45BEA25D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MonthStart12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金曜日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“金曜日"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6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1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3D679397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MonthStart12 \@ dddd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金曜日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“土曜日" 1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=F2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&lt;&gt; 0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2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2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</w:tr>
            <w:tr w:rsidR="007F2E15" w14:paraId="19090BCF" w14:textId="77777777" w:rsidTr="008556AD"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1584A0E6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=G2+1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3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1C1D6256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4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2E523B5C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5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23BC0227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6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7EAB61D0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7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0FD46BFD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8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633F9376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9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</w:tr>
            <w:tr w:rsidR="007F2E15" w14:paraId="622DF2AD" w14:textId="77777777" w:rsidTr="008556AD"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0B16B3EF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=G3+1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10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01017FFD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11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3197CE2D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12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27CD4FD8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13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0A7CD8FE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14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729D36FD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15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14537EA3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16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</w:tr>
            <w:tr w:rsidR="007F2E15" w14:paraId="4429B144" w14:textId="77777777" w:rsidTr="008556AD"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17C3D149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=G4+1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17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4E40895A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18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1CE22581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19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2AC5773E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20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747C53E5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21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60AB783E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22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2D30CCB3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t>23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</w:tr>
            <w:tr w:rsidR="007F2E15" w14:paraId="4AB26577" w14:textId="77777777" w:rsidTr="008556AD"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0E824710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=G5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23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=G5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23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MonthEnd12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=G5+1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24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24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24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36ECDD9F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24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24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MonthEnd12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25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25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25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37FEE811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25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25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MonthEnd12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=B6+1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26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26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26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49199CB5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26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26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MonthEnd12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=C6+1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27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27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27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769D9EFF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27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27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MonthEnd12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=D6+1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28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17E99546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28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MonthEnd12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=E6+1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29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771062FC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29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MonthEnd12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=F6+1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30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</w:tr>
            <w:tr w:rsidR="007F2E15" w14:paraId="22918933" w14:textId="77777777" w:rsidTr="008556AD">
              <w:tc>
                <w:tcPr>
                  <w:tcW w:w="708" w:type="pct"/>
                  <w:tcMar>
                    <w:left w:w="0" w:type="dxa"/>
                    <w:right w:w="0" w:type="dxa"/>
                  </w:tcMar>
                </w:tcPr>
                <w:p w14:paraId="38EB7340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=G6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=G6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MonthEnd12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=G6+1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noProof/>
                      <w:lang w:val="ja-JP" w:bidi="ja-JP"/>
                    </w:rPr>
                    <w:t>31</w:t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3BB1431B" w14:textId="77777777" w:rsidR="007F2E15" w:rsidRDefault="007F2E15" w:rsidP="008556AD">
                  <w:pPr>
                    <w:pStyle w:val="Dates"/>
                  </w:pP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=A7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= 0,""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IF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=A7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&lt;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DocVariable MonthEnd12 \@ d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 w:rsidR="00E875F0">
                    <w:rPr>
                      <w:lang w:val="ja-JP" w:bidi="ja-JP"/>
                    </w:rPr>
                    <w:instrText>31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 </w:instrText>
                  </w:r>
                  <w:r>
                    <w:rPr>
                      <w:lang w:val="ja-JP" w:bidi="ja-JP"/>
                    </w:rPr>
                    <w:fldChar w:fldCharType="begin"/>
                  </w:r>
                  <w:r>
                    <w:rPr>
                      <w:lang w:val="ja-JP" w:bidi="ja-JP"/>
                    </w:rPr>
                    <w:instrText xml:space="preserve"> =A7+1 </w:instrText>
                  </w:r>
                  <w:r>
                    <w:rPr>
                      <w:lang w:val="ja-JP" w:bidi="ja-JP"/>
                    </w:rPr>
                    <w:fldChar w:fldCharType="separate"/>
                  </w:r>
                  <w:r>
                    <w:rPr>
                      <w:noProof/>
                      <w:lang w:val="ja-JP" w:bidi="ja-JP"/>
                    </w:rPr>
                    <w:instrText>30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instrText xml:space="preserve"> "" </w:instrText>
                  </w:r>
                  <w:r>
                    <w:rPr>
                      <w:lang w:val="ja-JP" w:bidi="ja-JP"/>
                    </w:rPr>
                    <w:fldChar w:fldCharType="end"/>
                  </w:r>
                  <w:r>
                    <w:rPr>
                      <w:lang w:val="ja-JP" w:bidi="ja-JP"/>
                    </w:rPr>
                    <w:fldChar w:fldCharType="end"/>
                  </w: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1A682905" w14:textId="77777777" w:rsidR="007F2E15" w:rsidRDefault="007F2E15" w:rsidP="008556AD">
                  <w:pPr>
                    <w:pStyle w:val="Dates"/>
                  </w:pP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28FA5FDD" w14:textId="77777777" w:rsidR="007F2E15" w:rsidRDefault="007F2E15" w:rsidP="008556AD">
                  <w:pPr>
                    <w:pStyle w:val="Dates"/>
                  </w:pP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283C59DC" w14:textId="77777777" w:rsidR="007F2E15" w:rsidRDefault="007F2E15" w:rsidP="008556AD">
                  <w:pPr>
                    <w:pStyle w:val="Dates"/>
                  </w:pPr>
                </w:p>
              </w:tc>
              <w:tc>
                <w:tcPr>
                  <w:tcW w:w="717" w:type="pct"/>
                  <w:tcMar>
                    <w:left w:w="0" w:type="dxa"/>
                    <w:right w:w="0" w:type="dxa"/>
                  </w:tcMar>
                </w:tcPr>
                <w:p w14:paraId="2E5005B8" w14:textId="77777777" w:rsidR="007F2E15" w:rsidRDefault="007F2E15" w:rsidP="008556AD">
                  <w:pPr>
                    <w:pStyle w:val="Dates"/>
                  </w:pPr>
                </w:p>
              </w:tc>
              <w:tc>
                <w:tcPr>
                  <w:tcW w:w="707" w:type="pct"/>
                  <w:tcMar>
                    <w:left w:w="0" w:type="dxa"/>
                    <w:right w:w="0" w:type="dxa"/>
                  </w:tcMar>
                </w:tcPr>
                <w:p w14:paraId="4EF8318B" w14:textId="77777777" w:rsidR="007F2E15" w:rsidRDefault="007F2E15" w:rsidP="008556AD">
                  <w:pPr>
                    <w:pStyle w:val="Dates"/>
                  </w:pPr>
                </w:p>
              </w:tc>
            </w:tr>
          </w:tbl>
          <w:p w14:paraId="44492BFD" w14:textId="77777777" w:rsidR="007F2E15" w:rsidRDefault="007F2E15" w:rsidP="008556AD">
            <w:pPr>
              <w:spacing w:before="20" w:after="20"/>
              <w:jc w:val="center"/>
            </w:pPr>
          </w:p>
        </w:tc>
      </w:tr>
    </w:tbl>
    <w:p w14:paraId="3D67C9CB" w14:textId="77777777" w:rsidR="00415B8B" w:rsidRDefault="00415B8B">
      <w:pPr>
        <w:rPr>
          <w:noProof/>
        </w:rPr>
      </w:pPr>
    </w:p>
    <w:sectPr w:rsidR="00415B8B" w:rsidSect="00CC7318">
      <w:pgSz w:w="16838" w:h="11906" w:orient="landscape" w:code="9"/>
      <w:pgMar w:top="1080" w:right="936" w:bottom="720" w:left="93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BB9D8" w14:textId="77777777" w:rsidR="00C54B3D" w:rsidRDefault="00C54B3D">
      <w:r>
        <w:separator/>
      </w:r>
    </w:p>
  </w:endnote>
  <w:endnote w:type="continuationSeparator" w:id="0">
    <w:p w14:paraId="6686E226" w14:textId="77777777" w:rsidR="00C54B3D" w:rsidRDefault="00C54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DFE1D" w14:textId="77777777" w:rsidR="00C54B3D" w:rsidRDefault="00C54B3D">
      <w:r>
        <w:separator/>
      </w:r>
    </w:p>
  </w:footnote>
  <w:footnote w:type="continuationSeparator" w:id="0">
    <w:p w14:paraId="01E89CCA" w14:textId="77777777" w:rsidR="00C54B3D" w:rsidRDefault="00C54B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1" w:val="2020/11/30"/>
    <w:docVar w:name="MonthEnd10" w:val="2021/08/31"/>
    <w:docVar w:name="MonthEnd11" w:val="2021/09/30"/>
    <w:docVar w:name="MonthEnd12" w:val="2021/10/31"/>
    <w:docVar w:name="MonthEnd2" w:val="2020/12/31"/>
    <w:docVar w:name="MonthEnd3" w:val="2021/01/31"/>
    <w:docVar w:name="MonthEnd4" w:val="2021/02/28"/>
    <w:docVar w:name="MonthEnd5" w:val="2021/03/31"/>
    <w:docVar w:name="MonthEnd6" w:val="2021/04/30"/>
    <w:docVar w:name="MonthEnd7" w:val="2021/05/31"/>
    <w:docVar w:name="MonthEnd8" w:val="2021/06/30"/>
    <w:docVar w:name="MonthEnd9" w:val="2021/07/31"/>
    <w:docVar w:name="Months" w:val="12"/>
    <w:docVar w:name="MonthStart1" w:val="2020/11/01"/>
    <w:docVar w:name="MonthStart10" w:val="2021/08/01"/>
    <w:docVar w:name="MonthStart11" w:val="2021/09/01"/>
    <w:docVar w:name="MonthStart12" w:val="2021/10/01"/>
    <w:docVar w:name="MonthStart2" w:val="2020/12/01"/>
    <w:docVar w:name="MonthStart3" w:val="2021/01/01"/>
    <w:docVar w:name="MonthStart4" w:val="2021/02/01"/>
    <w:docVar w:name="MonthStart5" w:val="2021/03/01"/>
    <w:docVar w:name="MonthStart6" w:val="2021/04/01"/>
    <w:docVar w:name="MonthStart7" w:val="2021/05/01"/>
    <w:docVar w:name="MonthStart8" w:val="2021/06/01"/>
    <w:docVar w:name="MonthStart9" w:val="2021/07/01"/>
    <w:docVar w:name="MonthStartLast" w:val="2021/10/01"/>
    <w:docVar w:name="WeekStart" w:val="Sunday"/>
  </w:docVars>
  <w:rsids>
    <w:rsidRoot w:val="00E875F0"/>
    <w:rsid w:val="000142D1"/>
    <w:rsid w:val="00016FF9"/>
    <w:rsid w:val="00033D76"/>
    <w:rsid w:val="002A4721"/>
    <w:rsid w:val="00320481"/>
    <w:rsid w:val="003D59D4"/>
    <w:rsid w:val="00415B8B"/>
    <w:rsid w:val="004A6280"/>
    <w:rsid w:val="00535B13"/>
    <w:rsid w:val="00550AFD"/>
    <w:rsid w:val="005B0958"/>
    <w:rsid w:val="005C36AD"/>
    <w:rsid w:val="00613819"/>
    <w:rsid w:val="00646A6D"/>
    <w:rsid w:val="006E6C92"/>
    <w:rsid w:val="007639B5"/>
    <w:rsid w:val="00783D64"/>
    <w:rsid w:val="007F2E15"/>
    <w:rsid w:val="00820A50"/>
    <w:rsid w:val="008246F0"/>
    <w:rsid w:val="008B2B6E"/>
    <w:rsid w:val="008C26F5"/>
    <w:rsid w:val="008C282A"/>
    <w:rsid w:val="009706CE"/>
    <w:rsid w:val="009822A8"/>
    <w:rsid w:val="00A0049F"/>
    <w:rsid w:val="00B21CB7"/>
    <w:rsid w:val="00B820A8"/>
    <w:rsid w:val="00C50B42"/>
    <w:rsid w:val="00C54B3D"/>
    <w:rsid w:val="00CB1DCF"/>
    <w:rsid w:val="00CC3D3C"/>
    <w:rsid w:val="00CC7318"/>
    <w:rsid w:val="00CE0C30"/>
    <w:rsid w:val="00E01846"/>
    <w:rsid w:val="00E13663"/>
    <w:rsid w:val="00E17B9A"/>
    <w:rsid w:val="00E875F0"/>
    <w:rsid w:val="00F57738"/>
    <w:rsid w:val="00F6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F1B25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18"/>
        <w:szCs w:val="18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06CE"/>
    <w:pPr>
      <w:spacing w:before="0" w:after="0" w:line="180" w:lineRule="auto"/>
    </w:pPr>
    <w:rPr>
      <w:rFonts w:ascii="Meiryo UI" w:eastAsia="Meiryo UI" w:hAnsi="Meiryo UI"/>
    </w:rPr>
  </w:style>
  <w:style w:type="paragraph" w:styleId="1">
    <w:name w:val="heading 1"/>
    <w:basedOn w:val="a0"/>
    <w:link w:val="10"/>
    <w:uiPriority w:val="2"/>
    <w:qFormat/>
    <w:rsid w:val="00E13663"/>
    <w:pPr>
      <w:keepNext/>
      <w:keepLines/>
      <w:spacing w:before="60" w:after="60"/>
      <w:ind w:left="115" w:right="115"/>
      <w:outlineLvl w:val="0"/>
    </w:pPr>
    <w:rPr>
      <w:rFonts w:cstheme="majorBidi"/>
      <w:caps/>
      <w:sz w:val="24"/>
      <w:szCs w:val="32"/>
    </w:rPr>
  </w:style>
  <w:style w:type="paragraph" w:styleId="2">
    <w:name w:val="heading 2"/>
    <w:basedOn w:val="a"/>
    <w:link w:val="20"/>
    <w:uiPriority w:val="2"/>
    <w:unhideWhenUsed/>
    <w:qFormat/>
    <w:rsid w:val="00E13663"/>
    <w:pPr>
      <w:keepNext/>
      <w:keepLines/>
      <w:spacing w:before="100"/>
      <w:ind w:left="115" w:right="115"/>
      <w:outlineLvl w:val="1"/>
    </w:pPr>
    <w:rPr>
      <w:rFonts w:cstheme="majorBidi"/>
      <w:caps/>
      <w:color w:val="262626" w:themeColor="text1" w:themeTint="D9"/>
      <w:spacing w:val="20"/>
      <w:sz w:val="22"/>
      <w:szCs w:val="26"/>
    </w:rPr>
  </w:style>
  <w:style w:type="paragraph" w:styleId="3">
    <w:name w:val="heading 3"/>
    <w:basedOn w:val="a"/>
    <w:next w:val="a"/>
    <w:link w:val="30"/>
    <w:uiPriority w:val="2"/>
    <w:unhideWhenUsed/>
    <w:qFormat/>
    <w:rsid w:val="00E13663"/>
    <w:pPr>
      <w:keepNext/>
      <w:keepLines/>
      <w:spacing w:before="80"/>
      <w:ind w:left="115" w:right="115"/>
      <w:outlineLvl w:val="2"/>
    </w:pPr>
    <w:rPr>
      <w:rFonts w:cstheme="majorBidi"/>
      <w:b/>
      <w:caps/>
      <w:sz w:val="22"/>
      <w:szCs w:val="24"/>
    </w:rPr>
  </w:style>
  <w:style w:type="paragraph" w:styleId="4">
    <w:name w:val="heading 4"/>
    <w:basedOn w:val="a"/>
    <w:next w:val="a"/>
    <w:link w:val="40"/>
    <w:uiPriority w:val="2"/>
    <w:semiHidden/>
    <w:unhideWhenUsed/>
    <w:qFormat/>
    <w:rsid w:val="00E13663"/>
    <w:pPr>
      <w:keepNext/>
      <w:ind w:leftChars="400" w:left="40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link w:val="a5"/>
    <w:uiPriority w:val="1"/>
    <w:qFormat/>
    <w:rsid w:val="00CC7318"/>
    <w:pPr>
      <w:spacing w:line="168" w:lineRule="auto"/>
      <w:ind w:left="113"/>
    </w:pPr>
    <w:rPr>
      <w:rFonts w:cstheme="majorBidi"/>
      <w:caps/>
      <w:color w:val="262626" w:themeColor="text1" w:themeTint="D9"/>
      <w:spacing w:val="60"/>
      <w:kern w:val="28"/>
      <w:sz w:val="52"/>
    </w:rPr>
  </w:style>
  <w:style w:type="character" w:customStyle="1" w:styleId="a5">
    <w:name w:val="表題 (文字)"/>
    <w:basedOn w:val="a1"/>
    <w:link w:val="a4"/>
    <w:uiPriority w:val="1"/>
    <w:rsid w:val="00CC7318"/>
    <w:rPr>
      <w:rFonts w:ascii="Meiryo UI" w:eastAsia="Meiryo UI" w:hAnsi="Meiryo UI" w:cstheme="majorBidi"/>
      <w:caps/>
      <w:color w:val="262626" w:themeColor="text1" w:themeTint="D9"/>
      <w:spacing w:val="60"/>
      <w:kern w:val="28"/>
      <w:sz w:val="52"/>
    </w:rPr>
  </w:style>
  <w:style w:type="table" w:styleId="a6">
    <w:name w:val="Table Grid"/>
    <w:basedOn w:val="a2"/>
    <w:uiPriority w:val="5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1"/>
    <w:uiPriority w:val="99"/>
    <w:semiHidden/>
    <w:rPr>
      <w:color w:val="808080"/>
    </w:rPr>
  </w:style>
  <w:style w:type="table" w:customStyle="1" w:styleId="a8">
    <w:name w:val="イベント プランナーの表"/>
    <w:basedOn w:val="a2"/>
    <w:uiPriority w:val="99"/>
    <w:pPr>
      <w:spacing w:after="0"/>
    </w:pPr>
    <w:tblPr>
      <w:tblBorders>
        <w:insideH w:val="single" w:sz="24" w:space="0" w:color="FFFFFF" w:themeColor="background1"/>
        <w:insideV w:val="single" w:sz="24" w:space="0" w:color="FFFFFF" w:themeColor="background1"/>
      </w:tblBorders>
      <w:tblCellMar>
        <w:left w:w="0" w:type="dxa"/>
        <w:right w:w="0" w:type="dxa"/>
      </w:tblCellMar>
    </w:tblPr>
    <w:tcPr>
      <w:shd w:val="clear" w:color="auto" w:fill="F2F2F2" w:themeFill="background1" w:themeFillShade="F2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a9">
    <w:name w:val="フォームのテキスト"/>
    <w:basedOn w:val="a"/>
    <w:uiPriority w:val="3"/>
    <w:qFormat/>
    <w:rsid w:val="00E13663"/>
    <w:pPr>
      <w:spacing w:before="60" w:after="60"/>
      <w:ind w:left="115" w:right="115"/>
    </w:pPr>
    <w:rPr>
      <w:rFonts w:cstheme="majorBidi"/>
      <w:caps/>
      <w:color w:val="262626" w:themeColor="text1" w:themeTint="D9"/>
      <w:sz w:val="24"/>
    </w:rPr>
  </w:style>
  <w:style w:type="paragraph" w:styleId="aa">
    <w:name w:val="No Spacing"/>
    <w:uiPriority w:val="36"/>
    <w:qFormat/>
    <w:rsid w:val="00F65324"/>
    <w:pPr>
      <w:spacing w:before="0" w:after="0"/>
    </w:pPr>
    <w:rPr>
      <w:rFonts w:ascii="Meiryo UI" w:eastAsia="Meiryo UI" w:hAnsi="Meiryo UI"/>
    </w:rPr>
  </w:style>
  <w:style w:type="character" w:customStyle="1" w:styleId="30">
    <w:name w:val="見出し 3 (文字)"/>
    <w:basedOn w:val="a1"/>
    <w:link w:val="3"/>
    <w:uiPriority w:val="2"/>
    <w:rsid w:val="00E13663"/>
    <w:rPr>
      <w:rFonts w:ascii="Meiryo UI" w:eastAsia="Meiryo UI" w:hAnsi="Meiryo UI" w:cstheme="majorBidi"/>
      <w:b/>
      <w:caps/>
      <w:sz w:val="22"/>
      <w:szCs w:val="24"/>
    </w:rPr>
  </w:style>
  <w:style w:type="paragraph" w:customStyle="1" w:styleId="ab">
    <w:name w:val="表のテキスト"/>
    <w:basedOn w:val="a"/>
    <w:uiPriority w:val="7"/>
    <w:qFormat/>
    <w:rsid w:val="00E13663"/>
    <w:pPr>
      <w:spacing w:before="80"/>
      <w:ind w:left="115" w:right="115"/>
    </w:pPr>
    <w:rPr>
      <w:rFonts w:cstheme="majorBidi"/>
      <w:sz w:val="20"/>
    </w:rPr>
  </w:style>
  <w:style w:type="paragraph" w:customStyle="1" w:styleId="ac">
    <w:name w:val="日"/>
    <w:basedOn w:val="a"/>
    <w:uiPriority w:val="9"/>
    <w:qFormat/>
    <w:rsid w:val="00646A6D"/>
    <w:pPr>
      <w:spacing w:line="192" w:lineRule="auto"/>
      <w:jc w:val="center"/>
    </w:pPr>
    <w:rPr>
      <w:rFonts w:cstheme="majorBidi"/>
      <w:color w:val="404040" w:themeColor="text1" w:themeTint="BF"/>
    </w:rPr>
  </w:style>
  <w:style w:type="paragraph" w:customStyle="1" w:styleId="11">
    <w:name w:val="日付1"/>
    <w:basedOn w:val="a"/>
    <w:uiPriority w:val="11"/>
    <w:qFormat/>
    <w:rsid w:val="005C36AD"/>
    <w:pPr>
      <w:jc w:val="center"/>
    </w:pPr>
    <w:rPr>
      <w:color w:val="262626" w:themeColor="text1" w:themeTint="D9"/>
    </w:rPr>
  </w:style>
  <w:style w:type="paragraph" w:customStyle="1" w:styleId="ad">
    <w:name w:val="月"/>
    <w:basedOn w:val="a"/>
    <w:uiPriority w:val="8"/>
    <w:qFormat/>
    <w:rsid w:val="00646A6D"/>
    <w:pPr>
      <w:keepNext/>
      <w:spacing w:line="192" w:lineRule="auto"/>
      <w:ind w:left="113" w:right="113"/>
    </w:pPr>
    <w:rPr>
      <w:rFonts w:cstheme="majorBidi"/>
      <w:caps/>
      <w:color w:val="262626" w:themeColor="text1" w:themeTint="D9"/>
      <w:sz w:val="22"/>
    </w:rPr>
  </w:style>
  <w:style w:type="paragraph" w:styleId="ae">
    <w:name w:val="Balloon Text"/>
    <w:basedOn w:val="a"/>
    <w:link w:val="af"/>
    <w:uiPriority w:val="99"/>
    <w:semiHidden/>
    <w:unhideWhenUsed/>
    <w:rPr>
      <w:rFonts w:ascii="Tahoma" w:hAnsi="Tahoma" w:cs="Tahoma"/>
      <w:sz w:val="16"/>
    </w:rPr>
  </w:style>
  <w:style w:type="character" w:customStyle="1" w:styleId="af">
    <w:name w:val="吹き出し (文字)"/>
    <w:basedOn w:val="a1"/>
    <w:link w:val="ae"/>
    <w:uiPriority w:val="99"/>
    <w:semiHidden/>
    <w:rPr>
      <w:rFonts w:ascii="Tahoma" w:hAnsi="Tahoma" w:cs="Tahoma"/>
      <w:sz w:val="16"/>
    </w:rPr>
  </w:style>
  <w:style w:type="character" w:customStyle="1" w:styleId="12">
    <w:name w:val="日付の文字 1"/>
    <w:basedOn w:val="a1"/>
    <w:uiPriority w:val="1"/>
    <w:semiHidden/>
  </w:style>
  <w:style w:type="character" w:customStyle="1" w:styleId="13">
    <w:name w:val="吹き出しの文字 1"/>
    <w:basedOn w:val="a1"/>
    <w:uiPriority w:val="99"/>
    <w:semiHidden/>
    <w:rPr>
      <w:rFonts w:ascii="Tahoma" w:hAnsi="Tahoma" w:cs="Tahoma"/>
      <w:sz w:val="16"/>
    </w:rPr>
  </w:style>
  <w:style w:type="paragraph" w:styleId="af0">
    <w:name w:val="header"/>
    <w:basedOn w:val="a"/>
    <w:link w:val="af1"/>
    <w:uiPriority w:val="99"/>
    <w:unhideWhenUsed/>
  </w:style>
  <w:style w:type="character" w:customStyle="1" w:styleId="af1">
    <w:name w:val="ヘッダー (文字)"/>
    <w:basedOn w:val="a1"/>
    <w:link w:val="af0"/>
    <w:uiPriority w:val="99"/>
  </w:style>
  <w:style w:type="paragraph" w:styleId="af2">
    <w:name w:val="footer"/>
    <w:basedOn w:val="a"/>
    <w:link w:val="af3"/>
    <w:uiPriority w:val="99"/>
    <w:unhideWhenUsed/>
  </w:style>
  <w:style w:type="character" w:customStyle="1" w:styleId="af3">
    <w:name w:val="フッター (文字)"/>
    <w:basedOn w:val="a1"/>
    <w:link w:val="af2"/>
    <w:uiPriority w:val="99"/>
  </w:style>
  <w:style w:type="character" w:customStyle="1" w:styleId="20">
    <w:name w:val="見出し 2 (文字)"/>
    <w:basedOn w:val="a1"/>
    <w:link w:val="2"/>
    <w:uiPriority w:val="2"/>
    <w:rsid w:val="00E13663"/>
    <w:rPr>
      <w:rFonts w:ascii="Meiryo UI" w:eastAsia="Meiryo UI" w:hAnsi="Meiryo UI" w:cstheme="majorBidi"/>
      <w:caps/>
      <w:color w:val="262626" w:themeColor="text1" w:themeTint="D9"/>
      <w:spacing w:val="20"/>
      <w:sz w:val="22"/>
      <w:szCs w:val="26"/>
    </w:rPr>
  </w:style>
  <w:style w:type="character" w:customStyle="1" w:styleId="10">
    <w:name w:val="見出し 1 (文字)"/>
    <w:basedOn w:val="a1"/>
    <w:link w:val="1"/>
    <w:uiPriority w:val="2"/>
    <w:rsid w:val="00E13663"/>
    <w:rPr>
      <w:rFonts w:ascii="Meiryo UI" w:eastAsia="Meiryo UI" w:hAnsi="Meiryo UI" w:cstheme="majorBidi"/>
      <w:caps/>
      <w:sz w:val="24"/>
      <w:szCs w:val="32"/>
    </w:rPr>
  </w:style>
  <w:style w:type="paragraph" w:styleId="a0">
    <w:name w:val="Date"/>
    <w:basedOn w:val="a"/>
    <w:next w:val="a"/>
    <w:link w:val="af4"/>
    <w:uiPriority w:val="1"/>
    <w:semiHidden/>
    <w:unhideWhenUsed/>
    <w:qFormat/>
  </w:style>
  <w:style w:type="character" w:customStyle="1" w:styleId="af4">
    <w:name w:val="日付 (文字)"/>
    <w:basedOn w:val="a1"/>
    <w:link w:val="a0"/>
    <w:uiPriority w:val="1"/>
    <w:semiHidden/>
  </w:style>
  <w:style w:type="table" w:customStyle="1" w:styleId="af5">
    <w:name w:val="カレンダー テーブル"/>
    <w:basedOn w:val="a2"/>
    <w:uiPriority w:val="99"/>
    <w:pPr>
      <w:spacing w:before="0" w:after="0"/>
    </w:pPr>
    <w:rPr>
      <w:color w:val="404040" w:themeColor="text1" w:themeTint="BF"/>
      <w:szCs w:val="22"/>
      <w:lang w:eastAsia="en-US"/>
    </w:rPr>
    <w:tblPr>
      <w:jc w:val="center"/>
      <w:tblCellMar>
        <w:left w:w="0" w:type="dxa"/>
        <w:right w:w="0" w:type="dxa"/>
      </w:tblCellMar>
    </w:tblPr>
    <w:trPr>
      <w:jc w:val="center"/>
    </w:trPr>
  </w:style>
  <w:style w:type="character" w:customStyle="1" w:styleId="40">
    <w:name w:val="見出し 4 (文字)"/>
    <w:basedOn w:val="a1"/>
    <w:link w:val="4"/>
    <w:uiPriority w:val="2"/>
    <w:semiHidden/>
    <w:rsid w:val="00E13663"/>
    <w:rPr>
      <w:rFonts w:ascii="Meiryo UI" w:eastAsia="Meiryo UI" w:hAnsi="Meiryo UI"/>
      <w:b/>
      <w:bCs/>
    </w:rPr>
  </w:style>
  <w:style w:type="paragraph" w:customStyle="1" w:styleId="Months">
    <w:name w:val="Months"/>
    <w:basedOn w:val="a"/>
    <w:uiPriority w:val="8"/>
    <w:qFormat/>
    <w:rsid w:val="00820A50"/>
    <w:pPr>
      <w:keepNext/>
      <w:spacing w:line="192" w:lineRule="auto"/>
      <w:ind w:left="113" w:right="113"/>
    </w:pPr>
    <w:rPr>
      <w:rFonts w:cstheme="majorBidi"/>
      <w:caps/>
      <w:color w:val="262626" w:themeColor="text1" w:themeTint="D9"/>
      <w:sz w:val="22"/>
    </w:rPr>
  </w:style>
  <w:style w:type="paragraph" w:customStyle="1" w:styleId="Days">
    <w:name w:val="Days"/>
    <w:basedOn w:val="a"/>
    <w:uiPriority w:val="9"/>
    <w:qFormat/>
    <w:rsid w:val="00646A6D"/>
    <w:pPr>
      <w:spacing w:line="192" w:lineRule="auto"/>
      <w:jc w:val="center"/>
    </w:pPr>
    <w:rPr>
      <w:rFonts w:cstheme="majorBidi"/>
      <w:color w:val="404040" w:themeColor="text1" w:themeTint="BF"/>
    </w:rPr>
  </w:style>
  <w:style w:type="paragraph" w:customStyle="1" w:styleId="Dates">
    <w:name w:val="Dates"/>
    <w:basedOn w:val="a"/>
    <w:uiPriority w:val="11"/>
    <w:qFormat/>
    <w:rsid w:val="00820A50"/>
    <w:pPr>
      <w:spacing w:line="192" w:lineRule="auto"/>
      <w:jc w:val="center"/>
    </w:pPr>
    <w:rPr>
      <w:color w:val="262626" w:themeColor="text1" w:themeTint="D9"/>
    </w:rPr>
  </w:style>
  <w:style w:type="paragraph" w:customStyle="1" w:styleId="DA7F00D5AC2549E9A7D279F6F2A4875E1">
    <w:name w:val="DA7F00D5AC2549E9A7D279F6F2A4875E1"/>
    <w:rsid w:val="00550AFD"/>
    <w:pPr>
      <w:spacing w:before="80"/>
      <w:ind w:left="115" w:right="115"/>
    </w:pPr>
    <w:rPr>
      <w:rFonts w:asciiTheme="majorHAnsi" w:eastAsiaTheme="majorEastAsia" w:hAnsiTheme="majorHAnsi" w:cstheme="majorBidi"/>
      <w:sz w:val="20"/>
    </w:rPr>
  </w:style>
  <w:style w:type="paragraph" w:customStyle="1" w:styleId="8C54D00AFBE942E6989CB5E59EC7D7211">
    <w:name w:val="8C54D00AFBE942E6989CB5E59EC7D7211"/>
    <w:rsid w:val="008C26F5"/>
    <w:pPr>
      <w:spacing w:before="80"/>
      <w:ind w:left="115" w:right="115"/>
    </w:pPr>
    <w:rPr>
      <w:rFonts w:asciiTheme="majorHAnsi" w:eastAsiaTheme="majorEastAsia" w:hAnsiTheme="majorHAnsi" w:cstheme="majorBidi"/>
      <w:sz w:val="20"/>
    </w:rPr>
  </w:style>
  <w:style w:type="paragraph" w:customStyle="1" w:styleId="20B9035FB0404D1F8857675AD54C75931">
    <w:name w:val="20B9035FB0404D1F8857675AD54C75931"/>
    <w:rsid w:val="00F65324"/>
    <w:pPr>
      <w:spacing w:before="80"/>
      <w:ind w:left="115" w:right="115"/>
    </w:pPr>
    <w:rPr>
      <w:rFonts w:asciiTheme="majorHAnsi" w:eastAsiaTheme="majorEastAsia" w:hAnsiTheme="majorHAnsi" w:cstheme="majorBid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gif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toshima.takuya\OneDrive%20-%20&#26666;&#24335;&#20250;&#31038;&#12471;&#12519;&#12540;&#12465;&#12540;&#12473;\&#12489;&#12461;&#12517;&#12513;&#12531;&#12488;\tf02902383_win32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7BAC57417B4441AF059D79C24E4FC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88B8A1E-73C0-4AF1-A51E-498A46111B4C}"/>
      </w:docPartPr>
      <w:docPartBody>
        <w:p w:rsidR="00000000" w:rsidRDefault="00000000">
          <w:pPr>
            <w:pStyle w:val="0B7BAC57417B4441AF059D79C24E4FCE"/>
          </w:pPr>
          <w:r>
            <w:rPr>
              <w:lang w:val="ja-JP" w:bidi="ja-JP"/>
            </w:rPr>
            <w:t>プロジェクト名またはイベント名</w:t>
          </w:r>
        </w:p>
      </w:docPartBody>
    </w:docPart>
    <w:docPart>
      <w:docPartPr>
        <w:name w:val="37A3D93EAA404C9BBB508D716D42516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5E148BF-A101-4471-9A99-949443998D95}"/>
      </w:docPartPr>
      <w:docPartBody>
        <w:p w:rsidR="00000000" w:rsidRDefault="00000000">
          <w:pPr>
            <w:pStyle w:val="37A3D93EAA404C9BBB508D716D425163"/>
          </w:pPr>
          <w:r>
            <w:rPr>
              <w:lang w:val="ja-JP" w:bidi="ja-JP"/>
            </w:rPr>
            <w:t>開催者名</w:t>
          </w:r>
        </w:p>
      </w:docPartBody>
    </w:docPart>
    <w:docPart>
      <w:docPartPr>
        <w:name w:val="A71C8F72261D457ABC60C94766A0F4D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C6CA6C9-D2A4-43B5-B048-DF720A59CD9F}"/>
      </w:docPartPr>
      <w:docPartBody>
        <w:p w:rsidR="00000000" w:rsidRDefault="00000000">
          <w:pPr>
            <w:pStyle w:val="A71C8F72261D457ABC60C94766A0F4D2"/>
          </w:pPr>
          <w:r>
            <w:rPr>
              <w:lang w:val="ja-JP" w:bidi="ja-JP"/>
            </w:rPr>
            <w:t>(</w:t>
          </w:r>
          <w:r>
            <w:rPr>
              <w:lang w:val="ja-JP" w:bidi="ja-JP"/>
            </w:rPr>
            <w:t>このテキストのような</w:t>
          </w:r>
          <w:r>
            <w:rPr>
              <w:lang w:val="ja-JP" w:bidi="ja-JP"/>
            </w:rPr>
            <w:t xml:space="preserve">) </w:t>
          </w:r>
          <w:r>
            <w:rPr>
              <w:lang w:val="ja-JP" w:bidi="ja-JP"/>
            </w:rPr>
            <w:t>プレースホルダー</w:t>
          </w:r>
          <w:r>
            <w:rPr>
              <w:lang w:val="ja-JP" w:bidi="ja-JP"/>
            </w:rPr>
            <w:t xml:space="preserve"> </w:t>
          </w:r>
          <w:r>
            <w:rPr>
              <w:lang w:val="ja-JP" w:bidi="ja-JP"/>
            </w:rPr>
            <w:t>テキストをクリックして上書きするだけで、すぐに作成を開始できます。</w:t>
          </w:r>
        </w:p>
      </w:docPartBody>
    </w:docPart>
    <w:docPart>
      <w:docPartPr>
        <w:name w:val="2D357D9EEDEF4502B4EB4C77F7815C1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1A63AC6-33F5-4DD0-B728-D60B508333DA}"/>
      </w:docPartPr>
      <w:docPartBody>
        <w:p w:rsidR="00000000" w:rsidRDefault="00000000">
          <w:pPr>
            <w:pStyle w:val="2D357D9EEDEF4502B4EB4C77F7815C1F"/>
          </w:pPr>
          <w:r>
            <w:rPr>
              <w:lang w:val="ja-JP" w:bidi="ja-JP"/>
            </w:rPr>
            <w:t>フェーズ</w:t>
          </w:r>
          <w:r>
            <w:rPr>
              <w:lang w:val="ja-JP" w:bidi="ja-JP"/>
            </w:rPr>
            <w:t xml:space="preserve"> 1</w:t>
          </w:r>
        </w:p>
      </w:docPartBody>
    </w:docPart>
    <w:docPart>
      <w:docPartPr>
        <w:name w:val="98A1C068D6C045839968CC3C067C22D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17892E8-C21B-4C4A-8CA2-AF85CD450EE6}"/>
      </w:docPartPr>
      <w:docPartBody>
        <w:p w:rsidR="00000000" w:rsidRDefault="00000000">
          <w:pPr>
            <w:pStyle w:val="98A1C068D6C045839968CC3C067C22D8"/>
          </w:pPr>
          <w:r>
            <w:rPr>
              <w:lang w:val="ja-JP" w:bidi="ja-JP"/>
            </w:rPr>
            <w:t>日付</w:t>
          </w:r>
        </w:p>
      </w:docPartBody>
    </w:docPart>
    <w:docPart>
      <w:docPartPr>
        <w:name w:val="557ED83412DC449B8CC9511F39D17D2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B0E49C8-0F40-47F3-BD06-CED00F600FEF}"/>
      </w:docPartPr>
      <w:docPartBody>
        <w:p w:rsidR="00000000" w:rsidRDefault="00000000">
          <w:pPr>
            <w:pStyle w:val="557ED83412DC449B8CC9511F39D17D2D"/>
          </w:pPr>
          <w:r>
            <w:rPr>
              <w:lang w:val="ja-JP" w:bidi="ja-JP"/>
            </w:rPr>
            <w:t>日付</w:t>
          </w:r>
        </w:p>
      </w:docPartBody>
    </w:docPart>
    <w:docPart>
      <w:docPartPr>
        <w:name w:val="48C5F946F48B499B8232560A3925197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ACED4FE-4199-41BE-BA00-68E21CF8D717}"/>
      </w:docPartPr>
      <w:docPartBody>
        <w:p w:rsidR="00000000" w:rsidRDefault="00000000">
          <w:pPr>
            <w:pStyle w:val="48C5F946F48B499B8232560A39251974"/>
          </w:pPr>
          <w:r>
            <w:rPr>
              <w:lang w:val="ja-JP" w:bidi="ja-JP"/>
            </w:rPr>
            <w:t>フェーズ</w:t>
          </w:r>
          <w:r>
            <w:rPr>
              <w:lang w:val="ja-JP" w:bidi="ja-JP"/>
            </w:rPr>
            <w:t xml:space="preserve"> 2</w:t>
          </w:r>
        </w:p>
      </w:docPartBody>
    </w:docPart>
    <w:docPart>
      <w:docPartPr>
        <w:name w:val="A422435186664C7BB73A45697081EDC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10ACFF9-9624-4FF5-8F6A-A1BA5F77B4CE}"/>
      </w:docPartPr>
      <w:docPartBody>
        <w:p w:rsidR="00000000" w:rsidRDefault="00000000">
          <w:pPr>
            <w:pStyle w:val="A422435186664C7BB73A45697081EDC6"/>
          </w:pPr>
          <w:r>
            <w:rPr>
              <w:lang w:val="ja-JP" w:bidi="ja-JP"/>
            </w:rPr>
            <w:t>日付</w:t>
          </w:r>
        </w:p>
      </w:docPartBody>
    </w:docPart>
    <w:docPart>
      <w:docPartPr>
        <w:name w:val="097FAEE8A6BE43529F87D7104C23BAC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3421A6E-6005-43B2-B0A4-A05710260797}"/>
      </w:docPartPr>
      <w:docPartBody>
        <w:p w:rsidR="00000000" w:rsidRDefault="00000000">
          <w:pPr>
            <w:pStyle w:val="097FAEE8A6BE43529F87D7104C23BAC5"/>
          </w:pPr>
          <w:r>
            <w:rPr>
              <w:lang w:val="ja-JP" w:bidi="ja-JP"/>
            </w:rPr>
            <w:t>日付</w:t>
          </w:r>
        </w:p>
      </w:docPartBody>
    </w:docPart>
    <w:docPart>
      <w:docPartPr>
        <w:name w:val="0B35A3C0ECB945FE9C3DFDC884526E6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ED52AB2-E112-43AD-A62B-BFC43F25F1DD}"/>
      </w:docPartPr>
      <w:docPartBody>
        <w:p w:rsidR="00000000" w:rsidRDefault="00000000">
          <w:pPr>
            <w:pStyle w:val="0B35A3C0ECB945FE9C3DFDC884526E61"/>
          </w:pPr>
          <w:r>
            <w:rPr>
              <w:lang w:val="ja-JP" w:bidi="ja-JP"/>
            </w:rPr>
            <w:t>フェーズ</w:t>
          </w:r>
          <w:r>
            <w:rPr>
              <w:lang w:val="ja-JP" w:bidi="ja-JP"/>
            </w:rPr>
            <w:t xml:space="preserve"> 3</w:t>
          </w:r>
        </w:p>
      </w:docPartBody>
    </w:docPart>
    <w:docPart>
      <w:docPartPr>
        <w:name w:val="B1FB4CC8D21C4193B201A4E802BD7CA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0C19A42-337A-43C1-A7F3-A2FED520BAD3}"/>
      </w:docPartPr>
      <w:docPartBody>
        <w:p w:rsidR="00000000" w:rsidRDefault="00000000">
          <w:pPr>
            <w:pStyle w:val="B1FB4CC8D21C4193B201A4E802BD7CAB"/>
          </w:pPr>
          <w:r>
            <w:rPr>
              <w:lang w:val="ja-JP" w:bidi="ja-JP"/>
            </w:rPr>
            <w:t>日付</w:t>
          </w:r>
        </w:p>
      </w:docPartBody>
    </w:docPart>
    <w:docPart>
      <w:docPartPr>
        <w:name w:val="727E8C2FA4B0458E90A27CB701A215A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378E79F-89D2-499A-A752-3FEC22C31EFC}"/>
      </w:docPartPr>
      <w:docPartBody>
        <w:p w:rsidR="00000000" w:rsidRDefault="00000000">
          <w:pPr>
            <w:pStyle w:val="727E8C2FA4B0458E90A27CB701A215A4"/>
          </w:pPr>
          <w:r>
            <w:rPr>
              <w:lang w:val="ja-JP" w:bidi="ja-JP"/>
            </w:rPr>
            <w:t>日付</w:t>
          </w:r>
        </w:p>
      </w:docPartBody>
    </w:docPart>
    <w:docPart>
      <w:docPartPr>
        <w:name w:val="83231BBA666D463888D288D6FBDE772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0C2DD48-485F-4EC4-94ED-6209B271BCA2}"/>
      </w:docPartPr>
      <w:docPartBody>
        <w:p w:rsidR="00000000" w:rsidRDefault="00000000">
          <w:pPr>
            <w:pStyle w:val="83231BBA666D463888D288D6FBDE7724"/>
          </w:pPr>
          <w:r>
            <w:rPr>
              <w:lang w:val="ja-JP" w:bidi="ja-JP"/>
            </w:rPr>
            <w:t>フェーズ</w:t>
          </w:r>
          <w:r>
            <w:rPr>
              <w:lang w:val="ja-JP" w:bidi="ja-JP"/>
            </w:rPr>
            <w:t xml:space="preserve"> 4</w:t>
          </w:r>
        </w:p>
      </w:docPartBody>
    </w:docPart>
    <w:docPart>
      <w:docPartPr>
        <w:name w:val="F325B801E61846AEB7044BBE0A52A30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43DDF31-BF96-45AF-80D9-F23293228996}"/>
      </w:docPartPr>
      <w:docPartBody>
        <w:p w:rsidR="00000000" w:rsidRDefault="00000000">
          <w:pPr>
            <w:pStyle w:val="F325B801E61846AEB7044BBE0A52A304"/>
          </w:pPr>
          <w:r>
            <w:rPr>
              <w:lang w:val="ja-JP" w:bidi="ja-JP"/>
            </w:rPr>
            <w:t>日付</w:t>
          </w:r>
        </w:p>
      </w:docPartBody>
    </w:docPart>
    <w:docPart>
      <w:docPartPr>
        <w:name w:val="D71A60C183D84A3DAE3671A2EA3306F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EB05450-BE7A-4936-850A-CB97BD2A16EF}"/>
      </w:docPartPr>
      <w:docPartBody>
        <w:p w:rsidR="00000000" w:rsidRDefault="00000000">
          <w:pPr>
            <w:pStyle w:val="D71A60C183D84A3DAE3671A2EA3306FB"/>
          </w:pPr>
          <w:r>
            <w:rPr>
              <w:lang w:val="ja-JP" w:bidi="ja-JP"/>
            </w:rPr>
            <w:t>日付</w:t>
          </w:r>
        </w:p>
      </w:docPartBody>
    </w:docPart>
    <w:docPart>
      <w:docPartPr>
        <w:name w:val="1474B7B6FB974C46BB726B4EF7BC626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412748E-E554-4555-8905-B6086CBC9A86}"/>
      </w:docPartPr>
      <w:docPartBody>
        <w:p w:rsidR="00000000" w:rsidRDefault="00000000">
          <w:pPr>
            <w:pStyle w:val="1474B7B6FB974C46BB726B4EF7BC6262"/>
          </w:pPr>
          <w:r>
            <w:rPr>
              <w:lang w:val="ja-JP" w:bidi="ja-JP"/>
            </w:rPr>
            <w:t>フェーズ</w:t>
          </w:r>
          <w:r>
            <w:rPr>
              <w:lang w:val="ja-JP" w:bidi="ja-JP"/>
            </w:rPr>
            <w:t xml:space="preserve"> 5</w:t>
          </w:r>
        </w:p>
      </w:docPartBody>
    </w:docPart>
    <w:docPart>
      <w:docPartPr>
        <w:name w:val="C5FC72B563A643BA930471A4F8465AB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941A3E8-D018-4F65-B140-F0E68075CD66}"/>
      </w:docPartPr>
      <w:docPartBody>
        <w:p w:rsidR="00000000" w:rsidRDefault="00000000">
          <w:pPr>
            <w:pStyle w:val="C5FC72B563A643BA930471A4F8465AB6"/>
          </w:pPr>
          <w:r>
            <w:rPr>
              <w:lang w:val="ja-JP" w:bidi="ja-JP"/>
            </w:rPr>
            <w:t>日付</w:t>
          </w:r>
        </w:p>
      </w:docPartBody>
    </w:docPart>
    <w:docPart>
      <w:docPartPr>
        <w:name w:val="03906ADF19C8426FBF8051F0D2F8B80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9F77439-D7E9-439F-B280-E86666BA1CF8}"/>
      </w:docPartPr>
      <w:docPartBody>
        <w:p w:rsidR="00000000" w:rsidRDefault="00000000">
          <w:pPr>
            <w:pStyle w:val="03906ADF19C8426FBF8051F0D2F8B802"/>
          </w:pPr>
          <w:r>
            <w:rPr>
              <w:lang w:val="ja-JP" w:bidi="ja-JP"/>
            </w:rPr>
            <w:t>日付</w:t>
          </w:r>
        </w:p>
      </w:docPartBody>
    </w:docPart>
    <w:docPart>
      <w:docPartPr>
        <w:name w:val="CDEC2D68B1234A98BB1BC004761BBDA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720FCB9-F14F-4A46-AEE0-FF6CB9DDC399}"/>
      </w:docPartPr>
      <w:docPartBody>
        <w:p w:rsidR="00000000" w:rsidRDefault="00000000">
          <w:pPr>
            <w:pStyle w:val="CDEC2D68B1234A98BB1BC004761BBDA4"/>
          </w:pPr>
          <w:r>
            <w:rPr>
              <w:lang w:val="ja-JP" w:bidi="ja-JP"/>
            </w:rPr>
            <w:t>フェーズ</w:t>
          </w:r>
          <w:r>
            <w:rPr>
              <w:lang w:val="ja-JP" w:bidi="ja-JP"/>
            </w:rPr>
            <w:t xml:space="preserve"> 6</w:t>
          </w:r>
        </w:p>
      </w:docPartBody>
    </w:docPart>
    <w:docPart>
      <w:docPartPr>
        <w:name w:val="7FA5C4C98CD04C3EA37C95CE7372C09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CDE7B34-F7B0-4532-87DB-F8536E2941EC}"/>
      </w:docPartPr>
      <w:docPartBody>
        <w:p w:rsidR="00000000" w:rsidRDefault="00000000">
          <w:pPr>
            <w:pStyle w:val="7FA5C4C98CD04C3EA37C95CE7372C090"/>
          </w:pPr>
          <w:r>
            <w:rPr>
              <w:lang w:val="ja-JP" w:bidi="ja-JP"/>
            </w:rPr>
            <w:t>日付</w:t>
          </w:r>
        </w:p>
      </w:docPartBody>
    </w:docPart>
    <w:docPart>
      <w:docPartPr>
        <w:name w:val="BA1916C989F149AB83857A83A250D63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DCB3C95-1966-4FAE-B647-0ACDAB432B9F}"/>
      </w:docPartPr>
      <w:docPartBody>
        <w:p w:rsidR="00000000" w:rsidRDefault="00000000">
          <w:pPr>
            <w:pStyle w:val="BA1916C989F149AB83857A83A250D63B"/>
          </w:pPr>
          <w:r>
            <w:rPr>
              <w:lang w:val="ja-JP" w:bidi="ja-JP"/>
            </w:rPr>
            <w:t>日付</w:t>
          </w:r>
        </w:p>
      </w:docPartBody>
    </w:docPart>
    <w:docPart>
      <w:docPartPr>
        <w:name w:val="0906D0D8B5A343099D562EEB66A53F3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7743FB1-6C93-40EA-BA11-0108B69A9090}"/>
      </w:docPartPr>
      <w:docPartBody>
        <w:p w:rsidR="00000000" w:rsidRDefault="00000000">
          <w:pPr>
            <w:pStyle w:val="0906D0D8B5A343099D562EEB66A53F3D"/>
          </w:pPr>
          <w:r>
            <w:rPr>
              <w:lang w:val="ja-JP" w:bidi="ja-JP"/>
            </w:rPr>
            <w:t>日付</w:t>
          </w:r>
        </w:p>
      </w:docPartBody>
    </w:docPart>
    <w:docPart>
      <w:docPartPr>
        <w:name w:val="753BDC60B8B24EF486E8A8546E0CA00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0492787-6EA2-4A3C-8281-72C148D2F853}"/>
      </w:docPartPr>
      <w:docPartBody>
        <w:p w:rsidR="00000000" w:rsidRDefault="00000000">
          <w:pPr>
            <w:pStyle w:val="753BDC60B8B24EF486E8A8546E0CA009"/>
          </w:pPr>
          <w:r>
            <w:rPr>
              <w:lang w:val="ja-JP" w:bidi="ja-JP"/>
            </w:rPr>
            <w:t>日付</w:t>
          </w:r>
        </w:p>
      </w:docPartBody>
    </w:docPart>
    <w:docPart>
      <w:docPartPr>
        <w:name w:val="8D2754654589465DA65A202B7055AC8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014280B-6EB9-46E1-8A47-64A9B0342FE5}"/>
      </w:docPartPr>
      <w:docPartBody>
        <w:p w:rsidR="00000000" w:rsidRDefault="00000000">
          <w:pPr>
            <w:pStyle w:val="8D2754654589465DA65A202B7055AC83"/>
          </w:pPr>
          <w:r>
            <w:rPr>
              <w:lang w:val="ja-JP" w:bidi="ja-JP"/>
            </w:rPr>
            <w:t>日付</w:t>
          </w:r>
        </w:p>
      </w:docPartBody>
    </w:docPart>
    <w:docPart>
      <w:docPartPr>
        <w:name w:val="A74C57C8A314433C8A750FA50422427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6B71A50-24CB-481C-99CF-4A66E51A0106}"/>
      </w:docPartPr>
      <w:docPartBody>
        <w:p w:rsidR="00000000" w:rsidRDefault="00000000">
          <w:pPr>
            <w:pStyle w:val="A74C57C8A314433C8A750FA504224275"/>
          </w:pPr>
          <w:r>
            <w:rPr>
              <w:lang w:val="ja-JP" w:bidi="ja-JP"/>
            </w:rPr>
            <w:t>日付</w:t>
          </w:r>
        </w:p>
      </w:docPartBody>
    </w:docPart>
    <w:docPart>
      <w:docPartPr>
        <w:name w:val="07EE679CE8274ED292CEAA08FBAC507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63D29E4-73E3-4E42-9729-0F06BC574146}"/>
      </w:docPartPr>
      <w:docPartBody>
        <w:p w:rsidR="00000000" w:rsidRDefault="00000000">
          <w:pPr>
            <w:pStyle w:val="07EE679CE8274ED292CEAA08FBAC5078"/>
          </w:pPr>
          <w:r>
            <w:rPr>
              <w:lang w:val="ja-JP" w:bidi="ja-JP"/>
            </w:rPr>
            <w:t>日付</w:t>
          </w:r>
        </w:p>
      </w:docPartBody>
    </w:docPart>
    <w:docPart>
      <w:docPartPr>
        <w:name w:val="7370B3FAC2994637982B515EE8A48E4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B9ABB32-1389-4F96-AB98-8FEAE037FDAF}"/>
      </w:docPartPr>
      <w:docPartBody>
        <w:p w:rsidR="00000000" w:rsidRDefault="00000000">
          <w:pPr>
            <w:pStyle w:val="7370B3FAC2994637982B515EE8A48E43"/>
          </w:pPr>
          <w:r>
            <w:rPr>
              <w:lang w:val="ja-JP" w:bidi="ja-JP"/>
            </w:rPr>
            <w:t>日付</w:t>
          </w:r>
        </w:p>
      </w:docPartBody>
    </w:docPart>
    <w:docPart>
      <w:docPartPr>
        <w:name w:val="4C8486D54E044E87B7EF129D770E788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B27C7EB-0602-4CAB-BA16-288D1FDB13FA}"/>
      </w:docPartPr>
      <w:docPartBody>
        <w:p w:rsidR="00000000" w:rsidRDefault="00000000">
          <w:pPr>
            <w:pStyle w:val="4C8486D54E044E87B7EF129D770E7882"/>
          </w:pPr>
          <w:r>
            <w:rPr>
              <w:lang w:val="ja-JP" w:bidi="ja-JP"/>
            </w:rPr>
            <w:t>日付</w:t>
          </w:r>
        </w:p>
      </w:docPartBody>
    </w:docPart>
    <w:docPart>
      <w:docPartPr>
        <w:name w:val="33520BE1E3AC47338EEAE0782B8E643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B60E0AD-903B-4A65-B568-9B25E166DCB4}"/>
      </w:docPartPr>
      <w:docPartBody>
        <w:p w:rsidR="00000000" w:rsidRDefault="00000000">
          <w:pPr>
            <w:pStyle w:val="33520BE1E3AC47338EEAE0782B8E6438"/>
          </w:pPr>
          <w:r>
            <w:rPr>
              <w:lang w:val="ja-JP" w:bidi="ja-JP"/>
            </w:rPr>
            <w:t>日付</w:t>
          </w:r>
        </w:p>
      </w:docPartBody>
    </w:docPart>
    <w:docPart>
      <w:docPartPr>
        <w:name w:val="CE51AC2B6CC9464DB68759576661638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8D2BC39-2968-4983-BFDF-FF90A166E6A3}"/>
      </w:docPartPr>
      <w:docPartBody>
        <w:p w:rsidR="00000000" w:rsidRDefault="00000000">
          <w:pPr>
            <w:pStyle w:val="CE51AC2B6CC9464DB687595766616387"/>
          </w:pPr>
          <w:r>
            <w:rPr>
              <w:lang w:val="ja-JP" w:bidi="ja-JP"/>
            </w:rPr>
            <w:t>日付</w:t>
          </w:r>
        </w:p>
      </w:docPartBody>
    </w:docPart>
    <w:docPart>
      <w:docPartPr>
        <w:name w:val="0AC4149FC7E347AAB072F218688D604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B62ABD0-2E5C-47AB-994D-AD94CB2DAEB8}"/>
      </w:docPartPr>
      <w:docPartBody>
        <w:p w:rsidR="00000000" w:rsidRDefault="00000000">
          <w:pPr>
            <w:pStyle w:val="0AC4149FC7E347AAB072F218688D6047"/>
          </w:pPr>
          <w:r>
            <w:rPr>
              <w:lang w:val="ja-JP" w:bidi="ja-JP"/>
            </w:rPr>
            <w:t>日付</w:t>
          </w:r>
        </w:p>
      </w:docPartBody>
    </w:docPart>
    <w:docPart>
      <w:docPartPr>
        <w:name w:val="CC9C827B2A814B269580F5E308DCE46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534F337-95B0-4A87-B98C-BF5B5C616D36}"/>
      </w:docPartPr>
      <w:docPartBody>
        <w:p w:rsidR="00000000" w:rsidRDefault="00000000">
          <w:pPr>
            <w:pStyle w:val="CC9C827B2A814B269580F5E308DCE467"/>
          </w:pPr>
          <w:r>
            <w:rPr>
              <w:lang w:val="ja-JP" w:bidi="ja-JP"/>
            </w:rPr>
            <w:t>日付</w:t>
          </w:r>
        </w:p>
      </w:docPartBody>
    </w:docPart>
    <w:docPart>
      <w:docPartPr>
        <w:name w:val="0C465FCC95924A3F887BCB91A774526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54970D0-BE93-4AEA-8D94-38C6EB706FE8}"/>
      </w:docPartPr>
      <w:docPartBody>
        <w:p w:rsidR="00000000" w:rsidRDefault="00000000">
          <w:pPr>
            <w:pStyle w:val="0C465FCC95924A3F887BCB91A7745267"/>
          </w:pPr>
          <w:r>
            <w:rPr>
              <w:lang w:val="ja-JP" w:bidi="ja-JP"/>
            </w:rPr>
            <w:t>日付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544"/>
    <w:rsid w:val="009D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7BAC57417B4441AF059D79C24E4FCE">
    <w:name w:val="0B7BAC57417B4441AF059D79C24E4FCE"/>
    <w:pPr>
      <w:widowControl w:val="0"/>
      <w:jc w:val="both"/>
    </w:pPr>
  </w:style>
  <w:style w:type="paragraph" w:customStyle="1" w:styleId="37A3D93EAA404C9BBB508D716D425163">
    <w:name w:val="37A3D93EAA404C9BBB508D716D425163"/>
    <w:pPr>
      <w:widowControl w:val="0"/>
      <w:jc w:val="both"/>
    </w:pPr>
  </w:style>
  <w:style w:type="paragraph" w:customStyle="1" w:styleId="A71C8F72261D457ABC60C94766A0F4D2">
    <w:name w:val="A71C8F72261D457ABC60C94766A0F4D2"/>
    <w:pPr>
      <w:widowControl w:val="0"/>
      <w:jc w:val="both"/>
    </w:pPr>
  </w:style>
  <w:style w:type="paragraph" w:customStyle="1" w:styleId="2D357D9EEDEF4502B4EB4C77F7815C1F">
    <w:name w:val="2D357D9EEDEF4502B4EB4C77F7815C1F"/>
    <w:pPr>
      <w:widowControl w:val="0"/>
      <w:jc w:val="both"/>
    </w:pPr>
  </w:style>
  <w:style w:type="paragraph" w:customStyle="1" w:styleId="98A1C068D6C045839968CC3C067C22D8">
    <w:name w:val="98A1C068D6C045839968CC3C067C22D8"/>
    <w:pPr>
      <w:widowControl w:val="0"/>
      <w:jc w:val="both"/>
    </w:pPr>
  </w:style>
  <w:style w:type="paragraph" w:customStyle="1" w:styleId="557ED83412DC449B8CC9511F39D17D2D">
    <w:name w:val="557ED83412DC449B8CC9511F39D17D2D"/>
    <w:pPr>
      <w:widowControl w:val="0"/>
      <w:jc w:val="both"/>
    </w:pPr>
  </w:style>
  <w:style w:type="paragraph" w:customStyle="1" w:styleId="48C5F946F48B499B8232560A39251974">
    <w:name w:val="48C5F946F48B499B8232560A39251974"/>
    <w:pPr>
      <w:widowControl w:val="0"/>
      <w:jc w:val="both"/>
    </w:pPr>
  </w:style>
  <w:style w:type="paragraph" w:customStyle="1" w:styleId="A422435186664C7BB73A45697081EDC6">
    <w:name w:val="A422435186664C7BB73A45697081EDC6"/>
    <w:pPr>
      <w:widowControl w:val="0"/>
      <w:jc w:val="both"/>
    </w:pPr>
  </w:style>
  <w:style w:type="paragraph" w:customStyle="1" w:styleId="097FAEE8A6BE43529F87D7104C23BAC5">
    <w:name w:val="097FAEE8A6BE43529F87D7104C23BAC5"/>
    <w:pPr>
      <w:widowControl w:val="0"/>
      <w:jc w:val="both"/>
    </w:pPr>
  </w:style>
  <w:style w:type="paragraph" w:customStyle="1" w:styleId="0B35A3C0ECB945FE9C3DFDC884526E61">
    <w:name w:val="0B35A3C0ECB945FE9C3DFDC884526E61"/>
    <w:pPr>
      <w:widowControl w:val="0"/>
      <w:jc w:val="both"/>
    </w:pPr>
  </w:style>
  <w:style w:type="paragraph" w:customStyle="1" w:styleId="B1FB4CC8D21C4193B201A4E802BD7CAB">
    <w:name w:val="B1FB4CC8D21C4193B201A4E802BD7CAB"/>
    <w:pPr>
      <w:widowControl w:val="0"/>
      <w:jc w:val="both"/>
    </w:pPr>
  </w:style>
  <w:style w:type="paragraph" w:customStyle="1" w:styleId="727E8C2FA4B0458E90A27CB701A215A4">
    <w:name w:val="727E8C2FA4B0458E90A27CB701A215A4"/>
    <w:pPr>
      <w:widowControl w:val="0"/>
      <w:jc w:val="both"/>
    </w:pPr>
  </w:style>
  <w:style w:type="paragraph" w:customStyle="1" w:styleId="83231BBA666D463888D288D6FBDE7724">
    <w:name w:val="83231BBA666D463888D288D6FBDE7724"/>
    <w:pPr>
      <w:widowControl w:val="0"/>
      <w:jc w:val="both"/>
    </w:pPr>
  </w:style>
  <w:style w:type="paragraph" w:customStyle="1" w:styleId="F325B801E61846AEB7044BBE0A52A304">
    <w:name w:val="F325B801E61846AEB7044BBE0A52A304"/>
    <w:pPr>
      <w:widowControl w:val="0"/>
      <w:jc w:val="both"/>
    </w:pPr>
  </w:style>
  <w:style w:type="paragraph" w:customStyle="1" w:styleId="D71A60C183D84A3DAE3671A2EA3306FB">
    <w:name w:val="D71A60C183D84A3DAE3671A2EA3306FB"/>
    <w:pPr>
      <w:widowControl w:val="0"/>
      <w:jc w:val="both"/>
    </w:pPr>
  </w:style>
  <w:style w:type="paragraph" w:customStyle="1" w:styleId="1474B7B6FB974C46BB726B4EF7BC6262">
    <w:name w:val="1474B7B6FB974C46BB726B4EF7BC6262"/>
    <w:pPr>
      <w:widowControl w:val="0"/>
      <w:jc w:val="both"/>
    </w:pPr>
  </w:style>
  <w:style w:type="paragraph" w:customStyle="1" w:styleId="C5FC72B563A643BA930471A4F8465AB6">
    <w:name w:val="C5FC72B563A643BA930471A4F8465AB6"/>
    <w:pPr>
      <w:widowControl w:val="0"/>
      <w:jc w:val="both"/>
    </w:pPr>
  </w:style>
  <w:style w:type="paragraph" w:customStyle="1" w:styleId="03906ADF19C8426FBF8051F0D2F8B802">
    <w:name w:val="03906ADF19C8426FBF8051F0D2F8B802"/>
    <w:pPr>
      <w:widowControl w:val="0"/>
      <w:jc w:val="both"/>
    </w:pPr>
  </w:style>
  <w:style w:type="paragraph" w:customStyle="1" w:styleId="CDEC2D68B1234A98BB1BC004761BBDA4">
    <w:name w:val="CDEC2D68B1234A98BB1BC004761BBDA4"/>
    <w:pPr>
      <w:widowControl w:val="0"/>
      <w:jc w:val="both"/>
    </w:pPr>
  </w:style>
  <w:style w:type="paragraph" w:customStyle="1" w:styleId="7FA5C4C98CD04C3EA37C95CE7372C090">
    <w:name w:val="7FA5C4C98CD04C3EA37C95CE7372C090"/>
    <w:pPr>
      <w:widowControl w:val="0"/>
      <w:jc w:val="both"/>
    </w:pPr>
  </w:style>
  <w:style w:type="paragraph" w:customStyle="1" w:styleId="BA1916C989F149AB83857A83A250D63B">
    <w:name w:val="BA1916C989F149AB83857A83A250D63B"/>
    <w:pPr>
      <w:widowControl w:val="0"/>
      <w:jc w:val="both"/>
    </w:pPr>
  </w:style>
  <w:style w:type="paragraph" w:customStyle="1" w:styleId="0906D0D8B5A343099D562EEB66A53F3D">
    <w:name w:val="0906D0D8B5A343099D562EEB66A53F3D"/>
    <w:pPr>
      <w:widowControl w:val="0"/>
      <w:jc w:val="both"/>
    </w:pPr>
  </w:style>
  <w:style w:type="paragraph" w:customStyle="1" w:styleId="753BDC60B8B24EF486E8A8546E0CA009">
    <w:name w:val="753BDC60B8B24EF486E8A8546E0CA009"/>
    <w:pPr>
      <w:widowControl w:val="0"/>
      <w:jc w:val="both"/>
    </w:pPr>
  </w:style>
  <w:style w:type="paragraph" w:customStyle="1" w:styleId="8D2754654589465DA65A202B7055AC83">
    <w:name w:val="8D2754654589465DA65A202B7055AC83"/>
    <w:pPr>
      <w:widowControl w:val="0"/>
      <w:jc w:val="both"/>
    </w:pPr>
  </w:style>
  <w:style w:type="paragraph" w:customStyle="1" w:styleId="A74C57C8A314433C8A750FA504224275">
    <w:name w:val="A74C57C8A314433C8A750FA504224275"/>
    <w:pPr>
      <w:widowControl w:val="0"/>
      <w:jc w:val="both"/>
    </w:pPr>
  </w:style>
  <w:style w:type="paragraph" w:customStyle="1" w:styleId="07EE679CE8274ED292CEAA08FBAC5078">
    <w:name w:val="07EE679CE8274ED292CEAA08FBAC5078"/>
    <w:pPr>
      <w:widowControl w:val="0"/>
      <w:jc w:val="both"/>
    </w:pPr>
  </w:style>
  <w:style w:type="paragraph" w:customStyle="1" w:styleId="7370B3FAC2994637982B515EE8A48E43">
    <w:name w:val="7370B3FAC2994637982B515EE8A48E43"/>
    <w:pPr>
      <w:widowControl w:val="0"/>
      <w:jc w:val="both"/>
    </w:pPr>
  </w:style>
  <w:style w:type="paragraph" w:customStyle="1" w:styleId="4C8486D54E044E87B7EF129D770E7882">
    <w:name w:val="4C8486D54E044E87B7EF129D770E7882"/>
    <w:pPr>
      <w:widowControl w:val="0"/>
      <w:jc w:val="both"/>
    </w:pPr>
  </w:style>
  <w:style w:type="paragraph" w:customStyle="1" w:styleId="33520BE1E3AC47338EEAE0782B8E6438">
    <w:name w:val="33520BE1E3AC47338EEAE0782B8E6438"/>
    <w:pPr>
      <w:widowControl w:val="0"/>
      <w:jc w:val="both"/>
    </w:pPr>
  </w:style>
  <w:style w:type="paragraph" w:customStyle="1" w:styleId="CE51AC2B6CC9464DB687595766616387">
    <w:name w:val="CE51AC2B6CC9464DB687595766616387"/>
    <w:pPr>
      <w:widowControl w:val="0"/>
      <w:jc w:val="both"/>
    </w:pPr>
  </w:style>
  <w:style w:type="paragraph" w:customStyle="1" w:styleId="0AC4149FC7E347AAB072F218688D6047">
    <w:name w:val="0AC4149FC7E347AAB072F218688D6047"/>
    <w:pPr>
      <w:widowControl w:val="0"/>
      <w:jc w:val="both"/>
    </w:pPr>
  </w:style>
  <w:style w:type="paragraph" w:customStyle="1" w:styleId="CC9C827B2A814B269580F5E308DCE467">
    <w:name w:val="CC9C827B2A814B269580F5E308DCE467"/>
    <w:pPr>
      <w:widowControl w:val="0"/>
      <w:jc w:val="both"/>
    </w:pPr>
  </w:style>
  <w:style w:type="paragraph" w:customStyle="1" w:styleId="0C465FCC95924A3F887BCB91A7745267">
    <w:name w:val="0C465FCC95924A3F887BCB91A774526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vent Planner">
      <a:dk1>
        <a:sysClr val="windowText" lastClr="000000"/>
      </a:dk1>
      <a:lt1>
        <a:sysClr val="window" lastClr="FFFFFF"/>
      </a:lt1>
      <a:dk2>
        <a:srgbClr val="231F44"/>
      </a:dk2>
      <a:lt2>
        <a:srgbClr val="F5F2F2"/>
      </a:lt2>
      <a:accent1>
        <a:srgbClr val="42BFEB"/>
      </a:accent1>
      <a:accent2>
        <a:srgbClr val="72D936"/>
      </a:accent2>
      <a:accent3>
        <a:srgbClr val="FF8021"/>
      </a:accent3>
      <a:accent4>
        <a:srgbClr val="937CD0"/>
      </a:accent4>
      <a:accent5>
        <a:srgbClr val="E84D81"/>
      </a:accent5>
      <a:accent6>
        <a:srgbClr val="FFB300"/>
      </a:accent6>
      <a:hlink>
        <a:srgbClr val="42BFEB"/>
      </a:hlink>
      <a:folHlink>
        <a:srgbClr val="937CD0"/>
      </a:folHlink>
    </a:clrScheme>
    <a:fontScheme name="Event Planner">
      <a:majorFont>
        <a:latin typeface="Trebuchet MS"/>
        <a:ea typeface=""/>
        <a:cs typeface=""/>
      </a:majorFont>
      <a:minorFont>
        <a:latin typeface="Century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5F10E-53AF-443E-BB73-43344839726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081A8BBE-D057-4D1D-A866-AD7BB27D34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46E201-4E41-43F4-9641-1622428EB6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7F928EC-DCDC-4B85-A036-E270C0B4B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tf02902383_win32.dotm</Template>
  <TotalTime>0</TotalTime>
  <Pages>1</Pages>
  <Words>3447</Words>
  <Characters>19649</Characters>
  <Application>Microsoft Office Word</Application>
  <DocSecurity>0</DocSecurity>
  <Lines>163</Lines>
  <Paragraphs>46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2022-12-12T01:33:00Z</dcterms:created>
  <dcterms:modified xsi:type="dcterms:W3CDTF">2022-12-12T01:33:00Z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