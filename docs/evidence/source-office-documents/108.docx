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0173" w14:textId="77777777" w:rsidR="002E135D" w:rsidRPr="007E294F" w:rsidRDefault="00BB1BFA" w:rsidP="00BB1BFA">
      <w:pPr>
        <w:spacing w:after="120"/>
        <w:rPr>
          <w:rFonts w:ascii="Meiryo UI" w:hAnsi="Meiryo UI"/>
        </w:rPr>
      </w:pPr>
      <w:r w:rsidRPr="007E294F">
        <w:rPr>
          <w:rFonts w:ascii="Meiryo UI" w:hAnsi="Meiryo UI" w:hint="eastAsia"/>
          <w:noProof/>
          <w:lang w:val="ja-JP" w:bidi="ja-JP"/>
        </w:rPr>
        <mc:AlternateContent>
          <mc:Choice Requires="wps">
            <w:drawing>
              <wp:anchor distT="0" distB="0" distL="114300" distR="114300" simplePos="0" relativeHeight="251660290" behindDoc="1" locked="1" layoutInCell="1" allowOverlap="1" wp14:anchorId="3E386B9B" wp14:editId="1584E2AB">
                <wp:simplePos x="0" y="0"/>
                <wp:positionH relativeFrom="page">
                  <wp:align>left</wp:align>
                </wp:positionH>
                <wp:positionV relativeFrom="paragraph">
                  <wp:posOffset>-384810</wp:posOffset>
                </wp:positionV>
                <wp:extent cx="3714750" cy="7595870"/>
                <wp:effectExtent l="0" t="0" r="0" b="5080"/>
                <wp:wrapNone/>
                <wp:docPr id="2" name="長方形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59587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2C62" id="長方形 2" o:spid="_x0000_s1026" alt="&quot;&quot;" style="position:absolute;left:0;text-align:left;margin-left:0;margin-top:-30.3pt;width:292.5pt;height:598.1pt;z-index:-25165619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100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" stroked="f" strokeweight="1pt">
                <v:fill r:id="rId11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レイアウト テーブル"/>
      </w:tblPr>
      <w:tblGrid>
        <w:gridCol w:w="3549"/>
        <w:gridCol w:w="3764"/>
        <w:gridCol w:w="774"/>
        <w:gridCol w:w="3767"/>
        <w:gridCol w:w="3544"/>
      </w:tblGrid>
      <w:tr w:rsidR="00C15F3E" w:rsidRPr="007E294F" w14:paraId="7C093068" w14:textId="77777777" w:rsidTr="00BB1BFA">
        <w:trPr>
          <w:trHeight w:val="5730"/>
        </w:trPr>
        <w:tc>
          <w:tcPr>
            <w:tcW w:w="15614" w:type="dxa"/>
            <w:gridSpan w:val="5"/>
            <w:tcMar>
              <w:top w:w="1440" w:type="dxa"/>
              <w:left w:w="115" w:type="dxa"/>
              <w:right w:w="115" w:type="dxa"/>
            </w:tcMar>
          </w:tcPr>
          <w:p w14:paraId="1FA0474F" w14:textId="77777777" w:rsidR="00C15F3E" w:rsidRPr="007E294F" w:rsidRDefault="00000000" w:rsidP="00EB2851">
            <w:pPr>
              <w:pStyle w:val="1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671718170"/>
                <w:placeholder>
                  <w:docPart w:val="DAD413B9531743379B257EC0D079CE5E"/>
                </w:placeholder>
                <w:temporary/>
                <w:showingPlcHdr/>
                <w15:appearance w15:val="hidden"/>
              </w:sdtPr>
              <w:sdtContent>
                <w:r w:rsidR="00E602F6" w:rsidRPr="007E294F">
                  <w:rPr>
                    <w:rFonts w:ascii="Meiryo UI" w:hAnsi="Meiryo UI" w:hint="eastAsia"/>
                    <w:lang w:val="ja-JP" w:bidi="ja-JP"/>
                  </w:rPr>
                  <w:t>Appleseed 保育園</w:t>
                </w:r>
              </w:sdtContent>
            </w:sdt>
          </w:p>
          <w:p w14:paraId="62DC73D2" w14:textId="77777777" w:rsidR="00C15F3E" w:rsidRPr="007E294F" w:rsidRDefault="00000000" w:rsidP="00EB2851">
            <w:pPr>
              <w:pStyle w:val="aa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2050111362"/>
                <w:placeholder>
                  <w:docPart w:val="23E0BE2CF6694EBF901A12F1A4678423"/>
                </w:placeholder>
                <w:temporary/>
                <w:showingPlcHdr/>
                <w15:appearance w15:val="hidden"/>
              </w:sdtPr>
              <w:sdtContent>
                <w:r w:rsidR="00FA0D9E" w:rsidRPr="007E294F">
                  <w:rPr>
                    <w:rFonts w:ascii="Meiryo UI" w:hAnsi="Meiryo UI" w:hint="eastAsia"/>
                    <w:lang w:val="ja-JP" w:bidi="ja-JP"/>
                  </w:rPr>
                  <w:t>卒園証書</w:t>
                </w:r>
              </w:sdtContent>
            </w:sdt>
          </w:p>
          <w:p w14:paraId="3E541C20" w14:textId="77777777" w:rsidR="00C15F3E" w:rsidRPr="007E294F" w:rsidRDefault="00000000" w:rsidP="00C15F3E">
            <w:pPr>
              <w:pStyle w:val="a8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389461545"/>
                <w:placeholder>
                  <w:docPart w:val="8F88C108A23D4D1EB427D809F22C91FE"/>
                </w:placeholder>
                <w:temporary/>
                <w:showingPlcHdr/>
                <w15:appearance w15:val="hidden"/>
              </w:sdtPr>
              <w:sdtContent>
                <w:r w:rsidR="00FA0D9E" w:rsidRPr="007E294F">
                  <w:rPr>
                    <w:rFonts w:ascii="Meiryo UI" w:hAnsi="Meiryo UI" w:hint="eastAsia"/>
                    <w:lang w:val="ja-JP" w:bidi="ja-JP"/>
                  </w:rPr>
                  <w:t>ROBIN KLINE</w:t>
                </w:r>
              </w:sdtContent>
            </w:sdt>
          </w:p>
          <w:p w14:paraId="3BC7D37D" w14:textId="77777777" w:rsidR="00C15F3E" w:rsidRPr="007E294F" w:rsidRDefault="00000000" w:rsidP="00EB2851">
            <w:pPr>
              <w:pStyle w:val="aa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006594310"/>
                <w:placeholder>
                  <w:docPart w:val="4F4DBC3AEA7D4B469C5880B36E28B8D6"/>
                </w:placeholder>
                <w:temporary/>
                <w:showingPlcHdr/>
                <w15:appearance w15:val="hidden"/>
              </w:sdtPr>
              <w:sdtContent>
                <w:r w:rsidR="00FA0D9E" w:rsidRPr="007E294F">
                  <w:rPr>
                    <w:rFonts w:ascii="Meiryo UI" w:hAnsi="Meiryo UI" w:hint="eastAsia"/>
                    <w:lang w:val="ja-JP" w:bidi="ja-JP"/>
                  </w:rPr>
                  <w:t>本園での過程を修了しました</w:t>
                </w:r>
              </w:sdtContent>
            </w:sdt>
          </w:p>
        </w:tc>
      </w:tr>
      <w:tr w:rsidR="00513B92" w:rsidRPr="007E294F" w14:paraId="201F5218" w14:textId="77777777" w:rsidTr="00C40C58">
        <w:trPr>
          <w:trHeight w:val="850"/>
        </w:trPr>
        <w:tc>
          <w:tcPr>
            <w:tcW w:w="3607" w:type="dxa"/>
            <w:vMerge w:val="restart"/>
          </w:tcPr>
          <w:p w14:paraId="0793095C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bottom w:val="single" w:sz="8" w:space="0" w:color="auto"/>
            </w:tcBorders>
          </w:tcPr>
          <w:p w14:paraId="2EDAC067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  <w:tc>
          <w:tcPr>
            <w:tcW w:w="781" w:type="dxa"/>
            <w:vMerge w:val="restart"/>
          </w:tcPr>
          <w:p w14:paraId="1913E8D1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bottom w:val="single" w:sz="8" w:space="0" w:color="auto"/>
            </w:tcBorders>
            <w:vAlign w:val="center"/>
          </w:tcPr>
          <w:p w14:paraId="2BD752A6" w14:textId="77777777" w:rsidR="00513B92" w:rsidRPr="007E294F" w:rsidRDefault="00000000" w:rsidP="00C40C58">
            <w:pPr>
              <w:pStyle w:val="2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275976569"/>
                <w:placeholder>
                  <w:docPart w:val="B5E8BABCFAE4469F85E1F4FE79A674E5"/>
                </w:placeholder>
                <w:temporary/>
                <w:showingPlcHdr/>
                <w15:appearance w15:val="hidden"/>
              </w:sdtPr>
              <w:sdtContent>
                <w:r w:rsidR="00C9517D" w:rsidRPr="007E294F">
                  <w:rPr>
                    <w:rFonts w:ascii="Meiryo UI" w:hAnsi="Meiryo UI" w:hint="eastAsia"/>
                    <w:lang w:val="ja-JP" w:bidi="ja-JP"/>
                  </w:rPr>
                  <w:t>20XX 年 6 月 6 日</w:t>
                </w:r>
              </w:sdtContent>
            </w:sdt>
          </w:p>
        </w:tc>
        <w:tc>
          <w:tcPr>
            <w:tcW w:w="3608" w:type="dxa"/>
            <w:vMerge w:val="restart"/>
          </w:tcPr>
          <w:p w14:paraId="7E8A7109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</w:tr>
      <w:tr w:rsidR="00513B92" w:rsidRPr="007E294F" w14:paraId="03F6135E" w14:textId="77777777" w:rsidTr="00C40C58">
        <w:trPr>
          <w:trHeight w:val="1219"/>
        </w:trPr>
        <w:tc>
          <w:tcPr>
            <w:tcW w:w="3607" w:type="dxa"/>
            <w:vMerge/>
          </w:tcPr>
          <w:p w14:paraId="6C9D24E1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639CB47C" w14:textId="77777777" w:rsidR="000D4898" w:rsidRPr="007E294F" w:rsidRDefault="00000000" w:rsidP="00C15F3E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941526720"/>
                <w:placeholder>
                  <w:docPart w:val="35EDC6F12C504174A72F1C89769C50B2"/>
                </w:placeholder>
                <w:temporary/>
                <w:showingPlcHdr/>
                <w15:appearance w15:val="hidden"/>
              </w:sdtPr>
              <w:sdtContent>
                <w:r w:rsidR="00FA0D9E" w:rsidRPr="007E294F">
                  <w:rPr>
                    <w:rFonts w:ascii="Meiryo UI" w:hAnsi="Meiryo UI" w:hint="eastAsia"/>
                    <w:lang w:val="ja-JP" w:bidi="ja-JP"/>
                  </w:rPr>
                  <w:t>園長 Ajeet Vasav</w:t>
                </w:r>
              </w:sdtContent>
            </w:sdt>
          </w:p>
        </w:tc>
        <w:tc>
          <w:tcPr>
            <w:tcW w:w="781" w:type="dxa"/>
            <w:vMerge/>
          </w:tcPr>
          <w:p w14:paraId="0DC4F6DB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583EE20F" w14:textId="77777777" w:rsidR="00513B92" w:rsidRPr="007E294F" w:rsidRDefault="00000000" w:rsidP="00C15F3E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506137727"/>
                <w:placeholder>
                  <w:docPart w:val="D1647BC9653D4A21B0EB61E53A68DD59"/>
                </w:placeholder>
                <w:temporary/>
                <w:showingPlcHdr/>
                <w15:appearance w15:val="hidden"/>
              </w:sdtPr>
              <w:sdtContent>
                <w:r w:rsidR="00FA0D9E" w:rsidRPr="007E294F">
                  <w:rPr>
                    <w:rFonts w:ascii="Meiryo UI" w:hAnsi="Meiryo UI" w:hint="eastAsia"/>
                    <w:lang w:val="ja-JP" w:bidi="ja-JP"/>
                  </w:rPr>
                  <w:t>日付</w:t>
                </w:r>
              </w:sdtContent>
            </w:sdt>
          </w:p>
        </w:tc>
        <w:tc>
          <w:tcPr>
            <w:tcW w:w="3608" w:type="dxa"/>
            <w:vMerge/>
          </w:tcPr>
          <w:p w14:paraId="7F73439E" w14:textId="77777777" w:rsidR="00513B92" w:rsidRPr="007E294F" w:rsidRDefault="00513B92" w:rsidP="00C15F3E">
            <w:pPr>
              <w:rPr>
                <w:rFonts w:ascii="Meiryo UI" w:hAnsi="Meiryo UI"/>
              </w:rPr>
            </w:pPr>
          </w:p>
        </w:tc>
      </w:tr>
    </w:tbl>
    <w:p w14:paraId="1251A025" w14:textId="77777777" w:rsidR="002E135D" w:rsidRPr="007E294F" w:rsidRDefault="002E135D">
      <w:pPr>
        <w:rPr>
          <w:rFonts w:ascii="Meiryo UI" w:hAnsi="Meiryo UI"/>
        </w:rPr>
      </w:pPr>
    </w:p>
    <w:p w14:paraId="6079583F" w14:textId="77777777" w:rsidR="00316E4B" w:rsidRPr="007E294F" w:rsidRDefault="00316E4B">
      <w:pPr>
        <w:rPr>
          <w:rFonts w:ascii="Meiryo UI" w:hAnsi="Meiryo UI"/>
        </w:rPr>
        <w:sectPr w:rsidR="00316E4B" w:rsidRPr="007E294F" w:rsidSect="00461358">
          <w:pgSz w:w="16838" w:h="11906" w:orient="landscape" w:code="9"/>
          <w:pgMar w:top="576" w:right="720" w:bottom="576" w:left="720" w:header="288" w:footer="288" w:gutter="0"/>
          <w:cols w:space="720"/>
          <w:docGrid w:linePitch="381"/>
        </w:sectPr>
      </w:pPr>
    </w:p>
    <w:p w14:paraId="2A3B5A8E" w14:textId="77777777" w:rsidR="002E135D" w:rsidRPr="007E294F" w:rsidRDefault="0002344E" w:rsidP="0002344E">
      <w:pPr>
        <w:spacing w:before="240"/>
        <w:rPr>
          <w:rFonts w:ascii="Meiryo UI" w:hAnsi="Meiryo UI"/>
        </w:rPr>
      </w:pPr>
      <w:r w:rsidRPr="007E294F">
        <w:rPr>
          <w:rFonts w:ascii="Meiryo UI" w:hAnsi="Meiryo UI"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662338" behindDoc="1" locked="1" layoutInCell="1" allowOverlap="1" wp14:anchorId="25F866EE" wp14:editId="459183C4">
                <wp:simplePos x="0" y="0"/>
                <wp:positionH relativeFrom="page">
                  <wp:posOffset>0</wp:posOffset>
                </wp:positionH>
                <wp:positionV relativeFrom="paragraph">
                  <wp:posOffset>-451485</wp:posOffset>
                </wp:positionV>
                <wp:extent cx="3714750" cy="7629525"/>
                <wp:effectExtent l="0" t="0" r="0" b="9525"/>
                <wp:wrapNone/>
                <wp:docPr id="5" name="長方形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6295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70382" id="長方形 5" o:spid="_x0000_s1026" alt="&quot;&quot;" style="position:absolute;left:0;text-align:left;margin-left:0;margin-top:-35.55pt;width:292.5pt;height:600.75pt;z-index:-25165414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" stroked="f" strokeweight="1pt">
                <v:fill r:id="rId13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2650" w:type="pct"/>
        <w:tblLook w:val="0600" w:firstRow="0" w:lastRow="0" w:firstColumn="0" w:lastColumn="0" w:noHBand="1" w:noVBand="1"/>
        <w:tblCaption w:val="レイアウト テーブル"/>
      </w:tblPr>
      <w:tblGrid>
        <w:gridCol w:w="3695"/>
        <w:gridCol w:w="770"/>
        <w:gridCol w:w="3696"/>
      </w:tblGrid>
      <w:tr w:rsidR="00DB4CE3" w:rsidRPr="007E294F" w14:paraId="7EAC6F72" w14:textId="77777777" w:rsidTr="0002344E">
        <w:trPr>
          <w:trHeight w:val="4752"/>
        </w:trPr>
        <w:tc>
          <w:tcPr>
            <w:tcW w:w="7629" w:type="dxa"/>
            <w:gridSpan w:val="3"/>
            <w:tcMar>
              <w:top w:w="2880" w:type="dxa"/>
              <w:left w:w="115" w:type="dxa"/>
              <w:right w:w="115" w:type="dxa"/>
            </w:tcMar>
          </w:tcPr>
          <w:p w14:paraId="420DC21E" w14:textId="77777777" w:rsidR="00DB4CE3" w:rsidRPr="007E294F" w:rsidRDefault="00000000" w:rsidP="0002344E">
            <w:pPr>
              <w:pStyle w:val="3"/>
              <w:rPr>
                <w:rStyle w:val="30"/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  <w:b w:val="0"/>
                </w:rPr>
                <w:id w:val="739985118"/>
                <w:placeholder>
                  <w:docPart w:val="35F6E4B77FBF48C38C68682911F3D3FF"/>
                </w:placeholder>
                <w:temporary/>
                <w:showingPlcHdr/>
                <w15:appearance w15:val="hidden"/>
              </w:sdtPr>
              <w:sdtEndPr>
                <w:rPr>
                  <w:rStyle w:val="30"/>
                </w:rPr>
              </w:sdtEndPr>
              <w:sdtContent>
                <w:r w:rsidR="00DB4CE3" w:rsidRPr="007E294F">
                  <w:rPr>
                    <w:rStyle w:val="30"/>
                    <w:rFonts w:ascii="Meiryo UI" w:hAnsi="Meiryo UI" w:hint="eastAsia"/>
                    <w:lang w:val="ja-JP" w:bidi="ja-JP"/>
                  </w:rPr>
                  <w:t>Appleseed 保育園</w:t>
                </w:r>
              </w:sdtContent>
            </w:sdt>
          </w:p>
          <w:p w14:paraId="24DCCC25" w14:textId="77777777" w:rsidR="00DB4CE3" w:rsidRPr="007E294F" w:rsidRDefault="00000000" w:rsidP="00C411DF">
            <w:pPr>
              <w:rPr>
                <w:rStyle w:val="ab"/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  <w:sz w:val="48"/>
                  <w:szCs w:val="22"/>
                </w:rPr>
                <w:id w:val="87048629"/>
                <w:placeholder>
                  <w:docPart w:val="2C6D9967F0554A05A669A1C980B616F1"/>
                </w:placeholder>
                <w:temporary/>
                <w:showingPlcHdr/>
                <w15:appearance w15:val="hidden"/>
              </w:sdtPr>
              <w:sdtEndPr>
                <w:rPr>
                  <w:rStyle w:val="ab"/>
                </w:rPr>
              </w:sdtEndPr>
              <w:sdtContent>
                <w:r w:rsidR="00DB4CE3" w:rsidRPr="007E294F">
                  <w:rPr>
                    <w:rStyle w:val="ab"/>
                    <w:rFonts w:ascii="Meiryo UI" w:hAnsi="Meiryo UI" w:hint="eastAsia"/>
                    <w:lang w:val="ja-JP" w:bidi="ja-JP"/>
                  </w:rPr>
                  <w:t>卒園証書</w:t>
                </w:r>
              </w:sdtContent>
            </w:sdt>
          </w:p>
          <w:p w14:paraId="459079B6" w14:textId="77777777" w:rsidR="00DB4CE3" w:rsidRPr="007E294F" w:rsidRDefault="00000000" w:rsidP="00C411DF">
            <w:pPr>
              <w:pStyle w:val="4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305512667"/>
                <w:placeholder>
                  <w:docPart w:val="B44226864227448D85F79DE9685A9FF2"/>
                </w:placeholder>
                <w:temporary/>
                <w:showingPlcHdr/>
                <w15:appearance w15:val="hidden"/>
              </w:sdtPr>
              <w:sdtContent>
                <w:r w:rsidR="00DB4CE3" w:rsidRPr="007E294F">
                  <w:rPr>
                    <w:rFonts w:ascii="Meiryo UI" w:hAnsi="Meiryo UI" w:hint="eastAsia"/>
                    <w:lang w:val="ja-JP" w:bidi="ja-JP"/>
                  </w:rPr>
                  <w:t>ROBIN KLINE</w:t>
                </w:r>
              </w:sdtContent>
            </w:sdt>
          </w:p>
          <w:p w14:paraId="529A25E4" w14:textId="77777777" w:rsidR="00DB4CE3" w:rsidRPr="007E294F" w:rsidRDefault="00000000" w:rsidP="00C411DF">
            <w:pPr>
              <w:pStyle w:val="aa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97077719"/>
                <w:placeholder>
                  <w:docPart w:val="D043E395CDDB42009EDE3F92BDC96079"/>
                </w:placeholder>
                <w:temporary/>
                <w:showingPlcHdr/>
                <w15:appearance w15:val="hidden"/>
              </w:sdtPr>
              <w:sdtContent>
                <w:r w:rsidR="00DB4CE3" w:rsidRPr="007E294F">
                  <w:rPr>
                    <w:rFonts w:ascii="Meiryo UI" w:hAnsi="Meiryo UI" w:hint="eastAsia"/>
                    <w:lang w:val="ja-JP" w:bidi="ja-JP"/>
                  </w:rPr>
                  <w:t>本園での過程を修了しました</w:t>
                </w:r>
              </w:sdtContent>
            </w:sdt>
          </w:p>
        </w:tc>
      </w:tr>
      <w:tr w:rsidR="00DB4CE3" w:rsidRPr="007E294F" w14:paraId="4978C2B8" w14:textId="77777777" w:rsidTr="001635F2">
        <w:trPr>
          <w:trHeight w:val="839"/>
        </w:trPr>
        <w:tc>
          <w:tcPr>
            <w:tcW w:w="3456" w:type="dxa"/>
            <w:tcBorders>
              <w:bottom w:val="single" w:sz="8" w:space="0" w:color="auto"/>
            </w:tcBorders>
          </w:tcPr>
          <w:p w14:paraId="383C5D87" w14:textId="77777777" w:rsidR="00DB4CE3" w:rsidRPr="007E294F" w:rsidRDefault="00DB4CE3" w:rsidP="00124389">
            <w:pPr>
              <w:rPr>
                <w:rFonts w:ascii="Meiryo UI" w:hAnsi="Meiryo UI"/>
              </w:rPr>
            </w:pPr>
          </w:p>
        </w:tc>
        <w:tc>
          <w:tcPr>
            <w:tcW w:w="720" w:type="dxa"/>
            <w:vMerge w:val="restart"/>
          </w:tcPr>
          <w:p w14:paraId="7EDCDA48" w14:textId="77777777" w:rsidR="00DB4CE3" w:rsidRPr="007E294F" w:rsidRDefault="00DB4CE3" w:rsidP="00124389">
            <w:pPr>
              <w:rPr>
                <w:rFonts w:ascii="Meiryo UI" w:hAnsi="Meiryo UI"/>
              </w:rPr>
            </w:pPr>
          </w:p>
        </w:tc>
        <w:tc>
          <w:tcPr>
            <w:tcW w:w="3456" w:type="dxa"/>
            <w:tcBorders>
              <w:bottom w:val="single" w:sz="8" w:space="0" w:color="auto"/>
            </w:tcBorders>
            <w:vAlign w:val="center"/>
          </w:tcPr>
          <w:p w14:paraId="79AEFEFA" w14:textId="77777777" w:rsidR="00DB4CE3" w:rsidRPr="007E294F" w:rsidRDefault="00000000" w:rsidP="001635F2">
            <w:pPr>
              <w:pStyle w:val="2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357627961"/>
                <w:placeholder>
                  <w:docPart w:val="A8EA6486F5574976A88C461C3A553FEE"/>
                </w:placeholder>
                <w:temporary/>
                <w:showingPlcHdr/>
                <w15:appearance w15:val="hidden"/>
              </w:sdtPr>
              <w:sdtContent>
                <w:r w:rsidR="00DB4CE3" w:rsidRPr="007E294F">
                  <w:rPr>
                    <w:rFonts w:ascii="Meiryo UI" w:hAnsi="Meiryo UI" w:hint="eastAsia"/>
                    <w:lang w:val="ja-JP" w:bidi="ja-JP"/>
                  </w:rPr>
                  <w:t>20XX 年 6 月 6 日</w:t>
                </w:r>
              </w:sdtContent>
            </w:sdt>
          </w:p>
        </w:tc>
      </w:tr>
      <w:tr w:rsidR="00DB4CE3" w:rsidRPr="007E294F" w14:paraId="5EC04AD7" w14:textId="77777777" w:rsidTr="0002344E">
        <w:trPr>
          <w:trHeight w:val="960"/>
        </w:trPr>
        <w:tc>
          <w:tcPr>
            <w:tcW w:w="3456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38D2D719" w14:textId="77777777" w:rsidR="00DB4CE3" w:rsidRPr="007E294F" w:rsidRDefault="00000000" w:rsidP="00124389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62062306"/>
                <w:placeholder>
                  <w:docPart w:val="264436F16B534E57A89345EF7F884B78"/>
                </w:placeholder>
                <w:temporary/>
                <w:showingPlcHdr/>
                <w15:appearance w15:val="hidden"/>
              </w:sdtPr>
              <w:sdtContent>
                <w:r w:rsidR="00DB4CE3" w:rsidRPr="007E294F">
                  <w:rPr>
                    <w:rFonts w:ascii="Meiryo UI" w:hAnsi="Meiryo UI" w:hint="eastAsia"/>
                    <w:lang w:val="ja-JP" w:bidi="ja-JP"/>
                  </w:rPr>
                  <w:t>園長 Ajeet Vasav</w:t>
                </w:r>
              </w:sdtContent>
            </w:sdt>
          </w:p>
        </w:tc>
        <w:tc>
          <w:tcPr>
            <w:tcW w:w="720" w:type="dxa"/>
            <w:vMerge/>
          </w:tcPr>
          <w:p w14:paraId="0B92B426" w14:textId="77777777" w:rsidR="00DB4CE3" w:rsidRPr="007E294F" w:rsidRDefault="00DB4CE3" w:rsidP="00124389">
            <w:pPr>
              <w:rPr>
                <w:rFonts w:ascii="Meiryo UI" w:hAnsi="Meiryo UI"/>
              </w:rPr>
            </w:pPr>
          </w:p>
        </w:tc>
        <w:tc>
          <w:tcPr>
            <w:tcW w:w="3456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1615D605" w14:textId="77777777" w:rsidR="00DB4CE3" w:rsidRPr="007E294F" w:rsidRDefault="00000000" w:rsidP="00124389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2110492768"/>
                <w:placeholder>
                  <w:docPart w:val="F985BF8CBE5343DCA97AAB39A1F92E29"/>
                </w:placeholder>
                <w:temporary/>
                <w:showingPlcHdr/>
                <w15:appearance w15:val="hidden"/>
              </w:sdtPr>
              <w:sdtContent>
                <w:r w:rsidR="00DB4CE3" w:rsidRPr="007E294F">
                  <w:rPr>
                    <w:rFonts w:ascii="Meiryo UI" w:hAnsi="Meiryo UI" w:hint="eastAsia"/>
                    <w:lang w:val="ja-JP" w:bidi="ja-JP"/>
                  </w:rPr>
                  <w:t>日付</w:t>
                </w:r>
              </w:sdtContent>
            </w:sdt>
          </w:p>
        </w:tc>
      </w:tr>
    </w:tbl>
    <w:p w14:paraId="12040FD2" w14:textId="77777777" w:rsidR="00F87667" w:rsidRPr="007E294F" w:rsidRDefault="00F87667">
      <w:pPr>
        <w:rPr>
          <w:rFonts w:ascii="Meiryo UI" w:hAnsi="Meiryo UI"/>
        </w:rPr>
      </w:pPr>
    </w:p>
    <w:p w14:paraId="40DFAC7A" w14:textId="77777777" w:rsidR="007D1EA8" w:rsidRPr="007E294F" w:rsidRDefault="007D1EA8">
      <w:pPr>
        <w:rPr>
          <w:rFonts w:ascii="Meiryo UI" w:hAnsi="Meiryo UI"/>
        </w:rPr>
        <w:sectPr w:rsidR="007D1EA8" w:rsidRPr="007E294F" w:rsidSect="00461358">
          <w:pgSz w:w="16838" w:h="11906" w:orient="landscape" w:code="9"/>
          <w:pgMar w:top="576" w:right="720" w:bottom="576" w:left="720" w:header="288" w:footer="288" w:gutter="0"/>
          <w:cols w:space="720"/>
          <w:docGrid w:linePitch="381"/>
        </w:sectPr>
      </w:pPr>
    </w:p>
    <w:p w14:paraId="5FE89F35" w14:textId="77777777" w:rsidR="00CF72D1" w:rsidRPr="007E294F" w:rsidRDefault="00DB7EC8" w:rsidP="00DB7EC8">
      <w:pPr>
        <w:spacing w:after="120"/>
        <w:rPr>
          <w:rFonts w:ascii="Meiryo UI" w:hAnsi="Meiryo UI"/>
        </w:rPr>
      </w:pPr>
      <w:r w:rsidRPr="007E294F">
        <w:rPr>
          <w:rFonts w:ascii="Meiryo UI" w:hAnsi="Meiryo UI" w:hint="eastAsia"/>
          <w:noProof/>
          <w:lang w:val="ja-JP" w:bidi="ja-JP"/>
        </w:rPr>
        <w:lastRenderedPageBreak/>
        <mc:AlternateContent>
          <mc:Choice Requires="wps">
            <w:drawing>
              <wp:anchor distT="0" distB="0" distL="114300" distR="114300" simplePos="0" relativeHeight="251664386" behindDoc="1" locked="1" layoutInCell="1" allowOverlap="1" wp14:anchorId="7A78BEBB" wp14:editId="053A058C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3714750" cy="2638425"/>
                <wp:effectExtent l="0" t="0" r="0" b="0"/>
                <wp:wrapNone/>
                <wp:docPr id="6" name="長方形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6384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2FCF57F9" id="長方形 6" o:spid="_x0000_s1026" alt="&quot;&quot;" style="position:absolute;left:0;text-align:left;margin-left:0;margin-top:-36pt;width:292.5pt;height:207.75pt;z-index:-25165209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" stroked="f" strokeweight="1pt">
                <v:fill r:id="rId15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レイアウト テーブル"/>
      </w:tblPr>
      <w:tblGrid>
        <w:gridCol w:w="3549"/>
        <w:gridCol w:w="3764"/>
        <w:gridCol w:w="774"/>
        <w:gridCol w:w="3767"/>
        <w:gridCol w:w="3544"/>
      </w:tblGrid>
      <w:tr w:rsidR="00CF72D1" w:rsidRPr="007E294F" w14:paraId="48988F8B" w14:textId="77777777" w:rsidTr="00DB7EC8">
        <w:trPr>
          <w:trHeight w:val="5760"/>
        </w:trPr>
        <w:tc>
          <w:tcPr>
            <w:tcW w:w="15614" w:type="dxa"/>
            <w:gridSpan w:val="5"/>
            <w:tcMar>
              <w:top w:w="1440" w:type="dxa"/>
              <w:left w:w="115" w:type="dxa"/>
              <w:right w:w="115" w:type="dxa"/>
            </w:tcMar>
          </w:tcPr>
          <w:p w14:paraId="7A309AC1" w14:textId="77777777" w:rsidR="00CF72D1" w:rsidRPr="007E294F" w:rsidRDefault="00000000" w:rsidP="00513FE8">
            <w:pPr>
              <w:pStyle w:val="5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294099889"/>
                <w:placeholder>
                  <w:docPart w:val="4AFD1C2CEC38473D828ECDAF0C195084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Appleseed 保育園</w:t>
                </w:r>
              </w:sdtContent>
            </w:sdt>
          </w:p>
          <w:p w14:paraId="35ADCA89" w14:textId="77777777" w:rsidR="00CF72D1" w:rsidRPr="007E294F" w:rsidRDefault="00000000" w:rsidP="00D21350">
            <w:pPr>
              <w:rPr>
                <w:rStyle w:val="ab"/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  <w:sz w:val="48"/>
                  <w:szCs w:val="22"/>
                </w:rPr>
                <w:id w:val="-1958789563"/>
                <w:placeholder>
                  <w:docPart w:val="F8CB87E7624A482EA0138322B391D21B"/>
                </w:placeholder>
                <w:temporary/>
                <w:showingPlcHdr/>
                <w15:appearance w15:val="hidden"/>
              </w:sdtPr>
              <w:sdtEndPr>
                <w:rPr>
                  <w:rStyle w:val="ab"/>
                </w:rPr>
              </w:sdtEndPr>
              <w:sdtContent>
                <w:r w:rsidR="00CF72D1" w:rsidRPr="007E294F">
                  <w:rPr>
                    <w:rStyle w:val="ab"/>
                    <w:rFonts w:ascii="Meiryo UI" w:hAnsi="Meiryo UI" w:hint="eastAsia"/>
                    <w:lang w:val="ja-JP" w:bidi="ja-JP"/>
                  </w:rPr>
                  <w:t>卒園証書</w:t>
                </w:r>
              </w:sdtContent>
            </w:sdt>
          </w:p>
          <w:p w14:paraId="673FBD50" w14:textId="77777777" w:rsidR="00CF72D1" w:rsidRPr="007E294F" w:rsidRDefault="00000000" w:rsidP="00D21350">
            <w:pPr>
              <w:pStyle w:val="6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662056378"/>
                <w:placeholder>
                  <w:docPart w:val="7AAD88478AF0491C8DD96BA75A6A458D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ROBIN KLINE</w:t>
                </w:r>
              </w:sdtContent>
            </w:sdt>
          </w:p>
          <w:p w14:paraId="134E9436" w14:textId="77777777" w:rsidR="00CF72D1" w:rsidRPr="007E294F" w:rsidRDefault="00000000" w:rsidP="00D21350">
            <w:pPr>
              <w:pStyle w:val="aa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1896815234"/>
                <w:placeholder>
                  <w:docPart w:val="A09A78A11FAB4D62B08F9F2F996FC2F4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本園での過程を修了しました</w:t>
                </w:r>
              </w:sdtContent>
            </w:sdt>
          </w:p>
        </w:tc>
      </w:tr>
      <w:tr w:rsidR="00CF72D1" w:rsidRPr="007E294F" w14:paraId="10F10285" w14:textId="77777777" w:rsidTr="001635F2">
        <w:trPr>
          <w:trHeight w:val="855"/>
        </w:trPr>
        <w:tc>
          <w:tcPr>
            <w:tcW w:w="3607" w:type="dxa"/>
            <w:vMerge w:val="restart"/>
          </w:tcPr>
          <w:p w14:paraId="1FC79C9E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bottom w:val="single" w:sz="8" w:space="0" w:color="auto"/>
            </w:tcBorders>
          </w:tcPr>
          <w:p w14:paraId="47D01A10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  <w:tc>
          <w:tcPr>
            <w:tcW w:w="781" w:type="dxa"/>
            <w:vMerge w:val="restart"/>
          </w:tcPr>
          <w:p w14:paraId="1584A84A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bottom w:val="single" w:sz="8" w:space="0" w:color="auto"/>
            </w:tcBorders>
            <w:vAlign w:val="center"/>
          </w:tcPr>
          <w:p w14:paraId="1D38D582" w14:textId="77777777" w:rsidR="00CF72D1" w:rsidRPr="007E294F" w:rsidRDefault="00000000" w:rsidP="001635F2">
            <w:pPr>
              <w:pStyle w:val="7"/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1844043747"/>
                <w:placeholder>
                  <w:docPart w:val="CA0ED10218714BEF867C5FA7A0062D37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20XX 年 6 月 6 日</w:t>
                </w:r>
              </w:sdtContent>
            </w:sdt>
          </w:p>
        </w:tc>
        <w:tc>
          <w:tcPr>
            <w:tcW w:w="3608" w:type="dxa"/>
            <w:vMerge w:val="restart"/>
          </w:tcPr>
          <w:p w14:paraId="28639FAA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</w:tr>
      <w:tr w:rsidR="00CF72D1" w:rsidRPr="007E294F" w14:paraId="057E63F2" w14:textId="77777777" w:rsidTr="00D03567">
        <w:trPr>
          <w:trHeight w:val="960"/>
        </w:trPr>
        <w:tc>
          <w:tcPr>
            <w:tcW w:w="3607" w:type="dxa"/>
            <w:vMerge/>
          </w:tcPr>
          <w:p w14:paraId="08FA5FEB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083E654F" w14:textId="77777777" w:rsidR="00CF72D1" w:rsidRPr="007E294F" w:rsidRDefault="00000000" w:rsidP="00124389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-2072341095"/>
                <w:placeholder>
                  <w:docPart w:val="512560876F4C4BF9B548BA37A0257DB2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園長 Ajeet Vasav</w:t>
                </w:r>
              </w:sdtContent>
            </w:sdt>
          </w:p>
        </w:tc>
        <w:tc>
          <w:tcPr>
            <w:tcW w:w="781" w:type="dxa"/>
            <w:vMerge/>
          </w:tcPr>
          <w:p w14:paraId="5CC13E3F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  <w:tc>
          <w:tcPr>
            <w:tcW w:w="3809" w:type="dxa"/>
            <w:tcBorders>
              <w:top w:val="single" w:sz="8" w:space="0" w:color="auto"/>
            </w:tcBorders>
            <w:tcMar>
              <w:top w:w="170" w:type="dxa"/>
            </w:tcMar>
          </w:tcPr>
          <w:p w14:paraId="7C7DD9B7" w14:textId="77777777" w:rsidR="00CF72D1" w:rsidRPr="007E294F" w:rsidRDefault="00000000" w:rsidP="00124389">
            <w:pPr>
              <w:rPr>
                <w:rFonts w:ascii="Meiryo UI" w:hAnsi="Meiryo UI"/>
              </w:rPr>
            </w:pPr>
            <w:sdt>
              <w:sdtPr>
                <w:rPr>
                  <w:rFonts w:ascii="Meiryo UI" w:hAnsi="Meiryo UI" w:hint="eastAsia"/>
                </w:rPr>
                <w:id w:val="2053344493"/>
                <w:placeholder>
                  <w:docPart w:val="4D9369771142416D868EC25D413D7B10"/>
                </w:placeholder>
                <w:temporary/>
                <w:showingPlcHdr/>
                <w15:appearance w15:val="hidden"/>
              </w:sdtPr>
              <w:sdtContent>
                <w:r w:rsidR="00CF72D1" w:rsidRPr="007E294F">
                  <w:rPr>
                    <w:rFonts w:ascii="Meiryo UI" w:hAnsi="Meiryo UI" w:hint="eastAsia"/>
                    <w:lang w:val="ja-JP" w:bidi="ja-JP"/>
                  </w:rPr>
                  <w:t>日付</w:t>
                </w:r>
              </w:sdtContent>
            </w:sdt>
          </w:p>
        </w:tc>
        <w:tc>
          <w:tcPr>
            <w:tcW w:w="3608" w:type="dxa"/>
            <w:vMerge/>
          </w:tcPr>
          <w:p w14:paraId="031631BA" w14:textId="77777777" w:rsidR="00CF72D1" w:rsidRPr="007E294F" w:rsidRDefault="00CF72D1" w:rsidP="00124389">
            <w:pPr>
              <w:rPr>
                <w:rFonts w:ascii="Meiryo UI" w:hAnsi="Meiryo UI"/>
              </w:rPr>
            </w:pPr>
          </w:p>
        </w:tc>
      </w:tr>
    </w:tbl>
    <w:p w14:paraId="5CCCF74F" w14:textId="77777777" w:rsidR="00CF72D1" w:rsidRPr="007E294F" w:rsidRDefault="00CF72D1">
      <w:pPr>
        <w:rPr>
          <w:rFonts w:ascii="Meiryo UI" w:hAnsi="Meiryo UI"/>
        </w:rPr>
      </w:pPr>
    </w:p>
    <w:sectPr w:rsidR="00CF72D1" w:rsidRPr="007E294F" w:rsidSect="00461358">
      <w:pgSz w:w="16838" w:h="11906" w:orient="landscape" w:code="9"/>
      <w:pgMar w:top="720" w:right="720" w:bottom="720" w:left="720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984B" w14:textId="77777777" w:rsidR="00BF78C4" w:rsidRDefault="00BF78C4" w:rsidP="0022797B">
      <w:r>
        <w:separator/>
      </w:r>
    </w:p>
  </w:endnote>
  <w:endnote w:type="continuationSeparator" w:id="0">
    <w:p w14:paraId="19807F02" w14:textId="77777777" w:rsidR="00BF78C4" w:rsidRDefault="00BF78C4" w:rsidP="0022797B">
      <w:r>
        <w:continuationSeparator/>
      </w:r>
    </w:p>
  </w:endnote>
  <w:endnote w:type="continuationNotice" w:id="1">
    <w:p w14:paraId="030F6113" w14:textId="77777777" w:rsidR="00BF78C4" w:rsidRDefault="00BF7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305E" w14:textId="77777777" w:rsidR="00BF78C4" w:rsidRDefault="00BF78C4" w:rsidP="0022797B">
      <w:r>
        <w:separator/>
      </w:r>
    </w:p>
  </w:footnote>
  <w:footnote w:type="continuationSeparator" w:id="0">
    <w:p w14:paraId="3556F927" w14:textId="77777777" w:rsidR="00BF78C4" w:rsidRDefault="00BF78C4" w:rsidP="0022797B">
      <w:r>
        <w:continuationSeparator/>
      </w:r>
    </w:p>
  </w:footnote>
  <w:footnote w:type="continuationNotice" w:id="1">
    <w:p w14:paraId="125FEC10" w14:textId="77777777" w:rsidR="00BF78C4" w:rsidRDefault="00BF78C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92"/>
    <w:rsid w:val="0002344E"/>
    <w:rsid w:val="0003285F"/>
    <w:rsid w:val="0003760F"/>
    <w:rsid w:val="00043414"/>
    <w:rsid w:val="00047771"/>
    <w:rsid w:val="00051D91"/>
    <w:rsid w:val="0009289D"/>
    <w:rsid w:val="00094509"/>
    <w:rsid w:val="000D2FB9"/>
    <w:rsid w:val="000D4898"/>
    <w:rsid w:val="001635F2"/>
    <w:rsid w:val="001A0271"/>
    <w:rsid w:val="001A7F86"/>
    <w:rsid w:val="001C337A"/>
    <w:rsid w:val="001D1229"/>
    <w:rsid w:val="001E2F0F"/>
    <w:rsid w:val="001F218F"/>
    <w:rsid w:val="00201D43"/>
    <w:rsid w:val="0021465B"/>
    <w:rsid w:val="00214A0B"/>
    <w:rsid w:val="0022797B"/>
    <w:rsid w:val="00273A13"/>
    <w:rsid w:val="002802BA"/>
    <w:rsid w:val="00290139"/>
    <w:rsid w:val="00293C00"/>
    <w:rsid w:val="002B0798"/>
    <w:rsid w:val="002B75C7"/>
    <w:rsid w:val="002D3996"/>
    <w:rsid w:val="002E135D"/>
    <w:rsid w:val="00316E4B"/>
    <w:rsid w:val="00363B7D"/>
    <w:rsid w:val="00363D38"/>
    <w:rsid w:val="0039239E"/>
    <w:rsid w:val="003F1E9F"/>
    <w:rsid w:val="0045039F"/>
    <w:rsid w:val="00461358"/>
    <w:rsid w:val="00490EB0"/>
    <w:rsid w:val="004F2E22"/>
    <w:rsid w:val="00513B92"/>
    <w:rsid w:val="00513FE8"/>
    <w:rsid w:val="00551E0B"/>
    <w:rsid w:val="005643D6"/>
    <w:rsid w:val="005D033C"/>
    <w:rsid w:val="005D7A67"/>
    <w:rsid w:val="005F230D"/>
    <w:rsid w:val="005F268C"/>
    <w:rsid w:val="00602351"/>
    <w:rsid w:val="006577F4"/>
    <w:rsid w:val="00692A9F"/>
    <w:rsid w:val="006B28FA"/>
    <w:rsid w:val="006C4BC5"/>
    <w:rsid w:val="006F122E"/>
    <w:rsid w:val="006F31C7"/>
    <w:rsid w:val="0076651E"/>
    <w:rsid w:val="007D1BB2"/>
    <w:rsid w:val="007D1EA8"/>
    <w:rsid w:val="007D365B"/>
    <w:rsid w:val="007E294F"/>
    <w:rsid w:val="00802084"/>
    <w:rsid w:val="00811585"/>
    <w:rsid w:val="0083237A"/>
    <w:rsid w:val="00866B9C"/>
    <w:rsid w:val="00886655"/>
    <w:rsid w:val="00890173"/>
    <w:rsid w:val="008B52FE"/>
    <w:rsid w:val="008B573C"/>
    <w:rsid w:val="008F2BAD"/>
    <w:rsid w:val="008F392C"/>
    <w:rsid w:val="008F79D3"/>
    <w:rsid w:val="0092797E"/>
    <w:rsid w:val="009555FB"/>
    <w:rsid w:val="00957DE5"/>
    <w:rsid w:val="00965716"/>
    <w:rsid w:val="0099369E"/>
    <w:rsid w:val="00A02DE4"/>
    <w:rsid w:val="00A26F46"/>
    <w:rsid w:val="00A409E8"/>
    <w:rsid w:val="00A53FEC"/>
    <w:rsid w:val="00A65F00"/>
    <w:rsid w:val="00A91D9F"/>
    <w:rsid w:val="00AB03DF"/>
    <w:rsid w:val="00B11C09"/>
    <w:rsid w:val="00B27C75"/>
    <w:rsid w:val="00B3117C"/>
    <w:rsid w:val="00B46355"/>
    <w:rsid w:val="00B4642D"/>
    <w:rsid w:val="00B478B9"/>
    <w:rsid w:val="00B81E81"/>
    <w:rsid w:val="00BB1BFA"/>
    <w:rsid w:val="00BF02F6"/>
    <w:rsid w:val="00BF4F26"/>
    <w:rsid w:val="00BF78C4"/>
    <w:rsid w:val="00C05755"/>
    <w:rsid w:val="00C11AD7"/>
    <w:rsid w:val="00C15F3E"/>
    <w:rsid w:val="00C21293"/>
    <w:rsid w:val="00C33EB0"/>
    <w:rsid w:val="00C40C58"/>
    <w:rsid w:val="00C411DF"/>
    <w:rsid w:val="00C56A6B"/>
    <w:rsid w:val="00C60958"/>
    <w:rsid w:val="00C60D5C"/>
    <w:rsid w:val="00C81B60"/>
    <w:rsid w:val="00C9517D"/>
    <w:rsid w:val="00CF72D1"/>
    <w:rsid w:val="00D03567"/>
    <w:rsid w:val="00D11C1D"/>
    <w:rsid w:val="00D21350"/>
    <w:rsid w:val="00D25D2E"/>
    <w:rsid w:val="00D5119E"/>
    <w:rsid w:val="00D51BBF"/>
    <w:rsid w:val="00D6767C"/>
    <w:rsid w:val="00D72141"/>
    <w:rsid w:val="00D749A9"/>
    <w:rsid w:val="00DB4CE3"/>
    <w:rsid w:val="00DB7EC8"/>
    <w:rsid w:val="00DD04BC"/>
    <w:rsid w:val="00DE7092"/>
    <w:rsid w:val="00E56B70"/>
    <w:rsid w:val="00E602F6"/>
    <w:rsid w:val="00E60BC2"/>
    <w:rsid w:val="00EA3A4F"/>
    <w:rsid w:val="00EB2851"/>
    <w:rsid w:val="00EE6021"/>
    <w:rsid w:val="00EE680A"/>
    <w:rsid w:val="00EE794B"/>
    <w:rsid w:val="00F00D0E"/>
    <w:rsid w:val="00F12772"/>
    <w:rsid w:val="00F363D7"/>
    <w:rsid w:val="00F47A3A"/>
    <w:rsid w:val="00F719B0"/>
    <w:rsid w:val="00F85508"/>
    <w:rsid w:val="00F87667"/>
    <w:rsid w:val="00FA0D9E"/>
    <w:rsid w:val="00FA4975"/>
    <w:rsid w:val="00FC5F2E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D20F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8"/>
        <w:szCs w:val="28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C58"/>
    <w:pPr>
      <w:spacing w:line="192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C40C58"/>
    <w:pPr>
      <w:keepNext/>
      <w:keepLines/>
      <w:spacing w:after="720"/>
      <w:outlineLvl w:val="0"/>
    </w:pPr>
    <w:rPr>
      <w:rFonts w:asciiTheme="majorHAnsi" w:hAnsiTheme="majorHAnsi" w:cstheme="majorBidi"/>
      <w:b/>
      <w:color w:val="0D4564" w:themeColor="accen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30D"/>
    <w:pPr>
      <w:keepNext/>
      <w:keepLines/>
      <w:outlineLvl w:val="1"/>
    </w:pPr>
    <w:rPr>
      <w:rFonts w:asciiTheme="majorHAnsi" w:hAnsiTheme="majorHAnsi" w:cstheme="majorBidi"/>
      <w:b/>
      <w:color w:val="0D4564" w:themeColor="accent1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94F"/>
    <w:pPr>
      <w:keepNext/>
      <w:keepLines/>
      <w:spacing w:after="480"/>
      <w:outlineLvl w:val="2"/>
    </w:pPr>
    <w:rPr>
      <w:rFonts w:asciiTheme="majorHAnsi" w:hAnsiTheme="majorHAnsi" w:cstheme="majorBidi"/>
      <w:b/>
      <w:color w:val="0D4564" w:themeColor="accent1"/>
      <w:sz w:val="4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35F2"/>
    <w:pPr>
      <w:keepNext/>
      <w:keepLines/>
      <w:outlineLvl w:val="3"/>
    </w:pPr>
    <w:rPr>
      <w:rFonts w:asciiTheme="majorHAnsi" w:hAnsiTheme="majorHAnsi" w:cstheme="majorBidi"/>
      <w:b/>
      <w:iCs/>
      <w:color w:val="FFFFFF" w:themeColor="background1"/>
      <w:sz w:val="100"/>
    </w:rPr>
  </w:style>
  <w:style w:type="paragraph" w:styleId="5">
    <w:name w:val="heading 5"/>
    <w:basedOn w:val="a"/>
    <w:next w:val="a"/>
    <w:link w:val="50"/>
    <w:uiPriority w:val="9"/>
    <w:unhideWhenUsed/>
    <w:qFormat/>
    <w:rsid w:val="007E294F"/>
    <w:pPr>
      <w:keepNext/>
      <w:keepLines/>
      <w:spacing w:after="840"/>
      <w:outlineLvl w:val="4"/>
    </w:pPr>
    <w:rPr>
      <w:rFonts w:asciiTheme="majorHAnsi" w:hAnsiTheme="majorHAnsi" w:cstheme="majorBidi"/>
      <w:b/>
      <w:color w:val="EC543E" w:themeColor="accent4"/>
      <w:sz w:val="48"/>
    </w:rPr>
  </w:style>
  <w:style w:type="paragraph" w:styleId="6">
    <w:name w:val="heading 6"/>
    <w:basedOn w:val="a"/>
    <w:next w:val="a"/>
    <w:link w:val="60"/>
    <w:uiPriority w:val="9"/>
    <w:unhideWhenUsed/>
    <w:qFormat/>
    <w:rsid w:val="007E294F"/>
    <w:pPr>
      <w:keepNext/>
      <w:keepLines/>
      <w:spacing w:after="120"/>
      <w:outlineLvl w:val="5"/>
    </w:pPr>
    <w:rPr>
      <w:rFonts w:asciiTheme="majorHAnsi" w:hAnsiTheme="majorHAnsi" w:cstheme="majorBidi"/>
      <w:b/>
      <w:caps/>
      <w:color w:val="CD6EAB" w:themeColor="accent5"/>
      <w:sz w:val="144"/>
    </w:rPr>
  </w:style>
  <w:style w:type="paragraph" w:styleId="7">
    <w:name w:val="heading 7"/>
    <w:basedOn w:val="a"/>
    <w:next w:val="a"/>
    <w:link w:val="70"/>
    <w:uiPriority w:val="9"/>
    <w:unhideWhenUsed/>
    <w:qFormat/>
    <w:rsid w:val="001635F2"/>
    <w:pPr>
      <w:keepNext/>
      <w:keepLines/>
      <w:outlineLvl w:val="6"/>
    </w:pPr>
    <w:rPr>
      <w:rFonts w:asciiTheme="majorHAnsi" w:hAnsiTheme="majorHAnsi" w:cstheme="majorBidi"/>
      <w:b/>
      <w:iCs/>
      <w:color w:val="EC543E" w:themeColor="accent4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22797B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semiHidden/>
    <w:rsid w:val="00A26F46"/>
  </w:style>
  <w:style w:type="paragraph" w:styleId="a6">
    <w:name w:val="footer"/>
    <w:basedOn w:val="a"/>
    <w:link w:val="a7"/>
    <w:uiPriority w:val="99"/>
    <w:semiHidden/>
    <w:rsid w:val="0022797B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semiHidden/>
    <w:rsid w:val="00A26F46"/>
  </w:style>
  <w:style w:type="paragraph" w:styleId="a8">
    <w:name w:val="Title"/>
    <w:basedOn w:val="a"/>
    <w:next w:val="a"/>
    <w:link w:val="a9"/>
    <w:uiPriority w:val="10"/>
    <w:qFormat/>
    <w:rsid w:val="00C40C58"/>
    <w:pPr>
      <w:spacing w:line="168" w:lineRule="auto"/>
      <w:contextualSpacing/>
    </w:pPr>
    <w:rPr>
      <w:rFonts w:asciiTheme="majorHAnsi" w:hAnsiTheme="majorHAnsi" w:cstheme="majorBidi"/>
      <w:b/>
      <w:caps/>
      <w:color w:val="3AA169" w:themeColor="accent2"/>
      <w:kern w:val="28"/>
      <w:sz w:val="144"/>
      <w:szCs w:val="56"/>
    </w:rPr>
  </w:style>
  <w:style w:type="character" w:customStyle="1" w:styleId="a9">
    <w:name w:val="表題 (文字)"/>
    <w:basedOn w:val="a0"/>
    <w:link w:val="a8"/>
    <w:uiPriority w:val="10"/>
    <w:rsid w:val="00C40C58"/>
    <w:rPr>
      <w:rFonts w:asciiTheme="majorHAnsi" w:eastAsia="Meiryo UI" w:hAnsiTheme="majorHAnsi" w:cstheme="majorBidi"/>
      <w:b/>
      <w:caps/>
      <w:color w:val="3AA169" w:themeColor="accent2"/>
      <w:kern w:val="28"/>
      <w:sz w:val="144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E294F"/>
    <w:pPr>
      <w:numPr>
        <w:ilvl w:val="1"/>
      </w:numPr>
    </w:pPr>
    <w:rPr>
      <w:sz w:val="48"/>
      <w:szCs w:val="22"/>
    </w:rPr>
  </w:style>
  <w:style w:type="character" w:customStyle="1" w:styleId="ab">
    <w:name w:val="副題 (文字)"/>
    <w:basedOn w:val="a0"/>
    <w:link w:val="aa"/>
    <w:uiPriority w:val="11"/>
    <w:rsid w:val="007E294F"/>
    <w:rPr>
      <w:rFonts w:eastAsia="Meiryo UI"/>
      <w:sz w:val="48"/>
      <w:szCs w:val="22"/>
    </w:rPr>
  </w:style>
  <w:style w:type="character" w:customStyle="1" w:styleId="10">
    <w:name w:val="見出し 1 (文字)"/>
    <w:basedOn w:val="a0"/>
    <w:link w:val="1"/>
    <w:uiPriority w:val="9"/>
    <w:rsid w:val="00C40C58"/>
    <w:rPr>
      <w:rFonts w:asciiTheme="majorHAnsi" w:eastAsia="Meiryo UI" w:hAnsiTheme="majorHAnsi" w:cstheme="majorBidi"/>
      <w:b/>
      <w:color w:val="0D4564" w:themeColor="accent1"/>
      <w:sz w:val="48"/>
      <w:szCs w:val="32"/>
    </w:rPr>
  </w:style>
  <w:style w:type="character" w:customStyle="1" w:styleId="20">
    <w:name w:val="見出し 2 (文字)"/>
    <w:basedOn w:val="a0"/>
    <w:link w:val="2"/>
    <w:uiPriority w:val="9"/>
    <w:rsid w:val="005F230D"/>
    <w:rPr>
      <w:rFonts w:asciiTheme="majorHAnsi" w:eastAsia="Meiryo UI" w:hAnsiTheme="majorHAnsi" w:cstheme="majorBidi"/>
      <w:b/>
      <w:color w:val="0D4564" w:themeColor="accent1"/>
      <w:sz w:val="38"/>
      <w:szCs w:val="26"/>
    </w:rPr>
  </w:style>
  <w:style w:type="character" w:styleId="ac">
    <w:name w:val="Placeholder Text"/>
    <w:basedOn w:val="a0"/>
    <w:uiPriority w:val="99"/>
    <w:semiHidden/>
    <w:rsid w:val="00E602F6"/>
    <w:rPr>
      <w:color w:val="808080"/>
    </w:rPr>
  </w:style>
  <w:style w:type="character" w:customStyle="1" w:styleId="30">
    <w:name w:val="見出し 3 (文字)"/>
    <w:basedOn w:val="a0"/>
    <w:link w:val="3"/>
    <w:uiPriority w:val="9"/>
    <w:rsid w:val="007E294F"/>
    <w:rPr>
      <w:rFonts w:asciiTheme="majorHAnsi" w:eastAsia="Meiryo UI" w:hAnsiTheme="majorHAnsi" w:cstheme="majorBidi"/>
      <w:b/>
      <w:color w:val="0D4564" w:themeColor="accent1"/>
      <w:sz w:val="48"/>
      <w:szCs w:val="24"/>
    </w:rPr>
  </w:style>
  <w:style w:type="character" w:customStyle="1" w:styleId="40">
    <w:name w:val="見出し 4 (文字)"/>
    <w:basedOn w:val="a0"/>
    <w:link w:val="4"/>
    <w:uiPriority w:val="9"/>
    <w:rsid w:val="001635F2"/>
    <w:rPr>
      <w:rFonts w:asciiTheme="majorHAnsi" w:eastAsia="Meiryo UI" w:hAnsiTheme="majorHAnsi" w:cstheme="majorBidi"/>
      <w:b/>
      <w:iCs/>
      <w:color w:val="FFFFFF" w:themeColor="background1"/>
      <w:sz w:val="100"/>
    </w:rPr>
  </w:style>
  <w:style w:type="character" w:customStyle="1" w:styleId="50">
    <w:name w:val="見出し 5 (文字)"/>
    <w:basedOn w:val="a0"/>
    <w:link w:val="5"/>
    <w:uiPriority w:val="9"/>
    <w:rsid w:val="007E294F"/>
    <w:rPr>
      <w:rFonts w:asciiTheme="majorHAnsi" w:eastAsia="Meiryo UI" w:hAnsiTheme="majorHAnsi" w:cstheme="majorBidi"/>
      <w:b/>
      <w:color w:val="EC543E" w:themeColor="accent4"/>
      <w:sz w:val="48"/>
    </w:rPr>
  </w:style>
  <w:style w:type="character" w:customStyle="1" w:styleId="60">
    <w:name w:val="見出し 6 (文字)"/>
    <w:basedOn w:val="a0"/>
    <w:link w:val="6"/>
    <w:uiPriority w:val="9"/>
    <w:rsid w:val="007E294F"/>
    <w:rPr>
      <w:rFonts w:asciiTheme="majorHAnsi" w:eastAsia="Meiryo UI" w:hAnsiTheme="majorHAnsi" w:cstheme="majorBidi"/>
      <w:b/>
      <w:caps/>
      <w:color w:val="CD6EAB" w:themeColor="accent5"/>
      <w:sz w:val="144"/>
    </w:rPr>
  </w:style>
  <w:style w:type="character" w:customStyle="1" w:styleId="70">
    <w:name w:val="見出し 7 (文字)"/>
    <w:basedOn w:val="a0"/>
    <w:link w:val="7"/>
    <w:uiPriority w:val="9"/>
    <w:rsid w:val="001635F2"/>
    <w:rPr>
      <w:rFonts w:asciiTheme="majorHAnsi" w:eastAsia="Meiryo UI" w:hAnsiTheme="majorHAnsi" w:cstheme="majorBidi"/>
      <w:b/>
      <w:iCs/>
      <w:color w:val="EC543E" w:themeColor="accent4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2294934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413B9531743379B257EC0D079CE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129B02-B3F2-4EF1-AB4D-986A6B250D48}"/>
      </w:docPartPr>
      <w:docPartBody>
        <w:p w:rsidR="00000000" w:rsidRDefault="00000000">
          <w:pPr>
            <w:pStyle w:val="DAD413B9531743379B257EC0D079CE5E"/>
          </w:pPr>
          <w:r w:rsidRPr="007E294F">
            <w:rPr>
              <w:rFonts w:ascii="Meiryo UI" w:hAnsi="Meiryo UI" w:hint="eastAsia"/>
              <w:lang w:val="ja-JP" w:bidi="ja-JP"/>
            </w:rPr>
            <w:t xml:space="preserve">Appleseed </w:t>
          </w:r>
          <w:r w:rsidRPr="007E294F">
            <w:rPr>
              <w:rFonts w:ascii="Meiryo UI" w:hAnsi="Meiryo UI" w:hint="eastAsia"/>
              <w:lang w:val="ja-JP" w:bidi="ja-JP"/>
            </w:rPr>
            <w:t>保育園</w:t>
          </w:r>
        </w:p>
      </w:docPartBody>
    </w:docPart>
    <w:docPart>
      <w:docPartPr>
        <w:name w:val="23E0BE2CF6694EBF901A12F1A46784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FD3352-F33B-48FE-A30F-7034C2336117}"/>
      </w:docPartPr>
      <w:docPartBody>
        <w:p w:rsidR="00000000" w:rsidRDefault="00000000">
          <w:pPr>
            <w:pStyle w:val="23E0BE2CF6694EBF901A12F1A4678423"/>
          </w:pPr>
          <w:r w:rsidRPr="007E294F">
            <w:rPr>
              <w:rFonts w:ascii="Meiryo UI" w:hAnsi="Meiryo UI" w:hint="eastAsia"/>
              <w:lang w:val="ja-JP" w:bidi="ja-JP"/>
            </w:rPr>
            <w:t>卒園証書</w:t>
          </w:r>
        </w:p>
      </w:docPartBody>
    </w:docPart>
    <w:docPart>
      <w:docPartPr>
        <w:name w:val="8F88C108A23D4D1EB427D809F22C91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3CA9F9-DE7D-4F2C-BEE6-0606A494B27D}"/>
      </w:docPartPr>
      <w:docPartBody>
        <w:p w:rsidR="00000000" w:rsidRDefault="00000000">
          <w:pPr>
            <w:pStyle w:val="8F88C108A23D4D1EB427D809F22C91FE"/>
          </w:pPr>
          <w:r w:rsidRPr="007E294F">
            <w:rPr>
              <w:rFonts w:ascii="Meiryo UI" w:hAnsi="Meiryo UI" w:hint="eastAsia"/>
              <w:lang w:val="ja-JP" w:bidi="ja-JP"/>
            </w:rPr>
            <w:t>ROBIN KLINE</w:t>
          </w:r>
        </w:p>
      </w:docPartBody>
    </w:docPart>
    <w:docPart>
      <w:docPartPr>
        <w:name w:val="4F4DBC3AEA7D4B469C5880B36E28B8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8034D1-B637-4957-9CC4-AE0E4ACA988A}"/>
      </w:docPartPr>
      <w:docPartBody>
        <w:p w:rsidR="00000000" w:rsidRDefault="00000000">
          <w:pPr>
            <w:pStyle w:val="4F4DBC3AEA7D4B469C5880B36E28B8D6"/>
          </w:pPr>
          <w:r w:rsidRPr="007E294F">
            <w:rPr>
              <w:rFonts w:ascii="Meiryo UI" w:hAnsi="Meiryo UI" w:hint="eastAsia"/>
              <w:lang w:val="ja-JP" w:bidi="ja-JP"/>
            </w:rPr>
            <w:t>本園での過程を修了しました</w:t>
          </w:r>
        </w:p>
      </w:docPartBody>
    </w:docPart>
    <w:docPart>
      <w:docPartPr>
        <w:name w:val="B5E8BABCFAE4469F85E1F4FE79A674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605A8F-5950-4D1B-A3A6-D3D6FB47E8B3}"/>
      </w:docPartPr>
      <w:docPartBody>
        <w:p w:rsidR="00000000" w:rsidRDefault="00000000">
          <w:pPr>
            <w:pStyle w:val="B5E8BABCFAE4469F85E1F4FE79A674E5"/>
          </w:pPr>
          <w:r w:rsidRPr="007E294F">
            <w:rPr>
              <w:rFonts w:ascii="Meiryo UI" w:hAnsi="Meiryo UI" w:hint="eastAsia"/>
              <w:lang w:val="ja-JP" w:bidi="ja-JP"/>
            </w:rPr>
            <w:t xml:space="preserve">20XX </w:t>
          </w:r>
          <w:r w:rsidRPr="007E294F">
            <w:rPr>
              <w:rFonts w:ascii="Meiryo UI" w:hAnsi="Meiryo UI" w:hint="eastAsia"/>
              <w:lang w:val="ja-JP" w:bidi="ja-JP"/>
            </w:rPr>
            <w:t>年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月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日</w:t>
          </w:r>
        </w:p>
      </w:docPartBody>
    </w:docPart>
    <w:docPart>
      <w:docPartPr>
        <w:name w:val="35EDC6F12C504174A72F1C89769C50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CDE4FF-C5A5-4658-AFEE-D6C26E49A924}"/>
      </w:docPartPr>
      <w:docPartBody>
        <w:p w:rsidR="00000000" w:rsidRDefault="00000000">
          <w:pPr>
            <w:pStyle w:val="35EDC6F12C504174A72F1C89769C50B2"/>
          </w:pPr>
          <w:r w:rsidRPr="007E294F">
            <w:rPr>
              <w:rFonts w:ascii="Meiryo UI" w:hAnsi="Meiryo UI" w:hint="eastAsia"/>
              <w:lang w:val="ja-JP" w:bidi="ja-JP"/>
            </w:rPr>
            <w:t>園長</w:t>
          </w:r>
          <w:r w:rsidRPr="007E294F">
            <w:rPr>
              <w:rFonts w:ascii="Meiryo UI" w:hAnsi="Meiryo UI" w:hint="eastAsia"/>
              <w:lang w:val="ja-JP" w:bidi="ja-JP"/>
            </w:rPr>
            <w:t xml:space="preserve"> Ajeet Vasav</w:t>
          </w:r>
        </w:p>
      </w:docPartBody>
    </w:docPart>
    <w:docPart>
      <w:docPartPr>
        <w:name w:val="D1647BC9653D4A21B0EB61E53A68DD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FCEE91-476A-4D65-A0C9-B4977CC19C48}"/>
      </w:docPartPr>
      <w:docPartBody>
        <w:p w:rsidR="00000000" w:rsidRDefault="00000000">
          <w:pPr>
            <w:pStyle w:val="D1647BC9653D4A21B0EB61E53A68DD59"/>
          </w:pPr>
          <w:r w:rsidRPr="007E294F">
            <w:rPr>
              <w:rFonts w:ascii="Meiryo UI" w:hAnsi="Meiryo UI" w:hint="eastAsia"/>
              <w:lang w:val="ja-JP" w:bidi="ja-JP"/>
            </w:rPr>
            <w:t>日付</w:t>
          </w:r>
        </w:p>
      </w:docPartBody>
    </w:docPart>
    <w:docPart>
      <w:docPartPr>
        <w:name w:val="35F6E4B77FBF48C38C68682911F3D3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F077FD-233C-4277-A790-11A53D988090}"/>
      </w:docPartPr>
      <w:docPartBody>
        <w:p w:rsidR="00000000" w:rsidRDefault="00000000">
          <w:pPr>
            <w:pStyle w:val="35F6E4B77FBF48C38C68682911F3D3FF"/>
          </w:pPr>
          <w:r w:rsidRPr="007E294F">
            <w:rPr>
              <w:rStyle w:val="30"/>
              <w:rFonts w:ascii="Meiryo UI" w:hAnsi="Meiryo UI" w:hint="eastAsia"/>
              <w:lang w:val="ja-JP" w:bidi="ja-JP"/>
            </w:rPr>
            <w:t xml:space="preserve">Appleseed </w:t>
          </w:r>
          <w:r w:rsidRPr="007E294F">
            <w:rPr>
              <w:rStyle w:val="30"/>
              <w:rFonts w:ascii="Meiryo UI" w:hAnsi="Meiryo UI" w:hint="eastAsia"/>
              <w:lang w:val="ja-JP" w:bidi="ja-JP"/>
            </w:rPr>
            <w:t>保育園</w:t>
          </w:r>
        </w:p>
      </w:docPartBody>
    </w:docPart>
    <w:docPart>
      <w:docPartPr>
        <w:name w:val="2C6D9967F0554A05A669A1C980B616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6A237D-F047-4DF5-A51D-6C4CBEEE3EDF}"/>
      </w:docPartPr>
      <w:docPartBody>
        <w:p w:rsidR="00000000" w:rsidRDefault="00000000">
          <w:pPr>
            <w:pStyle w:val="2C6D9967F0554A05A669A1C980B616F1"/>
          </w:pPr>
          <w:r w:rsidRPr="007E294F">
            <w:rPr>
              <w:rStyle w:val="a4"/>
              <w:rFonts w:ascii="Meiryo UI" w:hAnsi="Meiryo UI" w:hint="eastAsia"/>
              <w:lang w:val="ja-JP" w:bidi="ja-JP"/>
            </w:rPr>
            <w:t>卒園証書</w:t>
          </w:r>
        </w:p>
      </w:docPartBody>
    </w:docPart>
    <w:docPart>
      <w:docPartPr>
        <w:name w:val="B44226864227448D85F79DE9685A9F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E17DD7-7407-423E-A507-5B8EC66D9881}"/>
      </w:docPartPr>
      <w:docPartBody>
        <w:p w:rsidR="00000000" w:rsidRDefault="00000000">
          <w:pPr>
            <w:pStyle w:val="B44226864227448D85F79DE9685A9FF2"/>
          </w:pPr>
          <w:r w:rsidRPr="007E294F">
            <w:rPr>
              <w:rFonts w:ascii="Meiryo UI" w:hAnsi="Meiryo UI" w:hint="eastAsia"/>
              <w:lang w:val="ja-JP" w:bidi="ja-JP"/>
            </w:rPr>
            <w:t>ROBIN KLINE</w:t>
          </w:r>
        </w:p>
      </w:docPartBody>
    </w:docPart>
    <w:docPart>
      <w:docPartPr>
        <w:name w:val="D043E395CDDB42009EDE3F92BDC960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90B0DE-2015-4115-9776-1902B0E686F3}"/>
      </w:docPartPr>
      <w:docPartBody>
        <w:p w:rsidR="00000000" w:rsidRDefault="00000000">
          <w:pPr>
            <w:pStyle w:val="D043E395CDDB42009EDE3F92BDC96079"/>
          </w:pPr>
          <w:r w:rsidRPr="007E294F">
            <w:rPr>
              <w:rFonts w:ascii="Meiryo UI" w:hAnsi="Meiryo UI" w:hint="eastAsia"/>
              <w:lang w:val="ja-JP" w:bidi="ja-JP"/>
            </w:rPr>
            <w:t>本園での過程を修了しました</w:t>
          </w:r>
        </w:p>
      </w:docPartBody>
    </w:docPart>
    <w:docPart>
      <w:docPartPr>
        <w:name w:val="A8EA6486F5574976A88C461C3A553F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260C10-6E2F-4DD3-9D96-D98EE1ED1E3E}"/>
      </w:docPartPr>
      <w:docPartBody>
        <w:p w:rsidR="00000000" w:rsidRDefault="00000000">
          <w:pPr>
            <w:pStyle w:val="A8EA6486F5574976A88C461C3A553FEE"/>
          </w:pPr>
          <w:r w:rsidRPr="007E294F">
            <w:rPr>
              <w:rFonts w:ascii="Meiryo UI" w:hAnsi="Meiryo UI" w:hint="eastAsia"/>
              <w:lang w:val="ja-JP" w:bidi="ja-JP"/>
            </w:rPr>
            <w:t xml:space="preserve">20XX </w:t>
          </w:r>
          <w:r w:rsidRPr="007E294F">
            <w:rPr>
              <w:rFonts w:ascii="Meiryo UI" w:hAnsi="Meiryo UI" w:hint="eastAsia"/>
              <w:lang w:val="ja-JP" w:bidi="ja-JP"/>
            </w:rPr>
            <w:t>年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月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日</w:t>
          </w:r>
        </w:p>
      </w:docPartBody>
    </w:docPart>
    <w:docPart>
      <w:docPartPr>
        <w:name w:val="264436F16B534E57A89345EF7F884B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C75F02-9875-4623-B960-E0535E2639D1}"/>
      </w:docPartPr>
      <w:docPartBody>
        <w:p w:rsidR="00000000" w:rsidRDefault="00000000">
          <w:pPr>
            <w:pStyle w:val="264436F16B534E57A89345EF7F884B78"/>
          </w:pPr>
          <w:r w:rsidRPr="007E294F">
            <w:rPr>
              <w:rFonts w:ascii="Meiryo UI" w:hAnsi="Meiryo UI" w:hint="eastAsia"/>
              <w:lang w:val="ja-JP" w:bidi="ja-JP"/>
            </w:rPr>
            <w:t>園長</w:t>
          </w:r>
          <w:r w:rsidRPr="007E294F">
            <w:rPr>
              <w:rFonts w:ascii="Meiryo UI" w:hAnsi="Meiryo UI" w:hint="eastAsia"/>
              <w:lang w:val="ja-JP" w:bidi="ja-JP"/>
            </w:rPr>
            <w:t xml:space="preserve"> Ajeet Vasav</w:t>
          </w:r>
        </w:p>
      </w:docPartBody>
    </w:docPart>
    <w:docPart>
      <w:docPartPr>
        <w:name w:val="F985BF8CBE5343DCA97AAB39A1F92E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A2D9F1-B887-441B-8F75-6C5D59E9FD99}"/>
      </w:docPartPr>
      <w:docPartBody>
        <w:p w:rsidR="00000000" w:rsidRDefault="00000000">
          <w:pPr>
            <w:pStyle w:val="F985BF8CBE5343DCA97AAB39A1F92E29"/>
          </w:pPr>
          <w:r w:rsidRPr="007E294F">
            <w:rPr>
              <w:rFonts w:ascii="Meiryo UI" w:hAnsi="Meiryo UI" w:hint="eastAsia"/>
              <w:lang w:val="ja-JP" w:bidi="ja-JP"/>
            </w:rPr>
            <w:t>日付</w:t>
          </w:r>
        </w:p>
      </w:docPartBody>
    </w:docPart>
    <w:docPart>
      <w:docPartPr>
        <w:name w:val="4AFD1C2CEC38473D828ECDAF0C19508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F9E14C-58AD-49A4-9B6E-1C1610EEC412}"/>
      </w:docPartPr>
      <w:docPartBody>
        <w:p w:rsidR="00000000" w:rsidRDefault="00000000">
          <w:pPr>
            <w:pStyle w:val="4AFD1C2CEC38473D828ECDAF0C195084"/>
          </w:pPr>
          <w:r w:rsidRPr="007E294F">
            <w:rPr>
              <w:rFonts w:ascii="Meiryo UI" w:hAnsi="Meiryo UI" w:hint="eastAsia"/>
              <w:lang w:val="ja-JP" w:bidi="ja-JP"/>
            </w:rPr>
            <w:t xml:space="preserve">Appleseed </w:t>
          </w:r>
          <w:r w:rsidRPr="007E294F">
            <w:rPr>
              <w:rFonts w:ascii="Meiryo UI" w:hAnsi="Meiryo UI" w:hint="eastAsia"/>
              <w:lang w:val="ja-JP" w:bidi="ja-JP"/>
            </w:rPr>
            <w:t>保育園</w:t>
          </w:r>
        </w:p>
      </w:docPartBody>
    </w:docPart>
    <w:docPart>
      <w:docPartPr>
        <w:name w:val="F8CB87E7624A482EA0138322B391D2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D5D480-5F45-4E84-A5F8-DF333EBBF53B}"/>
      </w:docPartPr>
      <w:docPartBody>
        <w:p w:rsidR="00000000" w:rsidRDefault="00000000">
          <w:pPr>
            <w:pStyle w:val="F8CB87E7624A482EA0138322B391D21B"/>
          </w:pPr>
          <w:r w:rsidRPr="007E294F">
            <w:rPr>
              <w:rStyle w:val="a4"/>
              <w:rFonts w:ascii="Meiryo UI" w:hAnsi="Meiryo UI" w:hint="eastAsia"/>
              <w:lang w:val="ja-JP" w:bidi="ja-JP"/>
            </w:rPr>
            <w:t>卒園証書</w:t>
          </w:r>
        </w:p>
      </w:docPartBody>
    </w:docPart>
    <w:docPart>
      <w:docPartPr>
        <w:name w:val="7AAD88478AF0491C8DD96BA75A6A45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37379C-02BD-4A3C-9D38-7281FAF642AF}"/>
      </w:docPartPr>
      <w:docPartBody>
        <w:p w:rsidR="00000000" w:rsidRDefault="00000000">
          <w:pPr>
            <w:pStyle w:val="7AAD88478AF0491C8DD96BA75A6A458D"/>
          </w:pPr>
          <w:r w:rsidRPr="007E294F">
            <w:rPr>
              <w:rFonts w:ascii="Meiryo UI" w:hAnsi="Meiryo UI" w:hint="eastAsia"/>
              <w:lang w:val="ja-JP" w:bidi="ja-JP"/>
            </w:rPr>
            <w:t>ROBIN KLINE</w:t>
          </w:r>
        </w:p>
      </w:docPartBody>
    </w:docPart>
    <w:docPart>
      <w:docPartPr>
        <w:name w:val="A09A78A11FAB4D62B08F9F2F996FC2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BCCA8A-361D-472F-8A5F-64894A92BE8C}"/>
      </w:docPartPr>
      <w:docPartBody>
        <w:p w:rsidR="00000000" w:rsidRDefault="00000000">
          <w:pPr>
            <w:pStyle w:val="A09A78A11FAB4D62B08F9F2F996FC2F4"/>
          </w:pPr>
          <w:r w:rsidRPr="007E294F">
            <w:rPr>
              <w:rFonts w:ascii="Meiryo UI" w:hAnsi="Meiryo UI" w:hint="eastAsia"/>
              <w:lang w:val="ja-JP" w:bidi="ja-JP"/>
            </w:rPr>
            <w:t>本園での過程を修了しました</w:t>
          </w:r>
        </w:p>
      </w:docPartBody>
    </w:docPart>
    <w:docPart>
      <w:docPartPr>
        <w:name w:val="CA0ED10218714BEF867C5FA7A0062D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EAA140-0491-46A3-B30D-F05296F9551C}"/>
      </w:docPartPr>
      <w:docPartBody>
        <w:p w:rsidR="00000000" w:rsidRDefault="00000000">
          <w:pPr>
            <w:pStyle w:val="CA0ED10218714BEF867C5FA7A0062D37"/>
          </w:pPr>
          <w:r w:rsidRPr="007E294F">
            <w:rPr>
              <w:rFonts w:ascii="Meiryo UI" w:hAnsi="Meiryo UI" w:hint="eastAsia"/>
              <w:lang w:val="ja-JP" w:bidi="ja-JP"/>
            </w:rPr>
            <w:t xml:space="preserve">20XX </w:t>
          </w:r>
          <w:r w:rsidRPr="007E294F">
            <w:rPr>
              <w:rFonts w:ascii="Meiryo UI" w:hAnsi="Meiryo UI" w:hint="eastAsia"/>
              <w:lang w:val="ja-JP" w:bidi="ja-JP"/>
            </w:rPr>
            <w:t>年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月</w:t>
          </w:r>
          <w:r w:rsidRPr="007E294F">
            <w:rPr>
              <w:rFonts w:ascii="Meiryo UI" w:hAnsi="Meiryo UI" w:hint="eastAsia"/>
              <w:lang w:val="ja-JP" w:bidi="ja-JP"/>
            </w:rPr>
            <w:t xml:space="preserve"> 6 </w:t>
          </w:r>
          <w:r w:rsidRPr="007E294F">
            <w:rPr>
              <w:rFonts w:ascii="Meiryo UI" w:hAnsi="Meiryo UI" w:hint="eastAsia"/>
              <w:lang w:val="ja-JP" w:bidi="ja-JP"/>
            </w:rPr>
            <w:t>日</w:t>
          </w:r>
        </w:p>
      </w:docPartBody>
    </w:docPart>
    <w:docPart>
      <w:docPartPr>
        <w:name w:val="512560876F4C4BF9B548BA37A0257D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763641-2A9D-4750-8391-8FBBE982DA99}"/>
      </w:docPartPr>
      <w:docPartBody>
        <w:p w:rsidR="00000000" w:rsidRDefault="00000000">
          <w:pPr>
            <w:pStyle w:val="512560876F4C4BF9B548BA37A0257DB2"/>
          </w:pPr>
          <w:r w:rsidRPr="007E294F">
            <w:rPr>
              <w:rFonts w:ascii="Meiryo UI" w:hAnsi="Meiryo UI" w:hint="eastAsia"/>
              <w:lang w:val="ja-JP" w:bidi="ja-JP"/>
            </w:rPr>
            <w:t>園長</w:t>
          </w:r>
          <w:r w:rsidRPr="007E294F">
            <w:rPr>
              <w:rFonts w:ascii="Meiryo UI" w:hAnsi="Meiryo UI" w:hint="eastAsia"/>
              <w:lang w:val="ja-JP" w:bidi="ja-JP"/>
            </w:rPr>
            <w:t xml:space="preserve"> Ajeet Vasav</w:t>
          </w:r>
        </w:p>
      </w:docPartBody>
    </w:docPart>
    <w:docPart>
      <w:docPartPr>
        <w:name w:val="4D9369771142416D868EC25D413D7B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C13979-1416-49C5-A536-38087E9A8AAF}"/>
      </w:docPartPr>
      <w:docPartBody>
        <w:p w:rsidR="00000000" w:rsidRDefault="00000000">
          <w:pPr>
            <w:pStyle w:val="4D9369771142416D868EC25D413D7B10"/>
          </w:pPr>
          <w:r w:rsidRPr="007E294F">
            <w:rPr>
              <w:rFonts w:ascii="Meiryo UI" w:hAnsi="Meiryo UI" w:hint="eastAsia"/>
              <w:lang w:val="ja-JP" w:bidi="ja-JP"/>
            </w:rPr>
            <w:t>日付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16"/>
    <w:rsid w:val="000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after="480"/>
      <w:jc w:val="center"/>
      <w:outlineLvl w:val="2"/>
    </w:pPr>
    <w:rPr>
      <w:rFonts w:asciiTheme="majorHAnsi" w:eastAsia="Meiryo UI" w:hAnsiTheme="majorHAnsi" w:cstheme="majorBidi"/>
      <w:b/>
      <w:color w:val="4472C4" w:themeColor="accent1"/>
      <w:kern w:val="0"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D413B9531743379B257EC0D079CE5E">
    <w:name w:val="DAD413B9531743379B257EC0D079CE5E"/>
    <w:pPr>
      <w:widowControl w:val="0"/>
      <w:jc w:val="both"/>
    </w:pPr>
  </w:style>
  <w:style w:type="paragraph" w:customStyle="1" w:styleId="23E0BE2CF6694EBF901A12F1A4678423">
    <w:name w:val="23E0BE2CF6694EBF901A12F1A4678423"/>
    <w:pPr>
      <w:widowControl w:val="0"/>
      <w:jc w:val="both"/>
    </w:pPr>
  </w:style>
  <w:style w:type="paragraph" w:customStyle="1" w:styleId="8F88C108A23D4D1EB427D809F22C91FE">
    <w:name w:val="8F88C108A23D4D1EB427D809F22C91FE"/>
    <w:pPr>
      <w:widowControl w:val="0"/>
      <w:jc w:val="both"/>
    </w:pPr>
  </w:style>
  <w:style w:type="paragraph" w:customStyle="1" w:styleId="4F4DBC3AEA7D4B469C5880B36E28B8D6">
    <w:name w:val="4F4DBC3AEA7D4B469C5880B36E28B8D6"/>
    <w:pPr>
      <w:widowControl w:val="0"/>
      <w:jc w:val="both"/>
    </w:pPr>
  </w:style>
  <w:style w:type="paragraph" w:customStyle="1" w:styleId="B5E8BABCFAE4469F85E1F4FE79A674E5">
    <w:name w:val="B5E8BABCFAE4469F85E1F4FE79A674E5"/>
    <w:pPr>
      <w:widowControl w:val="0"/>
      <w:jc w:val="both"/>
    </w:pPr>
  </w:style>
  <w:style w:type="paragraph" w:customStyle="1" w:styleId="35EDC6F12C504174A72F1C89769C50B2">
    <w:name w:val="35EDC6F12C504174A72F1C89769C50B2"/>
    <w:pPr>
      <w:widowControl w:val="0"/>
      <w:jc w:val="both"/>
    </w:pPr>
  </w:style>
  <w:style w:type="paragraph" w:customStyle="1" w:styleId="D1647BC9653D4A21B0EB61E53A68DD59">
    <w:name w:val="D1647BC9653D4A21B0EB61E53A68DD59"/>
    <w:pPr>
      <w:widowControl w:val="0"/>
      <w:jc w:val="both"/>
    </w:pPr>
  </w:style>
  <w:style w:type="character" w:customStyle="1" w:styleId="30">
    <w:name w:val="見出し 3 (文字)"/>
    <w:basedOn w:val="a0"/>
    <w:link w:val="3"/>
    <w:uiPriority w:val="9"/>
    <w:rPr>
      <w:rFonts w:asciiTheme="majorHAnsi" w:eastAsia="Meiryo UI" w:hAnsiTheme="majorHAnsi" w:cstheme="majorBidi"/>
      <w:b/>
      <w:color w:val="4472C4" w:themeColor="accent1"/>
      <w:kern w:val="0"/>
      <w:sz w:val="48"/>
      <w:szCs w:val="24"/>
    </w:rPr>
  </w:style>
  <w:style w:type="paragraph" w:customStyle="1" w:styleId="35F6E4B77FBF48C38C68682911F3D3FF">
    <w:name w:val="35F6E4B77FBF48C38C68682911F3D3FF"/>
    <w:pPr>
      <w:widowControl w:val="0"/>
      <w:jc w:val="both"/>
    </w:pPr>
  </w:style>
  <w:style w:type="paragraph" w:styleId="a3">
    <w:name w:val="Subtitle"/>
    <w:basedOn w:val="a"/>
    <w:next w:val="a"/>
    <w:link w:val="a4"/>
    <w:uiPriority w:val="11"/>
    <w:qFormat/>
    <w:pPr>
      <w:widowControl/>
      <w:numPr>
        <w:ilvl w:val="1"/>
      </w:numPr>
      <w:jc w:val="center"/>
    </w:pPr>
    <w:rPr>
      <w:rFonts w:eastAsia="Meiryo UI"/>
      <w:kern w:val="0"/>
      <w:sz w:val="48"/>
    </w:rPr>
  </w:style>
  <w:style w:type="character" w:customStyle="1" w:styleId="a4">
    <w:name w:val="副題 (文字)"/>
    <w:basedOn w:val="a0"/>
    <w:link w:val="a3"/>
    <w:uiPriority w:val="11"/>
    <w:rPr>
      <w:rFonts w:eastAsia="Meiryo UI"/>
      <w:kern w:val="0"/>
      <w:sz w:val="48"/>
    </w:rPr>
  </w:style>
  <w:style w:type="paragraph" w:customStyle="1" w:styleId="2C6D9967F0554A05A669A1C980B616F1">
    <w:name w:val="2C6D9967F0554A05A669A1C980B616F1"/>
    <w:pPr>
      <w:widowControl w:val="0"/>
      <w:jc w:val="both"/>
    </w:pPr>
  </w:style>
  <w:style w:type="paragraph" w:customStyle="1" w:styleId="B44226864227448D85F79DE9685A9FF2">
    <w:name w:val="B44226864227448D85F79DE9685A9FF2"/>
    <w:pPr>
      <w:widowControl w:val="0"/>
      <w:jc w:val="both"/>
    </w:pPr>
  </w:style>
  <w:style w:type="paragraph" w:customStyle="1" w:styleId="D043E395CDDB42009EDE3F92BDC96079">
    <w:name w:val="D043E395CDDB42009EDE3F92BDC96079"/>
    <w:pPr>
      <w:widowControl w:val="0"/>
      <w:jc w:val="both"/>
    </w:pPr>
  </w:style>
  <w:style w:type="paragraph" w:customStyle="1" w:styleId="A8EA6486F5574976A88C461C3A553FEE">
    <w:name w:val="A8EA6486F5574976A88C461C3A553FEE"/>
    <w:pPr>
      <w:widowControl w:val="0"/>
      <w:jc w:val="both"/>
    </w:pPr>
  </w:style>
  <w:style w:type="paragraph" w:customStyle="1" w:styleId="264436F16B534E57A89345EF7F884B78">
    <w:name w:val="264436F16B534E57A89345EF7F884B78"/>
    <w:pPr>
      <w:widowControl w:val="0"/>
      <w:jc w:val="both"/>
    </w:pPr>
  </w:style>
  <w:style w:type="paragraph" w:customStyle="1" w:styleId="F985BF8CBE5343DCA97AAB39A1F92E29">
    <w:name w:val="F985BF8CBE5343DCA97AAB39A1F92E29"/>
    <w:pPr>
      <w:widowControl w:val="0"/>
      <w:jc w:val="both"/>
    </w:pPr>
  </w:style>
  <w:style w:type="paragraph" w:customStyle="1" w:styleId="4AFD1C2CEC38473D828ECDAF0C195084">
    <w:name w:val="4AFD1C2CEC38473D828ECDAF0C195084"/>
    <w:pPr>
      <w:widowControl w:val="0"/>
      <w:jc w:val="both"/>
    </w:pPr>
  </w:style>
  <w:style w:type="paragraph" w:customStyle="1" w:styleId="F8CB87E7624A482EA0138322B391D21B">
    <w:name w:val="F8CB87E7624A482EA0138322B391D21B"/>
    <w:pPr>
      <w:widowControl w:val="0"/>
      <w:jc w:val="both"/>
    </w:pPr>
  </w:style>
  <w:style w:type="paragraph" w:customStyle="1" w:styleId="7AAD88478AF0491C8DD96BA75A6A458D">
    <w:name w:val="7AAD88478AF0491C8DD96BA75A6A458D"/>
    <w:pPr>
      <w:widowControl w:val="0"/>
      <w:jc w:val="both"/>
    </w:pPr>
  </w:style>
  <w:style w:type="paragraph" w:customStyle="1" w:styleId="A09A78A11FAB4D62B08F9F2F996FC2F4">
    <w:name w:val="A09A78A11FAB4D62B08F9F2F996FC2F4"/>
    <w:pPr>
      <w:widowControl w:val="0"/>
      <w:jc w:val="both"/>
    </w:pPr>
  </w:style>
  <w:style w:type="paragraph" w:customStyle="1" w:styleId="CA0ED10218714BEF867C5FA7A0062D37">
    <w:name w:val="CA0ED10218714BEF867C5FA7A0062D37"/>
    <w:pPr>
      <w:widowControl w:val="0"/>
      <w:jc w:val="both"/>
    </w:pPr>
  </w:style>
  <w:style w:type="paragraph" w:customStyle="1" w:styleId="512560876F4C4BF9B548BA37A0257DB2">
    <w:name w:val="512560876F4C4BF9B548BA37A0257DB2"/>
    <w:pPr>
      <w:widowControl w:val="0"/>
      <w:jc w:val="both"/>
    </w:pPr>
  </w:style>
  <w:style w:type="paragraph" w:customStyle="1" w:styleId="4D9369771142416D868EC25D413D7B10">
    <w:name w:val="4D9369771142416D868EC25D413D7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eschool Certificate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4564"/>
      </a:accent1>
      <a:accent2>
        <a:srgbClr val="3AA169"/>
      </a:accent2>
      <a:accent3>
        <a:srgbClr val="F6F8F8"/>
      </a:accent3>
      <a:accent4>
        <a:srgbClr val="EC543E"/>
      </a:accent4>
      <a:accent5>
        <a:srgbClr val="CD6EAB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3">
      <a:majorFont>
        <a:latin typeface="Posterama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EDCC34-E23C-4A4F-8372-C089833EE6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94D7AF-FAD9-406A-9204-822DE5E7B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846F10-A6BD-4FC5-9D06-19400D5F1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07FFA-06F8-4BF1-B0B3-7FFFF259C5F9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tf22949343_win32.dotx</Template>
  <TotalTime>0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2022-12-12T01:43:00Z</dcterms:created>
  <dcterms:modified xsi:type="dcterms:W3CDTF">2022-12-12T01:43:00Z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