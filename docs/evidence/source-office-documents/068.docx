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D83B" w14:textId="77777777" w:rsidR="004F7AA8" w:rsidRPr="005444FF" w:rsidRDefault="00B56E60" w:rsidP="00B56E60">
      <w:pPr>
        <w:pStyle w:val="a9"/>
        <w:rPr>
          <w:rFonts w:ascii="Meiryo UI" w:hAnsi="Meiryo UI"/>
        </w:rPr>
      </w:pPr>
      <w:r w:rsidRPr="005444FF">
        <w:rPr>
          <w:rFonts w:ascii="Meiryo UI" w:hAnsi="Meiryo UI" w:hint="eastAsia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0" wp14:anchorId="333BC2BA" wp14:editId="16AA27B9">
                <wp:simplePos x="0" y="0"/>
                <wp:positionH relativeFrom="margin">
                  <wp:align>left</wp:align>
                </wp:positionH>
                <wp:positionV relativeFrom="paragraph">
                  <wp:posOffset>-2903</wp:posOffset>
                </wp:positionV>
                <wp:extent cx="9162000" cy="6858000"/>
                <wp:effectExtent l="0" t="0" r="1270" b="0"/>
                <wp:wrapNone/>
                <wp:docPr id="6" name="グループ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48D8B4-A46D-CF4E-874F-814CD90209C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2000" cy="6858000"/>
                          <a:chOff x="0" y="0"/>
                          <a:chExt cx="9161780" cy="6858000"/>
                        </a:xfrm>
                      </wpg:grpSpPr>
                      <wpg:grpSp>
                        <wpg:cNvPr id="2" name="グループ 2">
                          <a:extLst>
                            <a:ext uri="{FF2B5EF4-FFF2-40B4-BE49-F238E27FC236}">
                              <a16:creationId xmlns:a16="http://schemas.microsoft.com/office/drawing/2014/main" id="{305C0CA0-A0D9-D94C-A3F5-B955B829F023}"/>
                            </a:ext>
                          </a:extLst>
                        </wpg:cNvPr>
                        <wpg:cNvGrpSpPr/>
                        <wpg:grpSpPr>
                          <a:xfrm>
                            <a:off x="6934200" y="0"/>
                            <a:ext cx="2227580" cy="6855460"/>
                            <a:chOff x="6934200" y="0"/>
                            <a:chExt cx="2227580" cy="6855460"/>
                          </a:xfrm>
                        </wpg:grpSpPr>
                        <wps:wsp>
                          <wps:cNvPr id="33" name="図形"/>
                          <wps:cNvSpPr/>
                          <wps:spPr>
                            <a:xfrm>
                              <a:off x="6934200" y="0"/>
                              <a:ext cx="2219961" cy="68554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21600"/>
                                  </a:moveTo>
                                  <a:lnTo>
                                    <a:pt x="21551" y="21600"/>
                                  </a:lnTo>
                                  <a:lnTo>
                                    <a:pt x="21551" y="14605"/>
                                  </a:lnTo>
                                  <a:lnTo>
                                    <a:pt x="0" y="14605"/>
                                  </a:lnTo>
                                  <a:lnTo>
                                    <a:pt x="0" y="21600"/>
                                  </a:lnTo>
                                  <a:close/>
                                  <a:moveTo>
                                    <a:pt x="49" y="0"/>
                                  </a:moveTo>
                                  <a:lnTo>
                                    <a:pt x="49" y="6983"/>
                                  </a:lnTo>
                                  <a:lnTo>
                                    <a:pt x="21600" y="6983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4" name="図形"/>
                          <wps:cNvSpPr/>
                          <wps:spPr>
                            <a:xfrm>
                              <a:off x="7632700" y="825499"/>
                              <a:ext cx="838200" cy="5918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1880" y="17753"/>
                                  </a:moveTo>
                                  <a:cubicBezTo>
                                    <a:pt x="11716" y="18773"/>
                                    <a:pt x="11553" y="19607"/>
                                    <a:pt x="11356" y="20163"/>
                                  </a:cubicBezTo>
                                  <a:lnTo>
                                    <a:pt x="15153" y="21600"/>
                                  </a:lnTo>
                                  <a:lnTo>
                                    <a:pt x="15153" y="20441"/>
                                  </a:lnTo>
                                  <a:lnTo>
                                    <a:pt x="11880" y="17753"/>
                                  </a:lnTo>
                                  <a:close/>
                                  <a:moveTo>
                                    <a:pt x="21600" y="9456"/>
                                  </a:moveTo>
                                  <a:lnTo>
                                    <a:pt x="21600" y="7370"/>
                                  </a:lnTo>
                                  <a:lnTo>
                                    <a:pt x="12600" y="0"/>
                                  </a:lnTo>
                                  <a:lnTo>
                                    <a:pt x="12600" y="4728"/>
                                  </a:lnTo>
                                  <a:cubicBezTo>
                                    <a:pt x="12600" y="5191"/>
                                    <a:pt x="12600" y="5609"/>
                                    <a:pt x="12600" y="6026"/>
                                  </a:cubicBezTo>
                                  <a:lnTo>
                                    <a:pt x="12600" y="6026"/>
                                  </a:lnTo>
                                  <a:lnTo>
                                    <a:pt x="21600" y="9456"/>
                                  </a:lnTo>
                                  <a:close/>
                                  <a:moveTo>
                                    <a:pt x="9000" y="6026"/>
                                  </a:moveTo>
                                  <a:cubicBezTo>
                                    <a:pt x="9000" y="5609"/>
                                    <a:pt x="9000" y="5145"/>
                                    <a:pt x="9000" y="4728"/>
                                  </a:cubicBezTo>
                                  <a:lnTo>
                                    <a:pt x="9000" y="0"/>
                                  </a:lnTo>
                                  <a:lnTo>
                                    <a:pt x="9000" y="0"/>
                                  </a:lnTo>
                                  <a:lnTo>
                                    <a:pt x="0" y="7370"/>
                                  </a:lnTo>
                                  <a:lnTo>
                                    <a:pt x="0" y="9456"/>
                                  </a:lnTo>
                                  <a:lnTo>
                                    <a:pt x="9000" y="6026"/>
                                  </a:lnTo>
                                  <a:lnTo>
                                    <a:pt x="9000" y="6026"/>
                                  </a:lnTo>
                                  <a:close/>
                                  <a:moveTo>
                                    <a:pt x="6447" y="20441"/>
                                  </a:moveTo>
                                  <a:lnTo>
                                    <a:pt x="6447" y="21600"/>
                                  </a:lnTo>
                                  <a:lnTo>
                                    <a:pt x="10244" y="20163"/>
                                  </a:lnTo>
                                  <a:cubicBezTo>
                                    <a:pt x="10047" y="19607"/>
                                    <a:pt x="9884" y="18819"/>
                                    <a:pt x="9720" y="17753"/>
                                  </a:cubicBezTo>
                                  <a:lnTo>
                                    <a:pt x="6447" y="20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5" name="図形"/>
                          <wps:cNvSpPr/>
                          <wps:spPr>
                            <a:xfrm>
                              <a:off x="7632700" y="5435599"/>
                              <a:ext cx="838200" cy="5918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2144"/>
                                  </a:moveTo>
                                  <a:lnTo>
                                    <a:pt x="0" y="14230"/>
                                  </a:lnTo>
                                  <a:lnTo>
                                    <a:pt x="9000" y="21600"/>
                                  </a:lnTo>
                                  <a:lnTo>
                                    <a:pt x="9000" y="16872"/>
                                  </a:lnTo>
                                  <a:cubicBezTo>
                                    <a:pt x="9000" y="16409"/>
                                    <a:pt x="9000" y="15991"/>
                                    <a:pt x="9000" y="15574"/>
                                  </a:cubicBezTo>
                                  <a:lnTo>
                                    <a:pt x="9000" y="15574"/>
                                  </a:lnTo>
                                  <a:lnTo>
                                    <a:pt x="0" y="12144"/>
                                  </a:lnTo>
                                  <a:close/>
                                  <a:moveTo>
                                    <a:pt x="6447" y="1159"/>
                                  </a:moveTo>
                                  <a:lnTo>
                                    <a:pt x="9720" y="3847"/>
                                  </a:lnTo>
                                  <a:cubicBezTo>
                                    <a:pt x="9884" y="2827"/>
                                    <a:pt x="10047" y="1993"/>
                                    <a:pt x="10244" y="1437"/>
                                  </a:cubicBezTo>
                                  <a:lnTo>
                                    <a:pt x="6447" y="0"/>
                                  </a:lnTo>
                                  <a:lnTo>
                                    <a:pt x="6447" y="1159"/>
                                  </a:lnTo>
                                  <a:close/>
                                  <a:moveTo>
                                    <a:pt x="15153" y="0"/>
                                  </a:moveTo>
                                  <a:lnTo>
                                    <a:pt x="11356" y="1437"/>
                                  </a:lnTo>
                                  <a:cubicBezTo>
                                    <a:pt x="11553" y="1993"/>
                                    <a:pt x="11716" y="2781"/>
                                    <a:pt x="11880" y="3847"/>
                                  </a:cubicBezTo>
                                  <a:lnTo>
                                    <a:pt x="15153" y="1159"/>
                                  </a:lnTo>
                                  <a:lnTo>
                                    <a:pt x="15153" y="0"/>
                                  </a:lnTo>
                                  <a:close/>
                                  <a:moveTo>
                                    <a:pt x="12600" y="15574"/>
                                  </a:moveTo>
                                  <a:lnTo>
                                    <a:pt x="12600" y="15574"/>
                                  </a:lnTo>
                                  <a:cubicBezTo>
                                    <a:pt x="12600" y="15991"/>
                                    <a:pt x="12600" y="16455"/>
                                    <a:pt x="12600" y="16872"/>
                                  </a:cubicBezTo>
                                  <a:lnTo>
                                    <a:pt x="12600" y="21600"/>
                                  </a:lnTo>
                                  <a:lnTo>
                                    <a:pt x="12600" y="21600"/>
                                  </a:lnTo>
                                  <a:lnTo>
                                    <a:pt x="21600" y="14230"/>
                                  </a:lnTo>
                                  <a:lnTo>
                                    <a:pt x="21600" y="12144"/>
                                  </a:lnTo>
                                  <a:lnTo>
                                    <a:pt x="12600" y="155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6" name="図形"/>
                          <wps:cNvSpPr/>
                          <wps:spPr>
                            <a:xfrm>
                              <a:off x="6946899" y="469900"/>
                              <a:ext cx="2214881" cy="60731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112" y="3126"/>
                                  </a:moveTo>
                                  <a:lnTo>
                                    <a:pt x="8236" y="3126"/>
                                  </a:lnTo>
                                  <a:lnTo>
                                    <a:pt x="8236" y="2204"/>
                                  </a:lnTo>
                                  <a:lnTo>
                                    <a:pt x="8112" y="2204"/>
                                  </a:lnTo>
                                  <a:lnTo>
                                    <a:pt x="8112" y="3126"/>
                                  </a:lnTo>
                                  <a:close/>
                                  <a:moveTo>
                                    <a:pt x="7741" y="2204"/>
                                  </a:moveTo>
                                  <a:lnTo>
                                    <a:pt x="7617" y="2204"/>
                                  </a:lnTo>
                                  <a:lnTo>
                                    <a:pt x="7617" y="2665"/>
                                  </a:lnTo>
                                  <a:lnTo>
                                    <a:pt x="7741" y="2665"/>
                                  </a:lnTo>
                                  <a:lnTo>
                                    <a:pt x="7741" y="2204"/>
                                  </a:lnTo>
                                  <a:close/>
                                  <a:moveTo>
                                    <a:pt x="5214" y="4783"/>
                                  </a:moveTo>
                                  <a:cubicBezTo>
                                    <a:pt x="5090" y="4580"/>
                                    <a:pt x="4595" y="4427"/>
                                    <a:pt x="4000" y="4427"/>
                                  </a:cubicBezTo>
                                  <a:cubicBezTo>
                                    <a:pt x="3406" y="4427"/>
                                    <a:pt x="2911" y="4580"/>
                                    <a:pt x="2787" y="4783"/>
                                  </a:cubicBezTo>
                                  <a:cubicBezTo>
                                    <a:pt x="2650" y="4698"/>
                                    <a:pt x="2390" y="4643"/>
                                    <a:pt x="2093" y="4643"/>
                                  </a:cubicBezTo>
                                  <a:cubicBezTo>
                                    <a:pt x="1709" y="4643"/>
                                    <a:pt x="1375" y="4743"/>
                                    <a:pt x="1300" y="4878"/>
                                  </a:cubicBezTo>
                                  <a:lnTo>
                                    <a:pt x="6676" y="4878"/>
                                  </a:lnTo>
                                  <a:cubicBezTo>
                                    <a:pt x="6601" y="4743"/>
                                    <a:pt x="6279" y="4643"/>
                                    <a:pt x="5883" y="4643"/>
                                  </a:cubicBezTo>
                                  <a:cubicBezTo>
                                    <a:pt x="5611" y="4643"/>
                                    <a:pt x="5350" y="4698"/>
                                    <a:pt x="5214" y="4783"/>
                                  </a:cubicBezTo>
                                  <a:close/>
                                  <a:moveTo>
                                    <a:pt x="8112" y="1576"/>
                                  </a:moveTo>
                                  <a:cubicBezTo>
                                    <a:pt x="8112" y="1540"/>
                                    <a:pt x="8026" y="1509"/>
                                    <a:pt x="7927" y="1509"/>
                                  </a:cubicBezTo>
                                  <a:cubicBezTo>
                                    <a:pt x="7828" y="1509"/>
                                    <a:pt x="7741" y="1540"/>
                                    <a:pt x="7741" y="1576"/>
                                  </a:cubicBezTo>
                                  <a:lnTo>
                                    <a:pt x="7741" y="1757"/>
                                  </a:lnTo>
                                  <a:lnTo>
                                    <a:pt x="8112" y="1680"/>
                                  </a:lnTo>
                                  <a:lnTo>
                                    <a:pt x="8112" y="1576"/>
                                  </a:lnTo>
                                  <a:close/>
                                  <a:moveTo>
                                    <a:pt x="4706" y="2615"/>
                                  </a:moveTo>
                                  <a:cubicBezTo>
                                    <a:pt x="4112" y="2615"/>
                                    <a:pt x="3617" y="2769"/>
                                    <a:pt x="3493" y="2972"/>
                                  </a:cubicBezTo>
                                  <a:cubicBezTo>
                                    <a:pt x="3356" y="2886"/>
                                    <a:pt x="3096" y="2832"/>
                                    <a:pt x="2799" y="2832"/>
                                  </a:cubicBezTo>
                                  <a:cubicBezTo>
                                    <a:pt x="2415" y="2832"/>
                                    <a:pt x="2081" y="2931"/>
                                    <a:pt x="2006" y="3067"/>
                                  </a:cubicBezTo>
                                  <a:lnTo>
                                    <a:pt x="5933" y="3067"/>
                                  </a:lnTo>
                                  <a:cubicBezTo>
                                    <a:pt x="5945" y="2819"/>
                                    <a:pt x="5400" y="2615"/>
                                    <a:pt x="4706" y="2615"/>
                                  </a:cubicBezTo>
                                  <a:close/>
                                  <a:moveTo>
                                    <a:pt x="3431" y="18515"/>
                                  </a:moveTo>
                                  <a:cubicBezTo>
                                    <a:pt x="3567" y="18601"/>
                                    <a:pt x="3827" y="18655"/>
                                    <a:pt x="4124" y="18655"/>
                                  </a:cubicBezTo>
                                  <a:cubicBezTo>
                                    <a:pt x="4508" y="18655"/>
                                    <a:pt x="4843" y="18556"/>
                                    <a:pt x="4917" y="18420"/>
                                  </a:cubicBezTo>
                                  <a:lnTo>
                                    <a:pt x="991" y="18420"/>
                                  </a:lnTo>
                                  <a:cubicBezTo>
                                    <a:pt x="991" y="18669"/>
                                    <a:pt x="1548" y="18872"/>
                                    <a:pt x="2229" y="18872"/>
                                  </a:cubicBezTo>
                                  <a:cubicBezTo>
                                    <a:pt x="2811" y="18872"/>
                                    <a:pt x="3319" y="18718"/>
                                    <a:pt x="3431" y="18515"/>
                                  </a:cubicBezTo>
                                  <a:close/>
                                  <a:moveTo>
                                    <a:pt x="1102" y="2909"/>
                                  </a:moveTo>
                                  <a:cubicBezTo>
                                    <a:pt x="842" y="2909"/>
                                    <a:pt x="619" y="2977"/>
                                    <a:pt x="570" y="3067"/>
                                  </a:cubicBezTo>
                                  <a:lnTo>
                                    <a:pt x="1622" y="3067"/>
                                  </a:lnTo>
                                  <a:cubicBezTo>
                                    <a:pt x="1585" y="2977"/>
                                    <a:pt x="1362" y="2909"/>
                                    <a:pt x="1102" y="2909"/>
                                  </a:cubicBezTo>
                                  <a:close/>
                                  <a:moveTo>
                                    <a:pt x="3666" y="3767"/>
                                  </a:moveTo>
                                  <a:cubicBezTo>
                                    <a:pt x="3666" y="3699"/>
                                    <a:pt x="3815" y="3645"/>
                                    <a:pt x="4000" y="3645"/>
                                  </a:cubicBezTo>
                                  <a:lnTo>
                                    <a:pt x="4000" y="3600"/>
                                  </a:lnTo>
                                  <a:cubicBezTo>
                                    <a:pt x="3827" y="3600"/>
                                    <a:pt x="3678" y="3632"/>
                                    <a:pt x="3604" y="3681"/>
                                  </a:cubicBezTo>
                                  <a:cubicBezTo>
                                    <a:pt x="3530" y="3632"/>
                                    <a:pt x="3381" y="3600"/>
                                    <a:pt x="3208" y="3600"/>
                                  </a:cubicBezTo>
                                  <a:lnTo>
                                    <a:pt x="3208" y="3645"/>
                                  </a:lnTo>
                                  <a:cubicBezTo>
                                    <a:pt x="3394" y="3645"/>
                                    <a:pt x="3542" y="3699"/>
                                    <a:pt x="3542" y="3767"/>
                                  </a:cubicBezTo>
                                  <a:lnTo>
                                    <a:pt x="3666" y="3767"/>
                                  </a:lnTo>
                                  <a:close/>
                                  <a:moveTo>
                                    <a:pt x="978" y="17395"/>
                                  </a:moveTo>
                                  <a:cubicBezTo>
                                    <a:pt x="1152" y="17395"/>
                                    <a:pt x="1300" y="17363"/>
                                    <a:pt x="1375" y="17313"/>
                                  </a:cubicBezTo>
                                  <a:cubicBezTo>
                                    <a:pt x="1449" y="17363"/>
                                    <a:pt x="1598" y="17395"/>
                                    <a:pt x="1771" y="17395"/>
                                  </a:cubicBezTo>
                                  <a:lnTo>
                                    <a:pt x="1771" y="17350"/>
                                  </a:lnTo>
                                  <a:cubicBezTo>
                                    <a:pt x="1585" y="17350"/>
                                    <a:pt x="1437" y="17295"/>
                                    <a:pt x="1437" y="17228"/>
                                  </a:cubicBezTo>
                                  <a:lnTo>
                                    <a:pt x="1313" y="17228"/>
                                  </a:lnTo>
                                  <a:cubicBezTo>
                                    <a:pt x="1313" y="17295"/>
                                    <a:pt x="1164" y="17350"/>
                                    <a:pt x="978" y="17350"/>
                                  </a:cubicBezTo>
                                  <a:lnTo>
                                    <a:pt x="978" y="17395"/>
                                  </a:lnTo>
                                  <a:close/>
                                  <a:moveTo>
                                    <a:pt x="8732" y="2204"/>
                                  </a:moveTo>
                                  <a:lnTo>
                                    <a:pt x="8608" y="2204"/>
                                  </a:lnTo>
                                  <a:lnTo>
                                    <a:pt x="8608" y="2435"/>
                                  </a:lnTo>
                                  <a:lnTo>
                                    <a:pt x="8732" y="2435"/>
                                  </a:lnTo>
                                  <a:lnTo>
                                    <a:pt x="8732" y="2204"/>
                                  </a:lnTo>
                                  <a:close/>
                                  <a:moveTo>
                                    <a:pt x="20572" y="3605"/>
                                  </a:moveTo>
                                  <a:cubicBezTo>
                                    <a:pt x="20399" y="3605"/>
                                    <a:pt x="20250" y="3636"/>
                                    <a:pt x="20176" y="3686"/>
                                  </a:cubicBezTo>
                                  <a:cubicBezTo>
                                    <a:pt x="20101" y="3636"/>
                                    <a:pt x="19953" y="3605"/>
                                    <a:pt x="19779" y="3605"/>
                                  </a:cubicBezTo>
                                  <a:lnTo>
                                    <a:pt x="19779" y="3650"/>
                                  </a:lnTo>
                                  <a:cubicBezTo>
                                    <a:pt x="19965" y="3650"/>
                                    <a:pt x="20114" y="3704"/>
                                    <a:pt x="20114" y="3772"/>
                                  </a:cubicBezTo>
                                  <a:lnTo>
                                    <a:pt x="20238" y="3772"/>
                                  </a:lnTo>
                                  <a:cubicBezTo>
                                    <a:pt x="20238" y="3704"/>
                                    <a:pt x="20386" y="3650"/>
                                    <a:pt x="20572" y="3650"/>
                                  </a:cubicBezTo>
                                  <a:lnTo>
                                    <a:pt x="20572" y="3605"/>
                                  </a:lnTo>
                                  <a:close/>
                                  <a:moveTo>
                                    <a:pt x="18987" y="5032"/>
                                  </a:moveTo>
                                  <a:lnTo>
                                    <a:pt x="20572" y="5032"/>
                                  </a:lnTo>
                                  <a:cubicBezTo>
                                    <a:pt x="20498" y="4896"/>
                                    <a:pt x="20176" y="4797"/>
                                    <a:pt x="19779" y="4797"/>
                                  </a:cubicBezTo>
                                  <a:cubicBezTo>
                                    <a:pt x="19383" y="4797"/>
                                    <a:pt x="19061" y="4901"/>
                                    <a:pt x="18987" y="5032"/>
                                  </a:cubicBezTo>
                                  <a:close/>
                                  <a:moveTo>
                                    <a:pt x="9041" y="1382"/>
                                  </a:moveTo>
                                  <a:cubicBezTo>
                                    <a:pt x="9041" y="1346"/>
                                    <a:pt x="8955" y="1314"/>
                                    <a:pt x="8855" y="1314"/>
                                  </a:cubicBezTo>
                                  <a:cubicBezTo>
                                    <a:pt x="8756" y="1314"/>
                                    <a:pt x="8670" y="1346"/>
                                    <a:pt x="8670" y="1382"/>
                                  </a:cubicBezTo>
                                  <a:lnTo>
                                    <a:pt x="8670" y="1563"/>
                                  </a:lnTo>
                                  <a:lnTo>
                                    <a:pt x="9041" y="1486"/>
                                  </a:lnTo>
                                  <a:lnTo>
                                    <a:pt x="9041" y="1382"/>
                                  </a:lnTo>
                                  <a:close/>
                                  <a:moveTo>
                                    <a:pt x="19333" y="0"/>
                                  </a:moveTo>
                                  <a:cubicBezTo>
                                    <a:pt x="18739" y="0"/>
                                    <a:pt x="18244" y="154"/>
                                    <a:pt x="18120" y="357"/>
                                  </a:cubicBezTo>
                                  <a:cubicBezTo>
                                    <a:pt x="17983" y="271"/>
                                    <a:pt x="17723" y="217"/>
                                    <a:pt x="17426" y="217"/>
                                  </a:cubicBezTo>
                                  <a:cubicBezTo>
                                    <a:pt x="17042" y="217"/>
                                    <a:pt x="16708" y="316"/>
                                    <a:pt x="16633" y="452"/>
                                  </a:cubicBezTo>
                                  <a:lnTo>
                                    <a:pt x="20560" y="452"/>
                                  </a:lnTo>
                                  <a:cubicBezTo>
                                    <a:pt x="20572" y="203"/>
                                    <a:pt x="20015" y="0"/>
                                    <a:pt x="19333" y="0"/>
                                  </a:cubicBezTo>
                                  <a:close/>
                                  <a:moveTo>
                                    <a:pt x="17426" y="3568"/>
                                  </a:moveTo>
                                  <a:cubicBezTo>
                                    <a:pt x="17104" y="3568"/>
                                    <a:pt x="16832" y="3636"/>
                                    <a:pt x="16695" y="3736"/>
                                  </a:cubicBezTo>
                                  <a:cubicBezTo>
                                    <a:pt x="16572" y="3636"/>
                                    <a:pt x="16287" y="3568"/>
                                    <a:pt x="15965" y="3568"/>
                                  </a:cubicBezTo>
                                  <a:cubicBezTo>
                                    <a:pt x="15581" y="3568"/>
                                    <a:pt x="15246" y="3668"/>
                                    <a:pt x="15172" y="3803"/>
                                  </a:cubicBezTo>
                                  <a:lnTo>
                                    <a:pt x="18206" y="3803"/>
                                  </a:lnTo>
                                  <a:cubicBezTo>
                                    <a:pt x="18144" y="3668"/>
                                    <a:pt x="17822" y="3568"/>
                                    <a:pt x="17426" y="3568"/>
                                  </a:cubicBezTo>
                                  <a:close/>
                                  <a:moveTo>
                                    <a:pt x="13438" y="3343"/>
                                  </a:moveTo>
                                  <a:lnTo>
                                    <a:pt x="13314" y="3343"/>
                                  </a:lnTo>
                                  <a:lnTo>
                                    <a:pt x="13314" y="3573"/>
                                  </a:lnTo>
                                  <a:lnTo>
                                    <a:pt x="13438" y="3573"/>
                                  </a:lnTo>
                                  <a:lnTo>
                                    <a:pt x="13438" y="3343"/>
                                  </a:lnTo>
                                  <a:close/>
                                  <a:moveTo>
                                    <a:pt x="13438" y="2204"/>
                                  </a:moveTo>
                                  <a:lnTo>
                                    <a:pt x="13314" y="2204"/>
                                  </a:lnTo>
                                  <a:lnTo>
                                    <a:pt x="13314" y="3126"/>
                                  </a:lnTo>
                                  <a:lnTo>
                                    <a:pt x="13438" y="3126"/>
                                  </a:lnTo>
                                  <a:lnTo>
                                    <a:pt x="13438" y="2204"/>
                                  </a:lnTo>
                                  <a:close/>
                                  <a:moveTo>
                                    <a:pt x="13810" y="2665"/>
                                  </a:moveTo>
                                  <a:lnTo>
                                    <a:pt x="13933" y="2665"/>
                                  </a:lnTo>
                                  <a:lnTo>
                                    <a:pt x="13933" y="2204"/>
                                  </a:lnTo>
                                  <a:lnTo>
                                    <a:pt x="13810" y="2204"/>
                                  </a:lnTo>
                                  <a:lnTo>
                                    <a:pt x="13810" y="2665"/>
                                  </a:lnTo>
                                  <a:close/>
                                  <a:moveTo>
                                    <a:pt x="13810" y="1757"/>
                                  </a:moveTo>
                                  <a:lnTo>
                                    <a:pt x="13810" y="1576"/>
                                  </a:lnTo>
                                  <a:cubicBezTo>
                                    <a:pt x="13810" y="1540"/>
                                    <a:pt x="13723" y="1509"/>
                                    <a:pt x="13624" y="1509"/>
                                  </a:cubicBezTo>
                                  <a:cubicBezTo>
                                    <a:pt x="13525" y="1509"/>
                                    <a:pt x="13438" y="1540"/>
                                    <a:pt x="13438" y="1576"/>
                                  </a:cubicBezTo>
                                  <a:lnTo>
                                    <a:pt x="13438" y="1680"/>
                                  </a:lnTo>
                                  <a:lnTo>
                                    <a:pt x="13810" y="1757"/>
                                  </a:lnTo>
                                  <a:close/>
                                  <a:moveTo>
                                    <a:pt x="12881" y="1563"/>
                                  </a:moveTo>
                                  <a:lnTo>
                                    <a:pt x="12881" y="1382"/>
                                  </a:lnTo>
                                  <a:cubicBezTo>
                                    <a:pt x="12881" y="1346"/>
                                    <a:pt x="12794" y="1314"/>
                                    <a:pt x="12695" y="1314"/>
                                  </a:cubicBezTo>
                                  <a:cubicBezTo>
                                    <a:pt x="12596" y="1314"/>
                                    <a:pt x="12509" y="1346"/>
                                    <a:pt x="12509" y="1382"/>
                                  </a:cubicBezTo>
                                  <a:lnTo>
                                    <a:pt x="12509" y="1486"/>
                                  </a:lnTo>
                                  <a:lnTo>
                                    <a:pt x="12881" y="1563"/>
                                  </a:lnTo>
                                  <a:close/>
                                  <a:moveTo>
                                    <a:pt x="13438" y="17874"/>
                                  </a:moveTo>
                                  <a:lnTo>
                                    <a:pt x="13314" y="17874"/>
                                  </a:lnTo>
                                  <a:lnTo>
                                    <a:pt x="13314" y="18795"/>
                                  </a:lnTo>
                                  <a:lnTo>
                                    <a:pt x="13438" y="18795"/>
                                  </a:lnTo>
                                  <a:lnTo>
                                    <a:pt x="13438" y="17874"/>
                                  </a:lnTo>
                                  <a:close/>
                                  <a:moveTo>
                                    <a:pt x="2564" y="15963"/>
                                  </a:moveTo>
                                  <a:lnTo>
                                    <a:pt x="978" y="15963"/>
                                  </a:lnTo>
                                  <a:cubicBezTo>
                                    <a:pt x="1053" y="16098"/>
                                    <a:pt x="1375" y="16198"/>
                                    <a:pt x="1771" y="16198"/>
                                  </a:cubicBezTo>
                                  <a:cubicBezTo>
                                    <a:pt x="2167" y="16198"/>
                                    <a:pt x="2489" y="16098"/>
                                    <a:pt x="2564" y="15963"/>
                                  </a:cubicBezTo>
                                  <a:close/>
                                  <a:moveTo>
                                    <a:pt x="16336" y="16211"/>
                                  </a:moveTo>
                                  <a:cubicBezTo>
                                    <a:pt x="16460" y="16415"/>
                                    <a:pt x="16956" y="16568"/>
                                    <a:pt x="17550" y="16568"/>
                                  </a:cubicBezTo>
                                  <a:cubicBezTo>
                                    <a:pt x="18144" y="16568"/>
                                    <a:pt x="18640" y="16415"/>
                                    <a:pt x="18764" y="16211"/>
                                  </a:cubicBezTo>
                                  <a:cubicBezTo>
                                    <a:pt x="18900" y="16297"/>
                                    <a:pt x="19160" y="16351"/>
                                    <a:pt x="19457" y="16351"/>
                                  </a:cubicBezTo>
                                  <a:cubicBezTo>
                                    <a:pt x="19841" y="16351"/>
                                    <a:pt x="20176" y="16252"/>
                                    <a:pt x="20250" y="16116"/>
                                  </a:cubicBezTo>
                                  <a:lnTo>
                                    <a:pt x="14875" y="16116"/>
                                  </a:lnTo>
                                  <a:cubicBezTo>
                                    <a:pt x="14949" y="16252"/>
                                    <a:pt x="15271" y="16351"/>
                                    <a:pt x="15667" y="16351"/>
                                  </a:cubicBezTo>
                                  <a:cubicBezTo>
                                    <a:pt x="15940" y="16351"/>
                                    <a:pt x="16200" y="16297"/>
                                    <a:pt x="16336" y="16211"/>
                                  </a:cubicBezTo>
                                  <a:close/>
                                  <a:moveTo>
                                    <a:pt x="13438" y="19418"/>
                                  </a:moveTo>
                                  <a:cubicBezTo>
                                    <a:pt x="13438" y="19454"/>
                                    <a:pt x="13525" y="19486"/>
                                    <a:pt x="13624" y="19486"/>
                                  </a:cubicBezTo>
                                  <a:cubicBezTo>
                                    <a:pt x="13723" y="19486"/>
                                    <a:pt x="13810" y="19454"/>
                                    <a:pt x="13810" y="19418"/>
                                  </a:cubicBezTo>
                                  <a:lnTo>
                                    <a:pt x="13810" y="19238"/>
                                  </a:lnTo>
                                  <a:lnTo>
                                    <a:pt x="13438" y="19314"/>
                                  </a:lnTo>
                                  <a:lnTo>
                                    <a:pt x="13438" y="19418"/>
                                  </a:lnTo>
                                  <a:close/>
                                  <a:moveTo>
                                    <a:pt x="13810" y="18790"/>
                                  </a:moveTo>
                                  <a:lnTo>
                                    <a:pt x="13933" y="18790"/>
                                  </a:lnTo>
                                  <a:lnTo>
                                    <a:pt x="13933" y="18330"/>
                                  </a:lnTo>
                                  <a:lnTo>
                                    <a:pt x="13810" y="18330"/>
                                  </a:lnTo>
                                  <a:lnTo>
                                    <a:pt x="13810" y="18790"/>
                                  </a:lnTo>
                                  <a:close/>
                                  <a:moveTo>
                                    <a:pt x="10850" y="3266"/>
                                  </a:moveTo>
                                  <a:cubicBezTo>
                                    <a:pt x="11196" y="3180"/>
                                    <a:pt x="11456" y="2511"/>
                                    <a:pt x="11456" y="1698"/>
                                  </a:cubicBezTo>
                                  <a:lnTo>
                                    <a:pt x="11456" y="777"/>
                                  </a:lnTo>
                                  <a:cubicBezTo>
                                    <a:pt x="11456" y="416"/>
                                    <a:pt x="11147" y="122"/>
                                    <a:pt x="10775" y="122"/>
                                  </a:cubicBezTo>
                                  <a:cubicBezTo>
                                    <a:pt x="10404" y="122"/>
                                    <a:pt x="10094" y="416"/>
                                    <a:pt x="10094" y="777"/>
                                  </a:cubicBezTo>
                                  <a:lnTo>
                                    <a:pt x="10094" y="1698"/>
                                  </a:lnTo>
                                  <a:cubicBezTo>
                                    <a:pt x="10094" y="2511"/>
                                    <a:pt x="10367" y="3184"/>
                                    <a:pt x="10701" y="3266"/>
                                  </a:cubicBezTo>
                                  <a:cubicBezTo>
                                    <a:pt x="8930" y="4955"/>
                                    <a:pt x="4657" y="6039"/>
                                    <a:pt x="0" y="6161"/>
                                  </a:cubicBezTo>
                                  <a:lnTo>
                                    <a:pt x="0" y="14838"/>
                                  </a:lnTo>
                                  <a:cubicBezTo>
                                    <a:pt x="4669" y="14960"/>
                                    <a:pt x="8930" y="16040"/>
                                    <a:pt x="10701" y="17734"/>
                                  </a:cubicBezTo>
                                  <a:cubicBezTo>
                                    <a:pt x="10354" y="17819"/>
                                    <a:pt x="10094" y="18488"/>
                                    <a:pt x="10094" y="19301"/>
                                  </a:cubicBezTo>
                                  <a:lnTo>
                                    <a:pt x="10094" y="20222"/>
                                  </a:lnTo>
                                  <a:cubicBezTo>
                                    <a:pt x="10094" y="20584"/>
                                    <a:pt x="10404" y="20877"/>
                                    <a:pt x="10775" y="20877"/>
                                  </a:cubicBezTo>
                                  <a:cubicBezTo>
                                    <a:pt x="11147" y="20877"/>
                                    <a:pt x="11456" y="20584"/>
                                    <a:pt x="11456" y="20222"/>
                                  </a:cubicBezTo>
                                  <a:lnTo>
                                    <a:pt x="11456" y="19301"/>
                                  </a:lnTo>
                                  <a:cubicBezTo>
                                    <a:pt x="11456" y="18488"/>
                                    <a:pt x="11184" y="17815"/>
                                    <a:pt x="10850" y="17734"/>
                                  </a:cubicBezTo>
                                  <a:cubicBezTo>
                                    <a:pt x="12621" y="16040"/>
                                    <a:pt x="16918" y="14951"/>
                                    <a:pt x="21600" y="14838"/>
                                  </a:cubicBezTo>
                                  <a:lnTo>
                                    <a:pt x="21600" y="6161"/>
                                  </a:lnTo>
                                  <a:cubicBezTo>
                                    <a:pt x="16918" y="6044"/>
                                    <a:pt x="12621" y="4960"/>
                                    <a:pt x="10850" y="3266"/>
                                  </a:cubicBezTo>
                                  <a:close/>
                                  <a:moveTo>
                                    <a:pt x="17884" y="17228"/>
                                  </a:moveTo>
                                  <a:cubicBezTo>
                                    <a:pt x="17884" y="17295"/>
                                    <a:pt x="17736" y="17350"/>
                                    <a:pt x="17550" y="17350"/>
                                  </a:cubicBezTo>
                                  <a:lnTo>
                                    <a:pt x="17550" y="17395"/>
                                  </a:lnTo>
                                  <a:cubicBezTo>
                                    <a:pt x="17723" y="17395"/>
                                    <a:pt x="17872" y="17363"/>
                                    <a:pt x="17946" y="17313"/>
                                  </a:cubicBezTo>
                                  <a:cubicBezTo>
                                    <a:pt x="18021" y="17363"/>
                                    <a:pt x="18169" y="17395"/>
                                    <a:pt x="18343" y="17395"/>
                                  </a:cubicBezTo>
                                  <a:lnTo>
                                    <a:pt x="18343" y="17350"/>
                                  </a:lnTo>
                                  <a:cubicBezTo>
                                    <a:pt x="18157" y="17350"/>
                                    <a:pt x="18008" y="17295"/>
                                    <a:pt x="18008" y="17228"/>
                                  </a:cubicBezTo>
                                  <a:lnTo>
                                    <a:pt x="17884" y="17228"/>
                                  </a:lnTo>
                                  <a:close/>
                                  <a:moveTo>
                                    <a:pt x="20448" y="18086"/>
                                  </a:moveTo>
                                  <a:cubicBezTo>
                                    <a:pt x="20708" y="18086"/>
                                    <a:pt x="20931" y="18018"/>
                                    <a:pt x="20981" y="17928"/>
                                  </a:cubicBezTo>
                                  <a:lnTo>
                                    <a:pt x="19928" y="17928"/>
                                  </a:lnTo>
                                  <a:cubicBezTo>
                                    <a:pt x="19965" y="18018"/>
                                    <a:pt x="20188" y="18086"/>
                                    <a:pt x="20448" y="18086"/>
                                  </a:cubicBezTo>
                                  <a:close/>
                                  <a:moveTo>
                                    <a:pt x="16844" y="18379"/>
                                  </a:moveTo>
                                  <a:cubicBezTo>
                                    <a:pt x="17439" y="18379"/>
                                    <a:pt x="17934" y="18226"/>
                                    <a:pt x="18058" y="18023"/>
                                  </a:cubicBezTo>
                                  <a:cubicBezTo>
                                    <a:pt x="18194" y="18108"/>
                                    <a:pt x="18454" y="18163"/>
                                    <a:pt x="18751" y="18163"/>
                                  </a:cubicBezTo>
                                  <a:cubicBezTo>
                                    <a:pt x="19135" y="18163"/>
                                    <a:pt x="19470" y="18063"/>
                                    <a:pt x="19544" y="17928"/>
                                  </a:cubicBezTo>
                                  <a:lnTo>
                                    <a:pt x="15618" y="17928"/>
                                  </a:lnTo>
                                  <a:cubicBezTo>
                                    <a:pt x="15606" y="18176"/>
                                    <a:pt x="16150" y="18379"/>
                                    <a:pt x="16844" y="18379"/>
                                  </a:cubicBezTo>
                                  <a:close/>
                                  <a:moveTo>
                                    <a:pt x="12819" y="18790"/>
                                  </a:moveTo>
                                  <a:lnTo>
                                    <a:pt x="12943" y="18790"/>
                                  </a:lnTo>
                                  <a:lnTo>
                                    <a:pt x="12943" y="18560"/>
                                  </a:lnTo>
                                  <a:lnTo>
                                    <a:pt x="12819" y="18560"/>
                                  </a:lnTo>
                                  <a:lnTo>
                                    <a:pt x="12819" y="18790"/>
                                  </a:lnTo>
                                  <a:close/>
                                  <a:moveTo>
                                    <a:pt x="12509" y="19617"/>
                                  </a:moveTo>
                                  <a:cubicBezTo>
                                    <a:pt x="12509" y="19653"/>
                                    <a:pt x="12596" y="19685"/>
                                    <a:pt x="12695" y="19685"/>
                                  </a:cubicBezTo>
                                  <a:cubicBezTo>
                                    <a:pt x="12794" y="19685"/>
                                    <a:pt x="12881" y="19653"/>
                                    <a:pt x="12881" y="19617"/>
                                  </a:cubicBezTo>
                                  <a:lnTo>
                                    <a:pt x="12881" y="19436"/>
                                  </a:lnTo>
                                  <a:lnTo>
                                    <a:pt x="12509" y="19513"/>
                                  </a:lnTo>
                                  <a:lnTo>
                                    <a:pt x="12509" y="19617"/>
                                  </a:lnTo>
                                  <a:close/>
                                  <a:moveTo>
                                    <a:pt x="7728" y="21302"/>
                                  </a:moveTo>
                                  <a:cubicBezTo>
                                    <a:pt x="7989" y="21302"/>
                                    <a:pt x="8211" y="21234"/>
                                    <a:pt x="8261" y="21144"/>
                                  </a:cubicBezTo>
                                  <a:lnTo>
                                    <a:pt x="7208" y="21144"/>
                                  </a:lnTo>
                                  <a:cubicBezTo>
                                    <a:pt x="7258" y="21239"/>
                                    <a:pt x="7468" y="21302"/>
                                    <a:pt x="7728" y="21302"/>
                                  </a:cubicBezTo>
                                  <a:close/>
                                  <a:moveTo>
                                    <a:pt x="8112" y="18790"/>
                                  </a:moveTo>
                                  <a:lnTo>
                                    <a:pt x="8236" y="18790"/>
                                  </a:lnTo>
                                  <a:lnTo>
                                    <a:pt x="8236" y="17869"/>
                                  </a:lnTo>
                                  <a:lnTo>
                                    <a:pt x="8112" y="17869"/>
                                  </a:lnTo>
                                  <a:lnTo>
                                    <a:pt x="8112" y="18790"/>
                                  </a:lnTo>
                                  <a:close/>
                                  <a:moveTo>
                                    <a:pt x="4843" y="17259"/>
                                  </a:moveTo>
                                  <a:cubicBezTo>
                                    <a:pt x="4967" y="17359"/>
                                    <a:pt x="5251" y="17426"/>
                                    <a:pt x="5573" y="17426"/>
                                  </a:cubicBezTo>
                                  <a:cubicBezTo>
                                    <a:pt x="5957" y="17426"/>
                                    <a:pt x="6292" y="17327"/>
                                    <a:pt x="6366" y="17191"/>
                                  </a:cubicBezTo>
                                  <a:lnTo>
                                    <a:pt x="3332" y="17191"/>
                                  </a:lnTo>
                                  <a:cubicBezTo>
                                    <a:pt x="3406" y="17327"/>
                                    <a:pt x="3728" y="17426"/>
                                    <a:pt x="4124" y="17426"/>
                                  </a:cubicBezTo>
                                  <a:cubicBezTo>
                                    <a:pt x="4446" y="17426"/>
                                    <a:pt x="4719" y="17359"/>
                                    <a:pt x="4843" y="17259"/>
                                  </a:cubicBezTo>
                                  <a:close/>
                                  <a:moveTo>
                                    <a:pt x="4124" y="21600"/>
                                  </a:moveTo>
                                  <a:cubicBezTo>
                                    <a:pt x="4719" y="21600"/>
                                    <a:pt x="5214" y="21446"/>
                                    <a:pt x="5338" y="21243"/>
                                  </a:cubicBezTo>
                                  <a:cubicBezTo>
                                    <a:pt x="5474" y="21329"/>
                                    <a:pt x="5734" y="21383"/>
                                    <a:pt x="6032" y="21383"/>
                                  </a:cubicBezTo>
                                  <a:cubicBezTo>
                                    <a:pt x="6416" y="21383"/>
                                    <a:pt x="6750" y="21284"/>
                                    <a:pt x="6824" y="21148"/>
                                  </a:cubicBezTo>
                                  <a:lnTo>
                                    <a:pt x="2898" y="21148"/>
                                  </a:lnTo>
                                  <a:cubicBezTo>
                                    <a:pt x="2886" y="21397"/>
                                    <a:pt x="3443" y="21600"/>
                                    <a:pt x="4124" y="21600"/>
                                  </a:cubicBezTo>
                                  <a:close/>
                                  <a:moveTo>
                                    <a:pt x="7617" y="18790"/>
                                  </a:moveTo>
                                  <a:lnTo>
                                    <a:pt x="7741" y="18790"/>
                                  </a:lnTo>
                                  <a:lnTo>
                                    <a:pt x="7741" y="18330"/>
                                  </a:lnTo>
                                  <a:lnTo>
                                    <a:pt x="7617" y="18330"/>
                                  </a:lnTo>
                                  <a:lnTo>
                                    <a:pt x="7617" y="18790"/>
                                  </a:lnTo>
                                  <a:close/>
                                  <a:moveTo>
                                    <a:pt x="8670" y="19432"/>
                                  </a:moveTo>
                                  <a:lnTo>
                                    <a:pt x="8670" y="19613"/>
                                  </a:lnTo>
                                  <a:cubicBezTo>
                                    <a:pt x="8670" y="19649"/>
                                    <a:pt x="8756" y="19680"/>
                                    <a:pt x="8855" y="19680"/>
                                  </a:cubicBezTo>
                                  <a:cubicBezTo>
                                    <a:pt x="8955" y="19680"/>
                                    <a:pt x="9041" y="19649"/>
                                    <a:pt x="9041" y="19613"/>
                                  </a:cubicBezTo>
                                  <a:lnTo>
                                    <a:pt x="9041" y="19509"/>
                                  </a:lnTo>
                                  <a:lnTo>
                                    <a:pt x="8670" y="19432"/>
                                  </a:lnTo>
                                  <a:close/>
                                  <a:moveTo>
                                    <a:pt x="8236" y="17422"/>
                                  </a:moveTo>
                                  <a:lnTo>
                                    <a:pt x="8112" y="17422"/>
                                  </a:lnTo>
                                  <a:lnTo>
                                    <a:pt x="8112" y="17652"/>
                                  </a:lnTo>
                                  <a:lnTo>
                                    <a:pt x="8236" y="17652"/>
                                  </a:lnTo>
                                  <a:lnTo>
                                    <a:pt x="8236" y="17422"/>
                                  </a:lnTo>
                                  <a:close/>
                                  <a:moveTo>
                                    <a:pt x="7741" y="19418"/>
                                  </a:moveTo>
                                  <a:cubicBezTo>
                                    <a:pt x="7741" y="19454"/>
                                    <a:pt x="7828" y="19486"/>
                                    <a:pt x="7927" y="19486"/>
                                  </a:cubicBezTo>
                                  <a:cubicBezTo>
                                    <a:pt x="8026" y="19486"/>
                                    <a:pt x="8112" y="19454"/>
                                    <a:pt x="8112" y="19418"/>
                                  </a:cubicBezTo>
                                  <a:lnTo>
                                    <a:pt x="8112" y="19314"/>
                                  </a:lnTo>
                                  <a:lnTo>
                                    <a:pt x="7741" y="19238"/>
                                  </a:lnTo>
                                  <a:lnTo>
                                    <a:pt x="7741" y="19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7" name="図形"/>
                          <wps:cNvSpPr/>
                          <wps:spPr>
                            <a:xfrm>
                              <a:off x="8001000" y="609599"/>
                              <a:ext cx="96521" cy="56337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51"/>
                                  </a:moveTo>
                                  <a:cubicBezTo>
                                    <a:pt x="18474" y="58"/>
                                    <a:pt x="14779" y="0"/>
                                    <a:pt x="10800" y="0"/>
                                  </a:cubicBezTo>
                                  <a:cubicBezTo>
                                    <a:pt x="6821" y="0"/>
                                    <a:pt x="2842" y="54"/>
                                    <a:pt x="0" y="151"/>
                                  </a:cubicBezTo>
                                  <a:cubicBezTo>
                                    <a:pt x="3411" y="112"/>
                                    <a:pt x="7105" y="88"/>
                                    <a:pt x="10800" y="88"/>
                                  </a:cubicBezTo>
                                  <a:cubicBezTo>
                                    <a:pt x="14779" y="88"/>
                                    <a:pt x="18474" y="107"/>
                                    <a:pt x="21600" y="151"/>
                                  </a:cubicBezTo>
                                  <a:close/>
                                  <a:moveTo>
                                    <a:pt x="0" y="21449"/>
                                  </a:moveTo>
                                  <a:cubicBezTo>
                                    <a:pt x="3126" y="21542"/>
                                    <a:pt x="6821" y="21600"/>
                                    <a:pt x="10800" y="21600"/>
                                  </a:cubicBezTo>
                                  <a:cubicBezTo>
                                    <a:pt x="14779" y="21600"/>
                                    <a:pt x="18758" y="21546"/>
                                    <a:pt x="21600" y="21449"/>
                                  </a:cubicBezTo>
                                  <a:cubicBezTo>
                                    <a:pt x="18189" y="21488"/>
                                    <a:pt x="14495" y="21512"/>
                                    <a:pt x="10800" y="21512"/>
                                  </a:cubicBezTo>
                                  <a:cubicBezTo>
                                    <a:pt x="6821" y="21512"/>
                                    <a:pt x="3126" y="21493"/>
                                    <a:pt x="0" y="214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g:grpSp>
                        <wpg:cNvPr id="3" name="グループ 3">
                          <a:extLst>
                            <a:ext uri="{FF2B5EF4-FFF2-40B4-BE49-F238E27FC236}">
                              <a16:creationId xmlns:a16="http://schemas.microsoft.com/office/drawing/2014/main" id="{271B879B-DC26-3149-A11C-1A37E2B5BC40}"/>
                            </a:ext>
                          </a:extLst>
                        </wpg:cNvPr>
                        <wpg:cNvGrpSpPr/>
                        <wpg:grpSpPr>
                          <a:xfrm>
                            <a:off x="4635500" y="0"/>
                            <a:ext cx="2194561" cy="6858000"/>
                            <a:chOff x="4635500" y="0"/>
                            <a:chExt cx="2194561" cy="6858000"/>
                          </a:xfrm>
                        </wpg:grpSpPr>
                        <wps:wsp>
                          <wps:cNvPr id="22" name="長方形"/>
                          <wps:cNvSpPr/>
                          <wps:spPr>
                            <a:xfrm>
                              <a:off x="4635500" y="0"/>
                              <a:ext cx="2194561" cy="685800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3" name="図形"/>
                          <wps:cNvSpPr/>
                          <wps:spPr>
                            <a:xfrm>
                              <a:off x="4699000" y="114299"/>
                              <a:ext cx="2052321" cy="66230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6229" y="1541"/>
                                  </a:moveTo>
                                  <a:cubicBezTo>
                                    <a:pt x="6162" y="1541"/>
                                    <a:pt x="6095" y="1557"/>
                                    <a:pt x="6095" y="1582"/>
                                  </a:cubicBezTo>
                                  <a:cubicBezTo>
                                    <a:pt x="6095" y="1603"/>
                                    <a:pt x="6149" y="1624"/>
                                    <a:pt x="6229" y="1624"/>
                                  </a:cubicBezTo>
                                  <a:cubicBezTo>
                                    <a:pt x="6296" y="1624"/>
                                    <a:pt x="6362" y="1607"/>
                                    <a:pt x="6362" y="1582"/>
                                  </a:cubicBezTo>
                                  <a:cubicBezTo>
                                    <a:pt x="6362" y="1557"/>
                                    <a:pt x="6309" y="1541"/>
                                    <a:pt x="6229" y="1541"/>
                                  </a:cubicBezTo>
                                  <a:close/>
                                  <a:moveTo>
                                    <a:pt x="6229" y="489"/>
                                  </a:moveTo>
                                  <a:cubicBezTo>
                                    <a:pt x="6162" y="489"/>
                                    <a:pt x="6095" y="505"/>
                                    <a:pt x="6095" y="530"/>
                                  </a:cubicBezTo>
                                  <a:cubicBezTo>
                                    <a:pt x="6095" y="555"/>
                                    <a:pt x="6149" y="572"/>
                                    <a:pt x="6229" y="572"/>
                                  </a:cubicBezTo>
                                  <a:cubicBezTo>
                                    <a:pt x="6296" y="572"/>
                                    <a:pt x="6362" y="555"/>
                                    <a:pt x="6362" y="530"/>
                                  </a:cubicBezTo>
                                  <a:cubicBezTo>
                                    <a:pt x="6362" y="505"/>
                                    <a:pt x="6309" y="489"/>
                                    <a:pt x="6229" y="489"/>
                                  </a:cubicBezTo>
                                  <a:close/>
                                  <a:moveTo>
                                    <a:pt x="7766" y="19964"/>
                                  </a:moveTo>
                                  <a:cubicBezTo>
                                    <a:pt x="7699" y="19964"/>
                                    <a:pt x="7632" y="19981"/>
                                    <a:pt x="7632" y="20005"/>
                                  </a:cubicBezTo>
                                  <a:cubicBezTo>
                                    <a:pt x="7632" y="20030"/>
                                    <a:pt x="7686" y="20047"/>
                                    <a:pt x="7766" y="20047"/>
                                  </a:cubicBezTo>
                                  <a:cubicBezTo>
                                    <a:pt x="7846" y="20047"/>
                                    <a:pt x="7900" y="20030"/>
                                    <a:pt x="7900" y="20005"/>
                                  </a:cubicBezTo>
                                  <a:cubicBezTo>
                                    <a:pt x="7900" y="19981"/>
                                    <a:pt x="7846" y="19964"/>
                                    <a:pt x="7766" y="19964"/>
                                  </a:cubicBezTo>
                                  <a:close/>
                                  <a:moveTo>
                                    <a:pt x="7766" y="21024"/>
                                  </a:moveTo>
                                  <a:cubicBezTo>
                                    <a:pt x="7699" y="21024"/>
                                    <a:pt x="7632" y="21041"/>
                                    <a:pt x="7632" y="21066"/>
                                  </a:cubicBezTo>
                                  <a:cubicBezTo>
                                    <a:pt x="7632" y="21086"/>
                                    <a:pt x="7686" y="21107"/>
                                    <a:pt x="7766" y="21107"/>
                                  </a:cubicBezTo>
                                  <a:cubicBezTo>
                                    <a:pt x="7846" y="21107"/>
                                    <a:pt x="7900" y="21091"/>
                                    <a:pt x="7900" y="21066"/>
                                  </a:cubicBezTo>
                                  <a:cubicBezTo>
                                    <a:pt x="7900" y="21041"/>
                                    <a:pt x="7846" y="21024"/>
                                    <a:pt x="7766" y="21024"/>
                                  </a:cubicBezTo>
                                  <a:close/>
                                  <a:moveTo>
                                    <a:pt x="6229" y="5732"/>
                                  </a:moveTo>
                                  <a:cubicBezTo>
                                    <a:pt x="6162" y="5732"/>
                                    <a:pt x="6095" y="5749"/>
                                    <a:pt x="6095" y="5774"/>
                                  </a:cubicBezTo>
                                  <a:cubicBezTo>
                                    <a:pt x="6095" y="5795"/>
                                    <a:pt x="6149" y="5815"/>
                                    <a:pt x="6229" y="5815"/>
                                  </a:cubicBezTo>
                                  <a:cubicBezTo>
                                    <a:pt x="6296" y="5815"/>
                                    <a:pt x="6362" y="5799"/>
                                    <a:pt x="6362" y="5774"/>
                                  </a:cubicBezTo>
                                  <a:cubicBezTo>
                                    <a:pt x="6362" y="5753"/>
                                    <a:pt x="6309" y="5732"/>
                                    <a:pt x="6229" y="5732"/>
                                  </a:cubicBezTo>
                                  <a:close/>
                                  <a:moveTo>
                                    <a:pt x="6229" y="6780"/>
                                  </a:moveTo>
                                  <a:cubicBezTo>
                                    <a:pt x="6162" y="6780"/>
                                    <a:pt x="6095" y="6797"/>
                                    <a:pt x="6095" y="6822"/>
                                  </a:cubicBezTo>
                                  <a:cubicBezTo>
                                    <a:pt x="6095" y="6842"/>
                                    <a:pt x="6149" y="6863"/>
                                    <a:pt x="6229" y="6863"/>
                                  </a:cubicBezTo>
                                  <a:cubicBezTo>
                                    <a:pt x="6296" y="6863"/>
                                    <a:pt x="6362" y="6847"/>
                                    <a:pt x="6362" y="6822"/>
                                  </a:cubicBezTo>
                                  <a:cubicBezTo>
                                    <a:pt x="6362" y="6801"/>
                                    <a:pt x="6309" y="6780"/>
                                    <a:pt x="6229" y="6780"/>
                                  </a:cubicBezTo>
                                  <a:close/>
                                  <a:moveTo>
                                    <a:pt x="6229" y="4684"/>
                                  </a:moveTo>
                                  <a:cubicBezTo>
                                    <a:pt x="6162" y="4684"/>
                                    <a:pt x="6095" y="4701"/>
                                    <a:pt x="6095" y="4726"/>
                                  </a:cubicBezTo>
                                  <a:cubicBezTo>
                                    <a:pt x="6095" y="4751"/>
                                    <a:pt x="6149" y="4767"/>
                                    <a:pt x="6229" y="4767"/>
                                  </a:cubicBezTo>
                                  <a:cubicBezTo>
                                    <a:pt x="6296" y="4767"/>
                                    <a:pt x="6362" y="4751"/>
                                    <a:pt x="6362" y="4726"/>
                                  </a:cubicBezTo>
                                  <a:cubicBezTo>
                                    <a:pt x="6362" y="4701"/>
                                    <a:pt x="6309" y="4684"/>
                                    <a:pt x="6229" y="4684"/>
                                  </a:cubicBezTo>
                                  <a:close/>
                                  <a:moveTo>
                                    <a:pt x="6229" y="2589"/>
                                  </a:moveTo>
                                  <a:cubicBezTo>
                                    <a:pt x="6162" y="2589"/>
                                    <a:pt x="6095" y="2605"/>
                                    <a:pt x="6095" y="2630"/>
                                  </a:cubicBezTo>
                                  <a:cubicBezTo>
                                    <a:pt x="6095" y="2655"/>
                                    <a:pt x="6149" y="2672"/>
                                    <a:pt x="6229" y="2672"/>
                                  </a:cubicBezTo>
                                  <a:cubicBezTo>
                                    <a:pt x="6296" y="2672"/>
                                    <a:pt x="6362" y="2655"/>
                                    <a:pt x="6362" y="2630"/>
                                  </a:cubicBezTo>
                                  <a:cubicBezTo>
                                    <a:pt x="6362" y="2605"/>
                                    <a:pt x="6309" y="2589"/>
                                    <a:pt x="6229" y="2589"/>
                                  </a:cubicBezTo>
                                  <a:close/>
                                  <a:moveTo>
                                    <a:pt x="6229" y="3637"/>
                                  </a:moveTo>
                                  <a:cubicBezTo>
                                    <a:pt x="6162" y="3637"/>
                                    <a:pt x="6095" y="3653"/>
                                    <a:pt x="6095" y="3678"/>
                                  </a:cubicBezTo>
                                  <a:cubicBezTo>
                                    <a:pt x="6095" y="3699"/>
                                    <a:pt x="6149" y="3719"/>
                                    <a:pt x="6229" y="3719"/>
                                  </a:cubicBezTo>
                                  <a:cubicBezTo>
                                    <a:pt x="6296" y="3719"/>
                                    <a:pt x="6362" y="3703"/>
                                    <a:pt x="6362" y="3678"/>
                                  </a:cubicBezTo>
                                  <a:cubicBezTo>
                                    <a:pt x="6362" y="3653"/>
                                    <a:pt x="6309" y="3637"/>
                                    <a:pt x="6229" y="3637"/>
                                  </a:cubicBezTo>
                                  <a:close/>
                                  <a:moveTo>
                                    <a:pt x="7766" y="10483"/>
                                  </a:moveTo>
                                  <a:cubicBezTo>
                                    <a:pt x="7699" y="10483"/>
                                    <a:pt x="7632" y="10500"/>
                                    <a:pt x="7632" y="10525"/>
                                  </a:cubicBezTo>
                                  <a:cubicBezTo>
                                    <a:pt x="7632" y="10549"/>
                                    <a:pt x="7686" y="10566"/>
                                    <a:pt x="7766" y="10566"/>
                                  </a:cubicBezTo>
                                  <a:cubicBezTo>
                                    <a:pt x="7846" y="10566"/>
                                    <a:pt x="7900" y="10549"/>
                                    <a:pt x="7900" y="10525"/>
                                  </a:cubicBezTo>
                                  <a:cubicBezTo>
                                    <a:pt x="7900" y="10500"/>
                                    <a:pt x="7846" y="10483"/>
                                    <a:pt x="7766" y="10483"/>
                                  </a:cubicBezTo>
                                  <a:close/>
                                  <a:moveTo>
                                    <a:pt x="7766" y="12579"/>
                                  </a:moveTo>
                                  <a:cubicBezTo>
                                    <a:pt x="7699" y="12579"/>
                                    <a:pt x="7632" y="12596"/>
                                    <a:pt x="7632" y="12620"/>
                                  </a:cubicBezTo>
                                  <a:cubicBezTo>
                                    <a:pt x="7632" y="12645"/>
                                    <a:pt x="7686" y="12662"/>
                                    <a:pt x="7766" y="12662"/>
                                  </a:cubicBezTo>
                                  <a:cubicBezTo>
                                    <a:pt x="7846" y="12662"/>
                                    <a:pt x="7900" y="12645"/>
                                    <a:pt x="7900" y="12620"/>
                                  </a:cubicBezTo>
                                  <a:cubicBezTo>
                                    <a:pt x="7900" y="12596"/>
                                    <a:pt x="7846" y="12579"/>
                                    <a:pt x="7766" y="12579"/>
                                  </a:cubicBezTo>
                                  <a:close/>
                                  <a:moveTo>
                                    <a:pt x="7766" y="11531"/>
                                  </a:moveTo>
                                  <a:cubicBezTo>
                                    <a:pt x="7699" y="11531"/>
                                    <a:pt x="7632" y="11548"/>
                                    <a:pt x="7632" y="11572"/>
                                  </a:cubicBezTo>
                                  <a:cubicBezTo>
                                    <a:pt x="7632" y="11593"/>
                                    <a:pt x="7686" y="11614"/>
                                    <a:pt x="7766" y="11614"/>
                                  </a:cubicBezTo>
                                  <a:cubicBezTo>
                                    <a:pt x="7846" y="11614"/>
                                    <a:pt x="7900" y="11597"/>
                                    <a:pt x="7900" y="11572"/>
                                  </a:cubicBezTo>
                                  <a:cubicBezTo>
                                    <a:pt x="7900" y="11552"/>
                                    <a:pt x="7846" y="11531"/>
                                    <a:pt x="7766" y="11531"/>
                                  </a:cubicBezTo>
                                  <a:close/>
                                  <a:moveTo>
                                    <a:pt x="6229" y="7828"/>
                                  </a:moveTo>
                                  <a:cubicBezTo>
                                    <a:pt x="6162" y="7828"/>
                                    <a:pt x="6095" y="7845"/>
                                    <a:pt x="6095" y="7870"/>
                                  </a:cubicBezTo>
                                  <a:cubicBezTo>
                                    <a:pt x="6095" y="7890"/>
                                    <a:pt x="6149" y="7911"/>
                                    <a:pt x="6229" y="7911"/>
                                  </a:cubicBezTo>
                                  <a:cubicBezTo>
                                    <a:pt x="6296" y="7911"/>
                                    <a:pt x="6362" y="7894"/>
                                    <a:pt x="6362" y="7870"/>
                                  </a:cubicBezTo>
                                  <a:cubicBezTo>
                                    <a:pt x="6362" y="7849"/>
                                    <a:pt x="6309" y="7828"/>
                                    <a:pt x="6229" y="7828"/>
                                  </a:cubicBezTo>
                                  <a:close/>
                                  <a:moveTo>
                                    <a:pt x="7766" y="13631"/>
                                  </a:moveTo>
                                  <a:cubicBezTo>
                                    <a:pt x="7699" y="13631"/>
                                    <a:pt x="7632" y="13648"/>
                                    <a:pt x="7632" y="13672"/>
                                  </a:cubicBezTo>
                                  <a:cubicBezTo>
                                    <a:pt x="7632" y="13693"/>
                                    <a:pt x="7686" y="13714"/>
                                    <a:pt x="7766" y="13714"/>
                                  </a:cubicBezTo>
                                  <a:cubicBezTo>
                                    <a:pt x="7846" y="13714"/>
                                    <a:pt x="7900" y="13697"/>
                                    <a:pt x="7900" y="13672"/>
                                  </a:cubicBezTo>
                                  <a:cubicBezTo>
                                    <a:pt x="7900" y="13648"/>
                                    <a:pt x="7846" y="13631"/>
                                    <a:pt x="7766" y="13631"/>
                                  </a:cubicBezTo>
                                  <a:close/>
                                  <a:moveTo>
                                    <a:pt x="7766" y="18870"/>
                                  </a:moveTo>
                                  <a:cubicBezTo>
                                    <a:pt x="7699" y="18870"/>
                                    <a:pt x="7632" y="18887"/>
                                    <a:pt x="7632" y="18912"/>
                                  </a:cubicBezTo>
                                  <a:cubicBezTo>
                                    <a:pt x="7632" y="18933"/>
                                    <a:pt x="7686" y="18953"/>
                                    <a:pt x="7766" y="18953"/>
                                  </a:cubicBezTo>
                                  <a:cubicBezTo>
                                    <a:pt x="7846" y="18953"/>
                                    <a:pt x="7900" y="18937"/>
                                    <a:pt x="7900" y="18912"/>
                                  </a:cubicBezTo>
                                  <a:cubicBezTo>
                                    <a:pt x="7900" y="18891"/>
                                    <a:pt x="7846" y="18870"/>
                                    <a:pt x="7766" y="18870"/>
                                  </a:cubicBezTo>
                                  <a:close/>
                                  <a:moveTo>
                                    <a:pt x="7766" y="17823"/>
                                  </a:moveTo>
                                  <a:cubicBezTo>
                                    <a:pt x="7699" y="17823"/>
                                    <a:pt x="7632" y="17839"/>
                                    <a:pt x="7632" y="17864"/>
                                  </a:cubicBezTo>
                                  <a:cubicBezTo>
                                    <a:pt x="7632" y="17885"/>
                                    <a:pt x="7686" y="17905"/>
                                    <a:pt x="7766" y="17905"/>
                                  </a:cubicBezTo>
                                  <a:cubicBezTo>
                                    <a:pt x="7846" y="17905"/>
                                    <a:pt x="7900" y="17889"/>
                                    <a:pt x="7900" y="17864"/>
                                  </a:cubicBezTo>
                                  <a:cubicBezTo>
                                    <a:pt x="7900" y="17843"/>
                                    <a:pt x="7846" y="17823"/>
                                    <a:pt x="7766" y="17823"/>
                                  </a:cubicBezTo>
                                  <a:close/>
                                  <a:moveTo>
                                    <a:pt x="7766" y="16775"/>
                                  </a:moveTo>
                                  <a:cubicBezTo>
                                    <a:pt x="7699" y="16775"/>
                                    <a:pt x="7632" y="16791"/>
                                    <a:pt x="7632" y="16816"/>
                                  </a:cubicBezTo>
                                  <a:cubicBezTo>
                                    <a:pt x="7632" y="16837"/>
                                    <a:pt x="7686" y="16858"/>
                                    <a:pt x="7766" y="16858"/>
                                  </a:cubicBezTo>
                                  <a:cubicBezTo>
                                    <a:pt x="7846" y="16858"/>
                                    <a:pt x="7900" y="16841"/>
                                    <a:pt x="7900" y="16816"/>
                                  </a:cubicBezTo>
                                  <a:cubicBezTo>
                                    <a:pt x="7900" y="16791"/>
                                    <a:pt x="7846" y="16775"/>
                                    <a:pt x="7766" y="16775"/>
                                  </a:cubicBezTo>
                                  <a:close/>
                                  <a:moveTo>
                                    <a:pt x="7766" y="14679"/>
                                  </a:moveTo>
                                  <a:cubicBezTo>
                                    <a:pt x="7699" y="14679"/>
                                    <a:pt x="7632" y="14695"/>
                                    <a:pt x="7632" y="14720"/>
                                  </a:cubicBezTo>
                                  <a:cubicBezTo>
                                    <a:pt x="7632" y="14741"/>
                                    <a:pt x="7686" y="14762"/>
                                    <a:pt x="7766" y="14762"/>
                                  </a:cubicBezTo>
                                  <a:cubicBezTo>
                                    <a:pt x="7846" y="14762"/>
                                    <a:pt x="7900" y="14745"/>
                                    <a:pt x="7900" y="14720"/>
                                  </a:cubicBezTo>
                                  <a:cubicBezTo>
                                    <a:pt x="7900" y="14695"/>
                                    <a:pt x="7846" y="14679"/>
                                    <a:pt x="7766" y="14679"/>
                                  </a:cubicBezTo>
                                  <a:close/>
                                  <a:moveTo>
                                    <a:pt x="7766" y="15727"/>
                                  </a:moveTo>
                                  <a:cubicBezTo>
                                    <a:pt x="7699" y="15727"/>
                                    <a:pt x="7632" y="15743"/>
                                    <a:pt x="7632" y="15768"/>
                                  </a:cubicBezTo>
                                  <a:cubicBezTo>
                                    <a:pt x="7632" y="15793"/>
                                    <a:pt x="7686" y="15810"/>
                                    <a:pt x="7766" y="15810"/>
                                  </a:cubicBezTo>
                                  <a:cubicBezTo>
                                    <a:pt x="7846" y="15810"/>
                                    <a:pt x="7900" y="15793"/>
                                    <a:pt x="7900" y="15768"/>
                                  </a:cubicBezTo>
                                  <a:cubicBezTo>
                                    <a:pt x="7900" y="15743"/>
                                    <a:pt x="7846" y="15727"/>
                                    <a:pt x="7766" y="15727"/>
                                  </a:cubicBezTo>
                                  <a:close/>
                                  <a:moveTo>
                                    <a:pt x="4718" y="3144"/>
                                  </a:moveTo>
                                  <a:cubicBezTo>
                                    <a:pt x="4651" y="3144"/>
                                    <a:pt x="4585" y="3160"/>
                                    <a:pt x="4585" y="3185"/>
                                  </a:cubicBezTo>
                                  <a:cubicBezTo>
                                    <a:pt x="4585" y="3206"/>
                                    <a:pt x="4638" y="3227"/>
                                    <a:pt x="4718" y="3227"/>
                                  </a:cubicBezTo>
                                  <a:cubicBezTo>
                                    <a:pt x="4785" y="3227"/>
                                    <a:pt x="4852" y="3210"/>
                                    <a:pt x="4852" y="3185"/>
                                  </a:cubicBezTo>
                                  <a:cubicBezTo>
                                    <a:pt x="4852" y="3160"/>
                                    <a:pt x="4799" y="3144"/>
                                    <a:pt x="4718" y="3144"/>
                                  </a:cubicBezTo>
                                  <a:close/>
                                  <a:moveTo>
                                    <a:pt x="4718" y="0"/>
                                  </a:moveTo>
                                  <a:cubicBezTo>
                                    <a:pt x="4651" y="0"/>
                                    <a:pt x="4585" y="17"/>
                                    <a:pt x="4585" y="41"/>
                                  </a:cubicBezTo>
                                  <a:cubicBezTo>
                                    <a:pt x="4585" y="62"/>
                                    <a:pt x="4638" y="83"/>
                                    <a:pt x="4718" y="83"/>
                                  </a:cubicBezTo>
                                  <a:cubicBezTo>
                                    <a:pt x="4785" y="83"/>
                                    <a:pt x="4852" y="66"/>
                                    <a:pt x="4852" y="41"/>
                                  </a:cubicBezTo>
                                  <a:cubicBezTo>
                                    <a:pt x="4852" y="17"/>
                                    <a:pt x="4799" y="0"/>
                                    <a:pt x="4718" y="0"/>
                                  </a:cubicBezTo>
                                  <a:close/>
                                  <a:moveTo>
                                    <a:pt x="6229" y="21517"/>
                                  </a:moveTo>
                                  <a:cubicBezTo>
                                    <a:pt x="6162" y="21517"/>
                                    <a:pt x="6095" y="21534"/>
                                    <a:pt x="6095" y="21559"/>
                                  </a:cubicBezTo>
                                  <a:cubicBezTo>
                                    <a:pt x="6095" y="21579"/>
                                    <a:pt x="6149" y="21600"/>
                                    <a:pt x="6229" y="21600"/>
                                  </a:cubicBezTo>
                                  <a:cubicBezTo>
                                    <a:pt x="6296" y="21600"/>
                                    <a:pt x="6362" y="21583"/>
                                    <a:pt x="6362" y="21559"/>
                                  </a:cubicBezTo>
                                  <a:cubicBezTo>
                                    <a:pt x="6362" y="21534"/>
                                    <a:pt x="6309" y="21517"/>
                                    <a:pt x="6229" y="21517"/>
                                  </a:cubicBezTo>
                                  <a:close/>
                                  <a:moveTo>
                                    <a:pt x="4718" y="1048"/>
                                  </a:moveTo>
                                  <a:cubicBezTo>
                                    <a:pt x="4651" y="1048"/>
                                    <a:pt x="4585" y="1064"/>
                                    <a:pt x="4585" y="1089"/>
                                  </a:cubicBezTo>
                                  <a:cubicBezTo>
                                    <a:pt x="4585" y="1110"/>
                                    <a:pt x="4638" y="1131"/>
                                    <a:pt x="4718" y="1131"/>
                                  </a:cubicBezTo>
                                  <a:cubicBezTo>
                                    <a:pt x="4785" y="1131"/>
                                    <a:pt x="4852" y="1114"/>
                                    <a:pt x="4852" y="1089"/>
                                  </a:cubicBezTo>
                                  <a:cubicBezTo>
                                    <a:pt x="4852" y="1064"/>
                                    <a:pt x="4799" y="1048"/>
                                    <a:pt x="4718" y="1048"/>
                                  </a:cubicBezTo>
                                  <a:close/>
                                  <a:moveTo>
                                    <a:pt x="6229" y="19363"/>
                                  </a:moveTo>
                                  <a:cubicBezTo>
                                    <a:pt x="6162" y="19363"/>
                                    <a:pt x="6095" y="19380"/>
                                    <a:pt x="6095" y="19405"/>
                                  </a:cubicBezTo>
                                  <a:cubicBezTo>
                                    <a:pt x="6095" y="19426"/>
                                    <a:pt x="6149" y="19446"/>
                                    <a:pt x="6229" y="19446"/>
                                  </a:cubicBezTo>
                                  <a:cubicBezTo>
                                    <a:pt x="6296" y="19446"/>
                                    <a:pt x="6362" y="19430"/>
                                    <a:pt x="6362" y="19405"/>
                                  </a:cubicBezTo>
                                  <a:cubicBezTo>
                                    <a:pt x="6362" y="19384"/>
                                    <a:pt x="6309" y="19363"/>
                                    <a:pt x="6229" y="19363"/>
                                  </a:cubicBezTo>
                                  <a:close/>
                                  <a:moveTo>
                                    <a:pt x="4718" y="5240"/>
                                  </a:moveTo>
                                  <a:cubicBezTo>
                                    <a:pt x="4651" y="5240"/>
                                    <a:pt x="4585" y="5256"/>
                                    <a:pt x="4585" y="5281"/>
                                  </a:cubicBezTo>
                                  <a:cubicBezTo>
                                    <a:pt x="4585" y="5306"/>
                                    <a:pt x="4638" y="5322"/>
                                    <a:pt x="4718" y="5322"/>
                                  </a:cubicBezTo>
                                  <a:cubicBezTo>
                                    <a:pt x="4785" y="5322"/>
                                    <a:pt x="4852" y="5306"/>
                                    <a:pt x="4852" y="5281"/>
                                  </a:cubicBezTo>
                                  <a:cubicBezTo>
                                    <a:pt x="4852" y="5256"/>
                                    <a:pt x="4799" y="5240"/>
                                    <a:pt x="4718" y="5240"/>
                                  </a:cubicBezTo>
                                  <a:close/>
                                  <a:moveTo>
                                    <a:pt x="4718" y="4192"/>
                                  </a:moveTo>
                                  <a:cubicBezTo>
                                    <a:pt x="4651" y="4192"/>
                                    <a:pt x="4585" y="4208"/>
                                    <a:pt x="4585" y="4233"/>
                                  </a:cubicBezTo>
                                  <a:cubicBezTo>
                                    <a:pt x="4585" y="4254"/>
                                    <a:pt x="4638" y="4274"/>
                                    <a:pt x="4718" y="4274"/>
                                  </a:cubicBezTo>
                                  <a:cubicBezTo>
                                    <a:pt x="4785" y="4274"/>
                                    <a:pt x="4852" y="4258"/>
                                    <a:pt x="4852" y="4233"/>
                                  </a:cubicBezTo>
                                  <a:cubicBezTo>
                                    <a:pt x="4852" y="4212"/>
                                    <a:pt x="4799" y="4192"/>
                                    <a:pt x="4718" y="4192"/>
                                  </a:cubicBezTo>
                                  <a:close/>
                                  <a:moveTo>
                                    <a:pt x="6229" y="8880"/>
                                  </a:moveTo>
                                  <a:cubicBezTo>
                                    <a:pt x="6162" y="8880"/>
                                    <a:pt x="6095" y="8897"/>
                                    <a:pt x="6095" y="8922"/>
                                  </a:cubicBezTo>
                                  <a:cubicBezTo>
                                    <a:pt x="6095" y="8942"/>
                                    <a:pt x="6149" y="8963"/>
                                    <a:pt x="6229" y="8963"/>
                                  </a:cubicBezTo>
                                  <a:cubicBezTo>
                                    <a:pt x="6296" y="8963"/>
                                    <a:pt x="6362" y="8947"/>
                                    <a:pt x="6362" y="8922"/>
                                  </a:cubicBezTo>
                                  <a:cubicBezTo>
                                    <a:pt x="6362" y="8897"/>
                                    <a:pt x="6309" y="8880"/>
                                    <a:pt x="6229" y="8880"/>
                                  </a:cubicBezTo>
                                  <a:close/>
                                  <a:moveTo>
                                    <a:pt x="7766" y="9435"/>
                                  </a:moveTo>
                                  <a:cubicBezTo>
                                    <a:pt x="7699" y="9435"/>
                                    <a:pt x="7632" y="9452"/>
                                    <a:pt x="7632" y="9477"/>
                                  </a:cubicBezTo>
                                  <a:cubicBezTo>
                                    <a:pt x="7632" y="9497"/>
                                    <a:pt x="7686" y="9518"/>
                                    <a:pt x="7766" y="9518"/>
                                  </a:cubicBezTo>
                                  <a:cubicBezTo>
                                    <a:pt x="7846" y="9518"/>
                                    <a:pt x="7900" y="9502"/>
                                    <a:pt x="7900" y="9477"/>
                                  </a:cubicBezTo>
                                  <a:cubicBezTo>
                                    <a:pt x="7900" y="9452"/>
                                    <a:pt x="7846" y="9435"/>
                                    <a:pt x="7766" y="9435"/>
                                  </a:cubicBezTo>
                                  <a:close/>
                                  <a:moveTo>
                                    <a:pt x="4718" y="2096"/>
                                  </a:moveTo>
                                  <a:cubicBezTo>
                                    <a:pt x="4651" y="2096"/>
                                    <a:pt x="4585" y="2112"/>
                                    <a:pt x="4585" y="2137"/>
                                  </a:cubicBezTo>
                                  <a:cubicBezTo>
                                    <a:pt x="4585" y="2158"/>
                                    <a:pt x="4638" y="2179"/>
                                    <a:pt x="4718" y="2179"/>
                                  </a:cubicBezTo>
                                  <a:cubicBezTo>
                                    <a:pt x="4785" y="2179"/>
                                    <a:pt x="4852" y="2162"/>
                                    <a:pt x="4852" y="2137"/>
                                  </a:cubicBezTo>
                                  <a:cubicBezTo>
                                    <a:pt x="4852" y="2112"/>
                                    <a:pt x="4799" y="2096"/>
                                    <a:pt x="4718" y="2096"/>
                                  </a:cubicBezTo>
                                  <a:close/>
                                  <a:moveTo>
                                    <a:pt x="6229" y="18315"/>
                                  </a:moveTo>
                                  <a:cubicBezTo>
                                    <a:pt x="6162" y="18315"/>
                                    <a:pt x="6095" y="18332"/>
                                    <a:pt x="6095" y="18357"/>
                                  </a:cubicBezTo>
                                  <a:cubicBezTo>
                                    <a:pt x="6095" y="18382"/>
                                    <a:pt x="6149" y="18398"/>
                                    <a:pt x="6229" y="18398"/>
                                  </a:cubicBezTo>
                                  <a:cubicBezTo>
                                    <a:pt x="6296" y="18398"/>
                                    <a:pt x="6362" y="18382"/>
                                    <a:pt x="6362" y="18357"/>
                                  </a:cubicBezTo>
                                  <a:cubicBezTo>
                                    <a:pt x="6362" y="18332"/>
                                    <a:pt x="6309" y="18315"/>
                                    <a:pt x="6229" y="18315"/>
                                  </a:cubicBezTo>
                                  <a:close/>
                                  <a:moveTo>
                                    <a:pt x="6229" y="12024"/>
                                  </a:moveTo>
                                  <a:cubicBezTo>
                                    <a:pt x="6162" y="12024"/>
                                    <a:pt x="6095" y="12040"/>
                                    <a:pt x="6095" y="12065"/>
                                  </a:cubicBezTo>
                                  <a:cubicBezTo>
                                    <a:pt x="6095" y="12086"/>
                                    <a:pt x="6149" y="12107"/>
                                    <a:pt x="6229" y="12107"/>
                                  </a:cubicBezTo>
                                  <a:cubicBezTo>
                                    <a:pt x="6296" y="12107"/>
                                    <a:pt x="6362" y="12090"/>
                                    <a:pt x="6362" y="12065"/>
                                  </a:cubicBezTo>
                                  <a:cubicBezTo>
                                    <a:pt x="6362" y="12040"/>
                                    <a:pt x="6309" y="12024"/>
                                    <a:pt x="6229" y="12024"/>
                                  </a:cubicBezTo>
                                  <a:close/>
                                  <a:moveTo>
                                    <a:pt x="6229" y="10976"/>
                                  </a:moveTo>
                                  <a:cubicBezTo>
                                    <a:pt x="6162" y="10976"/>
                                    <a:pt x="6095" y="10993"/>
                                    <a:pt x="6095" y="11017"/>
                                  </a:cubicBezTo>
                                  <a:cubicBezTo>
                                    <a:pt x="6095" y="11038"/>
                                    <a:pt x="6149" y="11059"/>
                                    <a:pt x="6229" y="11059"/>
                                  </a:cubicBezTo>
                                  <a:cubicBezTo>
                                    <a:pt x="6296" y="11059"/>
                                    <a:pt x="6362" y="11042"/>
                                    <a:pt x="6362" y="11017"/>
                                  </a:cubicBezTo>
                                  <a:cubicBezTo>
                                    <a:pt x="6362" y="10993"/>
                                    <a:pt x="6309" y="10976"/>
                                    <a:pt x="6229" y="10976"/>
                                  </a:cubicBezTo>
                                  <a:close/>
                                  <a:moveTo>
                                    <a:pt x="6229" y="9928"/>
                                  </a:moveTo>
                                  <a:cubicBezTo>
                                    <a:pt x="6162" y="9928"/>
                                    <a:pt x="6095" y="9945"/>
                                    <a:pt x="6095" y="9970"/>
                                  </a:cubicBezTo>
                                  <a:cubicBezTo>
                                    <a:pt x="6095" y="9990"/>
                                    <a:pt x="6149" y="10011"/>
                                    <a:pt x="6229" y="10011"/>
                                  </a:cubicBezTo>
                                  <a:cubicBezTo>
                                    <a:pt x="6296" y="10011"/>
                                    <a:pt x="6362" y="9994"/>
                                    <a:pt x="6362" y="9970"/>
                                  </a:cubicBezTo>
                                  <a:cubicBezTo>
                                    <a:pt x="6362" y="9945"/>
                                    <a:pt x="6309" y="9928"/>
                                    <a:pt x="6229" y="9928"/>
                                  </a:cubicBezTo>
                                  <a:close/>
                                  <a:moveTo>
                                    <a:pt x="6229" y="13072"/>
                                  </a:moveTo>
                                  <a:cubicBezTo>
                                    <a:pt x="6162" y="13072"/>
                                    <a:pt x="6095" y="13088"/>
                                    <a:pt x="6095" y="13113"/>
                                  </a:cubicBezTo>
                                  <a:cubicBezTo>
                                    <a:pt x="6095" y="13134"/>
                                    <a:pt x="6149" y="13155"/>
                                    <a:pt x="6229" y="13155"/>
                                  </a:cubicBezTo>
                                  <a:cubicBezTo>
                                    <a:pt x="6296" y="13155"/>
                                    <a:pt x="6362" y="13138"/>
                                    <a:pt x="6362" y="13113"/>
                                  </a:cubicBezTo>
                                  <a:cubicBezTo>
                                    <a:pt x="6362" y="13093"/>
                                    <a:pt x="6309" y="13072"/>
                                    <a:pt x="6229" y="13072"/>
                                  </a:cubicBezTo>
                                  <a:close/>
                                  <a:moveTo>
                                    <a:pt x="6229" y="17268"/>
                                  </a:moveTo>
                                  <a:cubicBezTo>
                                    <a:pt x="6162" y="17268"/>
                                    <a:pt x="6095" y="17284"/>
                                    <a:pt x="6095" y="17309"/>
                                  </a:cubicBezTo>
                                  <a:cubicBezTo>
                                    <a:pt x="6095" y="17330"/>
                                    <a:pt x="6149" y="17350"/>
                                    <a:pt x="6229" y="17350"/>
                                  </a:cubicBezTo>
                                  <a:cubicBezTo>
                                    <a:pt x="6296" y="17350"/>
                                    <a:pt x="6362" y="17334"/>
                                    <a:pt x="6362" y="17309"/>
                                  </a:cubicBezTo>
                                  <a:cubicBezTo>
                                    <a:pt x="6362" y="17284"/>
                                    <a:pt x="6309" y="17268"/>
                                    <a:pt x="6229" y="17268"/>
                                  </a:cubicBezTo>
                                  <a:close/>
                                  <a:moveTo>
                                    <a:pt x="10813" y="11531"/>
                                  </a:moveTo>
                                  <a:cubicBezTo>
                                    <a:pt x="10747" y="11531"/>
                                    <a:pt x="10680" y="11548"/>
                                    <a:pt x="10680" y="11572"/>
                                  </a:cubicBezTo>
                                  <a:cubicBezTo>
                                    <a:pt x="10680" y="11593"/>
                                    <a:pt x="10733" y="11614"/>
                                    <a:pt x="10813" y="11614"/>
                                  </a:cubicBezTo>
                                  <a:cubicBezTo>
                                    <a:pt x="10880" y="11614"/>
                                    <a:pt x="10947" y="11597"/>
                                    <a:pt x="10947" y="11572"/>
                                  </a:cubicBezTo>
                                  <a:cubicBezTo>
                                    <a:pt x="10947" y="11552"/>
                                    <a:pt x="10880" y="11531"/>
                                    <a:pt x="10813" y="11531"/>
                                  </a:cubicBezTo>
                                  <a:close/>
                                  <a:moveTo>
                                    <a:pt x="6229" y="16220"/>
                                  </a:moveTo>
                                  <a:cubicBezTo>
                                    <a:pt x="6162" y="16220"/>
                                    <a:pt x="6095" y="16236"/>
                                    <a:pt x="6095" y="16261"/>
                                  </a:cubicBezTo>
                                  <a:cubicBezTo>
                                    <a:pt x="6095" y="16286"/>
                                    <a:pt x="6149" y="16303"/>
                                    <a:pt x="6229" y="16303"/>
                                  </a:cubicBezTo>
                                  <a:cubicBezTo>
                                    <a:pt x="6296" y="16303"/>
                                    <a:pt x="6362" y="16286"/>
                                    <a:pt x="6362" y="16261"/>
                                  </a:cubicBezTo>
                                  <a:cubicBezTo>
                                    <a:pt x="6362" y="16236"/>
                                    <a:pt x="6309" y="16220"/>
                                    <a:pt x="6229" y="16220"/>
                                  </a:cubicBezTo>
                                  <a:close/>
                                  <a:moveTo>
                                    <a:pt x="6229" y="15172"/>
                                  </a:moveTo>
                                  <a:cubicBezTo>
                                    <a:pt x="6162" y="15172"/>
                                    <a:pt x="6095" y="15188"/>
                                    <a:pt x="6095" y="15213"/>
                                  </a:cubicBezTo>
                                  <a:cubicBezTo>
                                    <a:pt x="6095" y="15234"/>
                                    <a:pt x="6149" y="15255"/>
                                    <a:pt x="6229" y="15255"/>
                                  </a:cubicBezTo>
                                  <a:cubicBezTo>
                                    <a:pt x="6296" y="15255"/>
                                    <a:pt x="6362" y="15238"/>
                                    <a:pt x="6362" y="15213"/>
                                  </a:cubicBezTo>
                                  <a:cubicBezTo>
                                    <a:pt x="6362" y="15188"/>
                                    <a:pt x="6309" y="15172"/>
                                    <a:pt x="6229" y="15172"/>
                                  </a:cubicBezTo>
                                  <a:close/>
                                  <a:moveTo>
                                    <a:pt x="9276" y="4684"/>
                                  </a:moveTo>
                                  <a:cubicBezTo>
                                    <a:pt x="9209" y="4684"/>
                                    <a:pt x="9143" y="4701"/>
                                    <a:pt x="9143" y="4726"/>
                                  </a:cubicBezTo>
                                  <a:cubicBezTo>
                                    <a:pt x="9143" y="4751"/>
                                    <a:pt x="9196" y="4767"/>
                                    <a:pt x="9276" y="4767"/>
                                  </a:cubicBezTo>
                                  <a:cubicBezTo>
                                    <a:pt x="9343" y="4767"/>
                                    <a:pt x="9410" y="4751"/>
                                    <a:pt x="9410" y="4726"/>
                                  </a:cubicBezTo>
                                  <a:cubicBezTo>
                                    <a:pt x="9410" y="4701"/>
                                    <a:pt x="9343" y="4684"/>
                                    <a:pt x="9276" y="4684"/>
                                  </a:cubicBezTo>
                                  <a:close/>
                                  <a:moveTo>
                                    <a:pt x="9276" y="9928"/>
                                  </a:moveTo>
                                  <a:cubicBezTo>
                                    <a:pt x="9209" y="9928"/>
                                    <a:pt x="9143" y="9945"/>
                                    <a:pt x="9143" y="9970"/>
                                  </a:cubicBezTo>
                                  <a:cubicBezTo>
                                    <a:pt x="9143" y="9990"/>
                                    <a:pt x="9196" y="10011"/>
                                    <a:pt x="9276" y="10011"/>
                                  </a:cubicBezTo>
                                  <a:cubicBezTo>
                                    <a:pt x="9343" y="10011"/>
                                    <a:pt x="9410" y="9994"/>
                                    <a:pt x="9410" y="9970"/>
                                  </a:cubicBezTo>
                                  <a:cubicBezTo>
                                    <a:pt x="9410" y="9945"/>
                                    <a:pt x="9343" y="9928"/>
                                    <a:pt x="9276" y="9928"/>
                                  </a:cubicBezTo>
                                  <a:close/>
                                  <a:moveTo>
                                    <a:pt x="9276" y="489"/>
                                  </a:moveTo>
                                  <a:cubicBezTo>
                                    <a:pt x="9209" y="489"/>
                                    <a:pt x="9143" y="505"/>
                                    <a:pt x="9143" y="530"/>
                                  </a:cubicBezTo>
                                  <a:cubicBezTo>
                                    <a:pt x="9143" y="555"/>
                                    <a:pt x="9196" y="572"/>
                                    <a:pt x="9276" y="572"/>
                                  </a:cubicBezTo>
                                  <a:cubicBezTo>
                                    <a:pt x="9343" y="572"/>
                                    <a:pt x="9410" y="555"/>
                                    <a:pt x="9410" y="530"/>
                                  </a:cubicBezTo>
                                  <a:cubicBezTo>
                                    <a:pt x="9410" y="505"/>
                                    <a:pt x="9343" y="489"/>
                                    <a:pt x="9276" y="489"/>
                                  </a:cubicBezTo>
                                  <a:close/>
                                  <a:moveTo>
                                    <a:pt x="9276" y="3637"/>
                                  </a:moveTo>
                                  <a:cubicBezTo>
                                    <a:pt x="9209" y="3637"/>
                                    <a:pt x="9143" y="3653"/>
                                    <a:pt x="9143" y="3678"/>
                                  </a:cubicBezTo>
                                  <a:cubicBezTo>
                                    <a:pt x="9143" y="3699"/>
                                    <a:pt x="9196" y="3719"/>
                                    <a:pt x="9276" y="3719"/>
                                  </a:cubicBezTo>
                                  <a:cubicBezTo>
                                    <a:pt x="9343" y="3719"/>
                                    <a:pt x="9410" y="3703"/>
                                    <a:pt x="9410" y="3678"/>
                                  </a:cubicBezTo>
                                  <a:cubicBezTo>
                                    <a:pt x="9410" y="3653"/>
                                    <a:pt x="9343" y="3637"/>
                                    <a:pt x="9276" y="3637"/>
                                  </a:cubicBezTo>
                                  <a:close/>
                                  <a:moveTo>
                                    <a:pt x="9276" y="1541"/>
                                  </a:moveTo>
                                  <a:cubicBezTo>
                                    <a:pt x="9209" y="1541"/>
                                    <a:pt x="9143" y="1557"/>
                                    <a:pt x="9143" y="1582"/>
                                  </a:cubicBezTo>
                                  <a:cubicBezTo>
                                    <a:pt x="9143" y="1603"/>
                                    <a:pt x="9196" y="1624"/>
                                    <a:pt x="9276" y="1624"/>
                                  </a:cubicBezTo>
                                  <a:cubicBezTo>
                                    <a:pt x="9343" y="1624"/>
                                    <a:pt x="9410" y="1607"/>
                                    <a:pt x="9410" y="1582"/>
                                  </a:cubicBezTo>
                                  <a:cubicBezTo>
                                    <a:pt x="9410" y="1557"/>
                                    <a:pt x="9343" y="1541"/>
                                    <a:pt x="9276" y="1541"/>
                                  </a:cubicBezTo>
                                  <a:close/>
                                  <a:moveTo>
                                    <a:pt x="9276" y="2589"/>
                                  </a:moveTo>
                                  <a:cubicBezTo>
                                    <a:pt x="9209" y="2589"/>
                                    <a:pt x="9143" y="2605"/>
                                    <a:pt x="9143" y="2630"/>
                                  </a:cubicBezTo>
                                  <a:cubicBezTo>
                                    <a:pt x="9143" y="2655"/>
                                    <a:pt x="9196" y="2672"/>
                                    <a:pt x="9276" y="2672"/>
                                  </a:cubicBezTo>
                                  <a:cubicBezTo>
                                    <a:pt x="9343" y="2672"/>
                                    <a:pt x="9410" y="2655"/>
                                    <a:pt x="9410" y="2630"/>
                                  </a:cubicBezTo>
                                  <a:cubicBezTo>
                                    <a:pt x="9410" y="2605"/>
                                    <a:pt x="9343" y="2589"/>
                                    <a:pt x="9276" y="2589"/>
                                  </a:cubicBezTo>
                                  <a:close/>
                                  <a:moveTo>
                                    <a:pt x="9276" y="7828"/>
                                  </a:moveTo>
                                  <a:cubicBezTo>
                                    <a:pt x="9209" y="7828"/>
                                    <a:pt x="9143" y="7845"/>
                                    <a:pt x="9143" y="7870"/>
                                  </a:cubicBezTo>
                                  <a:cubicBezTo>
                                    <a:pt x="9143" y="7890"/>
                                    <a:pt x="9196" y="7911"/>
                                    <a:pt x="9276" y="7911"/>
                                  </a:cubicBezTo>
                                  <a:cubicBezTo>
                                    <a:pt x="9343" y="7911"/>
                                    <a:pt x="9410" y="7894"/>
                                    <a:pt x="9410" y="7870"/>
                                  </a:cubicBezTo>
                                  <a:cubicBezTo>
                                    <a:pt x="9410" y="7849"/>
                                    <a:pt x="9343" y="7828"/>
                                    <a:pt x="9276" y="7828"/>
                                  </a:cubicBezTo>
                                  <a:close/>
                                  <a:moveTo>
                                    <a:pt x="9276" y="8880"/>
                                  </a:moveTo>
                                  <a:cubicBezTo>
                                    <a:pt x="9209" y="8880"/>
                                    <a:pt x="9143" y="8897"/>
                                    <a:pt x="9143" y="8922"/>
                                  </a:cubicBezTo>
                                  <a:cubicBezTo>
                                    <a:pt x="9143" y="8942"/>
                                    <a:pt x="9196" y="8963"/>
                                    <a:pt x="9276" y="8963"/>
                                  </a:cubicBezTo>
                                  <a:cubicBezTo>
                                    <a:pt x="9343" y="8963"/>
                                    <a:pt x="9410" y="8947"/>
                                    <a:pt x="9410" y="8922"/>
                                  </a:cubicBezTo>
                                  <a:cubicBezTo>
                                    <a:pt x="9410" y="8897"/>
                                    <a:pt x="9343" y="8880"/>
                                    <a:pt x="9276" y="8880"/>
                                  </a:cubicBezTo>
                                  <a:close/>
                                  <a:moveTo>
                                    <a:pt x="9276" y="6780"/>
                                  </a:moveTo>
                                  <a:cubicBezTo>
                                    <a:pt x="9209" y="6780"/>
                                    <a:pt x="9143" y="6797"/>
                                    <a:pt x="9143" y="6822"/>
                                  </a:cubicBezTo>
                                  <a:cubicBezTo>
                                    <a:pt x="9143" y="6842"/>
                                    <a:pt x="9196" y="6863"/>
                                    <a:pt x="9276" y="6863"/>
                                  </a:cubicBezTo>
                                  <a:cubicBezTo>
                                    <a:pt x="9343" y="6863"/>
                                    <a:pt x="9410" y="6847"/>
                                    <a:pt x="9410" y="6822"/>
                                  </a:cubicBezTo>
                                  <a:cubicBezTo>
                                    <a:pt x="9410" y="6801"/>
                                    <a:pt x="9343" y="6780"/>
                                    <a:pt x="9276" y="6780"/>
                                  </a:cubicBezTo>
                                  <a:close/>
                                  <a:moveTo>
                                    <a:pt x="9276" y="5732"/>
                                  </a:moveTo>
                                  <a:cubicBezTo>
                                    <a:pt x="9209" y="5732"/>
                                    <a:pt x="9143" y="5749"/>
                                    <a:pt x="9143" y="5774"/>
                                  </a:cubicBezTo>
                                  <a:cubicBezTo>
                                    <a:pt x="9143" y="5795"/>
                                    <a:pt x="9196" y="5815"/>
                                    <a:pt x="9276" y="5815"/>
                                  </a:cubicBezTo>
                                  <a:cubicBezTo>
                                    <a:pt x="9343" y="5815"/>
                                    <a:pt x="9410" y="5799"/>
                                    <a:pt x="9410" y="5774"/>
                                  </a:cubicBezTo>
                                  <a:cubicBezTo>
                                    <a:pt x="9410" y="5753"/>
                                    <a:pt x="9343" y="5732"/>
                                    <a:pt x="9276" y="5732"/>
                                  </a:cubicBezTo>
                                  <a:close/>
                                  <a:moveTo>
                                    <a:pt x="4718" y="6292"/>
                                  </a:moveTo>
                                  <a:cubicBezTo>
                                    <a:pt x="4651" y="6292"/>
                                    <a:pt x="4585" y="6308"/>
                                    <a:pt x="4585" y="6333"/>
                                  </a:cubicBezTo>
                                  <a:cubicBezTo>
                                    <a:pt x="4585" y="6358"/>
                                    <a:pt x="4638" y="6374"/>
                                    <a:pt x="4718" y="6374"/>
                                  </a:cubicBezTo>
                                  <a:cubicBezTo>
                                    <a:pt x="4785" y="6374"/>
                                    <a:pt x="4852" y="6358"/>
                                    <a:pt x="4852" y="6333"/>
                                  </a:cubicBezTo>
                                  <a:cubicBezTo>
                                    <a:pt x="4852" y="6308"/>
                                    <a:pt x="4799" y="6292"/>
                                    <a:pt x="4718" y="6292"/>
                                  </a:cubicBezTo>
                                  <a:close/>
                                  <a:moveTo>
                                    <a:pt x="10813" y="21024"/>
                                  </a:moveTo>
                                  <a:cubicBezTo>
                                    <a:pt x="10747" y="21024"/>
                                    <a:pt x="10680" y="21041"/>
                                    <a:pt x="10680" y="21066"/>
                                  </a:cubicBezTo>
                                  <a:cubicBezTo>
                                    <a:pt x="10680" y="21086"/>
                                    <a:pt x="10733" y="21107"/>
                                    <a:pt x="10813" y="21107"/>
                                  </a:cubicBezTo>
                                  <a:cubicBezTo>
                                    <a:pt x="10880" y="21107"/>
                                    <a:pt x="10947" y="21091"/>
                                    <a:pt x="10947" y="21066"/>
                                  </a:cubicBezTo>
                                  <a:cubicBezTo>
                                    <a:pt x="10947" y="21041"/>
                                    <a:pt x="10880" y="21024"/>
                                    <a:pt x="10813" y="21024"/>
                                  </a:cubicBezTo>
                                  <a:close/>
                                  <a:moveTo>
                                    <a:pt x="10813" y="15727"/>
                                  </a:moveTo>
                                  <a:cubicBezTo>
                                    <a:pt x="10747" y="15727"/>
                                    <a:pt x="10680" y="15743"/>
                                    <a:pt x="10680" y="15768"/>
                                  </a:cubicBezTo>
                                  <a:cubicBezTo>
                                    <a:pt x="10680" y="15793"/>
                                    <a:pt x="10733" y="15810"/>
                                    <a:pt x="10813" y="15810"/>
                                  </a:cubicBezTo>
                                  <a:cubicBezTo>
                                    <a:pt x="10880" y="15810"/>
                                    <a:pt x="10947" y="15793"/>
                                    <a:pt x="10947" y="15768"/>
                                  </a:cubicBezTo>
                                  <a:cubicBezTo>
                                    <a:pt x="10947" y="15743"/>
                                    <a:pt x="10880" y="15727"/>
                                    <a:pt x="10813" y="15727"/>
                                  </a:cubicBezTo>
                                  <a:close/>
                                  <a:moveTo>
                                    <a:pt x="10813" y="13631"/>
                                  </a:moveTo>
                                  <a:cubicBezTo>
                                    <a:pt x="10747" y="13631"/>
                                    <a:pt x="10680" y="13648"/>
                                    <a:pt x="10680" y="13672"/>
                                  </a:cubicBezTo>
                                  <a:cubicBezTo>
                                    <a:pt x="10680" y="13693"/>
                                    <a:pt x="10733" y="13714"/>
                                    <a:pt x="10813" y="13714"/>
                                  </a:cubicBezTo>
                                  <a:cubicBezTo>
                                    <a:pt x="10880" y="13714"/>
                                    <a:pt x="10947" y="13697"/>
                                    <a:pt x="10947" y="13672"/>
                                  </a:cubicBezTo>
                                  <a:cubicBezTo>
                                    <a:pt x="10947" y="13648"/>
                                    <a:pt x="10880" y="13631"/>
                                    <a:pt x="10813" y="13631"/>
                                  </a:cubicBezTo>
                                  <a:close/>
                                  <a:moveTo>
                                    <a:pt x="10813" y="12579"/>
                                  </a:moveTo>
                                  <a:cubicBezTo>
                                    <a:pt x="10747" y="12579"/>
                                    <a:pt x="10680" y="12596"/>
                                    <a:pt x="10680" y="12620"/>
                                  </a:cubicBezTo>
                                  <a:cubicBezTo>
                                    <a:pt x="10680" y="12645"/>
                                    <a:pt x="10733" y="12662"/>
                                    <a:pt x="10813" y="12662"/>
                                  </a:cubicBezTo>
                                  <a:cubicBezTo>
                                    <a:pt x="10880" y="12662"/>
                                    <a:pt x="10947" y="12645"/>
                                    <a:pt x="10947" y="12620"/>
                                  </a:cubicBezTo>
                                  <a:cubicBezTo>
                                    <a:pt x="10947" y="12596"/>
                                    <a:pt x="10880" y="12579"/>
                                    <a:pt x="10813" y="12579"/>
                                  </a:cubicBezTo>
                                  <a:close/>
                                  <a:moveTo>
                                    <a:pt x="10813" y="14679"/>
                                  </a:moveTo>
                                  <a:cubicBezTo>
                                    <a:pt x="10747" y="14679"/>
                                    <a:pt x="10680" y="14695"/>
                                    <a:pt x="10680" y="14720"/>
                                  </a:cubicBezTo>
                                  <a:cubicBezTo>
                                    <a:pt x="10680" y="14741"/>
                                    <a:pt x="10733" y="14762"/>
                                    <a:pt x="10813" y="14762"/>
                                  </a:cubicBezTo>
                                  <a:cubicBezTo>
                                    <a:pt x="10880" y="14762"/>
                                    <a:pt x="10947" y="14745"/>
                                    <a:pt x="10947" y="14720"/>
                                  </a:cubicBezTo>
                                  <a:cubicBezTo>
                                    <a:pt x="10947" y="14695"/>
                                    <a:pt x="10880" y="14679"/>
                                    <a:pt x="10813" y="14679"/>
                                  </a:cubicBezTo>
                                  <a:close/>
                                  <a:moveTo>
                                    <a:pt x="10813" y="18870"/>
                                  </a:moveTo>
                                  <a:cubicBezTo>
                                    <a:pt x="10747" y="18870"/>
                                    <a:pt x="10680" y="18887"/>
                                    <a:pt x="10680" y="18912"/>
                                  </a:cubicBezTo>
                                  <a:cubicBezTo>
                                    <a:pt x="10680" y="18933"/>
                                    <a:pt x="10733" y="18953"/>
                                    <a:pt x="10813" y="18953"/>
                                  </a:cubicBezTo>
                                  <a:cubicBezTo>
                                    <a:pt x="10880" y="18953"/>
                                    <a:pt x="10947" y="18937"/>
                                    <a:pt x="10947" y="18912"/>
                                  </a:cubicBezTo>
                                  <a:cubicBezTo>
                                    <a:pt x="10947" y="18891"/>
                                    <a:pt x="10880" y="18870"/>
                                    <a:pt x="10813" y="18870"/>
                                  </a:cubicBezTo>
                                  <a:close/>
                                  <a:moveTo>
                                    <a:pt x="10813" y="19964"/>
                                  </a:moveTo>
                                  <a:cubicBezTo>
                                    <a:pt x="10747" y="19964"/>
                                    <a:pt x="10680" y="19981"/>
                                    <a:pt x="10680" y="20005"/>
                                  </a:cubicBezTo>
                                  <a:cubicBezTo>
                                    <a:pt x="10680" y="20030"/>
                                    <a:pt x="10733" y="20047"/>
                                    <a:pt x="10813" y="20047"/>
                                  </a:cubicBezTo>
                                  <a:cubicBezTo>
                                    <a:pt x="10880" y="20047"/>
                                    <a:pt x="10947" y="20030"/>
                                    <a:pt x="10947" y="20005"/>
                                  </a:cubicBezTo>
                                  <a:cubicBezTo>
                                    <a:pt x="10947" y="19981"/>
                                    <a:pt x="10880" y="19964"/>
                                    <a:pt x="10813" y="19964"/>
                                  </a:cubicBezTo>
                                  <a:close/>
                                  <a:moveTo>
                                    <a:pt x="10813" y="17823"/>
                                  </a:moveTo>
                                  <a:cubicBezTo>
                                    <a:pt x="10747" y="17823"/>
                                    <a:pt x="10680" y="17839"/>
                                    <a:pt x="10680" y="17864"/>
                                  </a:cubicBezTo>
                                  <a:cubicBezTo>
                                    <a:pt x="10680" y="17885"/>
                                    <a:pt x="10733" y="17905"/>
                                    <a:pt x="10813" y="17905"/>
                                  </a:cubicBezTo>
                                  <a:cubicBezTo>
                                    <a:pt x="10880" y="17905"/>
                                    <a:pt x="10947" y="17889"/>
                                    <a:pt x="10947" y="17864"/>
                                  </a:cubicBezTo>
                                  <a:cubicBezTo>
                                    <a:pt x="10947" y="17843"/>
                                    <a:pt x="10880" y="17823"/>
                                    <a:pt x="10813" y="17823"/>
                                  </a:cubicBezTo>
                                  <a:close/>
                                  <a:moveTo>
                                    <a:pt x="10813" y="16775"/>
                                  </a:moveTo>
                                  <a:cubicBezTo>
                                    <a:pt x="10747" y="16775"/>
                                    <a:pt x="10680" y="16791"/>
                                    <a:pt x="10680" y="16816"/>
                                  </a:cubicBezTo>
                                  <a:cubicBezTo>
                                    <a:pt x="10680" y="16837"/>
                                    <a:pt x="10733" y="16858"/>
                                    <a:pt x="10813" y="16858"/>
                                  </a:cubicBezTo>
                                  <a:cubicBezTo>
                                    <a:pt x="10880" y="16858"/>
                                    <a:pt x="10947" y="16841"/>
                                    <a:pt x="10947" y="16816"/>
                                  </a:cubicBezTo>
                                  <a:cubicBezTo>
                                    <a:pt x="10947" y="16791"/>
                                    <a:pt x="10880" y="16775"/>
                                    <a:pt x="10813" y="16775"/>
                                  </a:cubicBezTo>
                                  <a:close/>
                                  <a:moveTo>
                                    <a:pt x="7766" y="4192"/>
                                  </a:moveTo>
                                  <a:cubicBezTo>
                                    <a:pt x="7699" y="4192"/>
                                    <a:pt x="7632" y="4208"/>
                                    <a:pt x="7632" y="4233"/>
                                  </a:cubicBezTo>
                                  <a:cubicBezTo>
                                    <a:pt x="7632" y="4254"/>
                                    <a:pt x="7686" y="4274"/>
                                    <a:pt x="7766" y="4274"/>
                                  </a:cubicBezTo>
                                  <a:cubicBezTo>
                                    <a:pt x="7846" y="4274"/>
                                    <a:pt x="7900" y="4258"/>
                                    <a:pt x="7900" y="4233"/>
                                  </a:cubicBezTo>
                                  <a:cubicBezTo>
                                    <a:pt x="7900" y="4212"/>
                                    <a:pt x="7846" y="4192"/>
                                    <a:pt x="7766" y="4192"/>
                                  </a:cubicBezTo>
                                  <a:close/>
                                  <a:moveTo>
                                    <a:pt x="7766" y="3144"/>
                                  </a:moveTo>
                                  <a:cubicBezTo>
                                    <a:pt x="7699" y="3144"/>
                                    <a:pt x="7632" y="3160"/>
                                    <a:pt x="7632" y="3185"/>
                                  </a:cubicBezTo>
                                  <a:cubicBezTo>
                                    <a:pt x="7632" y="3206"/>
                                    <a:pt x="7686" y="3227"/>
                                    <a:pt x="7766" y="3227"/>
                                  </a:cubicBezTo>
                                  <a:cubicBezTo>
                                    <a:pt x="7846" y="3227"/>
                                    <a:pt x="7900" y="3210"/>
                                    <a:pt x="7900" y="3185"/>
                                  </a:cubicBezTo>
                                  <a:cubicBezTo>
                                    <a:pt x="7900" y="3160"/>
                                    <a:pt x="7846" y="3144"/>
                                    <a:pt x="7766" y="3144"/>
                                  </a:cubicBezTo>
                                  <a:close/>
                                  <a:moveTo>
                                    <a:pt x="9276" y="21517"/>
                                  </a:moveTo>
                                  <a:cubicBezTo>
                                    <a:pt x="9209" y="21517"/>
                                    <a:pt x="9143" y="21534"/>
                                    <a:pt x="9143" y="21559"/>
                                  </a:cubicBezTo>
                                  <a:cubicBezTo>
                                    <a:pt x="9143" y="21579"/>
                                    <a:pt x="9196" y="21600"/>
                                    <a:pt x="9276" y="21600"/>
                                  </a:cubicBezTo>
                                  <a:cubicBezTo>
                                    <a:pt x="9343" y="21600"/>
                                    <a:pt x="9410" y="21583"/>
                                    <a:pt x="9410" y="21559"/>
                                  </a:cubicBezTo>
                                  <a:cubicBezTo>
                                    <a:pt x="9410" y="21534"/>
                                    <a:pt x="9343" y="21517"/>
                                    <a:pt x="9276" y="21517"/>
                                  </a:cubicBezTo>
                                  <a:close/>
                                  <a:moveTo>
                                    <a:pt x="7766" y="1048"/>
                                  </a:moveTo>
                                  <a:cubicBezTo>
                                    <a:pt x="7699" y="1048"/>
                                    <a:pt x="7632" y="1064"/>
                                    <a:pt x="7632" y="1089"/>
                                  </a:cubicBezTo>
                                  <a:cubicBezTo>
                                    <a:pt x="7632" y="1110"/>
                                    <a:pt x="7686" y="1131"/>
                                    <a:pt x="7766" y="1131"/>
                                  </a:cubicBezTo>
                                  <a:cubicBezTo>
                                    <a:pt x="7846" y="1131"/>
                                    <a:pt x="7900" y="1114"/>
                                    <a:pt x="7900" y="1089"/>
                                  </a:cubicBezTo>
                                  <a:cubicBezTo>
                                    <a:pt x="7900" y="1064"/>
                                    <a:pt x="7846" y="1048"/>
                                    <a:pt x="7766" y="1048"/>
                                  </a:cubicBezTo>
                                  <a:close/>
                                  <a:moveTo>
                                    <a:pt x="7766" y="0"/>
                                  </a:moveTo>
                                  <a:cubicBezTo>
                                    <a:pt x="7699" y="0"/>
                                    <a:pt x="7632" y="17"/>
                                    <a:pt x="7632" y="41"/>
                                  </a:cubicBezTo>
                                  <a:cubicBezTo>
                                    <a:pt x="7632" y="62"/>
                                    <a:pt x="7686" y="83"/>
                                    <a:pt x="7766" y="83"/>
                                  </a:cubicBezTo>
                                  <a:cubicBezTo>
                                    <a:pt x="7846" y="83"/>
                                    <a:pt x="7900" y="66"/>
                                    <a:pt x="7900" y="41"/>
                                  </a:cubicBezTo>
                                  <a:cubicBezTo>
                                    <a:pt x="7900" y="17"/>
                                    <a:pt x="7846" y="0"/>
                                    <a:pt x="7766" y="0"/>
                                  </a:cubicBezTo>
                                  <a:close/>
                                  <a:moveTo>
                                    <a:pt x="7766" y="2096"/>
                                  </a:moveTo>
                                  <a:cubicBezTo>
                                    <a:pt x="7699" y="2096"/>
                                    <a:pt x="7632" y="2112"/>
                                    <a:pt x="7632" y="2137"/>
                                  </a:cubicBezTo>
                                  <a:cubicBezTo>
                                    <a:pt x="7632" y="2158"/>
                                    <a:pt x="7686" y="2179"/>
                                    <a:pt x="7766" y="2179"/>
                                  </a:cubicBezTo>
                                  <a:cubicBezTo>
                                    <a:pt x="7846" y="2179"/>
                                    <a:pt x="7900" y="2162"/>
                                    <a:pt x="7900" y="2137"/>
                                  </a:cubicBezTo>
                                  <a:cubicBezTo>
                                    <a:pt x="7900" y="2112"/>
                                    <a:pt x="7846" y="2096"/>
                                    <a:pt x="7766" y="2096"/>
                                  </a:cubicBezTo>
                                  <a:close/>
                                  <a:moveTo>
                                    <a:pt x="7766" y="8387"/>
                                  </a:moveTo>
                                  <a:cubicBezTo>
                                    <a:pt x="7699" y="8387"/>
                                    <a:pt x="7632" y="8404"/>
                                    <a:pt x="7632" y="8429"/>
                                  </a:cubicBezTo>
                                  <a:cubicBezTo>
                                    <a:pt x="7632" y="8454"/>
                                    <a:pt x="7686" y="8470"/>
                                    <a:pt x="7766" y="8470"/>
                                  </a:cubicBezTo>
                                  <a:cubicBezTo>
                                    <a:pt x="7846" y="8470"/>
                                    <a:pt x="7900" y="8454"/>
                                    <a:pt x="7900" y="8429"/>
                                  </a:cubicBezTo>
                                  <a:cubicBezTo>
                                    <a:pt x="7900" y="8404"/>
                                    <a:pt x="7846" y="8387"/>
                                    <a:pt x="7766" y="8387"/>
                                  </a:cubicBezTo>
                                  <a:close/>
                                  <a:moveTo>
                                    <a:pt x="7766" y="6292"/>
                                  </a:moveTo>
                                  <a:cubicBezTo>
                                    <a:pt x="7699" y="6292"/>
                                    <a:pt x="7632" y="6308"/>
                                    <a:pt x="7632" y="6333"/>
                                  </a:cubicBezTo>
                                  <a:cubicBezTo>
                                    <a:pt x="7632" y="6358"/>
                                    <a:pt x="7686" y="6374"/>
                                    <a:pt x="7766" y="6374"/>
                                  </a:cubicBezTo>
                                  <a:cubicBezTo>
                                    <a:pt x="7846" y="6374"/>
                                    <a:pt x="7900" y="6358"/>
                                    <a:pt x="7900" y="6333"/>
                                  </a:cubicBezTo>
                                  <a:cubicBezTo>
                                    <a:pt x="7900" y="6308"/>
                                    <a:pt x="7846" y="6292"/>
                                    <a:pt x="7766" y="6292"/>
                                  </a:cubicBezTo>
                                  <a:close/>
                                  <a:moveTo>
                                    <a:pt x="7766" y="7339"/>
                                  </a:moveTo>
                                  <a:cubicBezTo>
                                    <a:pt x="7699" y="7339"/>
                                    <a:pt x="7632" y="7356"/>
                                    <a:pt x="7632" y="7381"/>
                                  </a:cubicBezTo>
                                  <a:cubicBezTo>
                                    <a:pt x="7632" y="7402"/>
                                    <a:pt x="7686" y="7422"/>
                                    <a:pt x="7766" y="7422"/>
                                  </a:cubicBezTo>
                                  <a:cubicBezTo>
                                    <a:pt x="7846" y="7422"/>
                                    <a:pt x="7900" y="7406"/>
                                    <a:pt x="7900" y="7381"/>
                                  </a:cubicBezTo>
                                  <a:cubicBezTo>
                                    <a:pt x="7900" y="7356"/>
                                    <a:pt x="7846" y="7339"/>
                                    <a:pt x="7766" y="7339"/>
                                  </a:cubicBezTo>
                                  <a:close/>
                                  <a:moveTo>
                                    <a:pt x="7766" y="5240"/>
                                  </a:moveTo>
                                  <a:cubicBezTo>
                                    <a:pt x="7699" y="5240"/>
                                    <a:pt x="7632" y="5256"/>
                                    <a:pt x="7632" y="5281"/>
                                  </a:cubicBezTo>
                                  <a:cubicBezTo>
                                    <a:pt x="7632" y="5306"/>
                                    <a:pt x="7686" y="5322"/>
                                    <a:pt x="7766" y="5322"/>
                                  </a:cubicBezTo>
                                  <a:cubicBezTo>
                                    <a:pt x="7846" y="5322"/>
                                    <a:pt x="7900" y="5306"/>
                                    <a:pt x="7900" y="5281"/>
                                  </a:cubicBezTo>
                                  <a:cubicBezTo>
                                    <a:pt x="7900" y="5256"/>
                                    <a:pt x="7846" y="5240"/>
                                    <a:pt x="7766" y="5240"/>
                                  </a:cubicBezTo>
                                  <a:close/>
                                  <a:moveTo>
                                    <a:pt x="9276" y="16220"/>
                                  </a:moveTo>
                                  <a:cubicBezTo>
                                    <a:pt x="9209" y="16220"/>
                                    <a:pt x="9143" y="16236"/>
                                    <a:pt x="9143" y="16261"/>
                                  </a:cubicBezTo>
                                  <a:cubicBezTo>
                                    <a:pt x="9143" y="16286"/>
                                    <a:pt x="9196" y="16303"/>
                                    <a:pt x="9276" y="16303"/>
                                  </a:cubicBezTo>
                                  <a:cubicBezTo>
                                    <a:pt x="9343" y="16303"/>
                                    <a:pt x="9410" y="16286"/>
                                    <a:pt x="9410" y="16261"/>
                                  </a:cubicBezTo>
                                  <a:cubicBezTo>
                                    <a:pt x="9410" y="16236"/>
                                    <a:pt x="9343" y="16220"/>
                                    <a:pt x="9276" y="16220"/>
                                  </a:cubicBezTo>
                                  <a:close/>
                                  <a:moveTo>
                                    <a:pt x="9276" y="14120"/>
                                  </a:moveTo>
                                  <a:cubicBezTo>
                                    <a:pt x="9209" y="14120"/>
                                    <a:pt x="9143" y="14136"/>
                                    <a:pt x="9143" y="14161"/>
                                  </a:cubicBezTo>
                                  <a:cubicBezTo>
                                    <a:pt x="9143" y="14186"/>
                                    <a:pt x="9196" y="14203"/>
                                    <a:pt x="9276" y="14203"/>
                                  </a:cubicBezTo>
                                  <a:cubicBezTo>
                                    <a:pt x="9343" y="14203"/>
                                    <a:pt x="9410" y="14186"/>
                                    <a:pt x="9410" y="14161"/>
                                  </a:cubicBezTo>
                                  <a:cubicBezTo>
                                    <a:pt x="9410" y="14136"/>
                                    <a:pt x="9343" y="14120"/>
                                    <a:pt x="9276" y="14120"/>
                                  </a:cubicBezTo>
                                  <a:close/>
                                  <a:moveTo>
                                    <a:pt x="9276" y="13072"/>
                                  </a:moveTo>
                                  <a:cubicBezTo>
                                    <a:pt x="9209" y="13072"/>
                                    <a:pt x="9143" y="13088"/>
                                    <a:pt x="9143" y="13113"/>
                                  </a:cubicBezTo>
                                  <a:cubicBezTo>
                                    <a:pt x="9143" y="13134"/>
                                    <a:pt x="9196" y="13155"/>
                                    <a:pt x="9276" y="13155"/>
                                  </a:cubicBezTo>
                                  <a:cubicBezTo>
                                    <a:pt x="9343" y="13155"/>
                                    <a:pt x="9410" y="13138"/>
                                    <a:pt x="9410" y="13113"/>
                                  </a:cubicBezTo>
                                  <a:cubicBezTo>
                                    <a:pt x="9410" y="13093"/>
                                    <a:pt x="9343" y="13072"/>
                                    <a:pt x="9276" y="13072"/>
                                  </a:cubicBezTo>
                                  <a:close/>
                                  <a:moveTo>
                                    <a:pt x="9276" y="12024"/>
                                  </a:moveTo>
                                  <a:cubicBezTo>
                                    <a:pt x="9209" y="12024"/>
                                    <a:pt x="9143" y="12040"/>
                                    <a:pt x="9143" y="12065"/>
                                  </a:cubicBezTo>
                                  <a:cubicBezTo>
                                    <a:pt x="9143" y="12086"/>
                                    <a:pt x="9196" y="12107"/>
                                    <a:pt x="9276" y="12107"/>
                                  </a:cubicBezTo>
                                  <a:cubicBezTo>
                                    <a:pt x="9343" y="12107"/>
                                    <a:pt x="9410" y="12090"/>
                                    <a:pt x="9410" y="12065"/>
                                  </a:cubicBezTo>
                                  <a:cubicBezTo>
                                    <a:pt x="9410" y="12040"/>
                                    <a:pt x="9343" y="12024"/>
                                    <a:pt x="9276" y="12024"/>
                                  </a:cubicBezTo>
                                  <a:close/>
                                  <a:moveTo>
                                    <a:pt x="9276" y="20457"/>
                                  </a:moveTo>
                                  <a:cubicBezTo>
                                    <a:pt x="9209" y="20457"/>
                                    <a:pt x="9143" y="20473"/>
                                    <a:pt x="9143" y="20498"/>
                                  </a:cubicBezTo>
                                  <a:cubicBezTo>
                                    <a:pt x="9143" y="20523"/>
                                    <a:pt x="9196" y="20540"/>
                                    <a:pt x="9276" y="20540"/>
                                  </a:cubicBezTo>
                                  <a:cubicBezTo>
                                    <a:pt x="9343" y="20540"/>
                                    <a:pt x="9410" y="20523"/>
                                    <a:pt x="9410" y="20498"/>
                                  </a:cubicBezTo>
                                  <a:cubicBezTo>
                                    <a:pt x="9410" y="20473"/>
                                    <a:pt x="9343" y="20457"/>
                                    <a:pt x="9276" y="20457"/>
                                  </a:cubicBezTo>
                                  <a:close/>
                                  <a:moveTo>
                                    <a:pt x="9276" y="15172"/>
                                  </a:moveTo>
                                  <a:cubicBezTo>
                                    <a:pt x="9209" y="15172"/>
                                    <a:pt x="9143" y="15188"/>
                                    <a:pt x="9143" y="15213"/>
                                  </a:cubicBezTo>
                                  <a:cubicBezTo>
                                    <a:pt x="9143" y="15234"/>
                                    <a:pt x="9196" y="15255"/>
                                    <a:pt x="9276" y="15255"/>
                                  </a:cubicBezTo>
                                  <a:cubicBezTo>
                                    <a:pt x="9343" y="15255"/>
                                    <a:pt x="9410" y="15238"/>
                                    <a:pt x="9410" y="15213"/>
                                  </a:cubicBezTo>
                                  <a:cubicBezTo>
                                    <a:pt x="9410" y="15188"/>
                                    <a:pt x="9343" y="15172"/>
                                    <a:pt x="9276" y="15172"/>
                                  </a:cubicBezTo>
                                  <a:close/>
                                  <a:moveTo>
                                    <a:pt x="9276" y="10976"/>
                                  </a:moveTo>
                                  <a:cubicBezTo>
                                    <a:pt x="9209" y="10976"/>
                                    <a:pt x="9143" y="10993"/>
                                    <a:pt x="9143" y="11017"/>
                                  </a:cubicBezTo>
                                  <a:cubicBezTo>
                                    <a:pt x="9143" y="11038"/>
                                    <a:pt x="9196" y="11059"/>
                                    <a:pt x="9276" y="11059"/>
                                  </a:cubicBezTo>
                                  <a:cubicBezTo>
                                    <a:pt x="9343" y="11059"/>
                                    <a:pt x="9410" y="11042"/>
                                    <a:pt x="9410" y="11017"/>
                                  </a:cubicBezTo>
                                  <a:cubicBezTo>
                                    <a:pt x="9410" y="10993"/>
                                    <a:pt x="9343" y="10976"/>
                                    <a:pt x="9276" y="10976"/>
                                  </a:cubicBezTo>
                                  <a:close/>
                                  <a:moveTo>
                                    <a:pt x="9276" y="19363"/>
                                  </a:moveTo>
                                  <a:cubicBezTo>
                                    <a:pt x="9209" y="19363"/>
                                    <a:pt x="9143" y="19380"/>
                                    <a:pt x="9143" y="19405"/>
                                  </a:cubicBezTo>
                                  <a:cubicBezTo>
                                    <a:pt x="9143" y="19426"/>
                                    <a:pt x="9196" y="19446"/>
                                    <a:pt x="9276" y="19446"/>
                                  </a:cubicBezTo>
                                  <a:cubicBezTo>
                                    <a:pt x="9343" y="19446"/>
                                    <a:pt x="9410" y="19430"/>
                                    <a:pt x="9410" y="19405"/>
                                  </a:cubicBezTo>
                                  <a:cubicBezTo>
                                    <a:pt x="9410" y="19384"/>
                                    <a:pt x="9343" y="19363"/>
                                    <a:pt x="9276" y="19363"/>
                                  </a:cubicBezTo>
                                  <a:close/>
                                  <a:moveTo>
                                    <a:pt x="9276" y="18315"/>
                                  </a:moveTo>
                                  <a:cubicBezTo>
                                    <a:pt x="9209" y="18315"/>
                                    <a:pt x="9143" y="18332"/>
                                    <a:pt x="9143" y="18357"/>
                                  </a:cubicBezTo>
                                  <a:cubicBezTo>
                                    <a:pt x="9143" y="18382"/>
                                    <a:pt x="9196" y="18398"/>
                                    <a:pt x="9276" y="18398"/>
                                  </a:cubicBezTo>
                                  <a:cubicBezTo>
                                    <a:pt x="9343" y="18398"/>
                                    <a:pt x="9410" y="18382"/>
                                    <a:pt x="9410" y="18357"/>
                                  </a:cubicBezTo>
                                  <a:cubicBezTo>
                                    <a:pt x="9410" y="18332"/>
                                    <a:pt x="9343" y="18315"/>
                                    <a:pt x="9276" y="18315"/>
                                  </a:cubicBezTo>
                                  <a:close/>
                                  <a:moveTo>
                                    <a:pt x="9276" y="17268"/>
                                  </a:moveTo>
                                  <a:cubicBezTo>
                                    <a:pt x="9209" y="17268"/>
                                    <a:pt x="9143" y="17284"/>
                                    <a:pt x="9143" y="17309"/>
                                  </a:cubicBezTo>
                                  <a:cubicBezTo>
                                    <a:pt x="9143" y="17330"/>
                                    <a:pt x="9196" y="17350"/>
                                    <a:pt x="9276" y="17350"/>
                                  </a:cubicBezTo>
                                  <a:cubicBezTo>
                                    <a:pt x="9343" y="17350"/>
                                    <a:pt x="9410" y="17334"/>
                                    <a:pt x="9410" y="17309"/>
                                  </a:cubicBezTo>
                                  <a:cubicBezTo>
                                    <a:pt x="9410" y="17284"/>
                                    <a:pt x="9343" y="17268"/>
                                    <a:pt x="9276" y="17268"/>
                                  </a:cubicBezTo>
                                  <a:close/>
                                  <a:moveTo>
                                    <a:pt x="6229" y="14120"/>
                                  </a:moveTo>
                                  <a:cubicBezTo>
                                    <a:pt x="6162" y="14120"/>
                                    <a:pt x="6095" y="14136"/>
                                    <a:pt x="6095" y="14161"/>
                                  </a:cubicBezTo>
                                  <a:cubicBezTo>
                                    <a:pt x="6095" y="14186"/>
                                    <a:pt x="6149" y="14203"/>
                                    <a:pt x="6229" y="14203"/>
                                  </a:cubicBezTo>
                                  <a:cubicBezTo>
                                    <a:pt x="6296" y="14203"/>
                                    <a:pt x="6362" y="14186"/>
                                    <a:pt x="6362" y="14161"/>
                                  </a:cubicBezTo>
                                  <a:cubicBezTo>
                                    <a:pt x="6362" y="14136"/>
                                    <a:pt x="6309" y="14120"/>
                                    <a:pt x="6229" y="14120"/>
                                  </a:cubicBezTo>
                                  <a:close/>
                                  <a:moveTo>
                                    <a:pt x="1671" y="16775"/>
                                  </a:moveTo>
                                  <a:cubicBezTo>
                                    <a:pt x="1604" y="16775"/>
                                    <a:pt x="1537" y="16791"/>
                                    <a:pt x="1537" y="16816"/>
                                  </a:cubicBezTo>
                                  <a:cubicBezTo>
                                    <a:pt x="1537" y="16837"/>
                                    <a:pt x="1591" y="16858"/>
                                    <a:pt x="1671" y="16858"/>
                                  </a:cubicBezTo>
                                  <a:cubicBezTo>
                                    <a:pt x="1738" y="16858"/>
                                    <a:pt x="1804" y="16841"/>
                                    <a:pt x="1804" y="16816"/>
                                  </a:cubicBezTo>
                                  <a:cubicBezTo>
                                    <a:pt x="1804" y="16791"/>
                                    <a:pt x="1751" y="16775"/>
                                    <a:pt x="1671" y="16775"/>
                                  </a:cubicBezTo>
                                  <a:close/>
                                  <a:moveTo>
                                    <a:pt x="1671" y="18870"/>
                                  </a:moveTo>
                                  <a:cubicBezTo>
                                    <a:pt x="1604" y="18870"/>
                                    <a:pt x="1537" y="18887"/>
                                    <a:pt x="1537" y="18912"/>
                                  </a:cubicBezTo>
                                  <a:cubicBezTo>
                                    <a:pt x="1537" y="18933"/>
                                    <a:pt x="1591" y="18953"/>
                                    <a:pt x="1671" y="18953"/>
                                  </a:cubicBezTo>
                                  <a:cubicBezTo>
                                    <a:pt x="1738" y="18953"/>
                                    <a:pt x="1804" y="18937"/>
                                    <a:pt x="1804" y="18912"/>
                                  </a:cubicBezTo>
                                  <a:cubicBezTo>
                                    <a:pt x="1804" y="18891"/>
                                    <a:pt x="1751" y="18870"/>
                                    <a:pt x="1671" y="18870"/>
                                  </a:cubicBezTo>
                                  <a:close/>
                                  <a:moveTo>
                                    <a:pt x="1671" y="17823"/>
                                  </a:moveTo>
                                  <a:cubicBezTo>
                                    <a:pt x="1604" y="17823"/>
                                    <a:pt x="1537" y="17839"/>
                                    <a:pt x="1537" y="17864"/>
                                  </a:cubicBezTo>
                                  <a:cubicBezTo>
                                    <a:pt x="1537" y="17885"/>
                                    <a:pt x="1591" y="17905"/>
                                    <a:pt x="1671" y="17905"/>
                                  </a:cubicBezTo>
                                  <a:cubicBezTo>
                                    <a:pt x="1738" y="17905"/>
                                    <a:pt x="1804" y="17889"/>
                                    <a:pt x="1804" y="17864"/>
                                  </a:cubicBezTo>
                                  <a:cubicBezTo>
                                    <a:pt x="1804" y="17843"/>
                                    <a:pt x="1751" y="17823"/>
                                    <a:pt x="1671" y="17823"/>
                                  </a:cubicBezTo>
                                  <a:close/>
                                  <a:moveTo>
                                    <a:pt x="1671" y="14679"/>
                                  </a:moveTo>
                                  <a:cubicBezTo>
                                    <a:pt x="1604" y="14679"/>
                                    <a:pt x="1537" y="14695"/>
                                    <a:pt x="1537" y="14720"/>
                                  </a:cubicBezTo>
                                  <a:cubicBezTo>
                                    <a:pt x="1537" y="14741"/>
                                    <a:pt x="1591" y="14762"/>
                                    <a:pt x="1671" y="14762"/>
                                  </a:cubicBezTo>
                                  <a:cubicBezTo>
                                    <a:pt x="1738" y="14762"/>
                                    <a:pt x="1804" y="14745"/>
                                    <a:pt x="1804" y="14720"/>
                                  </a:cubicBezTo>
                                  <a:cubicBezTo>
                                    <a:pt x="1804" y="14695"/>
                                    <a:pt x="1751" y="14679"/>
                                    <a:pt x="1671" y="14679"/>
                                  </a:cubicBezTo>
                                  <a:close/>
                                  <a:moveTo>
                                    <a:pt x="1671" y="15727"/>
                                  </a:moveTo>
                                  <a:cubicBezTo>
                                    <a:pt x="1604" y="15727"/>
                                    <a:pt x="1537" y="15743"/>
                                    <a:pt x="1537" y="15768"/>
                                  </a:cubicBezTo>
                                  <a:cubicBezTo>
                                    <a:pt x="1537" y="15793"/>
                                    <a:pt x="1591" y="15810"/>
                                    <a:pt x="1671" y="15810"/>
                                  </a:cubicBezTo>
                                  <a:cubicBezTo>
                                    <a:pt x="1738" y="15810"/>
                                    <a:pt x="1804" y="15793"/>
                                    <a:pt x="1804" y="15768"/>
                                  </a:cubicBezTo>
                                  <a:cubicBezTo>
                                    <a:pt x="1804" y="15743"/>
                                    <a:pt x="1751" y="15727"/>
                                    <a:pt x="1671" y="15727"/>
                                  </a:cubicBezTo>
                                  <a:close/>
                                  <a:moveTo>
                                    <a:pt x="134" y="1541"/>
                                  </a:moveTo>
                                  <a:cubicBezTo>
                                    <a:pt x="67" y="1541"/>
                                    <a:pt x="0" y="1557"/>
                                    <a:pt x="0" y="1582"/>
                                  </a:cubicBezTo>
                                  <a:cubicBezTo>
                                    <a:pt x="0" y="1603"/>
                                    <a:pt x="53" y="1624"/>
                                    <a:pt x="134" y="1624"/>
                                  </a:cubicBezTo>
                                  <a:cubicBezTo>
                                    <a:pt x="200" y="1624"/>
                                    <a:pt x="267" y="1607"/>
                                    <a:pt x="267" y="1582"/>
                                  </a:cubicBezTo>
                                  <a:cubicBezTo>
                                    <a:pt x="267" y="1557"/>
                                    <a:pt x="214" y="1541"/>
                                    <a:pt x="134" y="1541"/>
                                  </a:cubicBezTo>
                                  <a:close/>
                                  <a:moveTo>
                                    <a:pt x="134" y="489"/>
                                  </a:moveTo>
                                  <a:cubicBezTo>
                                    <a:pt x="67" y="489"/>
                                    <a:pt x="0" y="505"/>
                                    <a:pt x="0" y="530"/>
                                  </a:cubicBezTo>
                                  <a:cubicBezTo>
                                    <a:pt x="0" y="555"/>
                                    <a:pt x="53" y="572"/>
                                    <a:pt x="134" y="572"/>
                                  </a:cubicBezTo>
                                  <a:cubicBezTo>
                                    <a:pt x="200" y="572"/>
                                    <a:pt x="267" y="555"/>
                                    <a:pt x="267" y="530"/>
                                  </a:cubicBezTo>
                                  <a:cubicBezTo>
                                    <a:pt x="267" y="505"/>
                                    <a:pt x="214" y="489"/>
                                    <a:pt x="134" y="489"/>
                                  </a:cubicBezTo>
                                  <a:close/>
                                  <a:moveTo>
                                    <a:pt x="1671" y="19964"/>
                                  </a:moveTo>
                                  <a:cubicBezTo>
                                    <a:pt x="1604" y="19964"/>
                                    <a:pt x="1537" y="19981"/>
                                    <a:pt x="1537" y="20005"/>
                                  </a:cubicBezTo>
                                  <a:cubicBezTo>
                                    <a:pt x="1537" y="20030"/>
                                    <a:pt x="1591" y="20047"/>
                                    <a:pt x="1671" y="20047"/>
                                  </a:cubicBezTo>
                                  <a:cubicBezTo>
                                    <a:pt x="1738" y="20047"/>
                                    <a:pt x="1804" y="20030"/>
                                    <a:pt x="1804" y="20005"/>
                                  </a:cubicBezTo>
                                  <a:cubicBezTo>
                                    <a:pt x="1804" y="19981"/>
                                    <a:pt x="1751" y="19964"/>
                                    <a:pt x="1671" y="19964"/>
                                  </a:cubicBezTo>
                                  <a:close/>
                                  <a:moveTo>
                                    <a:pt x="1671" y="21024"/>
                                  </a:moveTo>
                                  <a:cubicBezTo>
                                    <a:pt x="1604" y="21024"/>
                                    <a:pt x="1537" y="21041"/>
                                    <a:pt x="1537" y="21066"/>
                                  </a:cubicBezTo>
                                  <a:cubicBezTo>
                                    <a:pt x="1537" y="21086"/>
                                    <a:pt x="1591" y="21107"/>
                                    <a:pt x="1671" y="21107"/>
                                  </a:cubicBezTo>
                                  <a:cubicBezTo>
                                    <a:pt x="1738" y="21107"/>
                                    <a:pt x="1804" y="21091"/>
                                    <a:pt x="1804" y="21066"/>
                                  </a:cubicBezTo>
                                  <a:cubicBezTo>
                                    <a:pt x="1804" y="21041"/>
                                    <a:pt x="1751" y="21024"/>
                                    <a:pt x="1671" y="21024"/>
                                  </a:cubicBezTo>
                                  <a:close/>
                                  <a:moveTo>
                                    <a:pt x="1671" y="13631"/>
                                  </a:moveTo>
                                  <a:cubicBezTo>
                                    <a:pt x="1604" y="13631"/>
                                    <a:pt x="1537" y="13648"/>
                                    <a:pt x="1537" y="13672"/>
                                  </a:cubicBezTo>
                                  <a:cubicBezTo>
                                    <a:pt x="1537" y="13693"/>
                                    <a:pt x="1591" y="13714"/>
                                    <a:pt x="1671" y="13714"/>
                                  </a:cubicBezTo>
                                  <a:cubicBezTo>
                                    <a:pt x="1738" y="13714"/>
                                    <a:pt x="1804" y="13697"/>
                                    <a:pt x="1804" y="13672"/>
                                  </a:cubicBezTo>
                                  <a:cubicBezTo>
                                    <a:pt x="1804" y="13648"/>
                                    <a:pt x="1751" y="13631"/>
                                    <a:pt x="1671" y="13631"/>
                                  </a:cubicBezTo>
                                  <a:close/>
                                  <a:moveTo>
                                    <a:pt x="1671" y="7339"/>
                                  </a:moveTo>
                                  <a:cubicBezTo>
                                    <a:pt x="1604" y="7339"/>
                                    <a:pt x="1537" y="7356"/>
                                    <a:pt x="1537" y="7381"/>
                                  </a:cubicBezTo>
                                  <a:cubicBezTo>
                                    <a:pt x="1537" y="7402"/>
                                    <a:pt x="1591" y="7422"/>
                                    <a:pt x="1671" y="7422"/>
                                  </a:cubicBezTo>
                                  <a:cubicBezTo>
                                    <a:pt x="1738" y="7422"/>
                                    <a:pt x="1804" y="7406"/>
                                    <a:pt x="1804" y="7381"/>
                                  </a:cubicBezTo>
                                  <a:cubicBezTo>
                                    <a:pt x="1804" y="7356"/>
                                    <a:pt x="1751" y="7339"/>
                                    <a:pt x="1671" y="7339"/>
                                  </a:cubicBezTo>
                                  <a:close/>
                                  <a:moveTo>
                                    <a:pt x="1671" y="6292"/>
                                  </a:moveTo>
                                  <a:cubicBezTo>
                                    <a:pt x="1604" y="6292"/>
                                    <a:pt x="1537" y="6308"/>
                                    <a:pt x="1537" y="6333"/>
                                  </a:cubicBezTo>
                                  <a:cubicBezTo>
                                    <a:pt x="1537" y="6358"/>
                                    <a:pt x="1591" y="6374"/>
                                    <a:pt x="1671" y="6374"/>
                                  </a:cubicBezTo>
                                  <a:cubicBezTo>
                                    <a:pt x="1738" y="6374"/>
                                    <a:pt x="1804" y="6358"/>
                                    <a:pt x="1804" y="6333"/>
                                  </a:cubicBezTo>
                                  <a:cubicBezTo>
                                    <a:pt x="1804" y="6308"/>
                                    <a:pt x="1751" y="6292"/>
                                    <a:pt x="1671" y="6292"/>
                                  </a:cubicBezTo>
                                  <a:close/>
                                  <a:moveTo>
                                    <a:pt x="1671" y="4192"/>
                                  </a:moveTo>
                                  <a:cubicBezTo>
                                    <a:pt x="1604" y="4192"/>
                                    <a:pt x="1537" y="4208"/>
                                    <a:pt x="1537" y="4233"/>
                                  </a:cubicBezTo>
                                  <a:cubicBezTo>
                                    <a:pt x="1537" y="4254"/>
                                    <a:pt x="1591" y="4274"/>
                                    <a:pt x="1671" y="4274"/>
                                  </a:cubicBezTo>
                                  <a:cubicBezTo>
                                    <a:pt x="1738" y="4274"/>
                                    <a:pt x="1804" y="4258"/>
                                    <a:pt x="1804" y="4233"/>
                                  </a:cubicBezTo>
                                  <a:cubicBezTo>
                                    <a:pt x="1804" y="4212"/>
                                    <a:pt x="1751" y="4192"/>
                                    <a:pt x="1671" y="4192"/>
                                  </a:cubicBezTo>
                                  <a:close/>
                                  <a:moveTo>
                                    <a:pt x="1671" y="8387"/>
                                  </a:moveTo>
                                  <a:cubicBezTo>
                                    <a:pt x="1604" y="8387"/>
                                    <a:pt x="1537" y="8404"/>
                                    <a:pt x="1537" y="8429"/>
                                  </a:cubicBezTo>
                                  <a:cubicBezTo>
                                    <a:pt x="1537" y="8454"/>
                                    <a:pt x="1591" y="8470"/>
                                    <a:pt x="1671" y="8470"/>
                                  </a:cubicBezTo>
                                  <a:cubicBezTo>
                                    <a:pt x="1738" y="8470"/>
                                    <a:pt x="1804" y="8454"/>
                                    <a:pt x="1804" y="8429"/>
                                  </a:cubicBezTo>
                                  <a:cubicBezTo>
                                    <a:pt x="1804" y="8404"/>
                                    <a:pt x="1751" y="8387"/>
                                    <a:pt x="1671" y="8387"/>
                                  </a:cubicBezTo>
                                  <a:close/>
                                  <a:moveTo>
                                    <a:pt x="1671" y="11531"/>
                                  </a:moveTo>
                                  <a:cubicBezTo>
                                    <a:pt x="1604" y="11531"/>
                                    <a:pt x="1537" y="11548"/>
                                    <a:pt x="1537" y="11572"/>
                                  </a:cubicBezTo>
                                  <a:cubicBezTo>
                                    <a:pt x="1537" y="11593"/>
                                    <a:pt x="1591" y="11614"/>
                                    <a:pt x="1671" y="11614"/>
                                  </a:cubicBezTo>
                                  <a:cubicBezTo>
                                    <a:pt x="1738" y="11614"/>
                                    <a:pt x="1804" y="11597"/>
                                    <a:pt x="1804" y="11572"/>
                                  </a:cubicBezTo>
                                  <a:cubicBezTo>
                                    <a:pt x="1804" y="11552"/>
                                    <a:pt x="1751" y="11531"/>
                                    <a:pt x="1671" y="11531"/>
                                  </a:cubicBezTo>
                                  <a:close/>
                                  <a:moveTo>
                                    <a:pt x="1671" y="12579"/>
                                  </a:moveTo>
                                  <a:cubicBezTo>
                                    <a:pt x="1604" y="12579"/>
                                    <a:pt x="1537" y="12596"/>
                                    <a:pt x="1537" y="12620"/>
                                  </a:cubicBezTo>
                                  <a:cubicBezTo>
                                    <a:pt x="1537" y="12645"/>
                                    <a:pt x="1591" y="12662"/>
                                    <a:pt x="1671" y="12662"/>
                                  </a:cubicBezTo>
                                  <a:cubicBezTo>
                                    <a:pt x="1738" y="12662"/>
                                    <a:pt x="1804" y="12645"/>
                                    <a:pt x="1804" y="12620"/>
                                  </a:cubicBezTo>
                                  <a:cubicBezTo>
                                    <a:pt x="1804" y="12596"/>
                                    <a:pt x="1751" y="12579"/>
                                    <a:pt x="1671" y="12579"/>
                                  </a:cubicBezTo>
                                  <a:close/>
                                  <a:moveTo>
                                    <a:pt x="134" y="2589"/>
                                  </a:moveTo>
                                  <a:cubicBezTo>
                                    <a:pt x="67" y="2589"/>
                                    <a:pt x="0" y="2605"/>
                                    <a:pt x="0" y="2630"/>
                                  </a:cubicBezTo>
                                  <a:cubicBezTo>
                                    <a:pt x="0" y="2655"/>
                                    <a:pt x="53" y="2672"/>
                                    <a:pt x="134" y="2672"/>
                                  </a:cubicBezTo>
                                  <a:cubicBezTo>
                                    <a:pt x="200" y="2672"/>
                                    <a:pt x="267" y="2655"/>
                                    <a:pt x="267" y="2630"/>
                                  </a:cubicBezTo>
                                  <a:cubicBezTo>
                                    <a:pt x="267" y="2605"/>
                                    <a:pt x="214" y="2589"/>
                                    <a:pt x="134" y="2589"/>
                                  </a:cubicBezTo>
                                  <a:close/>
                                  <a:moveTo>
                                    <a:pt x="1671" y="10483"/>
                                  </a:moveTo>
                                  <a:cubicBezTo>
                                    <a:pt x="1604" y="10483"/>
                                    <a:pt x="1537" y="10500"/>
                                    <a:pt x="1537" y="10525"/>
                                  </a:cubicBezTo>
                                  <a:cubicBezTo>
                                    <a:pt x="1537" y="10549"/>
                                    <a:pt x="1591" y="10566"/>
                                    <a:pt x="1671" y="10566"/>
                                  </a:cubicBezTo>
                                  <a:cubicBezTo>
                                    <a:pt x="1738" y="10566"/>
                                    <a:pt x="1804" y="10549"/>
                                    <a:pt x="1804" y="10525"/>
                                  </a:cubicBezTo>
                                  <a:cubicBezTo>
                                    <a:pt x="1804" y="10500"/>
                                    <a:pt x="1751" y="10483"/>
                                    <a:pt x="1671" y="10483"/>
                                  </a:cubicBezTo>
                                  <a:close/>
                                  <a:moveTo>
                                    <a:pt x="1671" y="9435"/>
                                  </a:moveTo>
                                  <a:cubicBezTo>
                                    <a:pt x="1604" y="9435"/>
                                    <a:pt x="1537" y="9452"/>
                                    <a:pt x="1537" y="9477"/>
                                  </a:cubicBezTo>
                                  <a:cubicBezTo>
                                    <a:pt x="1537" y="9497"/>
                                    <a:pt x="1591" y="9518"/>
                                    <a:pt x="1671" y="9518"/>
                                  </a:cubicBezTo>
                                  <a:cubicBezTo>
                                    <a:pt x="1738" y="9518"/>
                                    <a:pt x="1804" y="9502"/>
                                    <a:pt x="1804" y="9477"/>
                                  </a:cubicBezTo>
                                  <a:cubicBezTo>
                                    <a:pt x="1804" y="9452"/>
                                    <a:pt x="1751" y="9435"/>
                                    <a:pt x="1671" y="9435"/>
                                  </a:cubicBezTo>
                                  <a:close/>
                                  <a:moveTo>
                                    <a:pt x="1671" y="5240"/>
                                  </a:moveTo>
                                  <a:cubicBezTo>
                                    <a:pt x="1604" y="5240"/>
                                    <a:pt x="1537" y="5256"/>
                                    <a:pt x="1537" y="5281"/>
                                  </a:cubicBezTo>
                                  <a:cubicBezTo>
                                    <a:pt x="1537" y="5306"/>
                                    <a:pt x="1591" y="5322"/>
                                    <a:pt x="1671" y="5322"/>
                                  </a:cubicBezTo>
                                  <a:cubicBezTo>
                                    <a:pt x="1738" y="5322"/>
                                    <a:pt x="1804" y="5306"/>
                                    <a:pt x="1804" y="5281"/>
                                  </a:cubicBezTo>
                                  <a:cubicBezTo>
                                    <a:pt x="1804" y="5256"/>
                                    <a:pt x="1751" y="5240"/>
                                    <a:pt x="1671" y="5240"/>
                                  </a:cubicBezTo>
                                  <a:close/>
                                  <a:moveTo>
                                    <a:pt x="134" y="16220"/>
                                  </a:moveTo>
                                  <a:cubicBezTo>
                                    <a:pt x="67" y="16220"/>
                                    <a:pt x="0" y="16236"/>
                                    <a:pt x="0" y="16261"/>
                                  </a:cubicBezTo>
                                  <a:cubicBezTo>
                                    <a:pt x="0" y="16286"/>
                                    <a:pt x="53" y="16303"/>
                                    <a:pt x="134" y="16303"/>
                                  </a:cubicBezTo>
                                  <a:cubicBezTo>
                                    <a:pt x="200" y="16303"/>
                                    <a:pt x="267" y="16286"/>
                                    <a:pt x="267" y="16261"/>
                                  </a:cubicBezTo>
                                  <a:cubicBezTo>
                                    <a:pt x="267" y="16236"/>
                                    <a:pt x="214" y="16220"/>
                                    <a:pt x="134" y="16220"/>
                                  </a:cubicBezTo>
                                  <a:close/>
                                  <a:moveTo>
                                    <a:pt x="134" y="14120"/>
                                  </a:moveTo>
                                  <a:cubicBezTo>
                                    <a:pt x="67" y="14120"/>
                                    <a:pt x="0" y="14136"/>
                                    <a:pt x="0" y="14161"/>
                                  </a:cubicBezTo>
                                  <a:cubicBezTo>
                                    <a:pt x="0" y="14186"/>
                                    <a:pt x="53" y="14203"/>
                                    <a:pt x="134" y="14203"/>
                                  </a:cubicBezTo>
                                  <a:cubicBezTo>
                                    <a:pt x="200" y="14203"/>
                                    <a:pt x="267" y="14186"/>
                                    <a:pt x="267" y="14161"/>
                                  </a:cubicBezTo>
                                  <a:cubicBezTo>
                                    <a:pt x="267" y="14136"/>
                                    <a:pt x="214" y="14120"/>
                                    <a:pt x="134" y="14120"/>
                                  </a:cubicBezTo>
                                  <a:close/>
                                  <a:moveTo>
                                    <a:pt x="134" y="17268"/>
                                  </a:moveTo>
                                  <a:cubicBezTo>
                                    <a:pt x="67" y="17268"/>
                                    <a:pt x="0" y="17284"/>
                                    <a:pt x="0" y="17309"/>
                                  </a:cubicBezTo>
                                  <a:cubicBezTo>
                                    <a:pt x="0" y="17330"/>
                                    <a:pt x="53" y="17350"/>
                                    <a:pt x="134" y="17350"/>
                                  </a:cubicBezTo>
                                  <a:cubicBezTo>
                                    <a:pt x="200" y="17350"/>
                                    <a:pt x="267" y="17334"/>
                                    <a:pt x="267" y="17309"/>
                                  </a:cubicBezTo>
                                  <a:cubicBezTo>
                                    <a:pt x="267" y="17284"/>
                                    <a:pt x="214" y="17268"/>
                                    <a:pt x="134" y="17268"/>
                                  </a:cubicBezTo>
                                  <a:close/>
                                  <a:moveTo>
                                    <a:pt x="134" y="15172"/>
                                  </a:moveTo>
                                  <a:cubicBezTo>
                                    <a:pt x="67" y="15172"/>
                                    <a:pt x="0" y="15188"/>
                                    <a:pt x="0" y="15213"/>
                                  </a:cubicBezTo>
                                  <a:cubicBezTo>
                                    <a:pt x="0" y="15234"/>
                                    <a:pt x="53" y="15255"/>
                                    <a:pt x="134" y="15255"/>
                                  </a:cubicBezTo>
                                  <a:cubicBezTo>
                                    <a:pt x="200" y="15255"/>
                                    <a:pt x="267" y="15238"/>
                                    <a:pt x="267" y="15213"/>
                                  </a:cubicBezTo>
                                  <a:cubicBezTo>
                                    <a:pt x="267" y="15188"/>
                                    <a:pt x="214" y="15172"/>
                                    <a:pt x="134" y="15172"/>
                                  </a:cubicBezTo>
                                  <a:close/>
                                  <a:moveTo>
                                    <a:pt x="134" y="18315"/>
                                  </a:moveTo>
                                  <a:cubicBezTo>
                                    <a:pt x="67" y="18315"/>
                                    <a:pt x="0" y="18332"/>
                                    <a:pt x="0" y="18357"/>
                                  </a:cubicBezTo>
                                  <a:cubicBezTo>
                                    <a:pt x="0" y="18382"/>
                                    <a:pt x="53" y="18398"/>
                                    <a:pt x="134" y="18398"/>
                                  </a:cubicBezTo>
                                  <a:cubicBezTo>
                                    <a:pt x="200" y="18398"/>
                                    <a:pt x="267" y="18382"/>
                                    <a:pt x="267" y="18357"/>
                                  </a:cubicBezTo>
                                  <a:cubicBezTo>
                                    <a:pt x="267" y="18332"/>
                                    <a:pt x="214" y="18315"/>
                                    <a:pt x="134" y="18315"/>
                                  </a:cubicBezTo>
                                  <a:close/>
                                  <a:moveTo>
                                    <a:pt x="134" y="21517"/>
                                  </a:moveTo>
                                  <a:cubicBezTo>
                                    <a:pt x="67" y="21517"/>
                                    <a:pt x="0" y="21534"/>
                                    <a:pt x="0" y="21559"/>
                                  </a:cubicBezTo>
                                  <a:cubicBezTo>
                                    <a:pt x="0" y="21579"/>
                                    <a:pt x="53" y="21600"/>
                                    <a:pt x="134" y="21600"/>
                                  </a:cubicBezTo>
                                  <a:cubicBezTo>
                                    <a:pt x="200" y="21600"/>
                                    <a:pt x="267" y="21583"/>
                                    <a:pt x="267" y="21559"/>
                                  </a:cubicBezTo>
                                  <a:cubicBezTo>
                                    <a:pt x="267" y="21534"/>
                                    <a:pt x="214" y="21517"/>
                                    <a:pt x="134" y="21517"/>
                                  </a:cubicBezTo>
                                  <a:close/>
                                  <a:moveTo>
                                    <a:pt x="21466" y="572"/>
                                  </a:moveTo>
                                  <a:cubicBezTo>
                                    <a:pt x="21533" y="572"/>
                                    <a:pt x="21600" y="555"/>
                                    <a:pt x="21600" y="530"/>
                                  </a:cubicBezTo>
                                  <a:cubicBezTo>
                                    <a:pt x="21600" y="505"/>
                                    <a:pt x="21547" y="489"/>
                                    <a:pt x="21466" y="489"/>
                                  </a:cubicBezTo>
                                  <a:cubicBezTo>
                                    <a:pt x="21400" y="489"/>
                                    <a:pt x="21333" y="505"/>
                                    <a:pt x="21333" y="530"/>
                                  </a:cubicBezTo>
                                  <a:cubicBezTo>
                                    <a:pt x="21333" y="555"/>
                                    <a:pt x="21386" y="572"/>
                                    <a:pt x="21466" y="572"/>
                                  </a:cubicBezTo>
                                  <a:close/>
                                  <a:moveTo>
                                    <a:pt x="134" y="19363"/>
                                  </a:moveTo>
                                  <a:cubicBezTo>
                                    <a:pt x="67" y="19363"/>
                                    <a:pt x="0" y="19380"/>
                                    <a:pt x="0" y="19405"/>
                                  </a:cubicBezTo>
                                  <a:cubicBezTo>
                                    <a:pt x="0" y="19426"/>
                                    <a:pt x="53" y="19446"/>
                                    <a:pt x="134" y="19446"/>
                                  </a:cubicBezTo>
                                  <a:cubicBezTo>
                                    <a:pt x="200" y="19446"/>
                                    <a:pt x="267" y="19430"/>
                                    <a:pt x="267" y="19405"/>
                                  </a:cubicBezTo>
                                  <a:cubicBezTo>
                                    <a:pt x="267" y="19384"/>
                                    <a:pt x="214" y="19363"/>
                                    <a:pt x="134" y="19363"/>
                                  </a:cubicBezTo>
                                  <a:close/>
                                  <a:moveTo>
                                    <a:pt x="134" y="20457"/>
                                  </a:moveTo>
                                  <a:cubicBezTo>
                                    <a:pt x="67" y="20457"/>
                                    <a:pt x="0" y="20473"/>
                                    <a:pt x="0" y="20498"/>
                                  </a:cubicBezTo>
                                  <a:cubicBezTo>
                                    <a:pt x="0" y="20523"/>
                                    <a:pt x="53" y="20540"/>
                                    <a:pt x="134" y="20540"/>
                                  </a:cubicBezTo>
                                  <a:cubicBezTo>
                                    <a:pt x="200" y="20540"/>
                                    <a:pt x="267" y="20523"/>
                                    <a:pt x="267" y="20498"/>
                                  </a:cubicBezTo>
                                  <a:cubicBezTo>
                                    <a:pt x="267" y="20473"/>
                                    <a:pt x="214" y="20457"/>
                                    <a:pt x="134" y="20457"/>
                                  </a:cubicBezTo>
                                  <a:close/>
                                  <a:moveTo>
                                    <a:pt x="134" y="10976"/>
                                  </a:moveTo>
                                  <a:cubicBezTo>
                                    <a:pt x="67" y="10976"/>
                                    <a:pt x="0" y="10993"/>
                                    <a:pt x="0" y="11017"/>
                                  </a:cubicBezTo>
                                  <a:cubicBezTo>
                                    <a:pt x="0" y="11038"/>
                                    <a:pt x="53" y="11059"/>
                                    <a:pt x="134" y="11059"/>
                                  </a:cubicBezTo>
                                  <a:cubicBezTo>
                                    <a:pt x="200" y="11059"/>
                                    <a:pt x="267" y="11042"/>
                                    <a:pt x="267" y="11017"/>
                                  </a:cubicBezTo>
                                  <a:cubicBezTo>
                                    <a:pt x="267" y="10993"/>
                                    <a:pt x="214" y="10976"/>
                                    <a:pt x="134" y="10976"/>
                                  </a:cubicBezTo>
                                  <a:close/>
                                  <a:moveTo>
                                    <a:pt x="134" y="5732"/>
                                  </a:moveTo>
                                  <a:cubicBezTo>
                                    <a:pt x="67" y="5732"/>
                                    <a:pt x="0" y="5749"/>
                                    <a:pt x="0" y="5774"/>
                                  </a:cubicBezTo>
                                  <a:cubicBezTo>
                                    <a:pt x="0" y="5795"/>
                                    <a:pt x="53" y="5815"/>
                                    <a:pt x="134" y="5815"/>
                                  </a:cubicBezTo>
                                  <a:cubicBezTo>
                                    <a:pt x="200" y="5815"/>
                                    <a:pt x="267" y="5799"/>
                                    <a:pt x="267" y="5774"/>
                                  </a:cubicBezTo>
                                  <a:cubicBezTo>
                                    <a:pt x="267" y="5753"/>
                                    <a:pt x="214" y="5732"/>
                                    <a:pt x="134" y="5732"/>
                                  </a:cubicBezTo>
                                  <a:close/>
                                  <a:moveTo>
                                    <a:pt x="134" y="6780"/>
                                  </a:moveTo>
                                  <a:cubicBezTo>
                                    <a:pt x="67" y="6780"/>
                                    <a:pt x="0" y="6797"/>
                                    <a:pt x="0" y="6822"/>
                                  </a:cubicBezTo>
                                  <a:cubicBezTo>
                                    <a:pt x="0" y="6842"/>
                                    <a:pt x="53" y="6863"/>
                                    <a:pt x="134" y="6863"/>
                                  </a:cubicBezTo>
                                  <a:cubicBezTo>
                                    <a:pt x="200" y="6863"/>
                                    <a:pt x="267" y="6847"/>
                                    <a:pt x="267" y="6822"/>
                                  </a:cubicBezTo>
                                  <a:cubicBezTo>
                                    <a:pt x="267" y="6801"/>
                                    <a:pt x="214" y="6780"/>
                                    <a:pt x="134" y="6780"/>
                                  </a:cubicBezTo>
                                  <a:close/>
                                  <a:moveTo>
                                    <a:pt x="134" y="4684"/>
                                  </a:moveTo>
                                  <a:cubicBezTo>
                                    <a:pt x="67" y="4684"/>
                                    <a:pt x="0" y="4701"/>
                                    <a:pt x="0" y="4726"/>
                                  </a:cubicBezTo>
                                  <a:cubicBezTo>
                                    <a:pt x="0" y="4751"/>
                                    <a:pt x="53" y="4767"/>
                                    <a:pt x="134" y="4767"/>
                                  </a:cubicBezTo>
                                  <a:cubicBezTo>
                                    <a:pt x="200" y="4767"/>
                                    <a:pt x="267" y="4751"/>
                                    <a:pt x="267" y="4726"/>
                                  </a:cubicBezTo>
                                  <a:cubicBezTo>
                                    <a:pt x="267" y="4701"/>
                                    <a:pt x="214" y="4684"/>
                                    <a:pt x="134" y="4684"/>
                                  </a:cubicBezTo>
                                  <a:close/>
                                  <a:moveTo>
                                    <a:pt x="134" y="7828"/>
                                  </a:moveTo>
                                  <a:cubicBezTo>
                                    <a:pt x="67" y="7828"/>
                                    <a:pt x="0" y="7845"/>
                                    <a:pt x="0" y="7870"/>
                                  </a:cubicBezTo>
                                  <a:cubicBezTo>
                                    <a:pt x="0" y="7890"/>
                                    <a:pt x="53" y="7911"/>
                                    <a:pt x="134" y="7911"/>
                                  </a:cubicBezTo>
                                  <a:cubicBezTo>
                                    <a:pt x="200" y="7911"/>
                                    <a:pt x="267" y="7894"/>
                                    <a:pt x="267" y="7870"/>
                                  </a:cubicBezTo>
                                  <a:cubicBezTo>
                                    <a:pt x="267" y="7849"/>
                                    <a:pt x="214" y="7828"/>
                                    <a:pt x="134" y="7828"/>
                                  </a:cubicBezTo>
                                  <a:close/>
                                  <a:moveTo>
                                    <a:pt x="134" y="8880"/>
                                  </a:moveTo>
                                  <a:cubicBezTo>
                                    <a:pt x="67" y="8880"/>
                                    <a:pt x="0" y="8897"/>
                                    <a:pt x="0" y="8922"/>
                                  </a:cubicBezTo>
                                  <a:cubicBezTo>
                                    <a:pt x="0" y="8942"/>
                                    <a:pt x="53" y="8963"/>
                                    <a:pt x="134" y="8963"/>
                                  </a:cubicBezTo>
                                  <a:cubicBezTo>
                                    <a:pt x="200" y="8963"/>
                                    <a:pt x="267" y="8947"/>
                                    <a:pt x="267" y="8922"/>
                                  </a:cubicBezTo>
                                  <a:cubicBezTo>
                                    <a:pt x="267" y="8897"/>
                                    <a:pt x="214" y="8880"/>
                                    <a:pt x="134" y="8880"/>
                                  </a:cubicBezTo>
                                  <a:close/>
                                  <a:moveTo>
                                    <a:pt x="134" y="12024"/>
                                  </a:moveTo>
                                  <a:cubicBezTo>
                                    <a:pt x="67" y="12024"/>
                                    <a:pt x="0" y="12040"/>
                                    <a:pt x="0" y="12065"/>
                                  </a:cubicBezTo>
                                  <a:cubicBezTo>
                                    <a:pt x="0" y="12086"/>
                                    <a:pt x="53" y="12107"/>
                                    <a:pt x="134" y="12107"/>
                                  </a:cubicBezTo>
                                  <a:cubicBezTo>
                                    <a:pt x="200" y="12107"/>
                                    <a:pt x="267" y="12090"/>
                                    <a:pt x="267" y="12065"/>
                                  </a:cubicBezTo>
                                  <a:cubicBezTo>
                                    <a:pt x="267" y="12040"/>
                                    <a:pt x="214" y="12024"/>
                                    <a:pt x="134" y="12024"/>
                                  </a:cubicBezTo>
                                  <a:close/>
                                  <a:moveTo>
                                    <a:pt x="4718" y="7339"/>
                                  </a:moveTo>
                                  <a:cubicBezTo>
                                    <a:pt x="4651" y="7339"/>
                                    <a:pt x="4585" y="7356"/>
                                    <a:pt x="4585" y="7381"/>
                                  </a:cubicBezTo>
                                  <a:cubicBezTo>
                                    <a:pt x="4585" y="7402"/>
                                    <a:pt x="4638" y="7422"/>
                                    <a:pt x="4718" y="7422"/>
                                  </a:cubicBezTo>
                                  <a:cubicBezTo>
                                    <a:pt x="4785" y="7422"/>
                                    <a:pt x="4852" y="7406"/>
                                    <a:pt x="4852" y="7381"/>
                                  </a:cubicBezTo>
                                  <a:cubicBezTo>
                                    <a:pt x="4852" y="7356"/>
                                    <a:pt x="4799" y="7339"/>
                                    <a:pt x="4718" y="7339"/>
                                  </a:cubicBezTo>
                                  <a:close/>
                                  <a:moveTo>
                                    <a:pt x="134" y="13072"/>
                                  </a:moveTo>
                                  <a:cubicBezTo>
                                    <a:pt x="67" y="13072"/>
                                    <a:pt x="0" y="13088"/>
                                    <a:pt x="0" y="13113"/>
                                  </a:cubicBezTo>
                                  <a:cubicBezTo>
                                    <a:pt x="0" y="13134"/>
                                    <a:pt x="53" y="13155"/>
                                    <a:pt x="134" y="13155"/>
                                  </a:cubicBezTo>
                                  <a:cubicBezTo>
                                    <a:pt x="200" y="13155"/>
                                    <a:pt x="267" y="13138"/>
                                    <a:pt x="267" y="13113"/>
                                  </a:cubicBezTo>
                                  <a:cubicBezTo>
                                    <a:pt x="267" y="13093"/>
                                    <a:pt x="214" y="13072"/>
                                    <a:pt x="134" y="13072"/>
                                  </a:cubicBezTo>
                                  <a:close/>
                                  <a:moveTo>
                                    <a:pt x="134" y="9928"/>
                                  </a:moveTo>
                                  <a:cubicBezTo>
                                    <a:pt x="67" y="9928"/>
                                    <a:pt x="0" y="9945"/>
                                    <a:pt x="0" y="9970"/>
                                  </a:cubicBezTo>
                                  <a:cubicBezTo>
                                    <a:pt x="0" y="9990"/>
                                    <a:pt x="53" y="10011"/>
                                    <a:pt x="134" y="10011"/>
                                  </a:cubicBezTo>
                                  <a:cubicBezTo>
                                    <a:pt x="200" y="10011"/>
                                    <a:pt x="267" y="9994"/>
                                    <a:pt x="267" y="9970"/>
                                  </a:cubicBezTo>
                                  <a:cubicBezTo>
                                    <a:pt x="267" y="9945"/>
                                    <a:pt x="214" y="9928"/>
                                    <a:pt x="134" y="9928"/>
                                  </a:cubicBezTo>
                                  <a:close/>
                                  <a:moveTo>
                                    <a:pt x="134" y="3637"/>
                                  </a:moveTo>
                                  <a:cubicBezTo>
                                    <a:pt x="67" y="3637"/>
                                    <a:pt x="0" y="3653"/>
                                    <a:pt x="0" y="3678"/>
                                  </a:cubicBezTo>
                                  <a:cubicBezTo>
                                    <a:pt x="0" y="3699"/>
                                    <a:pt x="53" y="3719"/>
                                    <a:pt x="134" y="3719"/>
                                  </a:cubicBezTo>
                                  <a:cubicBezTo>
                                    <a:pt x="200" y="3719"/>
                                    <a:pt x="267" y="3703"/>
                                    <a:pt x="267" y="3678"/>
                                  </a:cubicBezTo>
                                  <a:cubicBezTo>
                                    <a:pt x="267" y="3653"/>
                                    <a:pt x="214" y="3637"/>
                                    <a:pt x="134" y="3637"/>
                                  </a:cubicBezTo>
                                  <a:close/>
                                  <a:moveTo>
                                    <a:pt x="4718" y="21024"/>
                                  </a:moveTo>
                                  <a:cubicBezTo>
                                    <a:pt x="4651" y="21024"/>
                                    <a:pt x="4585" y="21041"/>
                                    <a:pt x="4585" y="21066"/>
                                  </a:cubicBezTo>
                                  <a:cubicBezTo>
                                    <a:pt x="4585" y="21086"/>
                                    <a:pt x="4638" y="21107"/>
                                    <a:pt x="4718" y="21107"/>
                                  </a:cubicBezTo>
                                  <a:cubicBezTo>
                                    <a:pt x="4785" y="21107"/>
                                    <a:pt x="4852" y="21091"/>
                                    <a:pt x="4852" y="21066"/>
                                  </a:cubicBezTo>
                                  <a:cubicBezTo>
                                    <a:pt x="4852" y="21041"/>
                                    <a:pt x="4799" y="21024"/>
                                    <a:pt x="4718" y="21024"/>
                                  </a:cubicBezTo>
                                  <a:close/>
                                  <a:moveTo>
                                    <a:pt x="4718" y="19964"/>
                                  </a:moveTo>
                                  <a:cubicBezTo>
                                    <a:pt x="4651" y="19964"/>
                                    <a:pt x="4585" y="19981"/>
                                    <a:pt x="4585" y="20005"/>
                                  </a:cubicBezTo>
                                  <a:cubicBezTo>
                                    <a:pt x="4585" y="20030"/>
                                    <a:pt x="4638" y="20047"/>
                                    <a:pt x="4718" y="20047"/>
                                  </a:cubicBezTo>
                                  <a:cubicBezTo>
                                    <a:pt x="4785" y="20047"/>
                                    <a:pt x="4852" y="20030"/>
                                    <a:pt x="4852" y="20005"/>
                                  </a:cubicBezTo>
                                  <a:cubicBezTo>
                                    <a:pt x="4852" y="19981"/>
                                    <a:pt x="4799" y="19964"/>
                                    <a:pt x="4718" y="19964"/>
                                  </a:cubicBezTo>
                                  <a:close/>
                                  <a:moveTo>
                                    <a:pt x="3181" y="489"/>
                                  </a:moveTo>
                                  <a:cubicBezTo>
                                    <a:pt x="3114" y="489"/>
                                    <a:pt x="3048" y="505"/>
                                    <a:pt x="3048" y="530"/>
                                  </a:cubicBezTo>
                                  <a:cubicBezTo>
                                    <a:pt x="3048" y="555"/>
                                    <a:pt x="3101" y="572"/>
                                    <a:pt x="3181" y="572"/>
                                  </a:cubicBezTo>
                                  <a:cubicBezTo>
                                    <a:pt x="3248" y="572"/>
                                    <a:pt x="3315" y="555"/>
                                    <a:pt x="3315" y="530"/>
                                  </a:cubicBezTo>
                                  <a:cubicBezTo>
                                    <a:pt x="3315" y="505"/>
                                    <a:pt x="3261" y="489"/>
                                    <a:pt x="3181" y="489"/>
                                  </a:cubicBezTo>
                                  <a:close/>
                                  <a:moveTo>
                                    <a:pt x="4718" y="18870"/>
                                  </a:moveTo>
                                  <a:cubicBezTo>
                                    <a:pt x="4651" y="18870"/>
                                    <a:pt x="4585" y="18887"/>
                                    <a:pt x="4585" y="18912"/>
                                  </a:cubicBezTo>
                                  <a:cubicBezTo>
                                    <a:pt x="4585" y="18933"/>
                                    <a:pt x="4638" y="18953"/>
                                    <a:pt x="4718" y="18953"/>
                                  </a:cubicBezTo>
                                  <a:cubicBezTo>
                                    <a:pt x="4785" y="18953"/>
                                    <a:pt x="4852" y="18937"/>
                                    <a:pt x="4852" y="18912"/>
                                  </a:cubicBezTo>
                                  <a:cubicBezTo>
                                    <a:pt x="4852" y="18891"/>
                                    <a:pt x="4799" y="18870"/>
                                    <a:pt x="4718" y="18870"/>
                                  </a:cubicBezTo>
                                  <a:close/>
                                  <a:moveTo>
                                    <a:pt x="3181" y="3637"/>
                                  </a:moveTo>
                                  <a:cubicBezTo>
                                    <a:pt x="3114" y="3637"/>
                                    <a:pt x="3048" y="3653"/>
                                    <a:pt x="3048" y="3678"/>
                                  </a:cubicBezTo>
                                  <a:cubicBezTo>
                                    <a:pt x="3048" y="3699"/>
                                    <a:pt x="3101" y="3719"/>
                                    <a:pt x="3181" y="3719"/>
                                  </a:cubicBezTo>
                                  <a:cubicBezTo>
                                    <a:pt x="3248" y="3719"/>
                                    <a:pt x="3315" y="3703"/>
                                    <a:pt x="3315" y="3678"/>
                                  </a:cubicBezTo>
                                  <a:cubicBezTo>
                                    <a:pt x="3315" y="3653"/>
                                    <a:pt x="3261" y="3637"/>
                                    <a:pt x="3181" y="3637"/>
                                  </a:cubicBezTo>
                                  <a:close/>
                                  <a:moveTo>
                                    <a:pt x="4718" y="17823"/>
                                  </a:moveTo>
                                  <a:cubicBezTo>
                                    <a:pt x="4651" y="17823"/>
                                    <a:pt x="4585" y="17839"/>
                                    <a:pt x="4585" y="17864"/>
                                  </a:cubicBezTo>
                                  <a:cubicBezTo>
                                    <a:pt x="4585" y="17885"/>
                                    <a:pt x="4638" y="17905"/>
                                    <a:pt x="4718" y="17905"/>
                                  </a:cubicBezTo>
                                  <a:cubicBezTo>
                                    <a:pt x="4785" y="17905"/>
                                    <a:pt x="4852" y="17889"/>
                                    <a:pt x="4852" y="17864"/>
                                  </a:cubicBezTo>
                                  <a:cubicBezTo>
                                    <a:pt x="4852" y="17843"/>
                                    <a:pt x="4799" y="17823"/>
                                    <a:pt x="4718" y="17823"/>
                                  </a:cubicBezTo>
                                  <a:close/>
                                  <a:moveTo>
                                    <a:pt x="3181" y="4684"/>
                                  </a:moveTo>
                                  <a:cubicBezTo>
                                    <a:pt x="3114" y="4684"/>
                                    <a:pt x="3048" y="4701"/>
                                    <a:pt x="3048" y="4726"/>
                                  </a:cubicBezTo>
                                  <a:cubicBezTo>
                                    <a:pt x="3048" y="4751"/>
                                    <a:pt x="3101" y="4767"/>
                                    <a:pt x="3181" y="4767"/>
                                  </a:cubicBezTo>
                                  <a:cubicBezTo>
                                    <a:pt x="3248" y="4767"/>
                                    <a:pt x="3315" y="4751"/>
                                    <a:pt x="3315" y="4726"/>
                                  </a:cubicBezTo>
                                  <a:cubicBezTo>
                                    <a:pt x="3315" y="4701"/>
                                    <a:pt x="3261" y="4684"/>
                                    <a:pt x="3181" y="4684"/>
                                  </a:cubicBezTo>
                                  <a:close/>
                                  <a:moveTo>
                                    <a:pt x="3181" y="5732"/>
                                  </a:moveTo>
                                  <a:cubicBezTo>
                                    <a:pt x="3114" y="5732"/>
                                    <a:pt x="3048" y="5749"/>
                                    <a:pt x="3048" y="5774"/>
                                  </a:cubicBezTo>
                                  <a:cubicBezTo>
                                    <a:pt x="3048" y="5795"/>
                                    <a:pt x="3101" y="5815"/>
                                    <a:pt x="3181" y="5815"/>
                                  </a:cubicBezTo>
                                  <a:cubicBezTo>
                                    <a:pt x="3248" y="5815"/>
                                    <a:pt x="3315" y="5799"/>
                                    <a:pt x="3315" y="5774"/>
                                  </a:cubicBezTo>
                                  <a:cubicBezTo>
                                    <a:pt x="3315" y="5753"/>
                                    <a:pt x="3261" y="5732"/>
                                    <a:pt x="3181" y="5732"/>
                                  </a:cubicBezTo>
                                  <a:close/>
                                  <a:moveTo>
                                    <a:pt x="1671" y="3144"/>
                                  </a:moveTo>
                                  <a:cubicBezTo>
                                    <a:pt x="1604" y="3144"/>
                                    <a:pt x="1537" y="3160"/>
                                    <a:pt x="1537" y="3185"/>
                                  </a:cubicBezTo>
                                  <a:cubicBezTo>
                                    <a:pt x="1537" y="3206"/>
                                    <a:pt x="1591" y="3227"/>
                                    <a:pt x="1671" y="3227"/>
                                  </a:cubicBezTo>
                                  <a:cubicBezTo>
                                    <a:pt x="1738" y="3227"/>
                                    <a:pt x="1804" y="3210"/>
                                    <a:pt x="1804" y="3185"/>
                                  </a:cubicBezTo>
                                  <a:cubicBezTo>
                                    <a:pt x="1804" y="3160"/>
                                    <a:pt x="1751" y="3144"/>
                                    <a:pt x="1671" y="3144"/>
                                  </a:cubicBezTo>
                                  <a:close/>
                                  <a:moveTo>
                                    <a:pt x="3181" y="2589"/>
                                  </a:moveTo>
                                  <a:cubicBezTo>
                                    <a:pt x="3114" y="2589"/>
                                    <a:pt x="3048" y="2605"/>
                                    <a:pt x="3048" y="2630"/>
                                  </a:cubicBezTo>
                                  <a:cubicBezTo>
                                    <a:pt x="3048" y="2655"/>
                                    <a:pt x="3101" y="2672"/>
                                    <a:pt x="3181" y="2672"/>
                                  </a:cubicBezTo>
                                  <a:cubicBezTo>
                                    <a:pt x="3248" y="2672"/>
                                    <a:pt x="3315" y="2655"/>
                                    <a:pt x="3315" y="2630"/>
                                  </a:cubicBezTo>
                                  <a:cubicBezTo>
                                    <a:pt x="3315" y="2605"/>
                                    <a:pt x="3261" y="2589"/>
                                    <a:pt x="3181" y="2589"/>
                                  </a:cubicBezTo>
                                  <a:close/>
                                  <a:moveTo>
                                    <a:pt x="4718" y="9435"/>
                                  </a:moveTo>
                                  <a:cubicBezTo>
                                    <a:pt x="4651" y="9435"/>
                                    <a:pt x="4585" y="9452"/>
                                    <a:pt x="4585" y="9477"/>
                                  </a:cubicBezTo>
                                  <a:cubicBezTo>
                                    <a:pt x="4585" y="9497"/>
                                    <a:pt x="4638" y="9518"/>
                                    <a:pt x="4718" y="9518"/>
                                  </a:cubicBezTo>
                                  <a:cubicBezTo>
                                    <a:pt x="4785" y="9518"/>
                                    <a:pt x="4852" y="9502"/>
                                    <a:pt x="4852" y="9477"/>
                                  </a:cubicBezTo>
                                  <a:cubicBezTo>
                                    <a:pt x="4852" y="9452"/>
                                    <a:pt x="4799" y="9435"/>
                                    <a:pt x="4718" y="9435"/>
                                  </a:cubicBezTo>
                                  <a:close/>
                                  <a:moveTo>
                                    <a:pt x="4718" y="10483"/>
                                  </a:moveTo>
                                  <a:cubicBezTo>
                                    <a:pt x="4651" y="10483"/>
                                    <a:pt x="4585" y="10500"/>
                                    <a:pt x="4585" y="10525"/>
                                  </a:cubicBezTo>
                                  <a:cubicBezTo>
                                    <a:pt x="4585" y="10549"/>
                                    <a:pt x="4638" y="10566"/>
                                    <a:pt x="4718" y="10566"/>
                                  </a:cubicBezTo>
                                  <a:cubicBezTo>
                                    <a:pt x="4785" y="10566"/>
                                    <a:pt x="4852" y="10549"/>
                                    <a:pt x="4852" y="10525"/>
                                  </a:cubicBezTo>
                                  <a:cubicBezTo>
                                    <a:pt x="4852" y="10500"/>
                                    <a:pt x="4799" y="10483"/>
                                    <a:pt x="4718" y="10483"/>
                                  </a:cubicBezTo>
                                  <a:close/>
                                  <a:moveTo>
                                    <a:pt x="4718" y="8387"/>
                                  </a:moveTo>
                                  <a:cubicBezTo>
                                    <a:pt x="4651" y="8387"/>
                                    <a:pt x="4585" y="8404"/>
                                    <a:pt x="4585" y="8429"/>
                                  </a:cubicBezTo>
                                  <a:cubicBezTo>
                                    <a:pt x="4585" y="8454"/>
                                    <a:pt x="4638" y="8470"/>
                                    <a:pt x="4718" y="8470"/>
                                  </a:cubicBezTo>
                                  <a:cubicBezTo>
                                    <a:pt x="4785" y="8470"/>
                                    <a:pt x="4852" y="8454"/>
                                    <a:pt x="4852" y="8429"/>
                                  </a:cubicBezTo>
                                  <a:cubicBezTo>
                                    <a:pt x="4852" y="8404"/>
                                    <a:pt x="4799" y="8387"/>
                                    <a:pt x="4718" y="8387"/>
                                  </a:cubicBezTo>
                                  <a:close/>
                                  <a:moveTo>
                                    <a:pt x="4718" y="11531"/>
                                  </a:moveTo>
                                  <a:cubicBezTo>
                                    <a:pt x="4651" y="11531"/>
                                    <a:pt x="4585" y="11548"/>
                                    <a:pt x="4585" y="11572"/>
                                  </a:cubicBezTo>
                                  <a:cubicBezTo>
                                    <a:pt x="4585" y="11593"/>
                                    <a:pt x="4638" y="11614"/>
                                    <a:pt x="4718" y="11614"/>
                                  </a:cubicBezTo>
                                  <a:cubicBezTo>
                                    <a:pt x="4785" y="11614"/>
                                    <a:pt x="4852" y="11597"/>
                                    <a:pt x="4852" y="11572"/>
                                  </a:cubicBezTo>
                                  <a:cubicBezTo>
                                    <a:pt x="4852" y="11552"/>
                                    <a:pt x="4799" y="11531"/>
                                    <a:pt x="4718" y="11531"/>
                                  </a:cubicBezTo>
                                  <a:close/>
                                  <a:moveTo>
                                    <a:pt x="4718" y="12579"/>
                                  </a:moveTo>
                                  <a:cubicBezTo>
                                    <a:pt x="4651" y="12579"/>
                                    <a:pt x="4585" y="12596"/>
                                    <a:pt x="4585" y="12620"/>
                                  </a:cubicBezTo>
                                  <a:cubicBezTo>
                                    <a:pt x="4585" y="12645"/>
                                    <a:pt x="4638" y="12662"/>
                                    <a:pt x="4718" y="12662"/>
                                  </a:cubicBezTo>
                                  <a:cubicBezTo>
                                    <a:pt x="4785" y="12662"/>
                                    <a:pt x="4852" y="12645"/>
                                    <a:pt x="4852" y="12620"/>
                                  </a:cubicBezTo>
                                  <a:cubicBezTo>
                                    <a:pt x="4852" y="12596"/>
                                    <a:pt x="4799" y="12579"/>
                                    <a:pt x="4718" y="12579"/>
                                  </a:cubicBezTo>
                                  <a:close/>
                                  <a:moveTo>
                                    <a:pt x="4718" y="14679"/>
                                  </a:moveTo>
                                  <a:cubicBezTo>
                                    <a:pt x="4651" y="14679"/>
                                    <a:pt x="4585" y="14695"/>
                                    <a:pt x="4585" y="14720"/>
                                  </a:cubicBezTo>
                                  <a:cubicBezTo>
                                    <a:pt x="4585" y="14741"/>
                                    <a:pt x="4638" y="14762"/>
                                    <a:pt x="4718" y="14762"/>
                                  </a:cubicBezTo>
                                  <a:cubicBezTo>
                                    <a:pt x="4785" y="14762"/>
                                    <a:pt x="4852" y="14745"/>
                                    <a:pt x="4852" y="14720"/>
                                  </a:cubicBezTo>
                                  <a:cubicBezTo>
                                    <a:pt x="4852" y="14695"/>
                                    <a:pt x="4799" y="14679"/>
                                    <a:pt x="4718" y="14679"/>
                                  </a:cubicBezTo>
                                  <a:close/>
                                  <a:moveTo>
                                    <a:pt x="4718" y="15727"/>
                                  </a:moveTo>
                                  <a:cubicBezTo>
                                    <a:pt x="4651" y="15727"/>
                                    <a:pt x="4585" y="15743"/>
                                    <a:pt x="4585" y="15768"/>
                                  </a:cubicBezTo>
                                  <a:cubicBezTo>
                                    <a:pt x="4585" y="15793"/>
                                    <a:pt x="4638" y="15810"/>
                                    <a:pt x="4718" y="15810"/>
                                  </a:cubicBezTo>
                                  <a:cubicBezTo>
                                    <a:pt x="4785" y="15810"/>
                                    <a:pt x="4852" y="15793"/>
                                    <a:pt x="4852" y="15768"/>
                                  </a:cubicBezTo>
                                  <a:cubicBezTo>
                                    <a:pt x="4852" y="15743"/>
                                    <a:pt x="4799" y="15727"/>
                                    <a:pt x="4718" y="15727"/>
                                  </a:cubicBezTo>
                                  <a:close/>
                                  <a:moveTo>
                                    <a:pt x="4718" y="13631"/>
                                  </a:moveTo>
                                  <a:cubicBezTo>
                                    <a:pt x="4651" y="13631"/>
                                    <a:pt x="4585" y="13648"/>
                                    <a:pt x="4585" y="13672"/>
                                  </a:cubicBezTo>
                                  <a:cubicBezTo>
                                    <a:pt x="4585" y="13693"/>
                                    <a:pt x="4638" y="13714"/>
                                    <a:pt x="4718" y="13714"/>
                                  </a:cubicBezTo>
                                  <a:cubicBezTo>
                                    <a:pt x="4785" y="13714"/>
                                    <a:pt x="4852" y="13697"/>
                                    <a:pt x="4852" y="13672"/>
                                  </a:cubicBezTo>
                                  <a:cubicBezTo>
                                    <a:pt x="4852" y="13648"/>
                                    <a:pt x="4799" y="13631"/>
                                    <a:pt x="4718" y="13631"/>
                                  </a:cubicBezTo>
                                  <a:close/>
                                  <a:moveTo>
                                    <a:pt x="4718" y="16775"/>
                                  </a:moveTo>
                                  <a:cubicBezTo>
                                    <a:pt x="4651" y="16775"/>
                                    <a:pt x="4585" y="16791"/>
                                    <a:pt x="4585" y="16816"/>
                                  </a:cubicBezTo>
                                  <a:cubicBezTo>
                                    <a:pt x="4585" y="16837"/>
                                    <a:pt x="4638" y="16858"/>
                                    <a:pt x="4718" y="16858"/>
                                  </a:cubicBezTo>
                                  <a:cubicBezTo>
                                    <a:pt x="4785" y="16858"/>
                                    <a:pt x="4852" y="16841"/>
                                    <a:pt x="4852" y="16816"/>
                                  </a:cubicBezTo>
                                  <a:cubicBezTo>
                                    <a:pt x="4852" y="16791"/>
                                    <a:pt x="4799" y="16775"/>
                                    <a:pt x="4718" y="16775"/>
                                  </a:cubicBezTo>
                                  <a:close/>
                                  <a:moveTo>
                                    <a:pt x="3181" y="1541"/>
                                  </a:moveTo>
                                  <a:cubicBezTo>
                                    <a:pt x="3114" y="1541"/>
                                    <a:pt x="3048" y="1557"/>
                                    <a:pt x="3048" y="1582"/>
                                  </a:cubicBezTo>
                                  <a:cubicBezTo>
                                    <a:pt x="3048" y="1603"/>
                                    <a:pt x="3101" y="1624"/>
                                    <a:pt x="3181" y="1624"/>
                                  </a:cubicBezTo>
                                  <a:cubicBezTo>
                                    <a:pt x="3248" y="1624"/>
                                    <a:pt x="3315" y="1607"/>
                                    <a:pt x="3315" y="1582"/>
                                  </a:cubicBezTo>
                                  <a:cubicBezTo>
                                    <a:pt x="3315" y="1557"/>
                                    <a:pt x="3261" y="1541"/>
                                    <a:pt x="3181" y="1541"/>
                                  </a:cubicBezTo>
                                  <a:close/>
                                  <a:moveTo>
                                    <a:pt x="3181" y="19363"/>
                                  </a:moveTo>
                                  <a:cubicBezTo>
                                    <a:pt x="3114" y="19363"/>
                                    <a:pt x="3048" y="19380"/>
                                    <a:pt x="3048" y="19405"/>
                                  </a:cubicBezTo>
                                  <a:cubicBezTo>
                                    <a:pt x="3048" y="19426"/>
                                    <a:pt x="3101" y="19446"/>
                                    <a:pt x="3181" y="19446"/>
                                  </a:cubicBezTo>
                                  <a:cubicBezTo>
                                    <a:pt x="3248" y="19446"/>
                                    <a:pt x="3315" y="19430"/>
                                    <a:pt x="3315" y="19405"/>
                                  </a:cubicBezTo>
                                  <a:cubicBezTo>
                                    <a:pt x="3315" y="19384"/>
                                    <a:pt x="3261" y="19363"/>
                                    <a:pt x="3181" y="19363"/>
                                  </a:cubicBezTo>
                                  <a:close/>
                                  <a:moveTo>
                                    <a:pt x="3181" y="20457"/>
                                  </a:moveTo>
                                  <a:cubicBezTo>
                                    <a:pt x="3114" y="20457"/>
                                    <a:pt x="3048" y="20473"/>
                                    <a:pt x="3048" y="20498"/>
                                  </a:cubicBezTo>
                                  <a:cubicBezTo>
                                    <a:pt x="3048" y="20523"/>
                                    <a:pt x="3101" y="20540"/>
                                    <a:pt x="3181" y="20540"/>
                                  </a:cubicBezTo>
                                  <a:cubicBezTo>
                                    <a:pt x="3248" y="20540"/>
                                    <a:pt x="3315" y="20523"/>
                                    <a:pt x="3315" y="20498"/>
                                  </a:cubicBezTo>
                                  <a:cubicBezTo>
                                    <a:pt x="3315" y="20473"/>
                                    <a:pt x="3261" y="20457"/>
                                    <a:pt x="3181" y="20457"/>
                                  </a:cubicBezTo>
                                  <a:close/>
                                  <a:moveTo>
                                    <a:pt x="3181" y="18315"/>
                                  </a:moveTo>
                                  <a:cubicBezTo>
                                    <a:pt x="3114" y="18315"/>
                                    <a:pt x="3048" y="18332"/>
                                    <a:pt x="3048" y="18357"/>
                                  </a:cubicBezTo>
                                  <a:cubicBezTo>
                                    <a:pt x="3048" y="18382"/>
                                    <a:pt x="3101" y="18398"/>
                                    <a:pt x="3181" y="18398"/>
                                  </a:cubicBezTo>
                                  <a:cubicBezTo>
                                    <a:pt x="3248" y="18398"/>
                                    <a:pt x="3315" y="18382"/>
                                    <a:pt x="3315" y="18357"/>
                                  </a:cubicBezTo>
                                  <a:cubicBezTo>
                                    <a:pt x="3315" y="18332"/>
                                    <a:pt x="3261" y="18315"/>
                                    <a:pt x="3181" y="18315"/>
                                  </a:cubicBezTo>
                                  <a:close/>
                                  <a:moveTo>
                                    <a:pt x="3181" y="17268"/>
                                  </a:moveTo>
                                  <a:cubicBezTo>
                                    <a:pt x="3114" y="17268"/>
                                    <a:pt x="3048" y="17284"/>
                                    <a:pt x="3048" y="17309"/>
                                  </a:cubicBezTo>
                                  <a:cubicBezTo>
                                    <a:pt x="3048" y="17330"/>
                                    <a:pt x="3101" y="17350"/>
                                    <a:pt x="3181" y="17350"/>
                                  </a:cubicBezTo>
                                  <a:cubicBezTo>
                                    <a:pt x="3248" y="17350"/>
                                    <a:pt x="3315" y="17334"/>
                                    <a:pt x="3315" y="17309"/>
                                  </a:cubicBezTo>
                                  <a:cubicBezTo>
                                    <a:pt x="3315" y="17284"/>
                                    <a:pt x="3261" y="17268"/>
                                    <a:pt x="3181" y="17268"/>
                                  </a:cubicBezTo>
                                  <a:close/>
                                  <a:moveTo>
                                    <a:pt x="1671" y="0"/>
                                  </a:moveTo>
                                  <a:cubicBezTo>
                                    <a:pt x="1604" y="0"/>
                                    <a:pt x="1537" y="17"/>
                                    <a:pt x="1537" y="41"/>
                                  </a:cubicBezTo>
                                  <a:cubicBezTo>
                                    <a:pt x="1537" y="62"/>
                                    <a:pt x="1591" y="83"/>
                                    <a:pt x="1671" y="83"/>
                                  </a:cubicBezTo>
                                  <a:cubicBezTo>
                                    <a:pt x="1738" y="83"/>
                                    <a:pt x="1804" y="66"/>
                                    <a:pt x="1804" y="41"/>
                                  </a:cubicBezTo>
                                  <a:cubicBezTo>
                                    <a:pt x="1804" y="17"/>
                                    <a:pt x="1751" y="0"/>
                                    <a:pt x="1671" y="0"/>
                                  </a:cubicBezTo>
                                  <a:close/>
                                  <a:moveTo>
                                    <a:pt x="1671" y="1048"/>
                                  </a:moveTo>
                                  <a:cubicBezTo>
                                    <a:pt x="1604" y="1048"/>
                                    <a:pt x="1537" y="1064"/>
                                    <a:pt x="1537" y="1089"/>
                                  </a:cubicBezTo>
                                  <a:cubicBezTo>
                                    <a:pt x="1537" y="1110"/>
                                    <a:pt x="1591" y="1131"/>
                                    <a:pt x="1671" y="1131"/>
                                  </a:cubicBezTo>
                                  <a:cubicBezTo>
                                    <a:pt x="1738" y="1131"/>
                                    <a:pt x="1804" y="1114"/>
                                    <a:pt x="1804" y="1089"/>
                                  </a:cubicBezTo>
                                  <a:cubicBezTo>
                                    <a:pt x="1804" y="1064"/>
                                    <a:pt x="1751" y="1048"/>
                                    <a:pt x="1671" y="1048"/>
                                  </a:cubicBezTo>
                                  <a:close/>
                                  <a:moveTo>
                                    <a:pt x="3181" y="21517"/>
                                  </a:moveTo>
                                  <a:cubicBezTo>
                                    <a:pt x="3114" y="21517"/>
                                    <a:pt x="3048" y="21534"/>
                                    <a:pt x="3048" y="21559"/>
                                  </a:cubicBezTo>
                                  <a:cubicBezTo>
                                    <a:pt x="3048" y="21579"/>
                                    <a:pt x="3101" y="21600"/>
                                    <a:pt x="3181" y="21600"/>
                                  </a:cubicBezTo>
                                  <a:cubicBezTo>
                                    <a:pt x="3248" y="21600"/>
                                    <a:pt x="3315" y="21583"/>
                                    <a:pt x="3315" y="21559"/>
                                  </a:cubicBezTo>
                                  <a:cubicBezTo>
                                    <a:pt x="3315" y="21534"/>
                                    <a:pt x="3261" y="21517"/>
                                    <a:pt x="3181" y="21517"/>
                                  </a:cubicBezTo>
                                  <a:close/>
                                  <a:moveTo>
                                    <a:pt x="1671" y="2096"/>
                                  </a:moveTo>
                                  <a:cubicBezTo>
                                    <a:pt x="1604" y="2096"/>
                                    <a:pt x="1537" y="2112"/>
                                    <a:pt x="1537" y="2137"/>
                                  </a:cubicBezTo>
                                  <a:cubicBezTo>
                                    <a:pt x="1537" y="2158"/>
                                    <a:pt x="1591" y="2179"/>
                                    <a:pt x="1671" y="2179"/>
                                  </a:cubicBezTo>
                                  <a:cubicBezTo>
                                    <a:pt x="1738" y="2179"/>
                                    <a:pt x="1804" y="2162"/>
                                    <a:pt x="1804" y="2137"/>
                                  </a:cubicBezTo>
                                  <a:cubicBezTo>
                                    <a:pt x="1804" y="2112"/>
                                    <a:pt x="1751" y="2096"/>
                                    <a:pt x="1671" y="2096"/>
                                  </a:cubicBezTo>
                                  <a:close/>
                                  <a:moveTo>
                                    <a:pt x="3181" y="16220"/>
                                  </a:moveTo>
                                  <a:cubicBezTo>
                                    <a:pt x="3114" y="16220"/>
                                    <a:pt x="3048" y="16236"/>
                                    <a:pt x="3048" y="16261"/>
                                  </a:cubicBezTo>
                                  <a:cubicBezTo>
                                    <a:pt x="3048" y="16286"/>
                                    <a:pt x="3101" y="16303"/>
                                    <a:pt x="3181" y="16303"/>
                                  </a:cubicBezTo>
                                  <a:cubicBezTo>
                                    <a:pt x="3248" y="16303"/>
                                    <a:pt x="3315" y="16286"/>
                                    <a:pt x="3315" y="16261"/>
                                  </a:cubicBezTo>
                                  <a:cubicBezTo>
                                    <a:pt x="3315" y="16236"/>
                                    <a:pt x="3261" y="16220"/>
                                    <a:pt x="3181" y="16220"/>
                                  </a:cubicBezTo>
                                  <a:close/>
                                  <a:moveTo>
                                    <a:pt x="3181" y="14120"/>
                                  </a:moveTo>
                                  <a:cubicBezTo>
                                    <a:pt x="3114" y="14120"/>
                                    <a:pt x="3048" y="14136"/>
                                    <a:pt x="3048" y="14161"/>
                                  </a:cubicBezTo>
                                  <a:cubicBezTo>
                                    <a:pt x="3048" y="14186"/>
                                    <a:pt x="3101" y="14203"/>
                                    <a:pt x="3181" y="14203"/>
                                  </a:cubicBezTo>
                                  <a:cubicBezTo>
                                    <a:pt x="3248" y="14203"/>
                                    <a:pt x="3315" y="14186"/>
                                    <a:pt x="3315" y="14161"/>
                                  </a:cubicBezTo>
                                  <a:cubicBezTo>
                                    <a:pt x="3315" y="14136"/>
                                    <a:pt x="3261" y="14120"/>
                                    <a:pt x="3181" y="14120"/>
                                  </a:cubicBezTo>
                                  <a:close/>
                                  <a:moveTo>
                                    <a:pt x="3181" y="8880"/>
                                  </a:moveTo>
                                  <a:cubicBezTo>
                                    <a:pt x="3114" y="8880"/>
                                    <a:pt x="3048" y="8897"/>
                                    <a:pt x="3048" y="8922"/>
                                  </a:cubicBezTo>
                                  <a:cubicBezTo>
                                    <a:pt x="3048" y="8942"/>
                                    <a:pt x="3101" y="8963"/>
                                    <a:pt x="3181" y="8963"/>
                                  </a:cubicBezTo>
                                  <a:cubicBezTo>
                                    <a:pt x="3248" y="8963"/>
                                    <a:pt x="3315" y="8947"/>
                                    <a:pt x="3315" y="8922"/>
                                  </a:cubicBezTo>
                                  <a:cubicBezTo>
                                    <a:pt x="3315" y="8897"/>
                                    <a:pt x="3261" y="8880"/>
                                    <a:pt x="3181" y="8880"/>
                                  </a:cubicBezTo>
                                  <a:close/>
                                  <a:moveTo>
                                    <a:pt x="3181" y="9928"/>
                                  </a:moveTo>
                                  <a:cubicBezTo>
                                    <a:pt x="3114" y="9928"/>
                                    <a:pt x="3048" y="9945"/>
                                    <a:pt x="3048" y="9970"/>
                                  </a:cubicBezTo>
                                  <a:cubicBezTo>
                                    <a:pt x="3048" y="9990"/>
                                    <a:pt x="3101" y="10011"/>
                                    <a:pt x="3181" y="10011"/>
                                  </a:cubicBezTo>
                                  <a:cubicBezTo>
                                    <a:pt x="3248" y="10011"/>
                                    <a:pt x="3315" y="9994"/>
                                    <a:pt x="3315" y="9970"/>
                                  </a:cubicBezTo>
                                  <a:cubicBezTo>
                                    <a:pt x="3315" y="9945"/>
                                    <a:pt x="3261" y="9928"/>
                                    <a:pt x="3181" y="9928"/>
                                  </a:cubicBezTo>
                                  <a:close/>
                                  <a:moveTo>
                                    <a:pt x="3181" y="7828"/>
                                  </a:moveTo>
                                  <a:cubicBezTo>
                                    <a:pt x="3114" y="7828"/>
                                    <a:pt x="3048" y="7845"/>
                                    <a:pt x="3048" y="7870"/>
                                  </a:cubicBezTo>
                                  <a:cubicBezTo>
                                    <a:pt x="3048" y="7890"/>
                                    <a:pt x="3101" y="7911"/>
                                    <a:pt x="3181" y="7911"/>
                                  </a:cubicBezTo>
                                  <a:cubicBezTo>
                                    <a:pt x="3248" y="7911"/>
                                    <a:pt x="3315" y="7894"/>
                                    <a:pt x="3315" y="7870"/>
                                  </a:cubicBezTo>
                                  <a:cubicBezTo>
                                    <a:pt x="3315" y="7849"/>
                                    <a:pt x="3261" y="7828"/>
                                    <a:pt x="3181" y="7828"/>
                                  </a:cubicBezTo>
                                  <a:close/>
                                  <a:moveTo>
                                    <a:pt x="3181" y="10976"/>
                                  </a:moveTo>
                                  <a:cubicBezTo>
                                    <a:pt x="3114" y="10976"/>
                                    <a:pt x="3048" y="10993"/>
                                    <a:pt x="3048" y="11017"/>
                                  </a:cubicBezTo>
                                  <a:cubicBezTo>
                                    <a:pt x="3048" y="11038"/>
                                    <a:pt x="3101" y="11059"/>
                                    <a:pt x="3181" y="11059"/>
                                  </a:cubicBezTo>
                                  <a:cubicBezTo>
                                    <a:pt x="3248" y="11059"/>
                                    <a:pt x="3315" y="11042"/>
                                    <a:pt x="3315" y="11017"/>
                                  </a:cubicBezTo>
                                  <a:cubicBezTo>
                                    <a:pt x="3315" y="10993"/>
                                    <a:pt x="3261" y="10976"/>
                                    <a:pt x="3181" y="10976"/>
                                  </a:cubicBezTo>
                                  <a:close/>
                                  <a:moveTo>
                                    <a:pt x="3181" y="15172"/>
                                  </a:moveTo>
                                  <a:cubicBezTo>
                                    <a:pt x="3114" y="15172"/>
                                    <a:pt x="3048" y="15188"/>
                                    <a:pt x="3048" y="15213"/>
                                  </a:cubicBezTo>
                                  <a:cubicBezTo>
                                    <a:pt x="3048" y="15234"/>
                                    <a:pt x="3101" y="15255"/>
                                    <a:pt x="3181" y="15255"/>
                                  </a:cubicBezTo>
                                  <a:cubicBezTo>
                                    <a:pt x="3248" y="15255"/>
                                    <a:pt x="3315" y="15238"/>
                                    <a:pt x="3315" y="15213"/>
                                  </a:cubicBezTo>
                                  <a:cubicBezTo>
                                    <a:pt x="3315" y="15188"/>
                                    <a:pt x="3261" y="15172"/>
                                    <a:pt x="3181" y="15172"/>
                                  </a:cubicBezTo>
                                  <a:close/>
                                  <a:moveTo>
                                    <a:pt x="3181" y="6780"/>
                                  </a:moveTo>
                                  <a:cubicBezTo>
                                    <a:pt x="3114" y="6780"/>
                                    <a:pt x="3048" y="6797"/>
                                    <a:pt x="3048" y="6822"/>
                                  </a:cubicBezTo>
                                  <a:cubicBezTo>
                                    <a:pt x="3048" y="6842"/>
                                    <a:pt x="3101" y="6863"/>
                                    <a:pt x="3181" y="6863"/>
                                  </a:cubicBezTo>
                                  <a:cubicBezTo>
                                    <a:pt x="3248" y="6863"/>
                                    <a:pt x="3315" y="6847"/>
                                    <a:pt x="3315" y="6822"/>
                                  </a:cubicBezTo>
                                  <a:cubicBezTo>
                                    <a:pt x="3315" y="6801"/>
                                    <a:pt x="3261" y="6780"/>
                                    <a:pt x="3181" y="6780"/>
                                  </a:cubicBezTo>
                                  <a:close/>
                                  <a:moveTo>
                                    <a:pt x="3181" y="12024"/>
                                  </a:moveTo>
                                  <a:cubicBezTo>
                                    <a:pt x="3114" y="12024"/>
                                    <a:pt x="3048" y="12040"/>
                                    <a:pt x="3048" y="12065"/>
                                  </a:cubicBezTo>
                                  <a:cubicBezTo>
                                    <a:pt x="3048" y="12086"/>
                                    <a:pt x="3101" y="12107"/>
                                    <a:pt x="3181" y="12107"/>
                                  </a:cubicBezTo>
                                  <a:cubicBezTo>
                                    <a:pt x="3248" y="12107"/>
                                    <a:pt x="3315" y="12090"/>
                                    <a:pt x="3315" y="12065"/>
                                  </a:cubicBezTo>
                                  <a:cubicBezTo>
                                    <a:pt x="3315" y="12040"/>
                                    <a:pt x="3261" y="12024"/>
                                    <a:pt x="3181" y="12024"/>
                                  </a:cubicBezTo>
                                  <a:close/>
                                  <a:moveTo>
                                    <a:pt x="3181" y="13072"/>
                                  </a:moveTo>
                                  <a:cubicBezTo>
                                    <a:pt x="3114" y="13072"/>
                                    <a:pt x="3048" y="13088"/>
                                    <a:pt x="3048" y="13113"/>
                                  </a:cubicBezTo>
                                  <a:cubicBezTo>
                                    <a:pt x="3048" y="13134"/>
                                    <a:pt x="3101" y="13155"/>
                                    <a:pt x="3181" y="13155"/>
                                  </a:cubicBezTo>
                                  <a:cubicBezTo>
                                    <a:pt x="3248" y="13155"/>
                                    <a:pt x="3315" y="13138"/>
                                    <a:pt x="3315" y="13113"/>
                                  </a:cubicBezTo>
                                  <a:cubicBezTo>
                                    <a:pt x="3315" y="13093"/>
                                    <a:pt x="3261" y="13072"/>
                                    <a:pt x="3181" y="13072"/>
                                  </a:cubicBezTo>
                                  <a:close/>
                                  <a:moveTo>
                                    <a:pt x="6229" y="20457"/>
                                  </a:moveTo>
                                  <a:cubicBezTo>
                                    <a:pt x="6162" y="20457"/>
                                    <a:pt x="6095" y="20473"/>
                                    <a:pt x="6095" y="20498"/>
                                  </a:cubicBezTo>
                                  <a:cubicBezTo>
                                    <a:pt x="6095" y="20523"/>
                                    <a:pt x="6149" y="20540"/>
                                    <a:pt x="6229" y="20540"/>
                                  </a:cubicBezTo>
                                  <a:cubicBezTo>
                                    <a:pt x="6296" y="20540"/>
                                    <a:pt x="6362" y="20523"/>
                                    <a:pt x="6362" y="20498"/>
                                  </a:cubicBezTo>
                                  <a:cubicBezTo>
                                    <a:pt x="6362" y="20473"/>
                                    <a:pt x="6309" y="20457"/>
                                    <a:pt x="6229" y="20457"/>
                                  </a:cubicBezTo>
                                  <a:close/>
                                  <a:moveTo>
                                    <a:pt x="18419" y="10976"/>
                                  </a:moveTo>
                                  <a:cubicBezTo>
                                    <a:pt x="18352" y="10976"/>
                                    <a:pt x="18285" y="10993"/>
                                    <a:pt x="18285" y="11017"/>
                                  </a:cubicBezTo>
                                  <a:cubicBezTo>
                                    <a:pt x="18285" y="11038"/>
                                    <a:pt x="18339" y="11059"/>
                                    <a:pt x="18419" y="11059"/>
                                  </a:cubicBezTo>
                                  <a:cubicBezTo>
                                    <a:pt x="18486" y="11059"/>
                                    <a:pt x="18552" y="11042"/>
                                    <a:pt x="18552" y="11017"/>
                                  </a:cubicBezTo>
                                  <a:cubicBezTo>
                                    <a:pt x="18552" y="10993"/>
                                    <a:pt x="18486" y="10976"/>
                                    <a:pt x="18419" y="10976"/>
                                  </a:cubicBezTo>
                                  <a:close/>
                                  <a:moveTo>
                                    <a:pt x="18419" y="12024"/>
                                  </a:moveTo>
                                  <a:cubicBezTo>
                                    <a:pt x="18352" y="12024"/>
                                    <a:pt x="18285" y="12040"/>
                                    <a:pt x="18285" y="12065"/>
                                  </a:cubicBezTo>
                                  <a:cubicBezTo>
                                    <a:pt x="18285" y="12086"/>
                                    <a:pt x="18339" y="12107"/>
                                    <a:pt x="18419" y="12107"/>
                                  </a:cubicBezTo>
                                  <a:cubicBezTo>
                                    <a:pt x="18486" y="12107"/>
                                    <a:pt x="18552" y="12090"/>
                                    <a:pt x="18552" y="12065"/>
                                  </a:cubicBezTo>
                                  <a:cubicBezTo>
                                    <a:pt x="18552" y="12040"/>
                                    <a:pt x="18486" y="12024"/>
                                    <a:pt x="18419" y="12024"/>
                                  </a:cubicBezTo>
                                  <a:close/>
                                  <a:moveTo>
                                    <a:pt x="19956" y="18870"/>
                                  </a:moveTo>
                                  <a:cubicBezTo>
                                    <a:pt x="19889" y="18870"/>
                                    <a:pt x="19822" y="18887"/>
                                    <a:pt x="19822" y="18912"/>
                                  </a:cubicBezTo>
                                  <a:cubicBezTo>
                                    <a:pt x="19822" y="18933"/>
                                    <a:pt x="19876" y="18953"/>
                                    <a:pt x="19956" y="18953"/>
                                  </a:cubicBezTo>
                                  <a:cubicBezTo>
                                    <a:pt x="20036" y="18953"/>
                                    <a:pt x="20090" y="18937"/>
                                    <a:pt x="20090" y="18912"/>
                                  </a:cubicBezTo>
                                  <a:cubicBezTo>
                                    <a:pt x="20076" y="18891"/>
                                    <a:pt x="20023" y="18870"/>
                                    <a:pt x="19956" y="18870"/>
                                  </a:cubicBezTo>
                                  <a:close/>
                                  <a:moveTo>
                                    <a:pt x="18419" y="8880"/>
                                  </a:moveTo>
                                  <a:cubicBezTo>
                                    <a:pt x="18352" y="8880"/>
                                    <a:pt x="18285" y="8897"/>
                                    <a:pt x="18285" y="8922"/>
                                  </a:cubicBezTo>
                                  <a:cubicBezTo>
                                    <a:pt x="18285" y="8942"/>
                                    <a:pt x="18339" y="8963"/>
                                    <a:pt x="18419" y="8963"/>
                                  </a:cubicBezTo>
                                  <a:cubicBezTo>
                                    <a:pt x="18486" y="8963"/>
                                    <a:pt x="18552" y="8947"/>
                                    <a:pt x="18552" y="8922"/>
                                  </a:cubicBezTo>
                                  <a:cubicBezTo>
                                    <a:pt x="18552" y="8897"/>
                                    <a:pt x="18486" y="8880"/>
                                    <a:pt x="18419" y="8880"/>
                                  </a:cubicBezTo>
                                  <a:close/>
                                  <a:moveTo>
                                    <a:pt x="18419" y="13072"/>
                                  </a:moveTo>
                                  <a:cubicBezTo>
                                    <a:pt x="18352" y="13072"/>
                                    <a:pt x="18285" y="13088"/>
                                    <a:pt x="18285" y="13113"/>
                                  </a:cubicBezTo>
                                  <a:cubicBezTo>
                                    <a:pt x="18285" y="13134"/>
                                    <a:pt x="18339" y="13155"/>
                                    <a:pt x="18419" y="13155"/>
                                  </a:cubicBezTo>
                                  <a:cubicBezTo>
                                    <a:pt x="18486" y="13155"/>
                                    <a:pt x="18552" y="13138"/>
                                    <a:pt x="18552" y="13113"/>
                                  </a:cubicBezTo>
                                  <a:cubicBezTo>
                                    <a:pt x="18552" y="13093"/>
                                    <a:pt x="18486" y="13072"/>
                                    <a:pt x="18419" y="13072"/>
                                  </a:cubicBezTo>
                                  <a:close/>
                                  <a:moveTo>
                                    <a:pt x="18419" y="15172"/>
                                  </a:moveTo>
                                  <a:cubicBezTo>
                                    <a:pt x="18352" y="15172"/>
                                    <a:pt x="18285" y="15188"/>
                                    <a:pt x="18285" y="15213"/>
                                  </a:cubicBezTo>
                                  <a:cubicBezTo>
                                    <a:pt x="18285" y="15234"/>
                                    <a:pt x="18339" y="15255"/>
                                    <a:pt x="18419" y="15255"/>
                                  </a:cubicBezTo>
                                  <a:cubicBezTo>
                                    <a:pt x="18486" y="15255"/>
                                    <a:pt x="18552" y="15238"/>
                                    <a:pt x="18552" y="15213"/>
                                  </a:cubicBezTo>
                                  <a:cubicBezTo>
                                    <a:pt x="18552" y="15188"/>
                                    <a:pt x="18486" y="15172"/>
                                    <a:pt x="18419" y="15172"/>
                                  </a:cubicBezTo>
                                  <a:close/>
                                  <a:moveTo>
                                    <a:pt x="18419" y="16220"/>
                                  </a:moveTo>
                                  <a:cubicBezTo>
                                    <a:pt x="18352" y="16220"/>
                                    <a:pt x="18285" y="16236"/>
                                    <a:pt x="18285" y="16261"/>
                                  </a:cubicBezTo>
                                  <a:cubicBezTo>
                                    <a:pt x="18285" y="16286"/>
                                    <a:pt x="18339" y="16303"/>
                                    <a:pt x="18419" y="16303"/>
                                  </a:cubicBezTo>
                                  <a:cubicBezTo>
                                    <a:pt x="18486" y="16303"/>
                                    <a:pt x="18552" y="16286"/>
                                    <a:pt x="18552" y="16261"/>
                                  </a:cubicBezTo>
                                  <a:cubicBezTo>
                                    <a:pt x="18552" y="16236"/>
                                    <a:pt x="18486" y="16220"/>
                                    <a:pt x="18419" y="16220"/>
                                  </a:cubicBezTo>
                                  <a:close/>
                                  <a:moveTo>
                                    <a:pt x="18419" y="14120"/>
                                  </a:moveTo>
                                  <a:cubicBezTo>
                                    <a:pt x="18352" y="14120"/>
                                    <a:pt x="18285" y="14136"/>
                                    <a:pt x="18285" y="14161"/>
                                  </a:cubicBezTo>
                                  <a:cubicBezTo>
                                    <a:pt x="18285" y="14186"/>
                                    <a:pt x="18339" y="14203"/>
                                    <a:pt x="18419" y="14203"/>
                                  </a:cubicBezTo>
                                  <a:cubicBezTo>
                                    <a:pt x="18486" y="14203"/>
                                    <a:pt x="18552" y="14186"/>
                                    <a:pt x="18552" y="14161"/>
                                  </a:cubicBezTo>
                                  <a:cubicBezTo>
                                    <a:pt x="18552" y="14136"/>
                                    <a:pt x="18486" y="14120"/>
                                    <a:pt x="18419" y="14120"/>
                                  </a:cubicBezTo>
                                  <a:close/>
                                  <a:moveTo>
                                    <a:pt x="18419" y="7828"/>
                                  </a:moveTo>
                                  <a:cubicBezTo>
                                    <a:pt x="18352" y="7828"/>
                                    <a:pt x="18285" y="7845"/>
                                    <a:pt x="18285" y="7870"/>
                                  </a:cubicBezTo>
                                  <a:cubicBezTo>
                                    <a:pt x="18285" y="7890"/>
                                    <a:pt x="18339" y="7911"/>
                                    <a:pt x="18419" y="7911"/>
                                  </a:cubicBezTo>
                                  <a:cubicBezTo>
                                    <a:pt x="18486" y="7911"/>
                                    <a:pt x="18552" y="7894"/>
                                    <a:pt x="18552" y="7870"/>
                                  </a:cubicBezTo>
                                  <a:cubicBezTo>
                                    <a:pt x="18552" y="7849"/>
                                    <a:pt x="18486" y="7828"/>
                                    <a:pt x="18419" y="7828"/>
                                  </a:cubicBezTo>
                                  <a:close/>
                                  <a:moveTo>
                                    <a:pt x="19956" y="21024"/>
                                  </a:moveTo>
                                  <a:cubicBezTo>
                                    <a:pt x="19889" y="21024"/>
                                    <a:pt x="19822" y="21041"/>
                                    <a:pt x="19822" y="21066"/>
                                  </a:cubicBezTo>
                                  <a:cubicBezTo>
                                    <a:pt x="19822" y="21086"/>
                                    <a:pt x="19876" y="21107"/>
                                    <a:pt x="19956" y="21107"/>
                                  </a:cubicBezTo>
                                  <a:cubicBezTo>
                                    <a:pt x="20036" y="21107"/>
                                    <a:pt x="20090" y="21091"/>
                                    <a:pt x="20090" y="21066"/>
                                  </a:cubicBezTo>
                                  <a:cubicBezTo>
                                    <a:pt x="20076" y="21041"/>
                                    <a:pt x="20023" y="21024"/>
                                    <a:pt x="19956" y="21024"/>
                                  </a:cubicBezTo>
                                  <a:close/>
                                  <a:moveTo>
                                    <a:pt x="18419" y="1541"/>
                                  </a:moveTo>
                                  <a:cubicBezTo>
                                    <a:pt x="18352" y="1541"/>
                                    <a:pt x="18285" y="1557"/>
                                    <a:pt x="18285" y="1582"/>
                                  </a:cubicBezTo>
                                  <a:cubicBezTo>
                                    <a:pt x="18285" y="1603"/>
                                    <a:pt x="18339" y="1624"/>
                                    <a:pt x="18419" y="1624"/>
                                  </a:cubicBezTo>
                                  <a:cubicBezTo>
                                    <a:pt x="18486" y="1624"/>
                                    <a:pt x="18552" y="1607"/>
                                    <a:pt x="18552" y="1582"/>
                                  </a:cubicBezTo>
                                  <a:cubicBezTo>
                                    <a:pt x="18552" y="1557"/>
                                    <a:pt x="18486" y="1541"/>
                                    <a:pt x="18419" y="1541"/>
                                  </a:cubicBezTo>
                                  <a:close/>
                                  <a:moveTo>
                                    <a:pt x="18419" y="489"/>
                                  </a:moveTo>
                                  <a:cubicBezTo>
                                    <a:pt x="18352" y="489"/>
                                    <a:pt x="18285" y="505"/>
                                    <a:pt x="18285" y="530"/>
                                  </a:cubicBezTo>
                                  <a:cubicBezTo>
                                    <a:pt x="18285" y="555"/>
                                    <a:pt x="18339" y="572"/>
                                    <a:pt x="18419" y="572"/>
                                  </a:cubicBezTo>
                                  <a:cubicBezTo>
                                    <a:pt x="18486" y="572"/>
                                    <a:pt x="18552" y="555"/>
                                    <a:pt x="18552" y="530"/>
                                  </a:cubicBezTo>
                                  <a:cubicBezTo>
                                    <a:pt x="18552" y="505"/>
                                    <a:pt x="18486" y="489"/>
                                    <a:pt x="18419" y="489"/>
                                  </a:cubicBezTo>
                                  <a:close/>
                                  <a:moveTo>
                                    <a:pt x="18419" y="17268"/>
                                  </a:moveTo>
                                  <a:cubicBezTo>
                                    <a:pt x="18352" y="17268"/>
                                    <a:pt x="18285" y="17284"/>
                                    <a:pt x="18285" y="17309"/>
                                  </a:cubicBezTo>
                                  <a:cubicBezTo>
                                    <a:pt x="18285" y="17330"/>
                                    <a:pt x="18339" y="17350"/>
                                    <a:pt x="18419" y="17350"/>
                                  </a:cubicBezTo>
                                  <a:cubicBezTo>
                                    <a:pt x="18486" y="17350"/>
                                    <a:pt x="18552" y="17334"/>
                                    <a:pt x="18552" y="17309"/>
                                  </a:cubicBezTo>
                                  <a:cubicBezTo>
                                    <a:pt x="18552" y="17284"/>
                                    <a:pt x="18486" y="17268"/>
                                    <a:pt x="18419" y="17268"/>
                                  </a:cubicBezTo>
                                  <a:close/>
                                  <a:moveTo>
                                    <a:pt x="19956" y="19964"/>
                                  </a:moveTo>
                                  <a:cubicBezTo>
                                    <a:pt x="19889" y="19964"/>
                                    <a:pt x="19822" y="19981"/>
                                    <a:pt x="19822" y="20005"/>
                                  </a:cubicBezTo>
                                  <a:cubicBezTo>
                                    <a:pt x="19822" y="20030"/>
                                    <a:pt x="19876" y="20047"/>
                                    <a:pt x="19956" y="20047"/>
                                  </a:cubicBezTo>
                                  <a:cubicBezTo>
                                    <a:pt x="20036" y="20047"/>
                                    <a:pt x="20090" y="20030"/>
                                    <a:pt x="20090" y="20005"/>
                                  </a:cubicBezTo>
                                  <a:cubicBezTo>
                                    <a:pt x="20090" y="19981"/>
                                    <a:pt x="20023" y="19964"/>
                                    <a:pt x="19956" y="19964"/>
                                  </a:cubicBezTo>
                                  <a:close/>
                                  <a:moveTo>
                                    <a:pt x="18419" y="5732"/>
                                  </a:moveTo>
                                  <a:cubicBezTo>
                                    <a:pt x="18352" y="5732"/>
                                    <a:pt x="18285" y="5749"/>
                                    <a:pt x="18285" y="5774"/>
                                  </a:cubicBezTo>
                                  <a:cubicBezTo>
                                    <a:pt x="18285" y="5795"/>
                                    <a:pt x="18339" y="5815"/>
                                    <a:pt x="18419" y="5815"/>
                                  </a:cubicBezTo>
                                  <a:cubicBezTo>
                                    <a:pt x="18486" y="5815"/>
                                    <a:pt x="18552" y="5799"/>
                                    <a:pt x="18552" y="5774"/>
                                  </a:cubicBezTo>
                                  <a:cubicBezTo>
                                    <a:pt x="18552" y="5753"/>
                                    <a:pt x="18486" y="5732"/>
                                    <a:pt x="18419" y="5732"/>
                                  </a:cubicBezTo>
                                  <a:close/>
                                  <a:moveTo>
                                    <a:pt x="18419" y="4684"/>
                                  </a:moveTo>
                                  <a:cubicBezTo>
                                    <a:pt x="18352" y="4684"/>
                                    <a:pt x="18285" y="4701"/>
                                    <a:pt x="18285" y="4726"/>
                                  </a:cubicBezTo>
                                  <a:cubicBezTo>
                                    <a:pt x="18285" y="4751"/>
                                    <a:pt x="18339" y="4767"/>
                                    <a:pt x="18419" y="4767"/>
                                  </a:cubicBezTo>
                                  <a:cubicBezTo>
                                    <a:pt x="18486" y="4767"/>
                                    <a:pt x="18552" y="4751"/>
                                    <a:pt x="18552" y="4726"/>
                                  </a:cubicBezTo>
                                  <a:cubicBezTo>
                                    <a:pt x="18552" y="4701"/>
                                    <a:pt x="18486" y="4684"/>
                                    <a:pt x="18419" y="4684"/>
                                  </a:cubicBezTo>
                                  <a:close/>
                                  <a:moveTo>
                                    <a:pt x="18419" y="2589"/>
                                  </a:moveTo>
                                  <a:cubicBezTo>
                                    <a:pt x="18352" y="2589"/>
                                    <a:pt x="18285" y="2605"/>
                                    <a:pt x="18285" y="2630"/>
                                  </a:cubicBezTo>
                                  <a:cubicBezTo>
                                    <a:pt x="18285" y="2655"/>
                                    <a:pt x="18339" y="2672"/>
                                    <a:pt x="18419" y="2672"/>
                                  </a:cubicBezTo>
                                  <a:cubicBezTo>
                                    <a:pt x="18486" y="2672"/>
                                    <a:pt x="18552" y="2655"/>
                                    <a:pt x="18552" y="2630"/>
                                  </a:cubicBezTo>
                                  <a:cubicBezTo>
                                    <a:pt x="18552" y="2605"/>
                                    <a:pt x="18486" y="2589"/>
                                    <a:pt x="18419" y="2589"/>
                                  </a:cubicBezTo>
                                  <a:close/>
                                  <a:moveTo>
                                    <a:pt x="18419" y="6780"/>
                                  </a:moveTo>
                                  <a:cubicBezTo>
                                    <a:pt x="18352" y="6780"/>
                                    <a:pt x="18285" y="6797"/>
                                    <a:pt x="18285" y="6822"/>
                                  </a:cubicBezTo>
                                  <a:cubicBezTo>
                                    <a:pt x="18285" y="6842"/>
                                    <a:pt x="18339" y="6863"/>
                                    <a:pt x="18419" y="6863"/>
                                  </a:cubicBezTo>
                                  <a:cubicBezTo>
                                    <a:pt x="18486" y="6863"/>
                                    <a:pt x="18552" y="6847"/>
                                    <a:pt x="18552" y="6822"/>
                                  </a:cubicBezTo>
                                  <a:cubicBezTo>
                                    <a:pt x="18552" y="6801"/>
                                    <a:pt x="18486" y="6780"/>
                                    <a:pt x="18419" y="6780"/>
                                  </a:cubicBezTo>
                                  <a:close/>
                                  <a:moveTo>
                                    <a:pt x="18419" y="3637"/>
                                  </a:moveTo>
                                  <a:cubicBezTo>
                                    <a:pt x="18352" y="3637"/>
                                    <a:pt x="18285" y="3653"/>
                                    <a:pt x="18285" y="3678"/>
                                  </a:cubicBezTo>
                                  <a:cubicBezTo>
                                    <a:pt x="18285" y="3699"/>
                                    <a:pt x="18339" y="3719"/>
                                    <a:pt x="18419" y="3719"/>
                                  </a:cubicBezTo>
                                  <a:cubicBezTo>
                                    <a:pt x="18486" y="3719"/>
                                    <a:pt x="18552" y="3703"/>
                                    <a:pt x="18552" y="3678"/>
                                  </a:cubicBezTo>
                                  <a:cubicBezTo>
                                    <a:pt x="18552" y="3653"/>
                                    <a:pt x="18486" y="3637"/>
                                    <a:pt x="18419" y="3637"/>
                                  </a:cubicBezTo>
                                  <a:close/>
                                  <a:moveTo>
                                    <a:pt x="18419" y="9928"/>
                                  </a:moveTo>
                                  <a:cubicBezTo>
                                    <a:pt x="18352" y="9928"/>
                                    <a:pt x="18285" y="9945"/>
                                    <a:pt x="18285" y="9970"/>
                                  </a:cubicBezTo>
                                  <a:cubicBezTo>
                                    <a:pt x="18285" y="9990"/>
                                    <a:pt x="18339" y="10011"/>
                                    <a:pt x="18419" y="10011"/>
                                  </a:cubicBezTo>
                                  <a:cubicBezTo>
                                    <a:pt x="18486" y="10011"/>
                                    <a:pt x="18552" y="9994"/>
                                    <a:pt x="18552" y="9970"/>
                                  </a:cubicBezTo>
                                  <a:cubicBezTo>
                                    <a:pt x="18552" y="9945"/>
                                    <a:pt x="18486" y="9928"/>
                                    <a:pt x="18419" y="9928"/>
                                  </a:cubicBezTo>
                                  <a:close/>
                                  <a:moveTo>
                                    <a:pt x="16908" y="8387"/>
                                  </a:moveTo>
                                  <a:cubicBezTo>
                                    <a:pt x="16842" y="8387"/>
                                    <a:pt x="16775" y="8404"/>
                                    <a:pt x="16775" y="8429"/>
                                  </a:cubicBezTo>
                                  <a:cubicBezTo>
                                    <a:pt x="16775" y="8454"/>
                                    <a:pt x="16828" y="8470"/>
                                    <a:pt x="16908" y="8470"/>
                                  </a:cubicBezTo>
                                  <a:cubicBezTo>
                                    <a:pt x="16975" y="8470"/>
                                    <a:pt x="17042" y="8454"/>
                                    <a:pt x="17042" y="8429"/>
                                  </a:cubicBezTo>
                                  <a:cubicBezTo>
                                    <a:pt x="17042" y="8404"/>
                                    <a:pt x="16975" y="8387"/>
                                    <a:pt x="16908" y="8387"/>
                                  </a:cubicBezTo>
                                  <a:close/>
                                  <a:moveTo>
                                    <a:pt x="16908" y="9435"/>
                                  </a:moveTo>
                                  <a:cubicBezTo>
                                    <a:pt x="16842" y="9435"/>
                                    <a:pt x="16775" y="9452"/>
                                    <a:pt x="16775" y="9477"/>
                                  </a:cubicBezTo>
                                  <a:cubicBezTo>
                                    <a:pt x="16775" y="9497"/>
                                    <a:pt x="16828" y="9518"/>
                                    <a:pt x="16908" y="9518"/>
                                  </a:cubicBezTo>
                                  <a:cubicBezTo>
                                    <a:pt x="16975" y="9518"/>
                                    <a:pt x="17042" y="9502"/>
                                    <a:pt x="17042" y="9477"/>
                                  </a:cubicBezTo>
                                  <a:cubicBezTo>
                                    <a:pt x="17042" y="9452"/>
                                    <a:pt x="16975" y="9435"/>
                                    <a:pt x="16908" y="9435"/>
                                  </a:cubicBezTo>
                                  <a:close/>
                                  <a:moveTo>
                                    <a:pt x="16908" y="10483"/>
                                  </a:moveTo>
                                  <a:cubicBezTo>
                                    <a:pt x="16842" y="10483"/>
                                    <a:pt x="16775" y="10500"/>
                                    <a:pt x="16775" y="10525"/>
                                  </a:cubicBezTo>
                                  <a:cubicBezTo>
                                    <a:pt x="16775" y="10549"/>
                                    <a:pt x="16828" y="10566"/>
                                    <a:pt x="16908" y="10566"/>
                                  </a:cubicBezTo>
                                  <a:cubicBezTo>
                                    <a:pt x="16975" y="10566"/>
                                    <a:pt x="17042" y="10549"/>
                                    <a:pt x="17042" y="10525"/>
                                  </a:cubicBezTo>
                                  <a:cubicBezTo>
                                    <a:pt x="17042" y="10500"/>
                                    <a:pt x="16975" y="10483"/>
                                    <a:pt x="16908" y="10483"/>
                                  </a:cubicBezTo>
                                  <a:close/>
                                  <a:moveTo>
                                    <a:pt x="16908" y="6292"/>
                                  </a:moveTo>
                                  <a:cubicBezTo>
                                    <a:pt x="16842" y="6292"/>
                                    <a:pt x="16775" y="6308"/>
                                    <a:pt x="16775" y="6333"/>
                                  </a:cubicBezTo>
                                  <a:cubicBezTo>
                                    <a:pt x="16775" y="6358"/>
                                    <a:pt x="16828" y="6374"/>
                                    <a:pt x="16908" y="6374"/>
                                  </a:cubicBezTo>
                                  <a:cubicBezTo>
                                    <a:pt x="16975" y="6374"/>
                                    <a:pt x="17042" y="6358"/>
                                    <a:pt x="17042" y="6333"/>
                                  </a:cubicBezTo>
                                  <a:cubicBezTo>
                                    <a:pt x="17042" y="6308"/>
                                    <a:pt x="16975" y="6292"/>
                                    <a:pt x="16908" y="6292"/>
                                  </a:cubicBezTo>
                                  <a:close/>
                                  <a:moveTo>
                                    <a:pt x="16908" y="7339"/>
                                  </a:moveTo>
                                  <a:cubicBezTo>
                                    <a:pt x="16842" y="7339"/>
                                    <a:pt x="16775" y="7356"/>
                                    <a:pt x="16775" y="7381"/>
                                  </a:cubicBezTo>
                                  <a:cubicBezTo>
                                    <a:pt x="16775" y="7402"/>
                                    <a:pt x="16828" y="7422"/>
                                    <a:pt x="16908" y="7422"/>
                                  </a:cubicBezTo>
                                  <a:cubicBezTo>
                                    <a:pt x="16975" y="7422"/>
                                    <a:pt x="17042" y="7406"/>
                                    <a:pt x="17042" y="7381"/>
                                  </a:cubicBezTo>
                                  <a:cubicBezTo>
                                    <a:pt x="17042" y="7356"/>
                                    <a:pt x="16975" y="7339"/>
                                    <a:pt x="16908" y="7339"/>
                                  </a:cubicBezTo>
                                  <a:close/>
                                  <a:moveTo>
                                    <a:pt x="16908" y="11531"/>
                                  </a:moveTo>
                                  <a:cubicBezTo>
                                    <a:pt x="16842" y="11531"/>
                                    <a:pt x="16775" y="11548"/>
                                    <a:pt x="16775" y="11572"/>
                                  </a:cubicBezTo>
                                  <a:cubicBezTo>
                                    <a:pt x="16775" y="11593"/>
                                    <a:pt x="16828" y="11614"/>
                                    <a:pt x="16908" y="11614"/>
                                  </a:cubicBezTo>
                                  <a:cubicBezTo>
                                    <a:pt x="16975" y="11614"/>
                                    <a:pt x="17042" y="11597"/>
                                    <a:pt x="17042" y="11572"/>
                                  </a:cubicBezTo>
                                  <a:cubicBezTo>
                                    <a:pt x="17042" y="11552"/>
                                    <a:pt x="16975" y="11531"/>
                                    <a:pt x="16908" y="11531"/>
                                  </a:cubicBezTo>
                                  <a:close/>
                                  <a:moveTo>
                                    <a:pt x="16908" y="13631"/>
                                  </a:moveTo>
                                  <a:cubicBezTo>
                                    <a:pt x="16842" y="13631"/>
                                    <a:pt x="16775" y="13648"/>
                                    <a:pt x="16775" y="13672"/>
                                  </a:cubicBezTo>
                                  <a:cubicBezTo>
                                    <a:pt x="16775" y="13693"/>
                                    <a:pt x="16828" y="13714"/>
                                    <a:pt x="16908" y="13714"/>
                                  </a:cubicBezTo>
                                  <a:cubicBezTo>
                                    <a:pt x="16975" y="13714"/>
                                    <a:pt x="17042" y="13697"/>
                                    <a:pt x="17042" y="13672"/>
                                  </a:cubicBezTo>
                                  <a:cubicBezTo>
                                    <a:pt x="17042" y="13648"/>
                                    <a:pt x="16975" y="13631"/>
                                    <a:pt x="16908" y="13631"/>
                                  </a:cubicBezTo>
                                  <a:close/>
                                  <a:moveTo>
                                    <a:pt x="16908" y="14679"/>
                                  </a:moveTo>
                                  <a:cubicBezTo>
                                    <a:pt x="16842" y="14679"/>
                                    <a:pt x="16775" y="14695"/>
                                    <a:pt x="16775" y="14720"/>
                                  </a:cubicBezTo>
                                  <a:cubicBezTo>
                                    <a:pt x="16775" y="14741"/>
                                    <a:pt x="16828" y="14762"/>
                                    <a:pt x="16908" y="14762"/>
                                  </a:cubicBezTo>
                                  <a:cubicBezTo>
                                    <a:pt x="16975" y="14762"/>
                                    <a:pt x="17042" y="14745"/>
                                    <a:pt x="17042" y="14720"/>
                                  </a:cubicBezTo>
                                  <a:cubicBezTo>
                                    <a:pt x="17042" y="14695"/>
                                    <a:pt x="16975" y="14679"/>
                                    <a:pt x="16908" y="14679"/>
                                  </a:cubicBezTo>
                                  <a:close/>
                                  <a:moveTo>
                                    <a:pt x="16908" y="12579"/>
                                  </a:moveTo>
                                  <a:cubicBezTo>
                                    <a:pt x="16842" y="12579"/>
                                    <a:pt x="16775" y="12596"/>
                                    <a:pt x="16775" y="12620"/>
                                  </a:cubicBezTo>
                                  <a:cubicBezTo>
                                    <a:pt x="16775" y="12645"/>
                                    <a:pt x="16828" y="12662"/>
                                    <a:pt x="16908" y="12662"/>
                                  </a:cubicBezTo>
                                  <a:cubicBezTo>
                                    <a:pt x="16975" y="12662"/>
                                    <a:pt x="17042" y="12645"/>
                                    <a:pt x="17042" y="12620"/>
                                  </a:cubicBezTo>
                                  <a:cubicBezTo>
                                    <a:pt x="17042" y="12596"/>
                                    <a:pt x="16975" y="12579"/>
                                    <a:pt x="16908" y="12579"/>
                                  </a:cubicBezTo>
                                  <a:close/>
                                  <a:moveTo>
                                    <a:pt x="16908" y="5240"/>
                                  </a:moveTo>
                                  <a:cubicBezTo>
                                    <a:pt x="16842" y="5240"/>
                                    <a:pt x="16775" y="5256"/>
                                    <a:pt x="16775" y="5281"/>
                                  </a:cubicBezTo>
                                  <a:cubicBezTo>
                                    <a:pt x="16775" y="5306"/>
                                    <a:pt x="16828" y="5322"/>
                                    <a:pt x="16908" y="5322"/>
                                  </a:cubicBezTo>
                                  <a:cubicBezTo>
                                    <a:pt x="16975" y="5322"/>
                                    <a:pt x="17042" y="5306"/>
                                    <a:pt x="17042" y="5281"/>
                                  </a:cubicBezTo>
                                  <a:cubicBezTo>
                                    <a:pt x="17042" y="5256"/>
                                    <a:pt x="16975" y="5240"/>
                                    <a:pt x="16908" y="5240"/>
                                  </a:cubicBezTo>
                                  <a:close/>
                                  <a:moveTo>
                                    <a:pt x="18419" y="18315"/>
                                  </a:moveTo>
                                  <a:cubicBezTo>
                                    <a:pt x="18352" y="18315"/>
                                    <a:pt x="18285" y="18332"/>
                                    <a:pt x="18285" y="18357"/>
                                  </a:cubicBezTo>
                                  <a:cubicBezTo>
                                    <a:pt x="18285" y="18382"/>
                                    <a:pt x="18339" y="18398"/>
                                    <a:pt x="18419" y="18398"/>
                                  </a:cubicBezTo>
                                  <a:cubicBezTo>
                                    <a:pt x="18486" y="18398"/>
                                    <a:pt x="18552" y="18382"/>
                                    <a:pt x="18552" y="18357"/>
                                  </a:cubicBezTo>
                                  <a:cubicBezTo>
                                    <a:pt x="18552" y="18332"/>
                                    <a:pt x="18486" y="18315"/>
                                    <a:pt x="18419" y="18315"/>
                                  </a:cubicBezTo>
                                  <a:close/>
                                  <a:moveTo>
                                    <a:pt x="18419" y="20457"/>
                                  </a:moveTo>
                                  <a:cubicBezTo>
                                    <a:pt x="18352" y="20457"/>
                                    <a:pt x="18285" y="20473"/>
                                    <a:pt x="18285" y="20498"/>
                                  </a:cubicBezTo>
                                  <a:cubicBezTo>
                                    <a:pt x="18285" y="20523"/>
                                    <a:pt x="18339" y="20540"/>
                                    <a:pt x="18419" y="20540"/>
                                  </a:cubicBezTo>
                                  <a:cubicBezTo>
                                    <a:pt x="18486" y="20540"/>
                                    <a:pt x="18552" y="20523"/>
                                    <a:pt x="18552" y="20498"/>
                                  </a:cubicBezTo>
                                  <a:cubicBezTo>
                                    <a:pt x="18552" y="20473"/>
                                    <a:pt x="18486" y="20457"/>
                                    <a:pt x="18419" y="20457"/>
                                  </a:cubicBezTo>
                                  <a:close/>
                                  <a:moveTo>
                                    <a:pt x="16908" y="0"/>
                                  </a:moveTo>
                                  <a:cubicBezTo>
                                    <a:pt x="16842" y="0"/>
                                    <a:pt x="16775" y="17"/>
                                    <a:pt x="16775" y="41"/>
                                  </a:cubicBezTo>
                                  <a:cubicBezTo>
                                    <a:pt x="16775" y="62"/>
                                    <a:pt x="16828" y="83"/>
                                    <a:pt x="16908" y="83"/>
                                  </a:cubicBezTo>
                                  <a:cubicBezTo>
                                    <a:pt x="16975" y="83"/>
                                    <a:pt x="17042" y="66"/>
                                    <a:pt x="17042" y="41"/>
                                  </a:cubicBezTo>
                                  <a:cubicBezTo>
                                    <a:pt x="17042" y="17"/>
                                    <a:pt x="16975" y="0"/>
                                    <a:pt x="16908" y="0"/>
                                  </a:cubicBezTo>
                                  <a:close/>
                                  <a:moveTo>
                                    <a:pt x="18419" y="19363"/>
                                  </a:moveTo>
                                  <a:cubicBezTo>
                                    <a:pt x="18352" y="19363"/>
                                    <a:pt x="18285" y="19380"/>
                                    <a:pt x="18285" y="19405"/>
                                  </a:cubicBezTo>
                                  <a:cubicBezTo>
                                    <a:pt x="18285" y="19426"/>
                                    <a:pt x="18339" y="19446"/>
                                    <a:pt x="18419" y="19446"/>
                                  </a:cubicBezTo>
                                  <a:cubicBezTo>
                                    <a:pt x="18486" y="19446"/>
                                    <a:pt x="18552" y="19430"/>
                                    <a:pt x="18552" y="19405"/>
                                  </a:cubicBezTo>
                                  <a:cubicBezTo>
                                    <a:pt x="18552" y="19384"/>
                                    <a:pt x="18486" y="19363"/>
                                    <a:pt x="18419" y="19363"/>
                                  </a:cubicBezTo>
                                  <a:close/>
                                  <a:moveTo>
                                    <a:pt x="18419" y="21517"/>
                                  </a:moveTo>
                                  <a:cubicBezTo>
                                    <a:pt x="18352" y="21517"/>
                                    <a:pt x="18285" y="21534"/>
                                    <a:pt x="18285" y="21559"/>
                                  </a:cubicBezTo>
                                  <a:cubicBezTo>
                                    <a:pt x="18285" y="21579"/>
                                    <a:pt x="18339" y="21600"/>
                                    <a:pt x="18419" y="21600"/>
                                  </a:cubicBezTo>
                                  <a:cubicBezTo>
                                    <a:pt x="18486" y="21600"/>
                                    <a:pt x="18552" y="21583"/>
                                    <a:pt x="18552" y="21559"/>
                                  </a:cubicBezTo>
                                  <a:cubicBezTo>
                                    <a:pt x="18552" y="21534"/>
                                    <a:pt x="18486" y="21517"/>
                                    <a:pt x="18419" y="21517"/>
                                  </a:cubicBezTo>
                                  <a:close/>
                                  <a:moveTo>
                                    <a:pt x="16908" y="3144"/>
                                  </a:moveTo>
                                  <a:cubicBezTo>
                                    <a:pt x="16842" y="3144"/>
                                    <a:pt x="16775" y="3160"/>
                                    <a:pt x="16775" y="3185"/>
                                  </a:cubicBezTo>
                                  <a:cubicBezTo>
                                    <a:pt x="16775" y="3206"/>
                                    <a:pt x="16828" y="3227"/>
                                    <a:pt x="16908" y="3227"/>
                                  </a:cubicBezTo>
                                  <a:cubicBezTo>
                                    <a:pt x="16975" y="3227"/>
                                    <a:pt x="17042" y="3210"/>
                                    <a:pt x="17042" y="3185"/>
                                  </a:cubicBezTo>
                                  <a:cubicBezTo>
                                    <a:pt x="17042" y="3160"/>
                                    <a:pt x="16975" y="3144"/>
                                    <a:pt x="16908" y="3144"/>
                                  </a:cubicBezTo>
                                  <a:close/>
                                  <a:moveTo>
                                    <a:pt x="16908" y="1048"/>
                                  </a:moveTo>
                                  <a:cubicBezTo>
                                    <a:pt x="16842" y="1048"/>
                                    <a:pt x="16775" y="1064"/>
                                    <a:pt x="16775" y="1089"/>
                                  </a:cubicBezTo>
                                  <a:cubicBezTo>
                                    <a:pt x="16775" y="1110"/>
                                    <a:pt x="16828" y="1131"/>
                                    <a:pt x="16908" y="1131"/>
                                  </a:cubicBezTo>
                                  <a:cubicBezTo>
                                    <a:pt x="16975" y="1131"/>
                                    <a:pt x="17042" y="1114"/>
                                    <a:pt x="17042" y="1089"/>
                                  </a:cubicBezTo>
                                  <a:cubicBezTo>
                                    <a:pt x="17042" y="1064"/>
                                    <a:pt x="16975" y="1048"/>
                                    <a:pt x="16908" y="1048"/>
                                  </a:cubicBezTo>
                                  <a:close/>
                                  <a:moveTo>
                                    <a:pt x="16908" y="4192"/>
                                  </a:moveTo>
                                  <a:cubicBezTo>
                                    <a:pt x="16842" y="4192"/>
                                    <a:pt x="16775" y="4208"/>
                                    <a:pt x="16775" y="4233"/>
                                  </a:cubicBezTo>
                                  <a:cubicBezTo>
                                    <a:pt x="16775" y="4254"/>
                                    <a:pt x="16828" y="4274"/>
                                    <a:pt x="16908" y="4274"/>
                                  </a:cubicBezTo>
                                  <a:cubicBezTo>
                                    <a:pt x="16975" y="4274"/>
                                    <a:pt x="17042" y="4258"/>
                                    <a:pt x="17042" y="4233"/>
                                  </a:cubicBezTo>
                                  <a:cubicBezTo>
                                    <a:pt x="17042" y="4212"/>
                                    <a:pt x="16975" y="4192"/>
                                    <a:pt x="16908" y="4192"/>
                                  </a:cubicBezTo>
                                  <a:close/>
                                  <a:moveTo>
                                    <a:pt x="16908" y="2096"/>
                                  </a:moveTo>
                                  <a:cubicBezTo>
                                    <a:pt x="16842" y="2096"/>
                                    <a:pt x="16775" y="2112"/>
                                    <a:pt x="16775" y="2137"/>
                                  </a:cubicBezTo>
                                  <a:cubicBezTo>
                                    <a:pt x="16775" y="2158"/>
                                    <a:pt x="16828" y="2179"/>
                                    <a:pt x="16908" y="2179"/>
                                  </a:cubicBezTo>
                                  <a:cubicBezTo>
                                    <a:pt x="16975" y="2179"/>
                                    <a:pt x="17042" y="2162"/>
                                    <a:pt x="17042" y="2137"/>
                                  </a:cubicBezTo>
                                  <a:cubicBezTo>
                                    <a:pt x="17042" y="2112"/>
                                    <a:pt x="16975" y="2096"/>
                                    <a:pt x="16908" y="2096"/>
                                  </a:cubicBezTo>
                                  <a:close/>
                                  <a:moveTo>
                                    <a:pt x="19956" y="14679"/>
                                  </a:moveTo>
                                  <a:cubicBezTo>
                                    <a:pt x="19889" y="14679"/>
                                    <a:pt x="19822" y="14695"/>
                                    <a:pt x="19822" y="14720"/>
                                  </a:cubicBezTo>
                                  <a:cubicBezTo>
                                    <a:pt x="19822" y="14741"/>
                                    <a:pt x="19876" y="14762"/>
                                    <a:pt x="19956" y="14762"/>
                                  </a:cubicBezTo>
                                  <a:cubicBezTo>
                                    <a:pt x="20036" y="14762"/>
                                    <a:pt x="20090" y="14745"/>
                                    <a:pt x="20090" y="14720"/>
                                  </a:cubicBezTo>
                                  <a:cubicBezTo>
                                    <a:pt x="20076" y="14695"/>
                                    <a:pt x="20023" y="14679"/>
                                    <a:pt x="19956" y="14679"/>
                                  </a:cubicBezTo>
                                  <a:close/>
                                  <a:moveTo>
                                    <a:pt x="21466" y="13072"/>
                                  </a:moveTo>
                                  <a:cubicBezTo>
                                    <a:pt x="21400" y="13072"/>
                                    <a:pt x="21333" y="13088"/>
                                    <a:pt x="21333" y="13113"/>
                                  </a:cubicBezTo>
                                  <a:cubicBezTo>
                                    <a:pt x="21333" y="13134"/>
                                    <a:pt x="21386" y="13155"/>
                                    <a:pt x="21466" y="13155"/>
                                  </a:cubicBezTo>
                                  <a:cubicBezTo>
                                    <a:pt x="21533" y="13155"/>
                                    <a:pt x="21600" y="13138"/>
                                    <a:pt x="21600" y="13113"/>
                                  </a:cubicBezTo>
                                  <a:cubicBezTo>
                                    <a:pt x="21587" y="13093"/>
                                    <a:pt x="21533" y="13072"/>
                                    <a:pt x="21466" y="13072"/>
                                  </a:cubicBezTo>
                                  <a:close/>
                                  <a:moveTo>
                                    <a:pt x="21466" y="14120"/>
                                  </a:moveTo>
                                  <a:cubicBezTo>
                                    <a:pt x="21400" y="14120"/>
                                    <a:pt x="21333" y="14136"/>
                                    <a:pt x="21333" y="14161"/>
                                  </a:cubicBezTo>
                                  <a:cubicBezTo>
                                    <a:pt x="21333" y="14186"/>
                                    <a:pt x="21386" y="14203"/>
                                    <a:pt x="21466" y="14203"/>
                                  </a:cubicBezTo>
                                  <a:cubicBezTo>
                                    <a:pt x="21533" y="14203"/>
                                    <a:pt x="21600" y="14186"/>
                                    <a:pt x="21600" y="14161"/>
                                  </a:cubicBezTo>
                                  <a:cubicBezTo>
                                    <a:pt x="21600" y="14136"/>
                                    <a:pt x="21533" y="14120"/>
                                    <a:pt x="21466" y="14120"/>
                                  </a:cubicBezTo>
                                  <a:close/>
                                  <a:moveTo>
                                    <a:pt x="21466" y="15172"/>
                                  </a:moveTo>
                                  <a:cubicBezTo>
                                    <a:pt x="21400" y="15172"/>
                                    <a:pt x="21333" y="15188"/>
                                    <a:pt x="21333" y="15213"/>
                                  </a:cubicBezTo>
                                  <a:cubicBezTo>
                                    <a:pt x="21333" y="15234"/>
                                    <a:pt x="21386" y="15255"/>
                                    <a:pt x="21466" y="15255"/>
                                  </a:cubicBezTo>
                                  <a:cubicBezTo>
                                    <a:pt x="21533" y="15255"/>
                                    <a:pt x="21600" y="15238"/>
                                    <a:pt x="21600" y="15213"/>
                                  </a:cubicBezTo>
                                  <a:cubicBezTo>
                                    <a:pt x="21587" y="15188"/>
                                    <a:pt x="21533" y="15172"/>
                                    <a:pt x="21466" y="15172"/>
                                  </a:cubicBezTo>
                                  <a:close/>
                                  <a:moveTo>
                                    <a:pt x="21466" y="12024"/>
                                  </a:moveTo>
                                  <a:cubicBezTo>
                                    <a:pt x="21400" y="12024"/>
                                    <a:pt x="21333" y="12040"/>
                                    <a:pt x="21333" y="12065"/>
                                  </a:cubicBezTo>
                                  <a:cubicBezTo>
                                    <a:pt x="21333" y="12086"/>
                                    <a:pt x="21386" y="12107"/>
                                    <a:pt x="21466" y="12107"/>
                                  </a:cubicBezTo>
                                  <a:cubicBezTo>
                                    <a:pt x="21533" y="12107"/>
                                    <a:pt x="21600" y="12090"/>
                                    <a:pt x="21600" y="12065"/>
                                  </a:cubicBezTo>
                                  <a:cubicBezTo>
                                    <a:pt x="21587" y="12040"/>
                                    <a:pt x="21533" y="12024"/>
                                    <a:pt x="21466" y="12024"/>
                                  </a:cubicBezTo>
                                  <a:close/>
                                  <a:moveTo>
                                    <a:pt x="21466" y="20457"/>
                                  </a:moveTo>
                                  <a:cubicBezTo>
                                    <a:pt x="21400" y="20457"/>
                                    <a:pt x="21333" y="20473"/>
                                    <a:pt x="21333" y="20498"/>
                                  </a:cubicBezTo>
                                  <a:cubicBezTo>
                                    <a:pt x="21333" y="20523"/>
                                    <a:pt x="21386" y="20540"/>
                                    <a:pt x="21466" y="20540"/>
                                  </a:cubicBezTo>
                                  <a:cubicBezTo>
                                    <a:pt x="21533" y="20540"/>
                                    <a:pt x="21600" y="20523"/>
                                    <a:pt x="21600" y="20498"/>
                                  </a:cubicBezTo>
                                  <a:cubicBezTo>
                                    <a:pt x="21600" y="20473"/>
                                    <a:pt x="21533" y="20457"/>
                                    <a:pt x="21466" y="20457"/>
                                  </a:cubicBezTo>
                                  <a:close/>
                                  <a:moveTo>
                                    <a:pt x="21466" y="18315"/>
                                  </a:moveTo>
                                  <a:cubicBezTo>
                                    <a:pt x="21400" y="18315"/>
                                    <a:pt x="21333" y="18332"/>
                                    <a:pt x="21333" y="18357"/>
                                  </a:cubicBezTo>
                                  <a:cubicBezTo>
                                    <a:pt x="21333" y="18382"/>
                                    <a:pt x="21386" y="18398"/>
                                    <a:pt x="21466" y="18398"/>
                                  </a:cubicBezTo>
                                  <a:cubicBezTo>
                                    <a:pt x="21533" y="18398"/>
                                    <a:pt x="21600" y="18382"/>
                                    <a:pt x="21600" y="18357"/>
                                  </a:cubicBezTo>
                                  <a:cubicBezTo>
                                    <a:pt x="21600" y="18332"/>
                                    <a:pt x="21533" y="18315"/>
                                    <a:pt x="21466" y="18315"/>
                                  </a:cubicBezTo>
                                  <a:close/>
                                  <a:moveTo>
                                    <a:pt x="21466" y="19363"/>
                                  </a:moveTo>
                                  <a:cubicBezTo>
                                    <a:pt x="21400" y="19363"/>
                                    <a:pt x="21333" y="19380"/>
                                    <a:pt x="21333" y="19405"/>
                                  </a:cubicBezTo>
                                  <a:cubicBezTo>
                                    <a:pt x="21333" y="19426"/>
                                    <a:pt x="21386" y="19446"/>
                                    <a:pt x="21466" y="19446"/>
                                  </a:cubicBezTo>
                                  <a:cubicBezTo>
                                    <a:pt x="21533" y="19446"/>
                                    <a:pt x="21600" y="19430"/>
                                    <a:pt x="21600" y="19405"/>
                                  </a:cubicBezTo>
                                  <a:cubicBezTo>
                                    <a:pt x="21587" y="19384"/>
                                    <a:pt x="21533" y="19363"/>
                                    <a:pt x="21466" y="19363"/>
                                  </a:cubicBezTo>
                                  <a:close/>
                                  <a:moveTo>
                                    <a:pt x="21466" y="10976"/>
                                  </a:moveTo>
                                  <a:cubicBezTo>
                                    <a:pt x="21400" y="10976"/>
                                    <a:pt x="21333" y="10993"/>
                                    <a:pt x="21333" y="11017"/>
                                  </a:cubicBezTo>
                                  <a:cubicBezTo>
                                    <a:pt x="21333" y="11038"/>
                                    <a:pt x="21386" y="11059"/>
                                    <a:pt x="21466" y="11059"/>
                                  </a:cubicBezTo>
                                  <a:cubicBezTo>
                                    <a:pt x="21533" y="11059"/>
                                    <a:pt x="21600" y="11042"/>
                                    <a:pt x="21600" y="11017"/>
                                  </a:cubicBezTo>
                                  <a:cubicBezTo>
                                    <a:pt x="21587" y="10993"/>
                                    <a:pt x="21533" y="10976"/>
                                    <a:pt x="21466" y="10976"/>
                                  </a:cubicBezTo>
                                  <a:close/>
                                  <a:moveTo>
                                    <a:pt x="21466" y="16220"/>
                                  </a:moveTo>
                                  <a:cubicBezTo>
                                    <a:pt x="21400" y="16220"/>
                                    <a:pt x="21333" y="16236"/>
                                    <a:pt x="21333" y="16261"/>
                                  </a:cubicBezTo>
                                  <a:cubicBezTo>
                                    <a:pt x="21333" y="16286"/>
                                    <a:pt x="21386" y="16303"/>
                                    <a:pt x="21466" y="16303"/>
                                  </a:cubicBezTo>
                                  <a:cubicBezTo>
                                    <a:pt x="21533" y="16303"/>
                                    <a:pt x="21600" y="16286"/>
                                    <a:pt x="21600" y="16261"/>
                                  </a:cubicBezTo>
                                  <a:cubicBezTo>
                                    <a:pt x="21600" y="16236"/>
                                    <a:pt x="21533" y="16220"/>
                                    <a:pt x="21466" y="16220"/>
                                  </a:cubicBezTo>
                                  <a:close/>
                                  <a:moveTo>
                                    <a:pt x="21466" y="17268"/>
                                  </a:moveTo>
                                  <a:cubicBezTo>
                                    <a:pt x="21400" y="17268"/>
                                    <a:pt x="21333" y="17284"/>
                                    <a:pt x="21333" y="17309"/>
                                  </a:cubicBezTo>
                                  <a:cubicBezTo>
                                    <a:pt x="21333" y="17330"/>
                                    <a:pt x="21386" y="17350"/>
                                    <a:pt x="21466" y="17350"/>
                                  </a:cubicBezTo>
                                  <a:cubicBezTo>
                                    <a:pt x="21533" y="17350"/>
                                    <a:pt x="21600" y="17334"/>
                                    <a:pt x="21600" y="17309"/>
                                  </a:cubicBezTo>
                                  <a:cubicBezTo>
                                    <a:pt x="21587" y="17284"/>
                                    <a:pt x="21533" y="17268"/>
                                    <a:pt x="21466" y="17268"/>
                                  </a:cubicBezTo>
                                  <a:close/>
                                  <a:moveTo>
                                    <a:pt x="19956" y="17823"/>
                                  </a:moveTo>
                                  <a:cubicBezTo>
                                    <a:pt x="19889" y="17823"/>
                                    <a:pt x="19822" y="17839"/>
                                    <a:pt x="19822" y="17864"/>
                                  </a:cubicBezTo>
                                  <a:cubicBezTo>
                                    <a:pt x="19822" y="17885"/>
                                    <a:pt x="19876" y="17905"/>
                                    <a:pt x="19956" y="17905"/>
                                  </a:cubicBezTo>
                                  <a:cubicBezTo>
                                    <a:pt x="20036" y="17905"/>
                                    <a:pt x="20090" y="17889"/>
                                    <a:pt x="20090" y="17864"/>
                                  </a:cubicBezTo>
                                  <a:cubicBezTo>
                                    <a:pt x="20076" y="17843"/>
                                    <a:pt x="20023" y="17823"/>
                                    <a:pt x="19956" y="17823"/>
                                  </a:cubicBezTo>
                                  <a:close/>
                                  <a:moveTo>
                                    <a:pt x="21466" y="9928"/>
                                  </a:moveTo>
                                  <a:cubicBezTo>
                                    <a:pt x="21400" y="9928"/>
                                    <a:pt x="21333" y="9945"/>
                                    <a:pt x="21333" y="9970"/>
                                  </a:cubicBezTo>
                                  <a:cubicBezTo>
                                    <a:pt x="21333" y="9990"/>
                                    <a:pt x="21386" y="10011"/>
                                    <a:pt x="21466" y="10011"/>
                                  </a:cubicBezTo>
                                  <a:cubicBezTo>
                                    <a:pt x="21533" y="10011"/>
                                    <a:pt x="21600" y="9994"/>
                                    <a:pt x="21600" y="9970"/>
                                  </a:cubicBezTo>
                                  <a:cubicBezTo>
                                    <a:pt x="21587" y="9945"/>
                                    <a:pt x="21533" y="9928"/>
                                    <a:pt x="21466" y="9928"/>
                                  </a:cubicBezTo>
                                  <a:close/>
                                  <a:moveTo>
                                    <a:pt x="21466" y="3637"/>
                                  </a:moveTo>
                                  <a:cubicBezTo>
                                    <a:pt x="21400" y="3637"/>
                                    <a:pt x="21333" y="3653"/>
                                    <a:pt x="21333" y="3678"/>
                                  </a:cubicBezTo>
                                  <a:cubicBezTo>
                                    <a:pt x="21333" y="3699"/>
                                    <a:pt x="21386" y="3719"/>
                                    <a:pt x="21466" y="3719"/>
                                  </a:cubicBezTo>
                                  <a:cubicBezTo>
                                    <a:pt x="21533" y="3719"/>
                                    <a:pt x="21600" y="3703"/>
                                    <a:pt x="21600" y="3678"/>
                                  </a:cubicBezTo>
                                  <a:cubicBezTo>
                                    <a:pt x="21587" y="3653"/>
                                    <a:pt x="21533" y="3637"/>
                                    <a:pt x="21466" y="3637"/>
                                  </a:cubicBezTo>
                                  <a:close/>
                                  <a:moveTo>
                                    <a:pt x="21466" y="1541"/>
                                  </a:moveTo>
                                  <a:cubicBezTo>
                                    <a:pt x="21400" y="1541"/>
                                    <a:pt x="21333" y="1557"/>
                                    <a:pt x="21333" y="1582"/>
                                  </a:cubicBezTo>
                                  <a:cubicBezTo>
                                    <a:pt x="21333" y="1603"/>
                                    <a:pt x="21386" y="1624"/>
                                    <a:pt x="21466" y="1624"/>
                                  </a:cubicBezTo>
                                  <a:cubicBezTo>
                                    <a:pt x="21533" y="1624"/>
                                    <a:pt x="21600" y="1607"/>
                                    <a:pt x="21600" y="1582"/>
                                  </a:cubicBezTo>
                                  <a:cubicBezTo>
                                    <a:pt x="21587" y="1557"/>
                                    <a:pt x="21533" y="1541"/>
                                    <a:pt x="21466" y="1541"/>
                                  </a:cubicBezTo>
                                  <a:close/>
                                  <a:moveTo>
                                    <a:pt x="21466" y="4684"/>
                                  </a:moveTo>
                                  <a:cubicBezTo>
                                    <a:pt x="21400" y="4684"/>
                                    <a:pt x="21333" y="4701"/>
                                    <a:pt x="21333" y="4726"/>
                                  </a:cubicBezTo>
                                  <a:cubicBezTo>
                                    <a:pt x="21333" y="4751"/>
                                    <a:pt x="21386" y="4767"/>
                                    <a:pt x="21466" y="4767"/>
                                  </a:cubicBezTo>
                                  <a:cubicBezTo>
                                    <a:pt x="21533" y="4767"/>
                                    <a:pt x="21600" y="4751"/>
                                    <a:pt x="21600" y="4726"/>
                                  </a:cubicBezTo>
                                  <a:cubicBezTo>
                                    <a:pt x="21600" y="4701"/>
                                    <a:pt x="21533" y="4684"/>
                                    <a:pt x="21466" y="4684"/>
                                  </a:cubicBezTo>
                                  <a:close/>
                                  <a:moveTo>
                                    <a:pt x="21466" y="5732"/>
                                  </a:moveTo>
                                  <a:cubicBezTo>
                                    <a:pt x="21400" y="5732"/>
                                    <a:pt x="21333" y="5749"/>
                                    <a:pt x="21333" y="5774"/>
                                  </a:cubicBezTo>
                                  <a:cubicBezTo>
                                    <a:pt x="21333" y="5795"/>
                                    <a:pt x="21386" y="5815"/>
                                    <a:pt x="21466" y="5815"/>
                                  </a:cubicBezTo>
                                  <a:cubicBezTo>
                                    <a:pt x="21533" y="5815"/>
                                    <a:pt x="21600" y="5799"/>
                                    <a:pt x="21600" y="5774"/>
                                  </a:cubicBezTo>
                                  <a:cubicBezTo>
                                    <a:pt x="21587" y="5753"/>
                                    <a:pt x="21533" y="5732"/>
                                    <a:pt x="21466" y="5732"/>
                                  </a:cubicBezTo>
                                  <a:close/>
                                  <a:moveTo>
                                    <a:pt x="21466" y="8880"/>
                                  </a:moveTo>
                                  <a:cubicBezTo>
                                    <a:pt x="21400" y="8880"/>
                                    <a:pt x="21333" y="8897"/>
                                    <a:pt x="21333" y="8922"/>
                                  </a:cubicBezTo>
                                  <a:cubicBezTo>
                                    <a:pt x="21333" y="8942"/>
                                    <a:pt x="21386" y="8963"/>
                                    <a:pt x="21466" y="8963"/>
                                  </a:cubicBezTo>
                                  <a:cubicBezTo>
                                    <a:pt x="21533" y="8963"/>
                                    <a:pt x="21600" y="8947"/>
                                    <a:pt x="21600" y="8922"/>
                                  </a:cubicBezTo>
                                  <a:cubicBezTo>
                                    <a:pt x="21587" y="8897"/>
                                    <a:pt x="21533" y="8880"/>
                                    <a:pt x="21466" y="8880"/>
                                  </a:cubicBezTo>
                                  <a:close/>
                                  <a:moveTo>
                                    <a:pt x="21466" y="7828"/>
                                  </a:moveTo>
                                  <a:cubicBezTo>
                                    <a:pt x="21400" y="7828"/>
                                    <a:pt x="21333" y="7845"/>
                                    <a:pt x="21333" y="7870"/>
                                  </a:cubicBezTo>
                                  <a:cubicBezTo>
                                    <a:pt x="21333" y="7890"/>
                                    <a:pt x="21386" y="7911"/>
                                    <a:pt x="21466" y="7911"/>
                                  </a:cubicBezTo>
                                  <a:cubicBezTo>
                                    <a:pt x="21533" y="7911"/>
                                    <a:pt x="21600" y="7894"/>
                                    <a:pt x="21600" y="7870"/>
                                  </a:cubicBezTo>
                                  <a:cubicBezTo>
                                    <a:pt x="21587" y="7849"/>
                                    <a:pt x="21533" y="7828"/>
                                    <a:pt x="21466" y="7828"/>
                                  </a:cubicBezTo>
                                  <a:close/>
                                  <a:moveTo>
                                    <a:pt x="21466" y="6780"/>
                                  </a:moveTo>
                                  <a:cubicBezTo>
                                    <a:pt x="21400" y="6780"/>
                                    <a:pt x="21333" y="6797"/>
                                    <a:pt x="21333" y="6822"/>
                                  </a:cubicBezTo>
                                  <a:cubicBezTo>
                                    <a:pt x="21333" y="6842"/>
                                    <a:pt x="21386" y="6863"/>
                                    <a:pt x="21466" y="6863"/>
                                  </a:cubicBezTo>
                                  <a:cubicBezTo>
                                    <a:pt x="21533" y="6863"/>
                                    <a:pt x="21600" y="6847"/>
                                    <a:pt x="21600" y="6822"/>
                                  </a:cubicBezTo>
                                  <a:cubicBezTo>
                                    <a:pt x="21587" y="6801"/>
                                    <a:pt x="21533" y="6780"/>
                                    <a:pt x="21466" y="6780"/>
                                  </a:cubicBezTo>
                                  <a:close/>
                                  <a:moveTo>
                                    <a:pt x="21466" y="2589"/>
                                  </a:moveTo>
                                  <a:cubicBezTo>
                                    <a:pt x="21400" y="2589"/>
                                    <a:pt x="21333" y="2605"/>
                                    <a:pt x="21333" y="2630"/>
                                  </a:cubicBezTo>
                                  <a:cubicBezTo>
                                    <a:pt x="21333" y="2655"/>
                                    <a:pt x="21386" y="2672"/>
                                    <a:pt x="21466" y="2672"/>
                                  </a:cubicBezTo>
                                  <a:cubicBezTo>
                                    <a:pt x="21533" y="2672"/>
                                    <a:pt x="21600" y="2655"/>
                                    <a:pt x="21600" y="2630"/>
                                  </a:cubicBezTo>
                                  <a:cubicBezTo>
                                    <a:pt x="21600" y="2605"/>
                                    <a:pt x="21533" y="2589"/>
                                    <a:pt x="21466" y="2589"/>
                                  </a:cubicBezTo>
                                  <a:close/>
                                  <a:moveTo>
                                    <a:pt x="19956" y="12579"/>
                                  </a:moveTo>
                                  <a:cubicBezTo>
                                    <a:pt x="19889" y="12579"/>
                                    <a:pt x="19822" y="12596"/>
                                    <a:pt x="19822" y="12620"/>
                                  </a:cubicBezTo>
                                  <a:cubicBezTo>
                                    <a:pt x="19822" y="12645"/>
                                    <a:pt x="19876" y="12662"/>
                                    <a:pt x="19956" y="12662"/>
                                  </a:cubicBezTo>
                                  <a:cubicBezTo>
                                    <a:pt x="20036" y="12662"/>
                                    <a:pt x="20090" y="12645"/>
                                    <a:pt x="20090" y="12620"/>
                                  </a:cubicBezTo>
                                  <a:cubicBezTo>
                                    <a:pt x="20090" y="12596"/>
                                    <a:pt x="20023" y="12579"/>
                                    <a:pt x="19956" y="12579"/>
                                  </a:cubicBezTo>
                                  <a:close/>
                                  <a:moveTo>
                                    <a:pt x="19956" y="10483"/>
                                  </a:moveTo>
                                  <a:cubicBezTo>
                                    <a:pt x="19889" y="10483"/>
                                    <a:pt x="19822" y="10500"/>
                                    <a:pt x="19822" y="10525"/>
                                  </a:cubicBezTo>
                                  <a:cubicBezTo>
                                    <a:pt x="19822" y="10549"/>
                                    <a:pt x="19876" y="10566"/>
                                    <a:pt x="19956" y="10566"/>
                                  </a:cubicBezTo>
                                  <a:cubicBezTo>
                                    <a:pt x="20036" y="10566"/>
                                    <a:pt x="20090" y="10549"/>
                                    <a:pt x="20090" y="10525"/>
                                  </a:cubicBezTo>
                                  <a:cubicBezTo>
                                    <a:pt x="20090" y="10500"/>
                                    <a:pt x="20023" y="10483"/>
                                    <a:pt x="19956" y="10483"/>
                                  </a:cubicBezTo>
                                  <a:close/>
                                  <a:moveTo>
                                    <a:pt x="19956" y="11531"/>
                                  </a:moveTo>
                                  <a:cubicBezTo>
                                    <a:pt x="19889" y="11531"/>
                                    <a:pt x="19822" y="11548"/>
                                    <a:pt x="19822" y="11572"/>
                                  </a:cubicBezTo>
                                  <a:cubicBezTo>
                                    <a:pt x="19822" y="11593"/>
                                    <a:pt x="19876" y="11614"/>
                                    <a:pt x="19956" y="11614"/>
                                  </a:cubicBezTo>
                                  <a:cubicBezTo>
                                    <a:pt x="20036" y="11614"/>
                                    <a:pt x="20090" y="11597"/>
                                    <a:pt x="20090" y="11572"/>
                                  </a:cubicBezTo>
                                  <a:cubicBezTo>
                                    <a:pt x="20076" y="11552"/>
                                    <a:pt x="20023" y="11531"/>
                                    <a:pt x="19956" y="11531"/>
                                  </a:cubicBezTo>
                                  <a:close/>
                                  <a:moveTo>
                                    <a:pt x="19956" y="8387"/>
                                  </a:moveTo>
                                  <a:cubicBezTo>
                                    <a:pt x="19889" y="8387"/>
                                    <a:pt x="19822" y="8404"/>
                                    <a:pt x="19822" y="8429"/>
                                  </a:cubicBezTo>
                                  <a:cubicBezTo>
                                    <a:pt x="19822" y="8454"/>
                                    <a:pt x="19876" y="8470"/>
                                    <a:pt x="19956" y="8470"/>
                                  </a:cubicBezTo>
                                  <a:cubicBezTo>
                                    <a:pt x="20036" y="8470"/>
                                    <a:pt x="20090" y="8454"/>
                                    <a:pt x="20090" y="8429"/>
                                  </a:cubicBezTo>
                                  <a:cubicBezTo>
                                    <a:pt x="20090" y="8404"/>
                                    <a:pt x="20023" y="8387"/>
                                    <a:pt x="19956" y="8387"/>
                                  </a:cubicBezTo>
                                  <a:close/>
                                  <a:moveTo>
                                    <a:pt x="19956" y="9435"/>
                                  </a:moveTo>
                                  <a:cubicBezTo>
                                    <a:pt x="19889" y="9435"/>
                                    <a:pt x="19822" y="9452"/>
                                    <a:pt x="19822" y="9477"/>
                                  </a:cubicBezTo>
                                  <a:cubicBezTo>
                                    <a:pt x="19822" y="9497"/>
                                    <a:pt x="19876" y="9518"/>
                                    <a:pt x="19956" y="9518"/>
                                  </a:cubicBezTo>
                                  <a:cubicBezTo>
                                    <a:pt x="20036" y="9518"/>
                                    <a:pt x="20090" y="9502"/>
                                    <a:pt x="20090" y="9477"/>
                                  </a:cubicBezTo>
                                  <a:cubicBezTo>
                                    <a:pt x="20076" y="9452"/>
                                    <a:pt x="20023" y="9435"/>
                                    <a:pt x="19956" y="9435"/>
                                  </a:cubicBezTo>
                                  <a:close/>
                                  <a:moveTo>
                                    <a:pt x="21466" y="21517"/>
                                  </a:moveTo>
                                  <a:cubicBezTo>
                                    <a:pt x="21400" y="21517"/>
                                    <a:pt x="21333" y="21534"/>
                                    <a:pt x="21333" y="21559"/>
                                  </a:cubicBezTo>
                                  <a:cubicBezTo>
                                    <a:pt x="21333" y="21579"/>
                                    <a:pt x="21386" y="21600"/>
                                    <a:pt x="21466" y="21600"/>
                                  </a:cubicBezTo>
                                  <a:cubicBezTo>
                                    <a:pt x="21533" y="21600"/>
                                    <a:pt x="21600" y="21583"/>
                                    <a:pt x="21600" y="21559"/>
                                  </a:cubicBezTo>
                                  <a:cubicBezTo>
                                    <a:pt x="21587" y="21534"/>
                                    <a:pt x="21533" y="21517"/>
                                    <a:pt x="21466" y="21517"/>
                                  </a:cubicBezTo>
                                  <a:close/>
                                  <a:moveTo>
                                    <a:pt x="19956" y="13631"/>
                                  </a:moveTo>
                                  <a:cubicBezTo>
                                    <a:pt x="19889" y="13631"/>
                                    <a:pt x="19822" y="13648"/>
                                    <a:pt x="19822" y="13672"/>
                                  </a:cubicBezTo>
                                  <a:cubicBezTo>
                                    <a:pt x="19822" y="13693"/>
                                    <a:pt x="19876" y="13714"/>
                                    <a:pt x="19956" y="13714"/>
                                  </a:cubicBezTo>
                                  <a:cubicBezTo>
                                    <a:pt x="20036" y="13714"/>
                                    <a:pt x="20090" y="13697"/>
                                    <a:pt x="20090" y="13672"/>
                                  </a:cubicBezTo>
                                  <a:cubicBezTo>
                                    <a:pt x="20076" y="13648"/>
                                    <a:pt x="20023" y="13631"/>
                                    <a:pt x="19956" y="13631"/>
                                  </a:cubicBezTo>
                                  <a:close/>
                                  <a:moveTo>
                                    <a:pt x="19956" y="15727"/>
                                  </a:moveTo>
                                  <a:cubicBezTo>
                                    <a:pt x="19889" y="15727"/>
                                    <a:pt x="19822" y="15743"/>
                                    <a:pt x="19822" y="15768"/>
                                  </a:cubicBezTo>
                                  <a:cubicBezTo>
                                    <a:pt x="19822" y="15793"/>
                                    <a:pt x="19876" y="15810"/>
                                    <a:pt x="19956" y="15810"/>
                                  </a:cubicBezTo>
                                  <a:cubicBezTo>
                                    <a:pt x="20036" y="15810"/>
                                    <a:pt x="20090" y="15793"/>
                                    <a:pt x="20090" y="15768"/>
                                  </a:cubicBezTo>
                                  <a:cubicBezTo>
                                    <a:pt x="20090" y="15743"/>
                                    <a:pt x="20023" y="15727"/>
                                    <a:pt x="19956" y="15727"/>
                                  </a:cubicBezTo>
                                  <a:close/>
                                  <a:moveTo>
                                    <a:pt x="16908" y="15727"/>
                                  </a:moveTo>
                                  <a:cubicBezTo>
                                    <a:pt x="16842" y="15727"/>
                                    <a:pt x="16775" y="15743"/>
                                    <a:pt x="16775" y="15768"/>
                                  </a:cubicBezTo>
                                  <a:cubicBezTo>
                                    <a:pt x="16775" y="15793"/>
                                    <a:pt x="16828" y="15810"/>
                                    <a:pt x="16908" y="15810"/>
                                  </a:cubicBezTo>
                                  <a:cubicBezTo>
                                    <a:pt x="16975" y="15810"/>
                                    <a:pt x="17042" y="15793"/>
                                    <a:pt x="17042" y="15768"/>
                                  </a:cubicBezTo>
                                  <a:cubicBezTo>
                                    <a:pt x="17042" y="15743"/>
                                    <a:pt x="16975" y="15727"/>
                                    <a:pt x="16908" y="15727"/>
                                  </a:cubicBezTo>
                                  <a:close/>
                                  <a:moveTo>
                                    <a:pt x="19956" y="16775"/>
                                  </a:moveTo>
                                  <a:cubicBezTo>
                                    <a:pt x="19889" y="16775"/>
                                    <a:pt x="19822" y="16791"/>
                                    <a:pt x="19822" y="16816"/>
                                  </a:cubicBezTo>
                                  <a:cubicBezTo>
                                    <a:pt x="19822" y="16837"/>
                                    <a:pt x="19876" y="16858"/>
                                    <a:pt x="19956" y="16858"/>
                                  </a:cubicBezTo>
                                  <a:cubicBezTo>
                                    <a:pt x="20036" y="16858"/>
                                    <a:pt x="20090" y="16841"/>
                                    <a:pt x="20090" y="16816"/>
                                  </a:cubicBezTo>
                                  <a:cubicBezTo>
                                    <a:pt x="20076" y="16791"/>
                                    <a:pt x="20023" y="16775"/>
                                    <a:pt x="19956" y="16775"/>
                                  </a:cubicBezTo>
                                  <a:close/>
                                  <a:moveTo>
                                    <a:pt x="19956" y="2096"/>
                                  </a:moveTo>
                                  <a:cubicBezTo>
                                    <a:pt x="19889" y="2096"/>
                                    <a:pt x="19822" y="2112"/>
                                    <a:pt x="19822" y="2137"/>
                                  </a:cubicBezTo>
                                  <a:cubicBezTo>
                                    <a:pt x="19822" y="2158"/>
                                    <a:pt x="19876" y="2179"/>
                                    <a:pt x="19956" y="2179"/>
                                  </a:cubicBezTo>
                                  <a:cubicBezTo>
                                    <a:pt x="20036" y="2179"/>
                                    <a:pt x="20090" y="2162"/>
                                    <a:pt x="20090" y="2137"/>
                                  </a:cubicBezTo>
                                  <a:cubicBezTo>
                                    <a:pt x="20076" y="2112"/>
                                    <a:pt x="20023" y="2096"/>
                                    <a:pt x="19956" y="2096"/>
                                  </a:cubicBezTo>
                                  <a:close/>
                                  <a:moveTo>
                                    <a:pt x="19956" y="1048"/>
                                  </a:moveTo>
                                  <a:cubicBezTo>
                                    <a:pt x="19889" y="1048"/>
                                    <a:pt x="19822" y="1064"/>
                                    <a:pt x="19822" y="1089"/>
                                  </a:cubicBezTo>
                                  <a:cubicBezTo>
                                    <a:pt x="19822" y="1110"/>
                                    <a:pt x="19876" y="1131"/>
                                    <a:pt x="19956" y="1131"/>
                                  </a:cubicBezTo>
                                  <a:cubicBezTo>
                                    <a:pt x="20036" y="1131"/>
                                    <a:pt x="20090" y="1114"/>
                                    <a:pt x="20090" y="1089"/>
                                  </a:cubicBezTo>
                                  <a:cubicBezTo>
                                    <a:pt x="20076" y="1064"/>
                                    <a:pt x="20023" y="1048"/>
                                    <a:pt x="19956" y="1048"/>
                                  </a:cubicBezTo>
                                  <a:close/>
                                  <a:moveTo>
                                    <a:pt x="19956" y="0"/>
                                  </a:moveTo>
                                  <a:cubicBezTo>
                                    <a:pt x="19889" y="0"/>
                                    <a:pt x="19822" y="17"/>
                                    <a:pt x="19822" y="41"/>
                                  </a:cubicBezTo>
                                  <a:cubicBezTo>
                                    <a:pt x="19822" y="62"/>
                                    <a:pt x="19876" y="83"/>
                                    <a:pt x="19956" y="83"/>
                                  </a:cubicBezTo>
                                  <a:cubicBezTo>
                                    <a:pt x="20036" y="83"/>
                                    <a:pt x="20090" y="66"/>
                                    <a:pt x="20090" y="41"/>
                                  </a:cubicBezTo>
                                  <a:cubicBezTo>
                                    <a:pt x="20076" y="17"/>
                                    <a:pt x="20023" y="0"/>
                                    <a:pt x="19956" y="0"/>
                                  </a:cubicBezTo>
                                  <a:close/>
                                  <a:moveTo>
                                    <a:pt x="19956" y="3144"/>
                                  </a:moveTo>
                                  <a:cubicBezTo>
                                    <a:pt x="19889" y="3144"/>
                                    <a:pt x="19822" y="3160"/>
                                    <a:pt x="19822" y="3185"/>
                                  </a:cubicBezTo>
                                  <a:cubicBezTo>
                                    <a:pt x="19822" y="3206"/>
                                    <a:pt x="19876" y="3227"/>
                                    <a:pt x="19956" y="3227"/>
                                  </a:cubicBezTo>
                                  <a:cubicBezTo>
                                    <a:pt x="20036" y="3227"/>
                                    <a:pt x="20090" y="3210"/>
                                    <a:pt x="20090" y="3185"/>
                                  </a:cubicBezTo>
                                  <a:cubicBezTo>
                                    <a:pt x="20076" y="3160"/>
                                    <a:pt x="20023" y="3144"/>
                                    <a:pt x="19956" y="3144"/>
                                  </a:cubicBezTo>
                                  <a:close/>
                                  <a:moveTo>
                                    <a:pt x="19956" y="6292"/>
                                  </a:moveTo>
                                  <a:cubicBezTo>
                                    <a:pt x="19889" y="6292"/>
                                    <a:pt x="19822" y="6308"/>
                                    <a:pt x="19822" y="6333"/>
                                  </a:cubicBezTo>
                                  <a:cubicBezTo>
                                    <a:pt x="19822" y="6358"/>
                                    <a:pt x="19876" y="6374"/>
                                    <a:pt x="19956" y="6374"/>
                                  </a:cubicBezTo>
                                  <a:cubicBezTo>
                                    <a:pt x="20036" y="6374"/>
                                    <a:pt x="20090" y="6358"/>
                                    <a:pt x="20090" y="6333"/>
                                  </a:cubicBezTo>
                                  <a:cubicBezTo>
                                    <a:pt x="20090" y="6308"/>
                                    <a:pt x="20023" y="6292"/>
                                    <a:pt x="19956" y="6292"/>
                                  </a:cubicBezTo>
                                  <a:close/>
                                  <a:moveTo>
                                    <a:pt x="19956" y="7339"/>
                                  </a:moveTo>
                                  <a:cubicBezTo>
                                    <a:pt x="19889" y="7339"/>
                                    <a:pt x="19822" y="7356"/>
                                    <a:pt x="19822" y="7381"/>
                                  </a:cubicBezTo>
                                  <a:cubicBezTo>
                                    <a:pt x="19822" y="7402"/>
                                    <a:pt x="19876" y="7422"/>
                                    <a:pt x="19956" y="7422"/>
                                  </a:cubicBezTo>
                                  <a:cubicBezTo>
                                    <a:pt x="20036" y="7422"/>
                                    <a:pt x="20090" y="7406"/>
                                    <a:pt x="20090" y="7381"/>
                                  </a:cubicBezTo>
                                  <a:cubicBezTo>
                                    <a:pt x="20076" y="7356"/>
                                    <a:pt x="20023" y="7339"/>
                                    <a:pt x="19956" y="7339"/>
                                  </a:cubicBezTo>
                                  <a:close/>
                                  <a:moveTo>
                                    <a:pt x="19956" y="4192"/>
                                  </a:moveTo>
                                  <a:cubicBezTo>
                                    <a:pt x="19889" y="4192"/>
                                    <a:pt x="19822" y="4208"/>
                                    <a:pt x="19822" y="4233"/>
                                  </a:cubicBezTo>
                                  <a:cubicBezTo>
                                    <a:pt x="19822" y="4254"/>
                                    <a:pt x="19876" y="4274"/>
                                    <a:pt x="19956" y="4274"/>
                                  </a:cubicBezTo>
                                  <a:cubicBezTo>
                                    <a:pt x="20036" y="4274"/>
                                    <a:pt x="20090" y="4258"/>
                                    <a:pt x="20090" y="4233"/>
                                  </a:cubicBezTo>
                                  <a:cubicBezTo>
                                    <a:pt x="20076" y="4212"/>
                                    <a:pt x="20023" y="4192"/>
                                    <a:pt x="19956" y="4192"/>
                                  </a:cubicBezTo>
                                  <a:close/>
                                  <a:moveTo>
                                    <a:pt x="19956" y="5240"/>
                                  </a:moveTo>
                                  <a:cubicBezTo>
                                    <a:pt x="19889" y="5240"/>
                                    <a:pt x="19822" y="5256"/>
                                    <a:pt x="19822" y="5281"/>
                                  </a:cubicBezTo>
                                  <a:cubicBezTo>
                                    <a:pt x="19822" y="5306"/>
                                    <a:pt x="19876" y="5322"/>
                                    <a:pt x="19956" y="5322"/>
                                  </a:cubicBezTo>
                                  <a:cubicBezTo>
                                    <a:pt x="20036" y="5322"/>
                                    <a:pt x="20090" y="5306"/>
                                    <a:pt x="20090" y="5281"/>
                                  </a:cubicBezTo>
                                  <a:cubicBezTo>
                                    <a:pt x="20090" y="5256"/>
                                    <a:pt x="20023" y="5240"/>
                                    <a:pt x="19956" y="5240"/>
                                  </a:cubicBezTo>
                                  <a:close/>
                                  <a:moveTo>
                                    <a:pt x="15371" y="15172"/>
                                  </a:moveTo>
                                  <a:cubicBezTo>
                                    <a:pt x="15304" y="15172"/>
                                    <a:pt x="15238" y="15188"/>
                                    <a:pt x="15238" y="15213"/>
                                  </a:cubicBezTo>
                                  <a:cubicBezTo>
                                    <a:pt x="15238" y="15234"/>
                                    <a:pt x="15291" y="15255"/>
                                    <a:pt x="15371" y="15255"/>
                                  </a:cubicBezTo>
                                  <a:cubicBezTo>
                                    <a:pt x="15451" y="15255"/>
                                    <a:pt x="15505" y="15238"/>
                                    <a:pt x="15505" y="15213"/>
                                  </a:cubicBezTo>
                                  <a:cubicBezTo>
                                    <a:pt x="15505" y="15188"/>
                                    <a:pt x="15438" y="15172"/>
                                    <a:pt x="15371" y="15172"/>
                                  </a:cubicBezTo>
                                  <a:close/>
                                  <a:moveTo>
                                    <a:pt x="12324" y="4684"/>
                                  </a:moveTo>
                                  <a:cubicBezTo>
                                    <a:pt x="12257" y="4684"/>
                                    <a:pt x="12190" y="4701"/>
                                    <a:pt x="12190" y="4726"/>
                                  </a:cubicBezTo>
                                  <a:cubicBezTo>
                                    <a:pt x="12190" y="4751"/>
                                    <a:pt x="12244" y="4767"/>
                                    <a:pt x="12324" y="4767"/>
                                  </a:cubicBezTo>
                                  <a:cubicBezTo>
                                    <a:pt x="12391" y="4767"/>
                                    <a:pt x="12457" y="4751"/>
                                    <a:pt x="12457" y="4726"/>
                                  </a:cubicBezTo>
                                  <a:cubicBezTo>
                                    <a:pt x="12457" y="4701"/>
                                    <a:pt x="12391" y="4684"/>
                                    <a:pt x="12324" y="4684"/>
                                  </a:cubicBezTo>
                                  <a:close/>
                                  <a:moveTo>
                                    <a:pt x="12324" y="5732"/>
                                  </a:moveTo>
                                  <a:cubicBezTo>
                                    <a:pt x="12257" y="5732"/>
                                    <a:pt x="12190" y="5749"/>
                                    <a:pt x="12190" y="5774"/>
                                  </a:cubicBezTo>
                                  <a:cubicBezTo>
                                    <a:pt x="12190" y="5795"/>
                                    <a:pt x="12244" y="5815"/>
                                    <a:pt x="12324" y="5815"/>
                                  </a:cubicBezTo>
                                  <a:cubicBezTo>
                                    <a:pt x="12391" y="5815"/>
                                    <a:pt x="12457" y="5799"/>
                                    <a:pt x="12457" y="5774"/>
                                  </a:cubicBezTo>
                                  <a:cubicBezTo>
                                    <a:pt x="12457" y="5753"/>
                                    <a:pt x="12391" y="5732"/>
                                    <a:pt x="12324" y="5732"/>
                                  </a:cubicBezTo>
                                  <a:close/>
                                  <a:moveTo>
                                    <a:pt x="12324" y="6780"/>
                                  </a:moveTo>
                                  <a:cubicBezTo>
                                    <a:pt x="12257" y="6780"/>
                                    <a:pt x="12190" y="6797"/>
                                    <a:pt x="12190" y="6822"/>
                                  </a:cubicBezTo>
                                  <a:cubicBezTo>
                                    <a:pt x="12190" y="6842"/>
                                    <a:pt x="12244" y="6863"/>
                                    <a:pt x="12324" y="6863"/>
                                  </a:cubicBezTo>
                                  <a:cubicBezTo>
                                    <a:pt x="12391" y="6863"/>
                                    <a:pt x="12457" y="6847"/>
                                    <a:pt x="12457" y="6822"/>
                                  </a:cubicBezTo>
                                  <a:cubicBezTo>
                                    <a:pt x="12457" y="6801"/>
                                    <a:pt x="12391" y="6780"/>
                                    <a:pt x="12324" y="6780"/>
                                  </a:cubicBezTo>
                                  <a:close/>
                                  <a:moveTo>
                                    <a:pt x="12324" y="3637"/>
                                  </a:moveTo>
                                  <a:cubicBezTo>
                                    <a:pt x="12257" y="3637"/>
                                    <a:pt x="12190" y="3653"/>
                                    <a:pt x="12190" y="3678"/>
                                  </a:cubicBezTo>
                                  <a:cubicBezTo>
                                    <a:pt x="12190" y="3699"/>
                                    <a:pt x="12244" y="3719"/>
                                    <a:pt x="12324" y="3719"/>
                                  </a:cubicBezTo>
                                  <a:cubicBezTo>
                                    <a:pt x="12391" y="3719"/>
                                    <a:pt x="12457" y="3703"/>
                                    <a:pt x="12457" y="3678"/>
                                  </a:cubicBezTo>
                                  <a:cubicBezTo>
                                    <a:pt x="12457" y="3653"/>
                                    <a:pt x="12391" y="3637"/>
                                    <a:pt x="12324" y="3637"/>
                                  </a:cubicBezTo>
                                  <a:close/>
                                  <a:moveTo>
                                    <a:pt x="12324" y="10976"/>
                                  </a:moveTo>
                                  <a:cubicBezTo>
                                    <a:pt x="12257" y="10976"/>
                                    <a:pt x="12190" y="10993"/>
                                    <a:pt x="12190" y="11017"/>
                                  </a:cubicBezTo>
                                  <a:cubicBezTo>
                                    <a:pt x="12190" y="11038"/>
                                    <a:pt x="12244" y="11059"/>
                                    <a:pt x="12324" y="11059"/>
                                  </a:cubicBezTo>
                                  <a:cubicBezTo>
                                    <a:pt x="12391" y="11059"/>
                                    <a:pt x="12457" y="11042"/>
                                    <a:pt x="12457" y="11017"/>
                                  </a:cubicBezTo>
                                  <a:cubicBezTo>
                                    <a:pt x="12457" y="10993"/>
                                    <a:pt x="12391" y="10976"/>
                                    <a:pt x="12324" y="10976"/>
                                  </a:cubicBezTo>
                                  <a:close/>
                                  <a:moveTo>
                                    <a:pt x="12324" y="2589"/>
                                  </a:moveTo>
                                  <a:cubicBezTo>
                                    <a:pt x="12257" y="2589"/>
                                    <a:pt x="12190" y="2605"/>
                                    <a:pt x="12190" y="2630"/>
                                  </a:cubicBezTo>
                                  <a:cubicBezTo>
                                    <a:pt x="12190" y="2655"/>
                                    <a:pt x="12244" y="2672"/>
                                    <a:pt x="12324" y="2672"/>
                                  </a:cubicBezTo>
                                  <a:cubicBezTo>
                                    <a:pt x="12391" y="2672"/>
                                    <a:pt x="12457" y="2655"/>
                                    <a:pt x="12457" y="2630"/>
                                  </a:cubicBezTo>
                                  <a:cubicBezTo>
                                    <a:pt x="12457" y="2605"/>
                                    <a:pt x="12391" y="2589"/>
                                    <a:pt x="12324" y="2589"/>
                                  </a:cubicBezTo>
                                  <a:close/>
                                  <a:moveTo>
                                    <a:pt x="12324" y="9928"/>
                                  </a:moveTo>
                                  <a:cubicBezTo>
                                    <a:pt x="12257" y="9928"/>
                                    <a:pt x="12190" y="9945"/>
                                    <a:pt x="12190" y="9970"/>
                                  </a:cubicBezTo>
                                  <a:cubicBezTo>
                                    <a:pt x="12190" y="9990"/>
                                    <a:pt x="12244" y="10011"/>
                                    <a:pt x="12324" y="10011"/>
                                  </a:cubicBezTo>
                                  <a:cubicBezTo>
                                    <a:pt x="12391" y="10011"/>
                                    <a:pt x="12457" y="9994"/>
                                    <a:pt x="12457" y="9970"/>
                                  </a:cubicBezTo>
                                  <a:cubicBezTo>
                                    <a:pt x="12457" y="9945"/>
                                    <a:pt x="12391" y="9928"/>
                                    <a:pt x="12324" y="9928"/>
                                  </a:cubicBezTo>
                                  <a:close/>
                                  <a:moveTo>
                                    <a:pt x="12324" y="7828"/>
                                  </a:moveTo>
                                  <a:cubicBezTo>
                                    <a:pt x="12257" y="7828"/>
                                    <a:pt x="12190" y="7845"/>
                                    <a:pt x="12190" y="7870"/>
                                  </a:cubicBezTo>
                                  <a:cubicBezTo>
                                    <a:pt x="12190" y="7890"/>
                                    <a:pt x="12244" y="7911"/>
                                    <a:pt x="12324" y="7911"/>
                                  </a:cubicBezTo>
                                  <a:cubicBezTo>
                                    <a:pt x="12391" y="7911"/>
                                    <a:pt x="12457" y="7894"/>
                                    <a:pt x="12457" y="7870"/>
                                  </a:cubicBezTo>
                                  <a:cubicBezTo>
                                    <a:pt x="12457" y="7849"/>
                                    <a:pt x="12391" y="7828"/>
                                    <a:pt x="12324" y="7828"/>
                                  </a:cubicBezTo>
                                  <a:close/>
                                  <a:moveTo>
                                    <a:pt x="13861" y="13631"/>
                                  </a:moveTo>
                                  <a:cubicBezTo>
                                    <a:pt x="13794" y="13631"/>
                                    <a:pt x="13727" y="13648"/>
                                    <a:pt x="13727" y="13672"/>
                                  </a:cubicBezTo>
                                  <a:cubicBezTo>
                                    <a:pt x="13727" y="13693"/>
                                    <a:pt x="13781" y="13714"/>
                                    <a:pt x="13861" y="13714"/>
                                  </a:cubicBezTo>
                                  <a:cubicBezTo>
                                    <a:pt x="13928" y="13714"/>
                                    <a:pt x="13995" y="13697"/>
                                    <a:pt x="13995" y="13672"/>
                                  </a:cubicBezTo>
                                  <a:cubicBezTo>
                                    <a:pt x="13995" y="13648"/>
                                    <a:pt x="13928" y="13631"/>
                                    <a:pt x="13861" y="13631"/>
                                  </a:cubicBezTo>
                                  <a:close/>
                                  <a:moveTo>
                                    <a:pt x="13861" y="18870"/>
                                  </a:moveTo>
                                  <a:cubicBezTo>
                                    <a:pt x="13794" y="18870"/>
                                    <a:pt x="13727" y="18887"/>
                                    <a:pt x="13727" y="18912"/>
                                  </a:cubicBezTo>
                                  <a:cubicBezTo>
                                    <a:pt x="13727" y="18933"/>
                                    <a:pt x="13781" y="18953"/>
                                    <a:pt x="13861" y="18953"/>
                                  </a:cubicBezTo>
                                  <a:cubicBezTo>
                                    <a:pt x="13928" y="18953"/>
                                    <a:pt x="13995" y="18937"/>
                                    <a:pt x="13995" y="18912"/>
                                  </a:cubicBezTo>
                                  <a:cubicBezTo>
                                    <a:pt x="13995" y="18891"/>
                                    <a:pt x="13928" y="18870"/>
                                    <a:pt x="13861" y="18870"/>
                                  </a:cubicBezTo>
                                  <a:close/>
                                  <a:moveTo>
                                    <a:pt x="13861" y="17823"/>
                                  </a:moveTo>
                                  <a:cubicBezTo>
                                    <a:pt x="13794" y="17823"/>
                                    <a:pt x="13727" y="17839"/>
                                    <a:pt x="13727" y="17864"/>
                                  </a:cubicBezTo>
                                  <a:cubicBezTo>
                                    <a:pt x="13727" y="17885"/>
                                    <a:pt x="13781" y="17905"/>
                                    <a:pt x="13861" y="17905"/>
                                  </a:cubicBezTo>
                                  <a:cubicBezTo>
                                    <a:pt x="13928" y="17905"/>
                                    <a:pt x="13995" y="17889"/>
                                    <a:pt x="13995" y="17864"/>
                                  </a:cubicBezTo>
                                  <a:cubicBezTo>
                                    <a:pt x="13995" y="17843"/>
                                    <a:pt x="13928" y="17823"/>
                                    <a:pt x="13861" y="17823"/>
                                  </a:cubicBezTo>
                                  <a:close/>
                                  <a:moveTo>
                                    <a:pt x="13861" y="16775"/>
                                  </a:moveTo>
                                  <a:cubicBezTo>
                                    <a:pt x="13794" y="16775"/>
                                    <a:pt x="13727" y="16791"/>
                                    <a:pt x="13727" y="16816"/>
                                  </a:cubicBezTo>
                                  <a:cubicBezTo>
                                    <a:pt x="13727" y="16837"/>
                                    <a:pt x="13781" y="16858"/>
                                    <a:pt x="13861" y="16858"/>
                                  </a:cubicBezTo>
                                  <a:cubicBezTo>
                                    <a:pt x="13928" y="16858"/>
                                    <a:pt x="13995" y="16841"/>
                                    <a:pt x="13995" y="16816"/>
                                  </a:cubicBezTo>
                                  <a:cubicBezTo>
                                    <a:pt x="13995" y="16791"/>
                                    <a:pt x="13928" y="16775"/>
                                    <a:pt x="13861" y="16775"/>
                                  </a:cubicBezTo>
                                  <a:close/>
                                  <a:moveTo>
                                    <a:pt x="13861" y="15727"/>
                                  </a:moveTo>
                                  <a:cubicBezTo>
                                    <a:pt x="13794" y="15727"/>
                                    <a:pt x="13727" y="15743"/>
                                    <a:pt x="13727" y="15768"/>
                                  </a:cubicBezTo>
                                  <a:cubicBezTo>
                                    <a:pt x="13727" y="15793"/>
                                    <a:pt x="13781" y="15810"/>
                                    <a:pt x="13861" y="15810"/>
                                  </a:cubicBezTo>
                                  <a:cubicBezTo>
                                    <a:pt x="13928" y="15810"/>
                                    <a:pt x="13995" y="15793"/>
                                    <a:pt x="13995" y="15768"/>
                                  </a:cubicBezTo>
                                  <a:cubicBezTo>
                                    <a:pt x="13995" y="15743"/>
                                    <a:pt x="13928" y="15727"/>
                                    <a:pt x="13861" y="15727"/>
                                  </a:cubicBezTo>
                                  <a:close/>
                                  <a:moveTo>
                                    <a:pt x="12324" y="1541"/>
                                  </a:moveTo>
                                  <a:cubicBezTo>
                                    <a:pt x="12257" y="1541"/>
                                    <a:pt x="12190" y="1557"/>
                                    <a:pt x="12190" y="1582"/>
                                  </a:cubicBezTo>
                                  <a:cubicBezTo>
                                    <a:pt x="12190" y="1603"/>
                                    <a:pt x="12244" y="1624"/>
                                    <a:pt x="12324" y="1624"/>
                                  </a:cubicBezTo>
                                  <a:cubicBezTo>
                                    <a:pt x="12391" y="1624"/>
                                    <a:pt x="12457" y="1607"/>
                                    <a:pt x="12457" y="1582"/>
                                  </a:cubicBezTo>
                                  <a:cubicBezTo>
                                    <a:pt x="12457" y="1557"/>
                                    <a:pt x="12391" y="1541"/>
                                    <a:pt x="12324" y="1541"/>
                                  </a:cubicBezTo>
                                  <a:close/>
                                  <a:moveTo>
                                    <a:pt x="13861" y="14679"/>
                                  </a:moveTo>
                                  <a:cubicBezTo>
                                    <a:pt x="13794" y="14679"/>
                                    <a:pt x="13727" y="14695"/>
                                    <a:pt x="13727" y="14720"/>
                                  </a:cubicBezTo>
                                  <a:cubicBezTo>
                                    <a:pt x="13727" y="14741"/>
                                    <a:pt x="13781" y="14762"/>
                                    <a:pt x="13861" y="14762"/>
                                  </a:cubicBezTo>
                                  <a:cubicBezTo>
                                    <a:pt x="13928" y="14762"/>
                                    <a:pt x="13995" y="14745"/>
                                    <a:pt x="13995" y="14720"/>
                                  </a:cubicBezTo>
                                  <a:cubicBezTo>
                                    <a:pt x="13995" y="14695"/>
                                    <a:pt x="13928" y="14679"/>
                                    <a:pt x="13861" y="14679"/>
                                  </a:cubicBezTo>
                                  <a:close/>
                                  <a:moveTo>
                                    <a:pt x="12324" y="489"/>
                                  </a:moveTo>
                                  <a:cubicBezTo>
                                    <a:pt x="12257" y="489"/>
                                    <a:pt x="12190" y="505"/>
                                    <a:pt x="12190" y="530"/>
                                  </a:cubicBezTo>
                                  <a:cubicBezTo>
                                    <a:pt x="12190" y="555"/>
                                    <a:pt x="12244" y="572"/>
                                    <a:pt x="12324" y="572"/>
                                  </a:cubicBezTo>
                                  <a:cubicBezTo>
                                    <a:pt x="12391" y="572"/>
                                    <a:pt x="12457" y="555"/>
                                    <a:pt x="12457" y="530"/>
                                  </a:cubicBezTo>
                                  <a:cubicBezTo>
                                    <a:pt x="12457" y="505"/>
                                    <a:pt x="12391" y="489"/>
                                    <a:pt x="12324" y="489"/>
                                  </a:cubicBezTo>
                                  <a:close/>
                                  <a:moveTo>
                                    <a:pt x="13861" y="21024"/>
                                  </a:moveTo>
                                  <a:cubicBezTo>
                                    <a:pt x="13794" y="21024"/>
                                    <a:pt x="13727" y="21041"/>
                                    <a:pt x="13727" y="21066"/>
                                  </a:cubicBezTo>
                                  <a:cubicBezTo>
                                    <a:pt x="13727" y="21086"/>
                                    <a:pt x="13781" y="21107"/>
                                    <a:pt x="13861" y="21107"/>
                                  </a:cubicBezTo>
                                  <a:cubicBezTo>
                                    <a:pt x="13928" y="21107"/>
                                    <a:pt x="13995" y="21091"/>
                                    <a:pt x="13995" y="21066"/>
                                  </a:cubicBezTo>
                                  <a:cubicBezTo>
                                    <a:pt x="13995" y="21041"/>
                                    <a:pt x="13928" y="21024"/>
                                    <a:pt x="13861" y="21024"/>
                                  </a:cubicBezTo>
                                  <a:close/>
                                  <a:moveTo>
                                    <a:pt x="12324" y="12024"/>
                                  </a:moveTo>
                                  <a:cubicBezTo>
                                    <a:pt x="12257" y="12024"/>
                                    <a:pt x="12190" y="12040"/>
                                    <a:pt x="12190" y="12065"/>
                                  </a:cubicBezTo>
                                  <a:cubicBezTo>
                                    <a:pt x="12190" y="12086"/>
                                    <a:pt x="12244" y="12107"/>
                                    <a:pt x="12324" y="12107"/>
                                  </a:cubicBezTo>
                                  <a:cubicBezTo>
                                    <a:pt x="12391" y="12107"/>
                                    <a:pt x="12457" y="12090"/>
                                    <a:pt x="12457" y="12065"/>
                                  </a:cubicBezTo>
                                  <a:cubicBezTo>
                                    <a:pt x="12457" y="12040"/>
                                    <a:pt x="12391" y="12024"/>
                                    <a:pt x="12324" y="12024"/>
                                  </a:cubicBezTo>
                                  <a:close/>
                                  <a:moveTo>
                                    <a:pt x="13861" y="19964"/>
                                  </a:moveTo>
                                  <a:cubicBezTo>
                                    <a:pt x="13794" y="19964"/>
                                    <a:pt x="13727" y="19981"/>
                                    <a:pt x="13727" y="20005"/>
                                  </a:cubicBezTo>
                                  <a:cubicBezTo>
                                    <a:pt x="13727" y="20030"/>
                                    <a:pt x="13781" y="20047"/>
                                    <a:pt x="13861" y="20047"/>
                                  </a:cubicBezTo>
                                  <a:cubicBezTo>
                                    <a:pt x="13928" y="20047"/>
                                    <a:pt x="13995" y="20030"/>
                                    <a:pt x="13995" y="20005"/>
                                  </a:cubicBezTo>
                                  <a:cubicBezTo>
                                    <a:pt x="13995" y="19981"/>
                                    <a:pt x="13928" y="19964"/>
                                    <a:pt x="13861" y="19964"/>
                                  </a:cubicBezTo>
                                  <a:close/>
                                  <a:moveTo>
                                    <a:pt x="12324" y="8880"/>
                                  </a:moveTo>
                                  <a:cubicBezTo>
                                    <a:pt x="12257" y="8880"/>
                                    <a:pt x="12190" y="8897"/>
                                    <a:pt x="12190" y="8922"/>
                                  </a:cubicBezTo>
                                  <a:cubicBezTo>
                                    <a:pt x="12190" y="8942"/>
                                    <a:pt x="12244" y="8963"/>
                                    <a:pt x="12324" y="8963"/>
                                  </a:cubicBezTo>
                                  <a:cubicBezTo>
                                    <a:pt x="12391" y="8963"/>
                                    <a:pt x="12457" y="8947"/>
                                    <a:pt x="12457" y="8922"/>
                                  </a:cubicBezTo>
                                  <a:cubicBezTo>
                                    <a:pt x="12457" y="8897"/>
                                    <a:pt x="12391" y="8880"/>
                                    <a:pt x="12324" y="8880"/>
                                  </a:cubicBezTo>
                                  <a:close/>
                                  <a:moveTo>
                                    <a:pt x="10813" y="5240"/>
                                  </a:moveTo>
                                  <a:cubicBezTo>
                                    <a:pt x="10747" y="5240"/>
                                    <a:pt x="10680" y="5256"/>
                                    <a:pt x="10680" y="5281"/>
                                  </a:cubicBezTo>
                                  <a:cubicBezTo>
                                    <a:pt x="10680" y="5306"/>
                                    <a:pt x="10733" y="5322"/>
                                    <a:pt x="10813" y="5322"/>
                                  </a:cubicBezTo>
                                  <a:cubicBezTo>
                                    <a:pt x="10880" y="5322"/>
                                    <a:pt x="10947" y="5306"/>
                                    <a:pt x="10947" y="5281"/>
                                  </a:cubicBezTo>
                                  <a:cubicBezTo>
                                    <a:pt x="10947" y="5256"/>
                                    <a:pt x="10880" y="5240"/>
                                    <a:pt x="10813" y="5240"/>
                                  </a:cubicBezTo>
                                  <a:close/>
                                  <a:moveTo>
                                    <a:pt x="16908" y="16775"/>
                                  </a:moveTo>
                                  <a:cubicBezTo>
                                    <a:pt x="16842" y="16775"/>
                                    <a:pt x="16775" y="16791"/>
                                    <a:pt x="16775" y="16816"/>
                                  </a:cubicBezTo>
                                  <a:cubicBezTo>
                                    <a:pt x="16775" y="16837"/>
                                    <a:pt x="16828" y="16858"/>
                                    <a:pt x="16908" y="16858"/>
                                  </a:cubicBezTo>
                                  <a:cubicBezTo>
                                    <a:pt x="16975" y="16858"/>
                                    <a:pt x="17042" y="16841"/>
                                    <a:pt x="17042" y="16816"/>
                                  </a:cubicBezTo>
                                  <a:cubicBezTo>
                                    <a:pt x="17042" y="16791"/>
                                    <a:pt x="16975" y="16775"/>
                                    <a:pt x="16908" y="16775"/>
                                  </a:cubicBezTo>
                                  <a:close/>
                                  <a:moveTo>
                                    <a:pt x="10813" y="3144"/>
                                  </a:moveTo>
                                  <a:cubicBezTo>
                                    <a:pt x="10747" y="3144"/>
                                    <a:pt x="10680" y="3160"/>
                                    <a:pt x="10680" y="3185"/>
                                  </a:cubicBezTo>
                                  <a:cubicBezTo>
                                    <a:pt x="10680" y="3206"/>
                                    <a:pt x="10733" y="3227"/>
                                    <a:pt x="10813" y="3227"/>
                                  </a:cubicBezTo>
                                  <a:cubicBezTo>
                                    <a:pt x="10880" y="3227"/>
                                    <a:pt x="10947" y="3210"/>
                                    <a:pt x="10947" y="3185"/>
                                  </a:cubicBezTo>
                                  <a:cubicBezTo>
                                    <a:pt x="10947" y="3160"/>
                                    <a:pt x="10880" y="3144"/>
                                    <a:pt x="10813" y="3144"/>
                                  </a:cubicBezTo>
                                  <a:close/>
                                  <a:moveTo>
                                    <a:pt x="10813" y="2096"/>
                                  </a:moveTo>
                                  <a:cubicBezTo>
                                    <a:pt x="10747" y="2096"/>
                                    <a:pt x="10680" y="2112"/>
                                    <a:pt x="10680" y="2137"/>
                                  </a:cubicBezTo>
                                  <a:cubicBezTo>
                                    <a:pt x="10680" y="2158"/>
                                    <a:pt x="10733" y="2179"/>
                                    <a:pt x="10813" y="2179"/>
                                  </a:cubicBezTo>
                                  <a:cubicBezTo>
                                    <a:pt x="10880" y="2179"/>
                                    <a:pt x="10947" y="2162"/>
                                    <a:pt x="10947" y="2137"/>
                                  </a:cubicBezTo>
                                  <a:cubicBezTo>
                                    <a:pt x="10947" y="2112"/>
                                    <a:pt x="10880" y="2096"/>
                                    <a:pt x="10813" y="2096"/>
                                  </a:cubicBezTo>
                                  <a:close/>
                                  <a:moveTo>
                                    <a:pt x="10813" y="9435"/>
                                  </a:moveTo>
                                  <a:cubicBezTo>
                                    <a:pt x="10747" y="9435"/>
                                    <a:pt x="10680" y="9452"/>
                                    <a:pt x="10680" y="9477"/>
                                  </a:cubicBezTo>
                                  <a:cubicBezTo>
                                    <a:pt x="10680" y="9497"/>
                                    <a:pt x="10733" y="9518"/>
                                    <a:pt x="10813" y="9518"/>
                                  </a:cubicBezTo>
                                  <a:cubicBezTo>
                                    <a:pt x="10880" y="9518"/>
                                    <a:pt x="10947" y="9502"/>
                                    <a:pt x="10947" y="9477"/>
                                  </a:cubicBezTo>
                                  <a:cubicBezTo>
                                    <a:pt x="10947" y="9452"/>
                                    <a:pt x="10880" y="9435"/>
                                    <a:pt x="10813" y="9435"/>
                                  </a:cubicBezTo>
                                  <a:close/>
                                  <a:moveTo>
                                    <a:pt x="10813" y="8387"/>
                                  </a:moveTo>
                                  <a:cubicBezTo>
                                    <a:pt x="10747" y="8387"/>
                                    <a:pt x="10680" y="8404"/>
                                    <a:pt x="10680" y="8429"/>
                                  </a:cubicBezTo>
                                  <a:cubicBezTo>
                                    <a:pt x="10680" y="8454"/>
                                    <a:pt x="10733" y="8470"/>
                                    <a:pt x="10813" y="8470"/>
                                  </a:cubicBezTo>
                                  <a:cubicBezTo>
                                    <a:pt x="10880" y="8470"/>
                                    <a:pt x="10947" y="8454"/>
                                    <a:pt x="10947" y="8429"/>
                                  </a:cubicBezTo>
                                  <a:cubicBezTo>
                                    <a:pt x="10947" y="8404"/>
                                    <a:pt x="10880" y="8387"/>
                                    <a:pt x="10813" y="8387"/>
                                  </a:cubicBezTo>
                                  <a:close/>
                                  <a:moveTo>
                                    <a:pt x="10813" y="6292"/>
                                  </a:moveTo>
                                  <a:cubicBezTo>
                                    <a:pt x="10747" y="6292"/>
                                    <a:pt x="10680" y="6308"/>
                                    <a:pt x="10680" y="6333"/>
                                  </a:cubicBezTo>
                                  <a:cubicBezTo>
                                    <a:pt x="10680" y="6358"/>
                                    <a:pt x="10733" y="6374"/>
                                    <a:pt x="10813" y="6374"/>
                                  </a:cubicBezTo>
                                  <a:cubicBezTo>
                                    <a:pt x="10880" y="6374"/>
                                    <a:pt x="10947" y="6358"/>
                                    <a:pt x="10947" y="6333"/>
                                  </a:cubicBezTo>
                                  <a:cubicBezTo>
                                    <a:pt x="10947" y="6308"/>
                                    <a:pt x="10880" y="6292"/>
                                    <a:pt x="10813" y="6292"/>
                                  </a:cubicBezTo>
                                  <a:close/>
                                  <a:moveTo>
                                    <a:pt x="10813" y="1048"/>
                                  </a:moveTo>
                                  <a:cubicBezTo>
                                    <a:pt x="10747" y="1048"/>
                                    <a:pt x="10680" y="1064"/>
                                    <a:pt x="10680" y="1089"/>
                                  </a:cubicBezTo>
                                  <a:cubicBezTo>
                                    <a:pt x="10680" y="1110"/>
                                    <a:pt x="10733" y="1131"/>
                                    <a:pt x="10813" y="1131"/>
                                  </a:cubicBezTo>
                                  <a:cubicBezTo>
                                    <a:pt x="10880" y="1131"/>
                                    <a:pt x="10947" y="1114"/>
                                    <a:pt x="10947" y="1089"/>
                                  </a:cubicBezTo>
                                  <a:cubicBezTo>
                                    <a:pt x="10947" y="1064"/>
                                    <a:pt x="10880" y="1048"/>
                                    <a:pt x="10813" y="1048"/>
                                  </a:cubicBezTo>
                                  <a:close/>
                                  <a:moveTo>
                                    <a:pt x="10813" y="7339"/>
                                  </a:moveTo>
                                  <a:cubicBezTo>
                                    <a:pt x="10747" y="7339"/>
                                    <a:pt x="10680" y="7356"/>
                                    <a:pt x="10680" y="7381"/>
                                  </a:cubicBezTo>
                                  <a:cubicBezTo>
                                    <a:pt x="10680" y="7402"/>
                                    <a:pt x="10733" y="7422"/>
                                    <a:pt x="10813" y="7422"/>
                                  </a:cubicBezTo>
                                  <a:cubicBezTo>
                                    <a:pt x="10880" y="7422"/>
                                    <a:pt x="10947" y="7406"/>
                                    <a:pt x="10947" y="7381"/>
                                  </a:cubicBezTo>
                                  <a:cubicBezTo>
                                    <a:pt x="10947" y="7356"/>
                                    <a:pt x="10880" y="7339"/>
                                    <a:pt x="10813" y="7339"/>
                                  </a:cubicBezTo>
                                  <a:close/>
                                  <a:moveTo>
                                    <a:pt x="12324" y="14120"/>
                                  </a:moveTo>
                                  <a:cubicBezTo>
                                    <a:pt x="12257" y="14120"/>
                                    <a:pt x="12190" y="14136"/>
                                    <a:pt x="12190" y="14161"/>
                                  </a:cubicBezTo>
                                  <a:cubicBezTo>
                                    <a:pt x="12190" y="14186"/>
                                    <a:pt x="12244" y="14203"/>
                                    <a:pt x="12324" y="14203"/>
                                  </a:cubicBezTo>
                                  <a:cubicBezTo>
                                    <a:pt x="12391" y="14203"/>
                                    <a:pt x="12457" y="14186"/>
                                    <a:pt x="12457" y="14161"/>
                                  </a:cubicBezTo>
                                  <a:cubicBezTo>
                                    <a:pt x="12457" y="14136"/>
                                    <a:pt x="12391" y="14120"/>
                                    <a:pt x="12324" y="14120"/>
                                  </a:cubicBezTo>
                                  <a:close/>
                                  <a:moveTo>
                                    <a:pt x="12324" y="16220"/>
                                  </a:moveTo>
                                  <a:cubicBezTo>
                                    <a:pt x="12257" y="16220"/>
                                    <a:pt x="12190" y="16236"/>
                                    <a:pt x="12190" y="16261"/>
                                  </a:cubicBezTo>
                                  <a:cubicBezTo>
                                    <a:pt x="12190" y="16286"/>
                                    <a:pt x="12244" y="16303"/>
                                    <a:pt x="12324" y="16303"/>
                                  </a:cubicBezTo>
                                  <a:cubicBezTo>
                                    <a:pt x="12391" y="16303"/>
                                    <a:pt x="12457" y="16286"/>
                                    <a:pt x="12457" y="16261"/>
                                  </a:cubicBezTo>
                                  <a:cubicBezTo>
                                    <a:pt x="12457" y="16236"/>
                                    <a:pt x="12391" y="16220"/>
                                    <a:pt x="12324" y="16220"/>
                                  </a:cubicBezTo>
                                  <a:close/>
                                  <a:moveTo>
                                    <a:pt x="12324" y="15172"/>
                                  </a:moveTo>
                                  <a:cubicBezTo>
                                    <a:pt x="12257" y="15172"/>
                                    <a:pt x="12190" y="15188"/>
                                    <a:pt x="12190" y="15213"/>
                                  </a:cubicBezTo>
                                  <a:cubicBezTo>
                                    <a:pt x="12190" y="15234"/>
                                    <a:pt x="12244" y="15255"/>
                                    <a:pt x="12324" y="15255"/>
                                  </a:cubicBezTo>
                                  <a:cubicBezTo>
                                    <a:pt x="12391" y="15255"/>
                                    <a:pt x="12457" y="15238"/>
                                    <a:pt x="12457" y="15213"/>
                                  </a:cubicBezTo>
                                  <a:cubicBezTo>
                                    <a:pt x="12457" y="15188"/>
                                    <a:pt x="12391" y="15172"/>
                                    <a:pt x="12324" y="15172"/>
                                  </a:cubicBezTo>
                                  <a:close/>
                                  <a:moveTo>
                                    <a:pt x="12324" y="17268"/>
                                  </a:moveTo>
                                  <a:cubicBezTo>
                                    <a:pt x="12257" y="17268"/>
                                    <a:pt x="12190" y="17284"/>
                                    <a:pt x="12190" y="17309"/>
                                  </a:cubicBezTo>
                                  <a:cubicBezTo>
                                    <a:pt x="12190" y="17330"/>
                                    <a:pt x="12244" y="17350"/>
                                    <a:pt x="12324" y="17350"/>
                                  </a:cubicBezTo>
                                  <a:cubicBezTo>
                                    <a:pt x="12391" y="17350"/>
                                    <a:pt x="12457" y="17334"/>
                                    <a:pt x="12457" y="17309"/>
                                  </a:cubicBezTo>
                                  <a:cubicBezTo>
                                    <a:pt x="12457" y="17284"/>
                                    <a:pt x="12391" y="17268"/>
                                    <a:pt x="12324" y="17268"/>
                                  </a:cubicBezTo>
                                  <a:close/>
                                  <a:moveTo>
                                    <a:pt x="12324" y="13072"/>
                                  </a:moveTo>
                                  <a:cubicBezTo>
                                    <a:pt x="12257" y="13072"/>
                                    <a:pt x="12190" y="13088"/>
                                    <a:pt x="12190" y="13113"/>
                                  </a:cubicBezTo>
                                  <a:cubicBezTo>
                                    <a:pt x="12190" y="13134"/>
                                    <a:pt x="12244" y="13155"/>
                                    <a:pt x="12324" y="13155"/>
                                  </a:cubicBezTo>
                                  <a:cubicBezTo>
                                    <a:pt x="12391" y="13155"/>
                                    <a:pt x="12457" y="13138"/>
                                    <a:pt x="12457" y="13113"/>
                                  </a:cubicBezTo>
                                  <a:cubicBezTo>
                                    <a:pt x="12457" y="13093"/>
                                    <a:pt x="12391" y="13072"/>
                                    <a:pt x="12324" y="13072"/>
                                  </a:cubicBezTo>
                                  <a:close/>
                                  <a:moveTo>
                                    <a:pt x="12324" y="19363"/>
                                  </a:moveTo>
                                  <a:cubicBezTo>
                                    <a:pt x="12257" y="19363"/>
                                    <a:pt x="12190" y="19380"/>
                                    <a:pt x="12190" y="19405"/>
                                  </a:cubicBezTo>
                                  <a:cubicBezTo>
                                    <a:pt x="12190" y="19426"/>
                                    <a:pt x="12244" y="19446"/>
                                    <a:pt x="12324" y="19446"/>
                                  </a:cubicBezTo>
                                  <a:cubicBezTo>
                                    <a:pt x="12391" y="19446"/>
                                    <a:pt x="12457" y="19430"/>
                                    <a:pt x="12457" y="19405"/>
                                  </a:cubicBezTo>
                                  <a:cubicBezTo>
                                    <a:pt x="12457" y="19384"/>
                                    <a:pt x="12391" y="19363"/>
                                    <a:pt x="12324" y="19363"/>
                                  </a:cubicBezTo>
                                  <a:close/>
                                  <a:moveTo>
                                    <a:pt x="12324" y="20457"/>
                                  </a:moveTo>
                                  <a:cubicBezTo>
                                    <a:pt x="12257" y="20457"/>
                                    <a:pt x="12190" y="20473"/>
                                    <a:pt x="12190" y="20498"/>
                                  </a:cubicBezTo>
                                  <a:cubicBezTo>
                                    <a:pt x="12190" y="20523"/>
                                    <a:pt x="12244" y="20540"/>
                                    <a:pt x="12324" y="20540"/>
                                  </a:cubicBezTo>
                                  <a:cubicBezTo>
                                    <a:pt x="12391" y="20540"/>
                                    <a:pt x="12457" y="20523"/>
                                    <a:pt x="12457" y="20498"/>
                                  </a:cubicBezTo>
                                  <a:cubicBezTo>
                                    <a:pt x="12457" y="20473"/>
                                    <a:pt x="12391" y="20457"/>
                                    <a:pt x="12324" y="20457"/>
                                  </a:cubicBezTo>
                                  <a:close/>
                                  <a:moveTo>
                                    <a:pt x="12324" y="18315"/>
                                  </a:moveTo>
                                  <a:cubicBezTo>
                                    <a:pt x="12257" y="18315"/>
                                    <a:pt x="12190" y="18332"/>
                                    <a:pt x="12190" y="18357"/>
                                  </a:cubicBezTo>
                                  <a:cubicBezTo>
                                    <a:pt x="12190" y="18382"/>
                                    <a:pt x="12244" y="18398"/>
                                    <a:pt x="12324" y="18398"/>
                                  </a:cubicBezTo>
                                  <a:cubicBezTo>
                                    <a:pt x="12391" y="18398"/>
                                    <a:pt x="12457" y="18382"/>
                                    <a:pt x="12457" y="18357"/>
                                  </a:cubicBezTo>
                                  <a:cubicBezTo>
                                    <a:pt x="12457" y="18332"/>
                                    <a:pt x="12391" y="18315"/>
                                    <a:pt x="12324" y="18315"/>
                                  </a:cubicBezTo>
                                  <a:close/>
                                  <a:moveTo>
                                    <a:pt x="12324" y="21517"/>
                                  </a:moveTo>
                                  <a:cubicBezTo>
                                    <a:pt x="12257" y="21517"/>
                                    <a:pt x="12190" y="21534"/>
                                    <a:pt x="12190" y="21559"/>
                                  </a:cubicBezTo>
                                  <a:cubicBezTo>
                                    <a:pt x="12190" y="21579"/>
                                    <a:pt x="12244" y="21600"/>
                                    <a:pt x="12324" y="21600"/>
                                  </a:cubicBezTo>
                                  <a:cubicBezTo>
                                    <a:pt x="12391" y="21600"/>
                                    <a:pt x="12457" y="21583"/>
                                    <a:pt x="12457" y="21559"/>
                                  </a:cubicBezTo>
                                  <a:cubicBezTo>
                                    <a:pt x="12457" y="21534"/>
                                    <a:pt x="12391" y="21517"/>
                                    <a:pt x="12324" y="21517"/>
                                  </a:cubicBezTo>
                                  <a:close/>
                                  <a:moveTo>
                                    <a:pt x="10813" y="0"/>
                                  </a:moveTo>
                                  <a:cubicBezTo>
                                    <a:pt x="10747" y="0"/>
                                    <a:pt x="10680" y="17"/>
                                    <a:pt x="10680" y="41"/>
                                  </a:cubicBezTo>
                                  <a:cubicBezTo>
                                    <a:pt x="10680" y="62"/>
                                    <a:pt x="10733" y="83"/>
                                    <a:pt x="10813" y="83"/>
                                  </a:cubicBezTo>
                                  <a:cubicBezTo>
                                    <a:pt x="10880" y="83"/>
                                    <a:pt x="10947" y="66"/>
                                    <a:pt x="10947" y="41"/>
                                  </a:cubicBezTo>
                                  <a:cubicBezTo>
                                    <a:pt x="10947" y="17"/>
                                    <a:pt x="10880" y="0"/>
                                    <a:pt x="10813" y="0"/>
                                  </a:cubicBezTo>
                                  <a:close/>
                                  <a:moveTo>
                                    <a:pt x="10813" y="4192"/>
                                  </a:moveTo>
                                  <a:cubicBezTo>
                                    <a:pt x="10747" y="4192"/>
                                    <a:pt x="10680" y="4208"/>
                                    <a:pt x="10680" y="4233"/>
                                  </a:cubicBezTo>
                                  <a:cubicBezTo>
                                    <a:pt x="10680" y="4254"/>
                                    <a:pt x="10733" y="4274"/>
                                    <a:pt x="10813" y="4274"/>
                                  </a:cubicBezTo>
                                  <a:cubicBezTo>
                                    <a:pt x="10880" y="4274"/>
                                    <a:pt x="10947" y="4258"/>
                                    <a:pt x="10947" y="4233"/>
                                  </a:cubicBezTo>
                                  <a:cubicBezTo>
                                    <a:pt x="10947" y="4212"/>
                                    <a:pt x="10880" y="4192"/>
                                    <a:pt x="10813" y="4192"/>
                                  </a:cubicBezTo>
                                  <a:close/>
                                  <a:moveTo>
                                    <a:pt x="15371" y="8880"/>
                                  </a:moveTo>
                                  <a:cubicBezTo>
                                    <a:pt x="15304" y="8880"/>
                                    <a:pt x="15238" y="8897"/>
                                    <a:pt x="15238" y="8922"/>
                                  </a:cubicBezTo>
                                  <a:cubicBezTo>
                                    <a:pt x="15238" y="8942"/>
                                    <a:pt x="15291" y="8963"/>
                                    <a:pt x="15371" y="8963"/>
                                  </a:cubicBezTo>
                                  <a:cubicBezTo>
                                    <a:pt x="15451" y="8963"/>
                                    <a:pt x="15505" y="8947"/>
                                    <a:pt x="15505" y="8922"/>
                                  </a:cubicBezTo>
                                  <a:cubicBezTo>
                                    <a:pt x="15505" y="8897"/>
                                    <a:pt x="15438" y="8880"/>
                                    <a:pt x="15371" y="8880"/>
                                  </a:cubicBezTo>
                                  <a:close/>
                                  <a:moveTo>
                                    <a:pt x="15371" y="5732"/>
                                  </a:moveTo>
                                  <a:cubicBezTo>
                                    <a:pt x="15304" y="5732"/>
                                    <a:pt x="15238" y="5749"/>
                                    <a:pt x="15238" y="5774"/>
                                  </a:cubicBezTo>
                                  <a:cubicBezTo>
                                    <a:pt x="15238" y="5795"/>
                                    <a:pt x="15291" y="5815"/>
                                    <a:pt x="15371" y="5815"/>
                                  </a:cubicBezTo>
                                  <a:cubicBezTo>
                                    <a:pt x="15451" y="5815"/>
                                    <a:pt x="15505" y="5799"/>
                                    <a:pt x="15505" y="5774"/>
                                  </a:cubicBezTo>
                                  <a:cubicBezTo>
                                    <a:pt x="15505" y="5753"/>
                                    <a:pt x="15438" y="5732"/>
                                    <a:pt x="15371" y="5732"/>
                                  </a:cubicBezTo>
                                  <a:close/>
                                  <a:moveTo>
                                    <a:pt x="15371" y="9928"/>
                                  </a:moveTo>
                                  <a:cubicBezTo>
                                    <a:pt x="15304" y="9928"/>
                                    <a:pt x="15238" y="9945"/>
                                    <a:pt x="15238" y="9970"/>
                                  </a:cubicBezTo>
                                  <a:cubicBezTo>
                                    <a:pt x="15238" y="9990"/>
                                    <a:pt x="15291" y="10011"/>
                                    <a:pt x="15371" y="10011"/>
                                  </a:cubicBezTo>
                                  <a:cubicBezTo>
                                    <a:pt x="15451" y="10011"/>
                                    <a:pt x="15505" y="9994"/>
                                    <a:pt x="15505" y="9970"/>
                                  </a:cubicBezTo>
                                  <a:cubicBezTo>
                                    <a:pt x="15505" y="9945"/>
                                    <a:pt x="15438" y="9928"/>
                                    <a:pt x="15371" y="9928"/>
                                  </a:cubicBezTo>
                                  <a:close/>
                                  <a:moveTo>
                                    <a:pt x="10813" y="10483"/>
                                  </a:moveTo>
                                  <a:cubicBezTo>
                                    <a:pt x="10747" y="10483"/>
                                    <a:pt x="10680" y="10500"/>
                                    <a:pt x="10680" y="10525"/>
                                  </a:cubicBezTo>
                                  <a:cubicBezTo>
                                    <a:pt x="10680" y="10549"/>
                                    <a:pt x="10733" y="10566"/>
                                    <a:pt x="10813" y="10566"/>
                                  </a:cubicBezTo>
                                  <a:cubicBezTo>
                                    <a:pt x="10880" y="10566"/>
                                    <a:pt x="10947" y="10549"/>
                                    <a:pt x="10947" y="10525"/>
                                  </a:cubicBezTo>
                                  <a:cubicBezTo>
                                    <a:pt x="10947" y="10500"/>
                                    <a:pt x="10880" y="10483"/>
                                    <a:pt x="10813" y="10483"/>
                                  </a:cubicBezTo>
                                  <a:close/>
                                  <a:moveTo>
                                    <a:pt x="15371" y="7828"/>
                                  </a:moveTo>
                                  <a:cubicBezTo>
                                    <a:pt x="15304" y="7828"/>
                                    <a:pt x="15238" y="7845"/>
                                    <a:pt x="15238" y="7870"/>
                                  </a:cubicBezTo>
                                  <a:cubicBezTo>
                                    <a:pt x="15238" y="7890"/>
                                    <a:pt x="15291" y="7911"/>
                                    <a:pt x="15371" y="7911"/>
                                  </a:cubicBezTo>
                                  <a:cubicBezTo>
                                    <a:pt x="15451" y="7911"/>
                                    <a:pt x="15505" y="7894"/>
                                    <a:pt x="15505" y="7870"/>
                                  </a:cubicBezTo>
                                  <a:cubicBezTo>
                                    <a:pt x="15505" y="7849"/>
                                    <a:pt x="15438" y="7828"/>
                                    <a:pt x="15371" y="7828"/>
                                  </a:cubicBezTo>
                                  <a:close/>
                                  <a:moveTo>
                                    <a:pt x="15371" y="13072"/>
                                  </a:moveTo>
                                  <a:cubicBezTo>
                                    <a:pt x="15304" y="13072"/>
                                    <a:pt x="15238" y="13088"/>
                                    <a:pt x="15238" y="13113"/>
                                  </a:cubicBezTo>
                                  <a:cubicBezTo>
                                    <a:pt x="15238" y="13134"/>
                                    <a:pt x="15291" y="13155"/>
                                    <a:pt x="15371" y="13155"/>
                                  </a:cubicBezTo>
                                  <a:cubicBezTo>
                                    <a:pt x="15451" y="13155"/>
                                    <a:pt x="15505" y="13138"/>
                                    <a:pt x="15505" y="13113"/>
                                  </a:cubicBezTo>
                                  <a:cubicBezTo>
                                    <a:pt x="15505" y="13093"/>
                                    <a:pt x="15438" y="13072"/>
                                    <a:pt x="15371" y="13072"/>
                                  </a:cubicBezTo>
                                  <a:close/>
                                  <a:moveTo>
                                    <a:pt x="15371" y="10976"/>
                                  </a:moveTo>
                                  <a:cubicBezTo>
                                    <a:pt x="15304" y="10976"/>
                                    <a:pt x="15238" y="10993"/>
                                    <a:pt x="15238" y="11017"/>
                                  </a:cubicBezTo>
                                  <a:cubicBezTo>
                                    <a:pt x="15238" y="11038"/>
                                    <a:pt x="15291" y="11059"/>
                                    <a:pt x="15371" y="11059"/>
                                  </a:cubicBezTo>
                                  <a:cubicBezTo>
                                    <a:pt x="15451" y="11059"/>
                                    <a:pt x="15505" y="11042"/>
                                    <a:pt x="15505" y="11017"/>
                                  </a:cubicBezTo>
                                  <a:cubicBezTo>
                                    <a:pt x="15505" y="10993"/>
                                    <a:pt x="15438" y="10976"/>
                                    <a:pt x="15371" y="10976"/>
                                  </a:cubicBezTo>
                                  <a:close/>
                                  <a:moveTo>
                                    <a:pt x="15371" y="14120"/>
                                  </a:moveTo>
                                  <a:cubicBezTo>
                                    <a:pt x="15304" y="14120"/>
                                    <a:pt x="15238" y="14136"/>
                                    <a:pt x="15238" y="14161"/>
                                  </a:cubicBezTo>
                                  <a:cubicBezTo>
                                    <a:pt x="15238" y="14186"/>
                                    <a:pt x="15291" y="14203"/>
                                    <a:pt x="15371" y="14203"/>
                                  </a:cubicBezTo>
                                  <a:cubicBezTo>
                                    <a:pt x="15451" y="14203"/>
                                    <a:pt x="15505" y="14186"/>
                                    <a:pt x="15505" y="14161"/>
                                  </a:cubicBezTo>
                                  <a:cubicBezTo>
                                    <a:pt x="15505" y="14136"/>
                                    <a:pt x="15438" y="14120"/>
                                    <a:pt x="15371" y="14120"/>
                                  </a:cubicBezTo>
                                  <a:close/>
                                  <a:moveTo>
                                    <a:pt x="15371" y="12024"/>
                                  </a:moveTo>
                                  <a:cubicBezTo>
                                    <a:pt x="15304" y="12024"/>
                                    <a:pt x="15238" y="12040"/>
                                    <a:pt x="15238" y="12065"/>
                                  </a:cubicBezTo>
                                  <a:cubicBezTo>
                                    <a:pt x="15238" y="12086"/>
                                    <a:pt x="15291" y="12107"/>
                                    <a:pt x="15371" y="12107"/>
                                  </a:cubicBezTo>
                                  <a:cubicBezTo>
                                    <a:pt x="15451" y="12107"/>
                                    <a:pt x="15505" y="12090"/>
                                    <a:pt x="15505" y="12065"/>
                                  </a:cubicBezTo>
                                  <a:cubicBezTo>
                                    <a:pt x="15505" y="12040"/>
                                    <a:pt x="15438" y="12024"/>
                                    <a:pt x="15371" y="12024"/>
                                  </a:cubicBezTo>
                                  <a:close/>
                                  <a:moveTo>
                                    <a:pt x="15371" y="6780"/>
                                  </a:moveTo>
                                  <a:cubicBezTo>
                                    <a:pt x="15304" y="6780"/>
                                    <a:pt x="15238" y="6797"/>
                                    <a:pt x="15238" y="6822"/>
                                  </a:cubicBezTo>
                                  <a:cubicBezTo>
                                    <a:pt x="15238" y="6842"/>
                                    <a:pt x="15291" y="6863"/>
                                    <a:pt x="15371" y="6863"/>
                                  </a:cubicBezTo>
                                  <a:cubicBezTo>
                                    <a:pt x="15451" y="6863"/>
                                    <a:pt x="15505" y="6847"/>
                                    <a:pt x="15505" y="6822"/>
                                  </a:cubicBezTo>
                                  <a:cubicBezTo>
                                    <a:pt x="15505" y="6801"/>
                                    <a:pt x="15438" y="6780"/>
                                    <a:pt x="15371" y="6780"/>
                                  </a:cubicBezTo>
                                  <a:close/>
                                  <a:moveTo>
                                    <a:pt x="16908" y="21024"/>
                                  </a:moveTo>
                                  <a:cubicBezTo>
                                    <a:pt x="16842" y="21024"/>
                                    <a:pt x="16775" y="21041"/>
                                    <a:pt x="16775" y="21066"/>
                                  </a:cubicBezTo>
                                  <a:cubicBezTo>
                                    <a:pt x="16775" y="21086"/>
                                    <a:pt x="16828" y="21107"/>
                                    <a:pt x="16908" y="21107"/>
                                  </a:cubicBezTo>
                                  <a:cubicBezTo>
                                    <a:pt x="16975" y="21107"/>
                                    <a:pt x="17042" y="21091"/>
                                    <a:pt x="17042" y="21066"/>
                                  </a:cubicBezTo>
                                  <a:cubicBezTo>
                                    <a:pt x="17042" y="21041"/>
                                    <a:pt x="16975" y="21024"/>
                                    <a:pt x="16908" y="21024"/>
                                  </a:cubicBezTo>
                                  <a:close/>
                                  <a:moveTo>
                                    <a:pt x="16908" y="19964"/>
                                  </a:moveTo>
                                  <a:cubicBezTo>
                                    <a:pt x="16842" y="19964"/>
                                    <a:pt x="16775" y="19981"/>
                                    <a:pt x="16775" y="20005"/>
                                  </a:cubicBezTo>
                                  <a:cubicBezTo>
                                    <a:pt x="16775" y="20030"/>
                                    <a:pt x="16828" y="20047"/>
                                    <a:pt x="16908" y="20047"/>
                                  </a:cubicBezTo>
                                  <a:cubicBezTo>
                                    <a:pt x="16975" y="20047"/>
                                    <a:pt x="17042" y="20030"/>
                                    <a:pt x="17042" y="20005"/>
                                  </a:cubicBezTo>
                                  <a:cubicBezTo>
                                    <a:pt x="17042" y="19981"/>
                                    <a:pt x="16975" y="19964"/>
                                    <a:pt x="16908" y="19964"/>
                                  </a:cubicBezTo>
                                  <a:close/>
                                  <a:moveTo>
                                    <a:pt x="15371" y="4684"/>
                                  </a:moveTo>
                                  <a:cubicBezTo>
                                    <a:pt x="15304" y="4684"/>
                                    <a:pt x="15238" y="4701"/>
                                    <a:pt x="15238" y="4726"/>
                                  </a:cubicBezTo>
                                  <a:cubicBezTo>
                                    <a:pt x="15238" y="4751"/>
                                    <a:pt x="15291" y="4767"/>
                                    <a:pt x="15371" y="4767"/>
                                  </a:cubicBezTo>
                                  <a:cubicBezTo>
                                    <a:pt x="15451" y="4767"/>
                                    <a:pt x="15505" y="4751"/>
                                    <a:pt x="15505" y="4726"/>
                                  </a:cubicBezTo>
                                  <a:cubicBezTo>
                                    <a:pt x="15505" y="4701"/>
                                    <a:pt x="15438" y="4684"/>
                                    <a:pt x="15371" y="4684"/>
                                  </a:cubicBezTo>
                                  <a:close/>
                                  <a:moveTo>
                                    <a:pt x="13861" y="12579"/>
                                  </a:moveTo>
                                  <a:cubicBezTo>
                                    <a:pt x="13794" y="12579"/>
                                    <a:pt x="13727" y="12596"/>
                                    <a:pt x="13727" y="12620"/>
                                  </a:cubicBezTo>
                                  <a:cubicBezTo>
                                    <a:pt x="13727" y="12645"/>
                                    <a:pt x="13781" y="12662"/>
                                    <a:pt x="13861" y="12662"/>
                                  </a:cubicBezTo>
                                  <a:cubicBezTo>
                                    <a:pt x="13928" y="12662"/>
                                    <a:pt x="13995" y="12645"/>
                                    <a:pt x="13995" y="12620"/>
                                  </a:cubicBezTo>
                                  <a:cubicBezTo>
                                    <a:pt x="13995" y="12596"/>
                                    <a:pt x="13928" y="12579"/>
                                    <a:pt x="13861" y="12579"/>
                                  </a:cubicBezTo>
                                  <a:close/>
                                  <a:moveTo>
                                    <a:pt x="16908" y="18870"/>
                                  </a:moveTo>
                                  <a:cubicBezTo>
                                    <a:pt x="16842" y="18870"/>
                                    <a:pt x="16775" y="18887"/>
                                    <a:pt x="16775" y="18912"/>
                                  </a:cubicBezTo>
                                  <a:cubicBezTo>
                                    <a:pt x="16775" y="18933"/>
                                    <a:pt x="16828" y="18953"/>
                                    <a:pt x="16908" y="18953"/>
                                  </a:cubicBezTo>
                                  <a:cubicBezTo>
                                    <a:pt x="16975" y="18953"/>
                                    <a:pt x="17042" y="18937"/>
                                    <a:pt x="17042" y="18912"/>
                                  </a:cubicBezTo>
                                  <a:cubicBezTo>
                                    <a:pt x="17042" y="18891"/>
                                    <a:pt x="16975" y="18870"/>
                                    <a:pt x="16908" y="18870"/>
                                  </a:cubicBezTo>
                                  <a:close/>
                                  <a:moveTo>
                                    <a:pt x="15371" y="2589"/>
                                  </a:moveTo>
                                  <a:cubicBezTo>
                                    <a:pt x="15304" y="2589"/>
                                    <a:pt x="15238" y="2605"/>
                                    <a:pt x="15238" y="2630"/>
                                  </a:cubicBezTo>
                                  <a:cubicBezTo>
                                    <a:pt x="15238" y="2655"/>
                                    <a:pt x="15291" y="2672"/>
                                    <a:pt x="15371" y="2672"/>
                                  </a:cubicBezTo>
                                  <a:cubicBezTo>
                                    <a:pt x="15451" y="2672"/>
                                    <a:pt x="15505" y="2655"/>
                                    <a:pt x="15505" y="2630"/>
                                  </a:cubicBezTo>
                                  <a:cubicBezTo>
                                    <a:pt x="15505" y="2605"/>
                                    <a:pt x="15438" y="2589"/>
                                    <a:pt x="15371" y="2589"/>
                                  </a:cubicBezTo>
                                  <a:close/>
                                  <a:moveTo>
                                    <a:pt x="15371" y="489"/>
                                  </a:moveTo>
                                  <a:cubicBezTo>
                                    <a:pt x="15304" y="489"/>
                                    <a:pt x="15238" y="505"/>
                                    <a:pt x="15238" y="530"/>
                                  </a:cubicBezTo>
                                  <a:cubicBezTo>
                                    <a:pt x="15238" y="555"/>
                                    <a:pt x="15291" y="572"/>
                                    <a:pt x="15371" y="572"/>
                                  </a:cubicBezTo>
                                  <a:cubicBezTo>
                                    <a:pt x="15451" y="572"/>
                                    <a:pt x="15505" y="555"/>
                                    <a:pt x="15505" y="530"/>
                                  </a:cubicBezTo>
                                  <a:cubicBezTo>
                                    <a:pt x="15505" y="505"/>
                                    <a:pt x="15438" y="489"/>
                                    <a:pt x="15371" y="489"/>
                                  </a:cubicBezTo>
                                  <a:close/>
                                  <a:moveTo>
                                    <a:pt x="15371" y="3637"/>
                                  </a:moveTo>
                                  <a:cubicBezTo>
                                    <a:pt x="15304" y="3637"/>
                                    <a:pt x="15238" y="3653"/>
                                    <a:pt x="15238" y="3678"/>
                                  </a:cubicBezTo>
                                  <a:cubicBezTo>
                                    <a:pt x="15238" y="3699"/>
                                    <a:pt x="15291" y="3719"/>
                                    <a:pt x="15371" y="3719"/>
                                  </a:cubicBezTo>
                                  <a:cubicBezTo>
                                    <a:pt x="15451" y="3719"/>
                                    <a:pt x="15505" y="3703"/>
                                    <a:pt x="15505" y="3678"/>
                                  </a:cubicBezTo>
                                  <a:cubicBezTo>
                                    <a:pt x="15505" y="3653"/>
                                    <a:pt x="15438" y="3637"/>
                                    <a:pt x="15371" y="3637"/>
                                  </a:cubicBezTo>
                                  <a:close/>
                                  <a:moveTo>
                                    <a:pt x="15371" y="1541"/>
                                  </a:moveTo>
                                  <a:cubicBezTo>
                                    <a:pt x="15304" y="1541"/>
                                    <a:pt x="15238" y="1557"/>
                                    <a:pt x="15238" y="1582"/>
                                  </a:cubicBezTo>
                                  <a:cubicBezTo>
                                    <a:pt x="15238" y="1603"/>
                                    <a:pt x="15291" y="1624"/>
                                    <a:pt x="15371" y="1624"/>
                                  </a:cubicBezTo>
                                  <a:cubicBezTo>
                                    <a:pt x="15451" y="1624"/>
                                    <a:pt x="15505" y="1607"/>
                                    <a:pt x="15505" y="1582"/>
                                  </a:cubicBezTo>
                                  <a:cubicBezTo>
                                    <a:pt x="15505" y="1557"/>
                                    <a:pt x="15438" y="1541"/>
                                    <a:pt x="15371" y="1541"/>
                                  </a:cubicBezTo>
                                  <a:close/>
                                  <a:moveTo>
                                    <a:pt x="16908" y="17823"/>
                                  </a:moveTo>
                                  <a:cubicBezTo>
                                    <a:pt x="16842" y="17823"/>
                                    <a:pt x="16775" y="17839"/>
                                    <a:pt x="16775" y="17864"/>
                                  </a:cubicBezTo>
                                  <a:cubicBezTo>
                                    <a:pt x="16775" y="17885"/>
                                    <a:pt x="16828" y="17905"/>
                                    <a:pt x="16908" y="17905"/>
                                  </a:cubicBezTo>
                                  <a:cubicBezTo>
                                    <a:pt x="16975" y="17905"/>
                                    <a:pt x="17042" y="17889"/>
                                    <a:pt x="17042" y="17864"/>
                                  </a:cubicBezTo>
                                  <a:cubicBezTo>
                                    <a:pt x="17042" y="17843"/>
                                    <a:pt x="16975" y="17823"/>
                                    <a:pt x="16908" y="17823"/>
                                  </a:cubicBezTo>
                                  <a:close/>
                                  <a:moveTo>
                                    <a:pt x="13861" y="7339"/>
                                  </a:moveTo>
                                  <a:cubicBezTo>
                                    <a:pt x="13794" y="7339"/>
                                    <a:pt x="13727" y="7356"/>
                                    <a:pt x="13727" y="7381"/>
                                  </a:cubicBezTo>
                                  <a:cubicBezTo>
                                    <a:pt x="13727" y="7402"/>
                                    <a:pt x="13781" y="7422"/>
                                    <a:pt x="13861" y="7422"/>
                                  </a:cubicBezTo>
                                  <a:cubicBezTo>
                                    <a:pt x="13928" y="7422"/>
                                    <a:pt x="13995" y="7406"/>
                                    <a:pt x="13995" y="7381"/>
                                  </a:cubicBezTo>
                                  <a:cubicBezTo>
                                    <a:pt x="13995" y="7356"/>
                                    <a:pt x="13928" y="7339"/>
                                    <a:pt x="13861" y="7339"/>
                                  </a:cubicBezTo>
                                  <a:close/>
                                  <a:moveTo>
                                    <a:pt x="13861" y="5240"/>
                                  </a:moveTo>
                                  <a:cubicBezTo>
                                    <a:pt x="13794" y="5240"/>
                                    <a:pt x="13727" y="5256"/>
                                    <a:pt x="13727" y="5281"/>
                                  </a:cubicBezTo>
                                  <a:cubicBezTo>
                                    <a:pt x="13727" y="5306"/>
                                    <a:pt x="13781" y="5322"/>
                                    <a:pt x="13861" y="5322"/>
                                  </a:cubicBezTo>
                                  <a:cubicBezTo>
                                    <a:pt x="13928" y="5322"/>
                                    <a:pt x="13995" y="5306"/>
                                    <a:pt x="13995" y="5281"/>
                                  </a:cubicBezTo>
                                  <a:cubicBezTo>
                                    <a:pt x="13995" y="5256"/>
                                    <a:pt x="13928" y="5240"/>
                                    <a:pt x="13861" y="5240"/>
                                  </a:cubicBezTo>
                                  <a:close/>
                                  <a:moveTo>
                                    <a:pt x="13861" y="6292"/>
                                  </a:moveTo>
                                  <a:cubicBezTo>
                                    <a:pt x="13794" y="6292"/>
                                    <a:pt x="13727" y="6308"/>
                                    <a:pt x="13727" y="6333"/>
                                  </a:cubicBezTo>
                                  <a:cubicBezTo>
                                    <a:pt x="13727" y="6358"/>
                                    <a:pt x="13781" y="6374"/>
                                    <a:pt x="13861" y="6374"/>
                                  </a:cubicBezTo>
                                  <a:cubicBezTo>
                                    <a:pt x="13928" y="6374"/>
                                    <a:pt x="13995" y="6358"/>
                                    <a:pt x="13995" y="6333"/>
                                  </a:cubicBezTo>
                                  <a:cubicBezTo>
                                    <a:pt x="13995" y="6308"/>
                                    <a:pt x="13928" y="6292"/>
                                    <a:pt x="13861" y="6292"/>
                                  </a:cubicBezTo>
                                  <a:close/>
                                  <a:moveTo>
                                    <a:pt x="13861" y="4192"/>
                                  </a:moveTo>
                                  <a:cubicBezTo>
                                    <a:pt x="13794" y="4192"/>
                                    <a:pt x="13727" y="4208"/>
                                    <a:pt x="13727" y="4233"/>
                                  </a:cubicBezTo>
                                  <a:cubicBezTo>
                                    <a:pt x="13727" y="4254"/>
                                    <a:pt x="13781" y="4274"/>
                                    <a:pt x="13861" y="4274"/>
                                  </a:cubicBezTo>
                                  <a:cubicBezTo>
                                    <a:pt x="13928" y="4274"/>
                                    <a:pt x="13995" y="4258"/>
                                    <a:pt x="13995" y="4233"/>
                                  </a:cubicBezTo>
                                  <a:cubicBezTo>
                                    <a:pt x="13995" y="4212"/>
                                    <a:pt x="13928" y="4192"/>
                                    <a:pt x="13861" y="4192"/>
                                  </a:cubicBezTo>
                                  <a:close/>
                                  <a:moveTo>
                                    <a:pt x="13861" y="8387"/>
                                  </a:moveTo>
                                  <a:cubicBezTo>
                                    <a:pt x="13794" y="8387"/>
                                    <a:pt x="13727" y="8404"/>
                                    <a:pt x="13727" y="8429"/>
                                  </a:cubicBezTo>
                                  <a:cubicBezTo>
                                    <a:pt x="13727" y="8454"/>
                                    <a:pt x="13781" y="8470"/>
                                    <a:pt x="13861" y="8470"/>
                                  </a:cubicBezTo>
                                  <a:cubicBezTo>
                                    <a:pt x="13928" y="8470"/>
                                    <a:pt x="13995" y="8454"/>
                                    <a:pt x="13995" y="8429"/>
                                  </a:cubicBezTo>
                                  <a:cubicBezTo>
                                    <a:pt x="13995" y="8404"/>
                                    <a:pt x="13928" y="8387"/>
                                    <a:pt x="13861" y="8387"/>
                                  </a:cubicBezTo>
                                  <a:close/>
                                  <a:moveTo>
                                    <a:pt x="13861" y="11531"/>
                                  </a:moveTo>
                                  <a:cubicBezTo>
                                    <a:pt x="13794" y="11531"/>
                                    <a:pt x="13727" y="11548"/>
                                    <a:pt x="13727" y="11572"/>
                                  </a:cubicBezTo>
                                  <a:cubicBezTo>
                                    <a:pt x="13727" y="11593"/>
                                    <a:pt x="13781" y="11614"/>
                                    <a:pt x="13861" y="11614"/>
                                  </a:cubicBezTo>
                                  <a:cubicBezTo>
                                    <a:pt x="13928" y="11614"/>
                                    <a:pt x="13995" y="11597"/>
                                    <a:pt x="13995" y="11572"/>
                                  </a:cubicBezTo>
                                  <a:cubicBezTo>
                                    <a:pt x="13995" y="11552"/>
                                    <a:pt x="13928" y="11531"/>
                                    <a:pt x="13861" y="11531"/>
                                  </a:cubicBezTo>
                                  <a:close/>
                                  <a:moveTo>
                                    <a:pt x="13861" y="3144"/>
                                  </a:moveTo>
                                  <a:cubicBezTo>
                                    <a:pt x="13794" y="3144"/>
                                    <a:pt x="13727" y="3160"/>
                                    <a:pt x="13727" y="3185"/>
                                  </a:cubicBezTo>
                                  <a:cubicBezTo>
                                    <a:pt x="13727" y="3206"/>
                                    <a:pt x="13781" y="3227"/>
                                    <a:pt x="13861" y="3227"/>
                                  </a:cubicBezTo>
                                  <a:cubicBezTo>
                                    <a:pt x="13928" y="3227"/>
                                    <a:pt x="13995" y="3210"/>
                                    <a:pt x="13995" y="3185"/>
                                  </a:cubicBezTo>
                                  <a:cubicBezTo>
                                    <a:pt x="13995" y="3160"/>
                                    <a:pt x="13928" y="3144"/>
                                    <a:pt x="13861" y="3144"/>
                                  </a:cubicBezTo>
                                  <a:close/>
                                  <a:moveTo>
                                    <a:pt x="13861" y="10483"/>
                                  </a:moveTo>
                                  <a:cubicBezTo>
                                    <a:pt x="13794" y="10483"/>
                                    <a:pt x="13727" y="10500"/>
                                    <a:pt x="13727" y="10525"/>
                                  </a:cubicBezTo>
                                  <a:cubicBezTo>
                                    <a:pt x="13727" y="10549"/>
                                    <a:pt x="13781" y="10566"/>
                                    <a:pt x="13861" y="10566"/>
                                  </a:cubicBezTo>
                                  <a:cubicBezTo>
                                    <a:pt x="13928" y="10566"/>
                                    <a:pt x="13995" y="10549"/>
                                    <a:pt x="13995" y="10525"/>
                                  </a:cubicBezTo>
                                  <a:cubicBezTo>
                                    <a:pt x="13995" y="10500"/>
                                    <a:pt x="13928" y="10483"/>
                                    <a:pt x="13861" y="10483"/>
                                  </a:cubicBezTo>
                                  <a:close/>
                                  <a:moveTo>
                                    <a:pt x="13861" y="9435"/>
                                  </a:moveTo>
                                  <a:cubicBezTo>
                                    <a:pt x="13794" y="9435"/>
                                    <a:pt x="13727" y="9452"/>
                                    <a:pt x="13727" y="9477"/>
                                  </a:cubicBezTo>
                                  <a:cubicBezTo>
                                    <a:pt x="13727" y="9497"/>
                                    <a:pt x="13781" y="9518"/>
                                    <a:pt x="13861" y="9518"/>
                                  </a:cubicBezTo>
                                  <a:cubicBezTo>
                                    <a:pt x="13928" y="9518"/>
                                    <a:pt x="13995" y="9502"/>
                                    <a:pt x="13995" y="9477"/>
                                  </a:cubicBezTo>
                                  <a:cubicBezTo>
                                    <a:pt x="13995" y="9452"/>
                                    <a:pt x="13928" y="9435"/>
                                    <a:pt x="13861" y="9435"/>
                                  </a:cubicBezTo>
                                  <a:close/>
                                  <a:moveTo>
                                    <a:pt x="13861" y="2096"/>
                                  </a:moveTo>
                                  <a:cubicBezTo>
                                    <a:pt x="13794" y="2096"/>
                                    <a:pt x="13727" y="2112"/>
                                    <a:pt x="13727" y="2137"/>
                                  </a:cubicBezTo>
                                  <a:cubicBezTo>
                                    <a:pt x="13727" y="2158"/>
                                    <a:pt x="13781" y="2179"/>
                                    <a:pt x="13861" y="2179"/>
                                  </a:cubicBezTo>
                                  <a:cubicBezTo>
                                    <a:pt x="13928" y="2179"/>
                                    <a:pt x="13995" y="2162"/>
                                    <a:pt x="13995" y="2137"/>
                                  </a:cubicBezTo>
                                  <a:cubicBezTo>
                                    <a:pt x="13995" y="2112"/>
                                    <a:pt x="13928" y="2096"/>
                                    <a:pt x="13861" y="2096"/>
                                  </a:cubicBezTo>
                                  <a:close/>
                                  <a:moveTo>
                                    <a:pt x="15371" y="20457"/>
                                  </a:moveTo>
                                  <a:cubicBezTo>
                                    <a:pt x="15304" y="20457"/>
                                    <a:pt x="15238" y="20473"/>
                                    <a:pt x="15238" y="20498"/>
                                  </a:cubicBezTo>
                                  <a:cubicBezTo>
                                    <a:pt x="15238" y="20523"/>
                                    <a:pt x="15291" y="20540"/>
                                    <a:pt x="15371" y="20540"/>
                                  </a:cubicBezTo>
                                  <a:cubicBezTo>
                                    <a:pt x="15451" y="20540"/>
                                    <a:pt x="15505" y="20523"/>
                                    <a:pt x="15505" y="20498"/>
                                  </a:cubicBezTo>
                                  <a:cubicBezTo>
                                    <a:pt x="15505" y="20473"/>
                                    <a:pt x="15438" y="20457"/>
                                    <a:pt x="15371" y="20457"/>
                                  </a:cubicBezTo>
                                  <a:close/>
                                  <a:moveTo>
                                    <a:pt x="15371" y="18315"/>
                                  </a:moveTo>
                                  <a:cubicBezTo>
                                    <a:pt x="15304" y="18315"/>
                                    <a:pt x="15238" y="18332"/>
                                    <a:pt x="15238" y="18357"/>
                                  </a:cubicBezTo>
                                  <a:cubicBezTo>
                                    <a:pt x="15238" y="18382"/>
                                    <a:pt x="15291" y="18398"/>
                                    <a:pt x="15371" y="18398"/>
                                  </a:cubicBezTo>
                                  <a:cubicBezTo>
                                    <a:pt x="15451" y="18398"/>
                                    <a:pt x="15505" y="18382"/>
                                    <a:pt x="15505" y="18357"/>
                                  </a:cubicBezTo>
                                  <a:cubicBezTo>
                                    <a:pt x="15505" y="18332"/>
                                    <a:pt x="15438" y="18315"/>
                                    <a:pt x="15371" y="18315"/>
                                  </a:cubicBezTo>
                                  <a:close/>
                                  <a:moveTo>
                                    <a:pt x="15371" y="19363"/>
                                  </a:moveTo>
                                  <a:cubicBezTo>
                                    <a:pt x="15304" y="19363"/>
                                    <a:pt x="15238" y="19380"/>
                                    <a:pt x="15238" y="19405"/>
                                  </a:cubicBezTo>
                                  <a:cubicBezTo>
                                    <a:pt x="15238" y="19426"/>
                                    <a:pt x="15291" y="19446"/>
                                    <a:pt x="15371" y="19446"/>
                                  </a:cubicBezTo>
                                  <a:cubicBezTo>
                                    <a:pt x="15451" y="19446"/>
                                    <a:pt x="15505" y="19430"/>
                                    <a:pt x="15505" y="19405"/>
                                  </a:cubicBezTo>
                                  <a:cubicBezTo>
                                    <a:pt x="15505" y="19384"/>
                                    <a:pt x="15438" y="19363"/>
                                    <a:pt x="15371" y="19363"/>
                                  </a:cubicBezTo>
                                  <a:close/>
                                  <a:moveTo>
                                    <a:pt x="15371" y="17268"/>
                                  </a:moveTo>
                                  <a:cubicBezTo>
                                    <a:pt x="15304" y="17268"/>
                                    <a:pt x="15238" y="17284"/>
                                    <a:pt x="15238" y="17309"/>
                                  </a:cubicBezTo>
                                  <a:cubicBezTo>
                                    <a:pt x="15238" y="17330"/>
                                    <a:pt x="15291" y="17350"/>
                                    <a:pt x="15371" y="17350"/>
                                  </a:cubicBezTo>
                                  <a:cubicBezTo>
                                    <a:pt x="15451" y="17350"/>
                                    <a:pt x="15505" y="17334"/>
                                    <a:pt x="15505" y="17309"/>
                                  </a:cubicBezTo>
                                  <a:cubicBezTo>
                                    <a:pt x="15505" y="17284"/>
                                    <a:pt x="15438" y="17268"/>
                                    <a:pt x="15371" y="17268"/>
                                  </a:cubicBezTo>
                                  <a:close/>
                                  <a:moveTo>
                                    <a:pt x="13861" y="1048"/>
                                  </a:moveTo>
                                  <a:cubicBezTo>
                                    <a:pt x="13794" y="1048"/>
                                    <a:pt x="13727" y="1064"/>
                                    <a:pt x="13727" y="1089"/>
                                  </a:cubicBezTo>
                                  <a:cubicBezTo>
                                    <a:pt x="13727" y="1110"/>
                                    <a:pt x="13781" y="1131"/>
                                    <a:pt x="13861" y="1131"/>
                                  </a:cubicBezTo>
                                  <a:cubicBezTo>
                                    <a:pt x="13928" y="1131"/>
                                    <a:pt x="13995" y="1114"/>
                                    <a:pt x="13995" y="1089"/>
                                  </a:cubicBezTo>
                                  <a:cubicBezTo>
                                    <a:pt x="13995" y="1064"/>
                                    <a:pt x="13928" y="1048"/>
                                    <a:pt x="13861" y="1048"/>
                                  </a:cubicBezTo>
                                  <a:close/>
                                  <a:moveTo>
                                    <a:pt x="15371" y="16220"/>
                                  </a:moveTo>
                                  <a:cubicBezTo>
                                    <a:pt x="15304" y="16220"/>
                                    <a:pt x="15238" y="16236"/>
                                    <a:pt x="15238" y="16261"/>
                                  </a:cubicBezTo>
                                  <a:cubicBezTo>
                                    <a:pt x="15238" y="16286"/>
                                    <a:pt x="15291" y="16303"/>
                                    <a:pt x="15371" y="16303"/>
                                  </a:cubicBezTo>
                                  <a:cubicBezTo>
                                    <a:pt x="15451" y="16303"/>
                                    <a:pt x="15505" y="16286"/>
                                    <a:pt x="15505" y="16261"/>
                                  </a:cubicBezTo>
                                  <a:cubicBezTo>
                                    <a:pt x="15505" y="16236"/>
                                    <a:pt x="15438" y="16220"/>
                                    <a:pt x="15371" y="16220"/>
                                  </a:cubicBezTo>
                                  <a:close/>
                                  <a:moveTo>
                                    <a:pt x="13861" y="0"/>
                                  </a:moveTo>
                                  <a:cubicBezTo>
                                    <a:pt x="13794" y="0"/>
                                    <a:pt x="13727" y="17"/>
                                    <a:pt x="13727" y="41"/>
                                  </a:cubicBezTo>
                                  <a:cubicBezTo>
                                    <a:pt x="13727" y="62"/>
                                    <a:pt x="13781" y="83"/>
                                    <a:pt x="13861" y="83"/>
                                  </a:cubicBezTo>
                                  <a:cubicBezTo>
                                    <a:pt x="13928" y="83"/>
                                    <a:pt x="13995" y="66"/>
                                    <a:pt x="13995" y="41"/>
                                  </a:cubicBezTo>
                                  <a:cubicBezTo>
                                    <a:pt x="13995" y="17"/>
                                    <a:pt x="13928" y="0"/>
                                    <a:pt x="13861" y="0"/>
                                  </a:cubicBezTo>
                                  <a:close/>
                                  <a:moveTo>
                                    <a:pt x="15371" y="21517"/>
                                  </a:moveTo>
                                  <a:cubicBezTo>
                                    <a:pt x="15304" y="21517"/>
                                    <a:pt x="15238" y="21534"/>
                                    <a:pt x="15238" y="21559"/>
                                  </a:cubicBezTo>
                                  <a:cubicBezTo>
                                    <a:pt x="15238" y="21579"/>
                                    <a:pt x="15291" y="21600"/>
                                    <a:pt x="15371" y="21600"/>
                                  </a:cubicBezTo>
                                  <a:cubicBezTo>
                                    <a:pt x="15451" y="21600"/>
                                    <a:pt x="15505" y="21583"/>
                                    <a:pt x="15505" y="21559"/>
                                  </a:cubicBezTo>
                                  <a:cubicBezTo>
                                    <a:pt x="15505" y="21534"/>
                                    <a:pt x="15438" y="21517"/>
                                    <a:pt x="15371" y="215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4" name="円"/>
                          <wps:cNvSpPr/>
                          <wps:spPr>
                            <a:xfrm>
                              <a:off x="6096000" y="4660900"/>
                              <a:ext cx="160021" cy="1651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5" name="円"/>
                          <wps:cNvSpPr/>
                          <wps:spPr>
                            <a:xfrm>
                              <a:off x="4927600" y="4787900"/>
                              <a:ext cx="1628140" cy="162814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6" name="図形"/>
                          <wps:cNvSpPr/>
                          <wps:spPr>
                            <a:xfrm>
                              <a:off x="5003799" y="4686299"/>
                              <a:ext cx="1653542" cy="16535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21600"/>
                                  </a:moveTo>
                                  <a:cubicBezTo>
                                    <a:pt x="4844" y="21600"/>
                                    <a:pt x="0" y="16756"/>
                                    <a:pt x="0" y="10800"/>
                                  </a:cubicBezTo>
                                  <a:cubicBezTo>
                                    <a:pt x="0" y="4844"/>
                                    <a:pt x="4844" y="0"/>
                                    <a:pt x="10800" y="0"/>
                                  </a:cubicBezTo>
                                  <a:cubicBezTo>
                                    <a:pt x="16756" y="0"/>
                                    <a:pt x="21600" y="4844"/>
                                    <a:pt x="21600" y="10800"/>
                                  </a:cubicBezTo>
                                  <a:cubicBezTo>
                                    <a:pt x="21600" y="16756"/>
                                    <a:pt x="16756" y="21600"/>
                                    <a:pt x="10800" y="21600"/>
                                  </a:cubicBezTo>
                                  <a:close/>
                                  <a:moveTo>
                                    <a:pt x="10800" y="332"/>
                                  </a:moveTo>
                                  <a:cubicBezTo>
                                    <a:pt x="5027" y="332"/>
                                    <a:pt x="332" y="5027"/>
                                    <a:pt x="332" y="10800"/>
                                  </a:cubicBezTo>
                                  <a:cubicBezTo>
                                    <a:pt x="332" y="16573"/>
                                    <a:pt x="5027" y="21268"/>
                                    <a:pt x="10800" y="21268"/>
                                  </a:cubicBezTo>
                                  <a:cubicBezTo>
                                    <a:pt x="16573" y="21268"/>
                                    <a:pt x="21268" y="16573"/>
                                    <a:pt x="21268" y="10800"/>
                                  </a:cubicBezTo>
                                  <a:cubicBezTo>
                                    <a:pt x="21268" y="5027"/>
                                    <a:pt x="16573" y="332"/>
                                    <a:pt x="10800" y="3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7" name="図形"/>
                          <wps:cNvSpPr/>
                          <wps:spPr>
                            <a:xfrm>
                              <a:off x="5041900" y="4775199"/>
                              <a:ext cx="780786" cy="941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0274" h="20512" extrusionOk="0">
                                  <a:moveTo>
                                    <a:pt x="18065" y="4056"/>
                                  </a:moveTo>
                                  <a:cubicBezTo>
                                    <a:pt x="15822" y="323"/>
                                    <a:pt x="10183" y="-1088"/>
                                    <a:pt x="5434" y="903"/>
                                  </a:cubicBezTo>
                                  <a:cubicBezTo>
                                    <a:pt x="686" y="2895"/>
                                    <a:pt x="-1326" y="7541"/>
                                    <a:pt x="916" y="11275"/>
                                  </a:cubicBezTo>
                                  <a:cubicBezTo>
                                    <a:pt x="2203" y="13432"/>
                                    <a:pt x="5665" y="14925"/>
                                    <a:pt x="8270" y="16751"/>
                                  </a:cubicBezTo>
                                  <a:cubicBezTo>
                                    <a:pt x="9359" y="17525"/>
                                    <a:pt x="12030" y="20512"/>
                                    <a:pt x="12030" y="20512"/>
                                  </a:cubicBezTo>
                                  <a:lnTo>
                                    <a:pt x="20274" y="17027"/>
                                  </a:lnTo>
                                  <a:cubicBezTo>
                                    <a:pt x="20274" y="17027"/>
                                    <a:pt x="18988" y="13460"/>
                                    <a:pt x="18922" y="12270"/>
                                  </a:cubicBezTo>
                                  <a:cubicBezTo>
                                    <a:pt x="18724" y="9422"/>
                                    <a:pt x="19351" y="6213"/>
                                    <a:pt x="18065" y="40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" name="図形"/>
                          <wps:cNvSpPr/>
                          <wps:spPr>
                            <a:xfrm>
                              <a:off x="5321300" y="5207000"/>
                              <a:ext cx="390114" cy="4640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03" h="21506" extrusionOk="0">
                                  <a:moveTo>
                                    <a:pt x="21350" y="18092"/>
                                  </a:moveTo>
                                  <a:lnTo>
                                    <a:pt x="12292" y="2908"/>
                                  </a:lnTo>
                                  <a:cubicBezTo>
                                    <a:pt x="12292" y="2908"/>
                                    <a:pt x="12292" y="2908"/>
                                    <a:pt x="12222" y="2849"/>
                                  </a:cubicBezTo>
                                  <a:lnTo>
                                    <a:pt x="16194" y="1142"/>
                                  </a:lnTo>
                                  <a:cubicBezTo>
                                    <a:pt x="16542" y="1024"/>
                                    <a:pt x="16681" y="612"/>
                                    <a:pt x="16472" y="318"/>
                                  </a:cubicBezTo>
                                  <a:cubicBezTo>
                                    <a:pt x="16263" y="24"/>
                                    <a:pt x="15845" y="-94"/>
                                    <a:pt x="15497" y="83"/>
                                  </a:cubicBezTo>
                                  <a:lnTo>
                                    <a:pt x="377" y="6498"/>
                                  </a:lnTo>
                                  <a:cubicBezTo>
                                    <a:pt x="28" y="6616"/>
                                    <a:pt x="-111" y="7028"/>
                                    <a:pt x="98" y="7322"/>
                                  </a:cubicBezTo>
                                  <a:cubicBezTo>
                                    <a:pt x="237" y="7557"/>
                                    <a:pt x="446" y="7675"/>
                                    <a:pt x="725" y="7675"/>
                                  </a:cubicBezTo>
                                  <a:cubicBezTo>
                                    <a:pt x="865" y="7675"/>
                                    <a:pt x="934" y="7675"/>
                                    <a:pt x="1074" y="7616"/>
                                  </a:cubicBezTo>
                                  <a:lnTo>
                                    <a:pt x="5045" y="5909"/>
                                  </a:lnTo>
                                  <a:cubicBezTo>
                                    <a:pt x="5045" y="5909"/>
                                    <a:pt x="5045" y="5968"/>
                                    <a:pt x="5045" y="5968"/>
                                  </a:cubicBezTo>
                                  <a:lnTo>
                                    <a:pt x="14103" y="21153"/>
                                  </a:lnTo>
                                  <a:cubicBezTo>
                                    <a:pt x="14243" y="21388"/>
                                    <a:pt x="14452" y="21506"/>
                                    <a:pt x="14730" y="21506"/>
                                  </a:cubicBezTo>
                                  <a:cubicBezTo>
                                    <a:pt x="14870" y="21506"/>
                                    <a:pt x="14939" y="21506"/>
                                    <a:pt x="15079" y="21447"/>
                                  </a:cubicBezTo>
                                  <a:cubicBezTo>
                                    <a:pt x="15427" y="21329"/>
                                    <a:pt x="15566" y="20917"/>
                                    <a:pt x="15357" y="20623"/>
                                  </a:cubicBezTo>
                                  <a:lnTo>
                                    <a:pt x="6299" y="5438"/>
                                  </a:lnTo>
                                  <a:cubicBezTo>
                                    <a:pt x="6299" y="5438"/>
                                    <a:pt x="6299" y="5438"/>
                                    <a:pt x="6230" y="5380"/>
                                  </a:cubicBezTo>
                                  <a:lnTo>
                                    <a:pt x="10968" y="3378"/>
                                  </a:lnTo>
                                  <a:cubicBezTo>
                                    <a:pt x="10968" y="3378"/>
                                    <a:pt x="10968" y="3437"/>
                                    <a:pt x="10968" y="3437"/>
                                  </a:cubicBezTo>
                                  <a:lnTo>
                                    <a:pt x="20026" y="18622"/>
                                  </a:lnTo>
                                  <a:cubicBezTo>
                                    <a:pt x="20165" y="18858"/>
                                    <a:pt x="20374" y="18975"/>
                                    <a:pt x="20653" y="18975"/>
                                  </a:cubicBezTo>
                                  <a:cubicBezTo>
                                    <a:pt x="20792" y="18975"/>
                                    <a:pt x="20862" y="18975"/>
                                    <a:pt x="21001" y="18916"/>
                                  </a:cubicBezTo>
                                  <a:cubicBezTo>
                                    <a:pt x="21350" y="18740"/>
                                    <a:pt x="21489" y="18387"/>
                                    <a:pt x="21350" y="180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9" name="図形"/>
                          <wps:cNvSpPr/>
                          <wps:spPr>
                            <a:xfrm>
                              <a:off x="5194299" y="5245100"/>
                              <a:ext cx="217745" cy="1776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412" h="18934" extrusionOk="0">
                                  <a:moveTo>
                                    <a:pt x="373" y="5295"/>
                                  </a:moveTo>
                                  <a:cubicBezTo>
                                    <a:pt x="1840" y="603"/>
                                    <a:pt x="7208" y="-1333"/>
                                    <a:pt x="12363" y="971"/>
                                  </a:cubicBezTo>
                                  <a:cubicBezTo>
                                    <a:pt x="17517" y="3275"/>
                                    <a:pt x="20506" y="8947"/>
                                    <a:pt x="19039" y="13639"/>
                                  </a:cubicBezTo>
                                  <a:cubicBezTo>
                                    <a:pt x="17572" y="18331"/>
                                    <a:pt x="12204" y="20267"/>
                                    <a:pt x="7049" y="17963"/>
                                  </a:cubicBezTo>
                                  <a:cubicBezTo>
                                    <a:pt x="1895" y="15659"/>
                                    <a:pt x="-1094" y="9987"/>
                                    <a:pt x="373" y="52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0" name="図形"/>
                          <wps:cNvSpPr/>
                          <wps:spPr>
                            <a:xfrm>
                              <a:off x="5308599" y="4826000"/>
                              <a:ext cx="295911" cy="1701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521" y="7576"/>
                                  </a:moveTo>
                                  <a:cubicBezTo>
                                    <a:pt x="16965" y="7576"/>
                                    <a:pt x="16501" y="7737"/>
                                    <a:pt x="16038" y="8060"/>
                                  </a:cubicBezTo>
                                  <a:cubicBezTo>
                                    <a:pt x="15111" y="3385"/>
                                    <a:pt x="11959" y="0"/>
                                    <a:pt x="8158" y="0"/>
                                  </a:cubicBezTo>
                                  <a:cubicBezTo>
                                    <a:pt x="3615" y="0"/>
                                    <a:pt x="0" y="4836"/>
                                    <a:pt x="0" y="10800"/>
                                  </a:cubicBezTo>
                                  <a:cubicBezTo>
                                    <a:pt x="0" y="16764"/>
                                    <a:pt x="3615" y="21600"/>
                                    <a:pt x="8158" y="21600"/>
                                  </a:cubicBezTo>
                                  <a:cubicBezTo>
                                    <a:pt x="10476" y="21600"/>
                                    <a:pt x="12608" y="20310"/>
                                    <a:pt x="14091" y="18215"/>
                                  </a:cubicBezTo>
                                  <a:cubicBezTo>
                                    <a:pt x="14833" y="19988"/>
                                    <a:pt x="16038" y="21278"/>
                                    <a:pt x="17521" y="21278"/>
                                  </a:cubicBezTo>
                                  <a:cubicBezTo>
                                    <a:pt x="19746" y="21278"/>
                                    <a:pt x="21600" y="18215"/>
                                    <a:pt x="21600" y="14507"/>
                                  </a:cubicBezTo>
                                  <a:cubicBezTo>
                                    <a:pt x="21600" y="10800"/>
                                    <a:pt x="19839" y="7576"/>
                                    <a:pt x="17521" y="75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" name="図形"/>
                          <wps:cNvSpPr/>
                          <wps:spPr>
                            <a:xfrm>
                              <a:off x="4800600" y="4546599"/>
                              <a:ext cx="1837394" cy="16205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67" h="21600" extrusionOk="0">
                                  <a:moveTo>
                                    <a:pt x="12206" y="13119"/>
                                  </a:moveTo>
                                  <a:lnTo>
                                    <a:pt x="7838" y="15608"/>
                                  </a:lnTo>
                                  <a:lnTo>
                                    <a:pt x="8062" y="16115"/>
                                  </a:lnTo>
                                  <a:lnTo>
                                    <a:pt x="12429" y="13627"/>
                                  </a:lnTo>
                                  <a:lnTo>
                                    <a:pt x="12206" y="13119"/>
                                  </a:lnTo>
                                  <a:close/>
                                  <a:moveTo>
                                    <a:pt x="668" y="6297"/>
                                  </a:moveTo>
                                  <a:cubicBezTo>
                                    <a:pt x="310" y="6297"/>
                                    <a:pt x="27" y="6619"/>
                                    <a:pt x="27" y="7025"/>
                                  </a:cubicBezTo>
                                  <a:cubicBezTo>
                                    <a:pt x="27" y="7431"/>
                                    <a:pt x="310" y="7753"/>
                                    <a:pt x="668" y="7753"/>
                                  </a:cubicBezTo>
                                  <a:cubicBezTo>
                                    <a:pt x="1025" y="7753"/>
                                    <a:pt x="1309" y="7431"/>
                                    <a:pt x="1309" y="7025"/>
                                  </a:cubicBezTo>
                                  <a:cubicBezTo>
                                    <a:pt x="1309" y="6619"/>
                                    <a:pt x="1025" y="6297"/>
                                    <a:pt x="668" y="6297"/>
                                  </a:cubicBezTo>
                                  <a:close/>
                                  <a:moveTo>
                                    <a:pt x="668" y="7431"/>
                                  </a:moveTo>
                                  <a:cubicBezTo>
                                    <a:pt x="474" y="7431"/>
                                    <a:pt x="325" y="7262"/>
                                    <a:pt x="325" y="7042"/>
                                  </a:cubicBezTo>
                                  <a:cubicBezTo>
                                    <a:pt x="325" y="6822"/>
                                    <a:pt x="474" y="6653"/>
                                    <a:pt x="668" y="6653"/>
                                  </a:cubicBezTo>
                                  <a:cubicBezTo>
                                    <a:pt x="862" y="6653"/>
                                    <a:pt x="1011" y="6822"/>
                                    <a:pt x="1011" y="7042"/>
                                  </a:cubicBezTo>
                                  <a:cubicBezTo>
                                    <a:pt x="1011" y="7262"/>
                                    <a:pt x="862" y="7431"/>
                                    <a:pt x="668" y="7431"/>
                                  </a:cubicBezTo>
                                  <a:close/>
                                  <a:moveTo>
                                    <a:pt x="9895" y="20974"/>
                                  </a:moveTo>
                                  <a:lnTo>
                                    <a:pt x="9522" y="20771"/>
                                  </a:lnTo>
                                  <a:lnTo>
                                    <a:pt x="9701" y="20347"/>
                                  </a:lnTo>
                                  <a:cubicBezTo>
                                    <a:pt x="9731" y="20263"/>
                                    <a:pt x="9701" y="20161"/>
                                    <a:pt x="9627" y="20127"/>
                                  </a:cubicBezTo>
                                  <a:cubicBezTo>
                                    <a:pt x="9552" y="20093"/>
                                    <a:pt x="9463" y="20127"/>
                                    <a:pt x="9433" y="20212"/>
                                  </a:cubicBezTo>
                                  <a:lnTo>
                                    <a:pt x="9254" y="20635"/>
                                  </a:lnTo>
                                  <a:lnTo>
                                    <a:pt x="8881" y="20432"/>
                                  </a:lnTo>
                                  <a:cubicBezTo>
                                    <a:pt x="8807" y="20398"/>
                                    <a:pt x="8717" y="20432"/>
                                    <a:pt x="8688" y="20517"/>
                                  </a:cubicBezTo>
                                  <a:cubicBezTo>
                                    <a:pt x="8658" y="20601"/>
                                    <a:pt x="8688" y="20703"/>
                                    <a:pt x="8762" y="20737"/>
                                  </a:cubicBezTo>
                                  <a:lnTo>
                                    <a:pt x="9135" y="20940"/>
                                  </a:lnTo>
                                  <a:lnTo>
                                    <a:pt x="8956" y="21363"/>
                                  </a:lnTo>
                                  <a:cubicBezTo>
                                    <a:pt x="8926" y="21448"/>
                                    <a:pt x="8956" y="21549"/>
                                    <a:pt x="9030" y="21583"/>
                                  </a:cubicBezTo>
                                  <a:cubicBezTo>
                                    <a:pt x="9045" y="21600"/>
                                    <a:pt x="9075" y="21600"/>
                                    <a:pt x="9090" y="21600"/>
                                  </a:cubicBezTo>
                                  <a:cubicBezTo>
                                    <a:pt x="9150" y="21600"/>
                                    <a:pt x="9194" y="21566"/>
                                    <a:pt x="9224" y="21498"/>
                                  </a:cubicBezTo>
                                  <a:lnTo>
                                    <a:pt x="9403" y="21075"/>
                                  </a:lnTo>
                                  <a:lnTo>
                                    <a:pt x="9776" y="21278"/>
                                  </a:lnTo>
                                  <a:cubicBezTo>
                                    <a:pt x="9791" y="21295"/>
                                    <a:pt x="9821" y="21295"/>
                                    <a:pt x="9835" y="21295"/>
                                  </a:cubicBezTo>
                                  <a:cubicBezTo>
                                    <a:pt x="9895" y="21295"/>
                                    <a:pt x="9940" y="21261"/>
                                    <a:pt x="9970" y="21194"/>
                                  </a:cubicBezTo>
                                  <a:cubicBezTo>
                                    <a:pt x="9999" y="21126"/>
                                    <a:pt x="9970" y="21024"/>
                                    <a:pt x="9895" y="20974"/>
                                  </a:cubicBezTo>
                                  <a:close/>
                                  <a:moveTo>
                                    <a:pt x="1219" y="11900"/>
                                  </a:moveTo>
                                  <a:lnTo>
                                    <a:pt x="847" y="11697"/>
                                  </a:lnTo>
                                  <a:lnTo>
                                    <a:pt x="1025" y="11274"/>
                                  </a:lnTo>
                                  <a:cubicBezTo>
                                    <a:pt x="1055" y="11189"/>
                                    <a:pt x="1025" y="11088"/>
                                    <a:pt x="951" y="11054"/>
                                  </a:cubicBezTo>
                                  <a:cubicBezTo>
                                    <a:pt x="876" y="11020"/>
                                    <a:pt x="787" y="11054"/>
                                    <a:pt x="757" y="11139"/>
                                  </a:cubicBezTo>
                                  <a:lnTo>
                                    <a:pt x="578" y="11562"/>
                                  </a:lnTo>
                                  <a:lnTo>
                                    <a:pt x="206" y="11359"/>
                                  </a:lnTo>
                                  <a:cubicBezTo>
                                    <a:pt x="131" y="11325"/>
                                    <a:pt x="42" y="11359"/>
                                    <a:pt x="12" y="11443"/>
                                  </a:cubicBezTo>
                                  <a:cubicBezTo>
                                    <a:pt x="-18" y="11528"/>
                                    <a:pt x="12" y="11629"/>
                                    <a:pt x="86" y="11663"/>
                                  </a:cubicBezTo>
                                  <a:lnTo>
                                    <a:pt x="459" y="11866"/>
                                  </a:lnTo>
                                  <a:lnTo>
                                    <a:pt x="280" y="12290"/>
                                  </a:lnTo>
                                  <a:cubicBezTo>
                                    <a:pt x="250" y="12374"/>
                                    <a:pt x="280" y="12476"/>
                                    <a:pt x="355" y="12510"/>
                                  </a:cubicBezTo>
                                  <a:cubicBezTo>
                                    <a:pt x="370" y="12527"/>
                                    <a:pt x="399" y="12527"/>
                                    <a:pt x="414" y="12527"/>
                                  </a:cubicBezTo>
                                  <a:cubicBezTo>
                                    <a:pt x="474" y="12527"/>
                                    <a:pt x="519" y="12493"/>
                                    <a:pt x="548" y="12425"/>
                                  </a:cubicBezTo>
                                  <a:lnTo>
                                    <a:pt x="727" y="12002"/>
                                  </a:lnTo>
                                  <a:lnTo>
                                    <a:pt x="1100" y="12205"/>
                                  </a:lnTo>
                                  <a:cubicBezTo>
                                    <a:pt x="1115" y="12222"/>
                                    <a:pt x="1145" y="12222"/>
                                    <a:pt x="1160" y="12222"/>
                                  </a:cubicBezTo>
                                  <a:cubicBezTo>
                                    <a:pt x="1219" y="12222"/>
                                    <a:pt x="1264" y="12188"/>
                                    <a:pt x="1294" y="12120"/>
                                  </a:cubicBezTo>
                                  <a:cubicBezTo>
                                    <a:pt x="1339" y="12036"/>
                                    <a:pt x="1294" y="11934"/>
                                    <a:pt x="1219" y="11900"/>
                                  </a:cubicBezTo>
                                  <a:close/>
                                  <a:moveTo>
                                    <a:pt x="12623" y="14033"/>
                                  </a:moveTo>
                                  <a:lnTo>
                                    <a:pt x="8255" y="16522"/>
                                  </a:lnTo>
                                  <a:lnTo>
                                    <a:pt x="8479" y="17029"/>
                                  </a:lnTo>
                                  <a:lnTo>
                                    <a:pt x="12847" y="14541"/>
                                  </a:lnTo>
                                  <a:lnTo>
                                    <a:pt x="12623" y="14033"/>
                                  </a:lnTo>
                                  <a:close/>
                                  <a:moveTo>
                                    <a:pt x="21224" y="4401"/>
                                  </a:moveTo>
                                  <a:lnTo>
                                    <a:pt x="21522" y="4063"/>
                                  </a:lnTo>
                                  <a:cubicBezTo>
                                    <a:pt x="21582" y="3995"/>
                                    <a:pt x="21582" y="3893"/>
                                    <a:pt x="21522" y="3826"/>
                                  </a:cubicBezTo>
                                  <a:cubicBezTo>
                                    <a:pt x="21463" y="3758"/>
                                    <a:pt x="21373" y="3758"/>
                                    <a:pt x="21314" y="3826"/>
                                  </a:cubicBezTo>
                                  <a:lnTo>
                                    <a:pt x="21016" y="4164"/>
                                  </a:lnTo>
                                  <a:lnTo>
                                    <a:pt x="20717" y="3826"/>
                                  </a:lnTo>
                                  <a:cubicBezTo>
                                    <a:pt x="20658" y="3758"/>
                                    <a:pt x="20568" y="3758"/>
                                    <a:pt x="20509" y="3826"/>
                                  </a:cubicBezTo>
                                  <a:cubicBezTo>
                                    <a:pt x="20449" y="3893"/>
                                    <a:pt x="20449" y="3995"/>
                                    <a:pt x="20509" y="4063"/>
                                  </a:cubicBezTo>
                                  <a:lnTo>
                                    <a:pt x="20807" y="4401"/>
                                  </a:lnTo>
                                  <a:lnTo>
                                    <a:pt x="20509" y="4740"/>
                                  </a:lnTo>
                                  <a:cubicBezTo>
                                    <a:pt x="20449" y="4808"/>
                                    <a:pt x="20449" y="4909"/>
                                    <a:pt x="20509" y="4977"/>
                                  </a:cubicBezTo>
                                  <a:cubicBezTo>
                                    <a:pt x="20539" y="5011"/>
                                    <a:pt x="20583" y="5028"/>
                                    <a:pt x="20613" y="5028"/>
                                  </a:cubicBezTo>
                                  <a:cubicBezTo>
                                    <a:pt x="20643" y="5028"/>
                                    <a:pt x="20688" y="5011"/>
                                    <a:pt x="20717" y="4977"/>
                                  </a:cubicBezTo>
                                  <a:lnTo>
                                    <a:pt x="21016" y="4638"/>
                                  </a:lnTo>
                                  <a:lnTo>
                                    <a:pt x="21314" y="4977"/>
                                  </a:lnTo>
                                  <a:cubicBezTo>
                                    <a:pt x="21343" y="5011"/>
                                    <a:pt x="21388" y="5028"/>
                                    <a:pt x="21418" y="5028"/>
                                  </a:cubicBezTo>
                                  <a:cubicBezTo>
                                    <a:pt x="21448" y="5028"/>
                                    <a:pt x="21493" y="5011"/>
                                    <a:pt x="21522" y="4977"/>
                                  </a:cubicBezTo>
                                  <a:cubicBezTo>
                                    <a:pt x="21582" y="4909"/>
                                    <a:pt x="21582" y="4808"/>
                                    <a:pt x="21522" y="4740"/>
                                  </a:cubicBezTo>
                                  <a:lnTo>
                                    <a:pt x="21224" y="4401"/>
                                  </a:lnTo>
                                  <a:close/>
                                  <a:moveTo>
                                    <a:pt x="16707" y="10123"/>
                                  </a:moveTo>
                                  <a:cubicBezTo>
                                    <a:pt x="16350" y="10123"/>
                                    <a:pt x="16066" y="10445"/>
                                    <a:pt x="16066" y="10851"/>
                                  </a:cubicBezTo>
                                  <a:cubicBezTo>
                                    <a:pt x="16066" y="11257"/>
                                    <a:pt x="16350" y="11579"/>
                                    <a:pt x="16707" y="11579"/>
                                  </a:cubicBezTo>
                                  <a:cubicBezTo>
                                    <a:pt x="17065" y="11579"/>
                                    <a:pt x="17348" y="11257"/>
                                    <a:pt x="17348" y="10851"/>
                                  </a:cubicBezTo>
                                  <a:cubicBezTo>
                                    <a:pt x="17348" y="10445"/>
                                    <a:pt x="17050" y="10123"/>
                                    <a:pt x="16707" y="10123"/>
                                  </a:cubicBezTo>
                                  <a:close/>
                                  <a:moveTo>
                                    <a:pt x="16707" y="11257"/>
                                  </a:moveTo>
                                  <a:cubicBezTo>
                                    <a:pt x="16514" y="11257"/>
                                    <a:pt x="16365" y="11088"/>
                                    <a:pt x="16365" y="10868"/>
                                  </a:cubicBezTo>
                                  <a:cubicBezTo>
                                    <a:pt x="16365" y="10648"/>
                                    <a:pt x="16514" y="10478"/>
                                    <a:pt x="16707" y="10478"/>
                                  </a:cubicBezTo>
                                  <a:cubicBezTo>
                                    <a:pt x="16901" y="10478"/>
                                    <a:pt x="17050" y="10648"/>
                                    <a:pt x="17050" y="10868"/>
                                  </a:cubicBezTo>
                                  <a:cubicBezTo>
                                    <a:pt x="17050" y="11088"/>
                                    <a:pt x="16886" y="11257"/>
                                    <a:pt x="16707" y="11257"/>
                                  </a:cubicBezTo>
                                  <a:close/>
                                  <a:moveTo>
                                    <a:pt x="14784" y="0"/>
                                  </a:moveTo>
                                  <a:cubicBezTo>
                                    <a:pt x="14427" y="0"/>
                                    <a:pt x="14143" y="322"/>
                                    <a:pt x="14143" y="728"/>
                                  </a:cubicBezTo>
                                  <a:cubicBezTo>
                                    <a:pt x="14143" y="1134"/>
                                    <a:pt x="14427" y="1456"/>
                                    <a:pt x="14784" y="1456"/>
                                  </a:cubicBezTo>
                                  <a:cubicBezTo>
                                    <a:pt x="15142" y="1456"/>
                                    <a:pt x="15425" y="1134"/>
                                    <a:pt x="15425" y="728"/>
                                  </a:cubicBezTo>
                                  <a:cubicBezTo>
                                    <a:pt x="15425" y="322"/>
                                    <a:pt x="15142" y="0"/>
                                    <a:pt x="14784" y="0"/>
                                  </a:cubicBezTo>
                                  <a:close/>
                                  <a:moveTo>
                                    <a:pt x="14784" y="1134"/>
                                  </a:moveTo>
                                  <a:cubicBezTo>
                                    <a:pt x="14591" y="1134"/>
                                    <a:pt x="14442" y="965"/>
                                    <a:pt x="14442" y="745"/>
                                  </a:cubicBezTo>
                                  <a:cubicBezTo>
                                    <a:pt x="14442" y="525"/>
                                    <a:pt x="14591" y="355"/>
                                    <a:pt x="14784" y="355"/>
                                  </a:cubicBezTo>
                                  <a:cubicBezTo>
                                    <a:pt x="14978" y="355"/>
                                    <a:pt x="15127" y="525"/>
                                    <a:pt x="15127" y="745"/>
                                  </a:cubicBezTo>
                                  <a:cubicBezTo>
                                    <a:pt x="15127" y="965"/>
                                    <a:pt x="14978" y="1134"/>
                                    <a:pt x="14784" y="1134"/>
                                  </a:cubicBezTo>
                                  <a:close/>
                                  <a:moveTo>
                                    <a:pt x="9746" y="18011"/>
                                  </a:moveTo>
                                  <a:lnTo>
                                    <a:pt x="10104" y="18434"/>
                                  </a:lnTo>
                                  <a:lnTo>
                                    <a:pt x="12861" y="16860"/>
                                  </a:lnTo>
                                  <a:lnTo>
                                    <a:pt x="12772" y="16285"/>
                                  </a:lnTo>
                                  <a:lnTo>
                                    <a:pt x="9746" y="18011"/>
                                  </a:lnTo>
                                  <a:close/>
                                  <a:moveTo>
                                    <a:pt x="8658" y="17453"/>
                                  </a:moveTo>
                                  <a:lnTo>
                                    <a:pt x="8881" y="17961"/>
                                  </a:lnTo>
                                  <a:lnTo>
                                    <a:pt x="13249" y="15472"/>
                                  </a:lnTo>
                                  <a:lnTo>
                                    <a:pt x="13025" y="14964"/>
                                  </a:lnTo>
                                  <a:lnTo>
                                    <a:pt x="8658" y="174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2" name="円"/>
                          <wps:cNvSpPr/>
                          <wps:spPr>
                            <a:xfrm>
                              <a:off x="6261100" y="5791200"/>
                              <a:ext cx="160021" cy="1651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g:grpSp>
                        <wpg:cNvPr id="4" name="グループ 4">
                          <a:extLst>
                            <a:ext uri="{FF2B5EF4-FFF2-40B4-BE49-F238E27FC236}">
                              <a16:creationId xmlns:a16="http://schemas.microsoft.com/office/drawing/2014/main" id="{8C813051-2025-CA4F-9DB8-F1A4419D5700}"/>
                            </a:ext>
                          </a:extLst>
                        </wpg:cNvPr>
                        <wpg:cNvGrpSpPr/>
                        <wpg:grpSpPr>
                          <a:xfrm>
                            <a:off x="2311399" y="0"/>
                            <a:ext cx="2207260" cy="6858000"/>
                            <a:chOff x="2311399" y="0"/>
                            <a:chExt cx="2207260" cy="6858000"/>
                          </a:xfrm>
                        </wpg:grpSpPr>
                        <wps:wsp>
                          <wps:cNvPr id="12" name="長方形"/>
                          <wps:cNvSpPr/>
                          <wps:spPr>
                            <a:xfrm>
                              <a:off x="2311400" y="0"/>
                              <a:ext cx="2194561" cy="685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accent3"/>
                                </a:gs>
                              </a:gsLst>
                              <a:lin ang="16200000" scaled="1"/>
                              <a:tileRect/>
                            </a:gra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" name="図形"/>
                          <wps:cNvSpPr/>
                          <wps:spPr>
                            <a:xfrm>
                              <a:off x="2324099" y="469899"/>
                              <a:ext cx="2194560" cy="36576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7813" y="3457"/>
                                  </a:moveTo>
                                  <a:cubicBezTo>
                                    <a:pt x="7775" y="3457"/>
                                    <a:pt x="7738" y="3465"/>
                                    <a:pt x="7713" y="3472"/>
                                  </a:cubicBezTo>
                                  <a:cubicBezTo>
                                    <a:pt x="7650" y="3390"/>
                                    <a:pt x="7500" y="3330"/>
                                    <a:pt x="7338" y="3330"/>
                                  </a:cubicBezTo>
                                  <a:cubicBezTo>
                                    <a:pt x="7300" y="3330"/>
                                    <a:pt x="7250" y="3337"/>
                                    <a:pt x="7213" y="3345"/>
                                  </a:cubicBezTo>
                                  <a:cubicBezTo>
                                    <a:pt x="7150" y="3300"/>
                                    <a:pt x="7075" y="3270"/>
                                    <a:pt x="6975" y="3255"/>
                                  </a:cubicBezTo>
                                  <a:cubicBezTo>
                                    <a:pt x="6888" y="3157"/>
                                    <a:pt x="6713" y="3082"/>
                                    <a:pt x="6513" y="3082"/>
                                  </a:cubicBezTo>
                                  <a:cubicBezTo>
                                    <a:pt x="6438" y="3082"/>
                                    <a:pt x="6375" y="3090"/>
                                    <a:pt x="6313" y="3105"/>
                                  </a:cubicBezTo>
                                  <a:cubicBezTo>
                                    <a:pt x="6238" y="3045"/>
                                    <a:pt x="6125" y="3000"/>
                                    <a:pt x="5988" y="3000"/>
                                  </a:cubicBezTo>
                                  <a:cubicBezTo>
                                    <a:pt x="5988" y="2985"/>
                                    <a:pt x="6000" y="2962"/>
                                    <a:pt x="6000" y="2940"/>
                                  </a:cubicBezTo>
                                  <a:cubicBezTo>
                                    <a:pt x="6000" y="2685"/>
                                    <a:pt x="5650" y="2475"/>
                                    <a:pt x="5225" y="2475"/>
                                  </a:cubicBezTo>
                                  <a:cubicBezTo>
                                    <a:pt x="5137" y="2475"/>
                                    <a:pt x="5038" y="2482"/>
                                    <a:pt x="4962" y="2505"/>
                                  </a:cubicBezTo>
                                  <a:cubicBezTo>
                                    <a:pt x="4887" y="2377"/>
                                    <a:pt x="4675" y="2295"/>
                                    <a:pt x="4437" y="2310"/>
                                  </a:cubicBezTo>
                                  <a:cubicBezTo>
                                    <a:pt x="4362" y="2317"/>
                                    <a:pt x="4288" y="2325"/>
                                    <a:pt x="4225" y="2347"/>
                                  </a:cubicBezTo>
                                  <a:cubicBezTo>
                                    <a:pt x="4075" y="2152"/>
                                    <a:pt x="3738" y="2010"/>
                                    <a:pt x="3350" y="2010"/>
                                  </a:cubicBezTo>
                                  <a:cubicBezTo>
                                    <a:pt x="2837" y="2010"/>
                                    <a:pt x="2412" y="2250"/>
                                    <a:pt x="2387" y="2550"/>
                                  </a:cubicBezTo>
                                  <a:cubicBezTo>
                                    <a:pt x="2338" y="2535"/>
                                    <a:pt x="2287" y="2535"/>
                                    <a:pt x="2238" y="2535"/>
                                  </a:cubicBezTo>
                                  <a:cubicBezTo>
                                    <a:pt x="2063" y="2542"/>
                                    <a:pt x="1938" y="2640"/>
                                    <a:pt x="1950" y="2745"/>
                                  </a:cubicBezTo>
                                  <a:cubicBezTo>
                                    <a:pt x="1950" y="2752"/>
                                    <a:pt x="1950" y="2760"/>
                                    <a:pt x="1963" y="2767"/>
                                  </a:cubicBezTo>
                                  <a:cubicBezTo>
                                    <a:pt x="1913" y="2752"/>
                                    <a:pt x="1850" y="2752"/>
                                    <a:pt x="1788" y="2752"/>
                                  </a:cubicBezTo>
                                  <a:cubicBezTo>
                                    <a:pt x="1675" y="2760"/>
                                    <a:pt x="1575" y="2797"/>
                                    <a:pt x="1500" y="2850"/>
                                  </a:cubicBezTo>
                                  <a:cubicBezTo>
                                    <a:pt x="1400" y="2820"/>
                                    <a:pt x="1275" y="2798"/>
                                    <a:pt x="1150" y="2798"/>
                                  </a:cubicBezTo>
                                  <a:cubicBezTo>
                                    <a:pt x="800" y="2798"/>
                                    <a:pt x="512" y="2933"/>
                                    <a:pt x="413" y="3120"/>
                                  </a:cubicBezTo>
                                  <a:cubicBezTo>
                                    <a:pt x="375" y="3113"/>
                                    <a:pt x="325" y="3113"/>
                                    <a:pt x="288" y="3113"/>
                                  </a:cubicBezTo>
                                  <a:cubicBezTo>
                                    <a:pt x="175" y="3113"/>
                                    <a:pt x="75" y="3128"/>
                                    <a:pt x="0" y="3165"/>
                                  </a:cubicBezTo>
                                  <a:lnTo>
                                    <a:pt x="0" y="4110"/>
                                  </a:lnTo>
                                  <a:cubicBezTo>
                                    <a:pt x="13" y="4102"/>
                                    <a:pt x="38" y="4102"/>
                                    <a:pt x="50" y="4095"/>
                                  </a:cubicBezTo>
                                  <a:cubicBezTo>
                                    <a:pt x="225" y="4170"/>
                                    <a:pt x="512" y="4215"/>
                                    <a:pt x="850" y="4215"/>
                                  </a:cubicBezTo>
                                  <a:cubicBezTo>
                                    <a:pt x="1050" y="4215"/>
                                    <a:pt x="1225" y="4200"/>
                                    <a:pt x="1375" y="4170"/>
                                  </a:cubicBezTo>
                                  <a:cubicBezTo>
                                    <a:pt x="1625" y="4282"/>
                                    <a:pt x="2087" y="4365"/>
                                    <a:pt x="2600" y="4365"/>
                                  </a:cubicBezTo>
                                  <a:cubicBezTo>
                                    <a:pt x="3212" y="4365"/>
                                    <a:pt x="3725" y="4260"/>
                                    <a:pt x="3937" y="4110"/>
                                  </a:cubicBezTo>
                                  <a:cubicBezTo>
                                    <a:pt x="4025" y="4118"/>
                                    <a:pt x="4112" y="4118"/>
                                    <a:pt x="4200" y="4118"/>
                                  </a:cubicBezTo>
                                  <a:cubicBezTo>
                                    <a:pt x="4625" y="4118"/>
                                    <a:pt x="5000" y="4035"/>
                                    <a:pt x="5125" y="3923"/>
                                  </a:cubicBezTo>
                                  <a:cubicBezTo>
                                    <a:pt x="5225" y="3938"/>
                                    <a:pt x="5350" y="3953"/>
                                    <a:pt x="5488" y="3953"/>
                                  </a:cubicBezTo>
                                  <a:cubicBezTo>
                                    <a:pt x="5775" y="3953"/>
                                    <a:pt x="6025" y="3900"/>
                                    <a:pt x="6125" y="3833"/>
                                  </a:cubicBezTo>
                                  <a:cubicBezTo>
                                    <a:pt x="6213" y="3855"/>
                                    <a:pt x="6338" y="3870"/>
                                    <a:pt x="6475" y="3870"/>
                                  </a:cubicBezTo>
                                  <a:cubicBezTo>
                                    <a:pt x="6700" y="3870"/>
                                    <a:pt x="6888" y="3833"/>
                                    <a:pt x="6963" y="3773"/>
                                  </a:cubicBezTo>
                                  <a:cubicBezTo>
                                    <a:pt x="7025" y="3810"/>
                                    <a:pt x="7163" y="3833"/>
                                    <a:pt x="7312" y="3833"/>
                                  </a:cubicBezTo>
                                  <a:cubicBezTo>
                                    <a:pt x="7350" y="3833"/>
                                    <a:pt x="7387" y="3833"/>
                                    <a:pt x="7425" y="3825"/>
                                  </a:cubicBezTo>
                                  <a:cubicBezTo>
                                    <a:pt x="7437" y="3825"/>
                                    <a:pt x="7450" y="3825"/>
                                    <a:pt x="7462" y="3818"/>
                                  </a:cubicBezTo>
                                  <a:cubicBezTo>
                                    <a:pt x="7562" y="3803"/>
                                    <a:pt x="7637" y="3780"/>
                                    <a:pt x="7675" y="3750"/>
                                  </a:cubicBezTo>
                                  <a:cubicBezTo>
                                    <a:pt x="7725" y="3773"/>
                                    <a:pt x="7775" y="3788"/>
                                    <a:pt x="7837" y="3788"/>
                                  </a:cubicBezTo>
                                  <a:cubicBezTo>
                                    <a:pt x="7987" y="3788"/>
                                    <a:pt x="8112" y="3713"/>
                                    <a:pt x="8112" y="3623"/>
                                  </a:cubicBezTo>
                                  <a:cubicBezTo>
                                    <a:pt x="8112" y="3533"/>
                                    <a:pt x="7963" y="3457"/>
                                    <a:pt x="7813" y="3457"/>
                                  </a:cubicBezTo>
                                  <a:close/>
                                  <a:moveTo>
                                    <a:pt x="5313" y="19612"/>
                                  </a:moveTo>
                                  <a:cubicBezTo>
                                    <a:pt x="5300" y="19612"/>
                                    <a:pt x="5288" y="19612"/>
                                    <a:pt x="5275" y="19620"/>
                                  </a:cubicBezTo>
                                  <a:cubicBezTo>
                                    <a:pt x="5250" y="19590"/>
                                    <a:pt x="5200" y="19575"/>
                                    <a:pt x="5150" y="19575"/>
                                  </a:cubicBezTo>
                                  <a:cubicBezTo>
                                    <a:pt x="5138" y="19575"/>
                                    <a:pt x="5125" y="19575"/>
                                    <a:pt x="5113" y="19582"/>
                                  </a:cubicBezTo>
                                  <a:cubicBezTo>
                                    <a:pt x="5088" y="19567"/>
                                    <a:pt x="5063" y="19552"/>
                                    <a:pt x="5025" y="19552"/>
                                  </a:cubicBezTo>
                                  <a:cubicBezTo>
                                    <a:pt x="5000" y="19515"/>
                                    <a:pt x="4938" y="19492"/>
                                    <a:pt x="4863" y="19492"/>
                                  </a:cubicBezTo>
                                  <a:cubicBezTo>
                                    <a:pt x="4838" y="19492"/>
                                    <a:pt x="4813" y="19492"/>
                                    <a:pt x="4800" y="19500"/>
                                  </a:cubicBezTo>
                                  <a:cubicBezTo>
                                    <a:pt x="4775" y="19477"/>
                                    <a:pt x="4738" y="19462"/>
                                    <a:pt x="4688" y="19462"/>
                                  </a:cubicBezTo>
                                  <a:cubicBezTo>
                                    <a:pt x="4688" y="19455"/>
                                    <a:pt x="4688" y="19447"/>
                                    <a:pt x="4688" y="19440"/>
                                  </a:cubicBezTo>
                                  <a:cubicBezTo>
                                    <a:pt x="4688" y="19350"/>
                                    <a:pt x="4563" y="19282"/>
                                    <a:pt x="4425" y="19282"/>
                                  </a:cubicBezTo>
                                  <a:cubicBezTo>
                                    <a:pt x="4388" y="19282"/>
                                    <a:pt x="4363" y="19282"/>
                                    <a:pt x="4338" y="19290"/>
                                  </a:cubicBezTo>
                                  <a:cubicBezTo>
                                    <a:pt x="4313" y="19245"/>
                                    <a:pt x="4238" y="19215"/>
                                    <a:pt x="4163" y="19223"/>
                                  </a:cubicBezTo>
                                  <a:cubicBezTo>
                                    <a:pt x="4138" y="19223"/>
                                    <a:pt x="4113" y="19230"/>
                                    <a:pt x="4088" y="19238"/>
                                  </a:cubicBezTo>
                                  <a:cubicBezTo>
                                    <a:pt x="4038" y="19170"/>
                                    <a:pt x="3925" y="19125"/>
                                    <a:pt x="3788" y="19125"/>
                                  </a:cubicBezTo>
                                  <a:cubicBezTo>
                                    <a:pt x="3613" y="19125"/>
                                    <a:pt x="3463" y="19208"/>
                                    <a:pt x="3450" y="19313"/>
                                  </a:cubicBezTo>
                                  <a:cubicBezTo>
                                    <a:pt x="3438" y="19305"/>
                                    <a:pt x="3413" y="19305"/>
                                    <a:pt x="3400" y="19305"/>
                                  </a:cubicBezTo>
                                  <a:cubicBezTo>
                                    <a:pt x="3338" y="19305"/>
                                    <a:pt x="3300" y="19343"/>
                                    <a:pt x="3300" y="19380"/>
                                  </a:cubicBezTo>
                                  <a:cubicBezTo>
                                    <a:pt x="3300" y="19380"/>
                                    <a:pt x="3300" y="19388"/>
                                    <a:pt x="3300" y="19388"/>
                                  </a:cubicBezTo>
                                  <a:cubicBezTo>
                                    <a:pt x="3275" y="19380"/>
                                    <a:pt x="3263" y="19380"/>
                                    <a:pt x="3238" y="19380"/>
                                  </a:cubicBezTo>
                                  <a:cubicBezTo>
                                    <a:pt x="3200" y="19380"/>
                                    <a:pt x="3163" y="19395"/>
                                    <a:pt x="3138" y="19410"/>
                                  </a:cubicBezTo>
                                  <a:cubicBezTo>
                                    <a:pt x="3100" y="19402"/>
                                    <a:pt x="3063" y="19395"/>
                                    <a:pt x="3013" y="19395"/>
                                  </a:cubicBezTo>
                                  <a:cubicBezTo>
                                    <a:pt x="2900" y="19395"/>
                                    <a:pt x="2800" y="19440"/>
                                    <a:pt x="2763" y="19507"/>
                                  </a:cubicBezTo>
                                  <a:cubicBezTo>
                                    <a:pt x="2750" y="19507"/>
                                    <a:pt x="2738" y="19507"/>
                                    <a:pt x="2713" y="19507"/>
                                  </a:cubicBezTo>
                                  <a:cubicBezTo>
                                    <a:pt x="2600" y="19507"/>
                                    <a:pt x="2513" y="19560"/>
                                    <a:pt x="2513" y="19620"/>
                                  </a:cubicBezTo>
                                  <a:cubicBezTo>
                                    <a:pt x="2513" y="19620"/>
                                    <a:pt x="2500" y="19620"/>
                                    <a:pt x="2500" y="19620"/>
                                  </a:cubicBezTo>
                                  <a:cubicBezTo>
                                    <a:pt x="2438" y="19620"/>
                                    <a:pt x="2388" y="19642"/>
                                    <a:pt x="2388" y="19680"/>
                                  </a:cubicBezTo>
                                  <a:cubicBezTo>
                                    <a:pt x="2375" y="19672"/>
                                    <a:pt x="2350" y="19672"/>
                                    <a:pt x="2325" y="19672"/>
                                  </a:cubicBezTo>
                                  <a:cubicBezTo>
                                    <a:pt x="2263" y="19672"/>
                                    <a:pt x="2200" y="19702"/>
                                    <a:pt x="2200" y="19747"/>
                                  </a:cubicBezTo>
                                  <a:cubicBezTo>
                                    <a:pt x="2200" y="19792"/>
                                    <a:pt x="2250" y="19822"/>
                                    <a:pt x="2325" y="19822"/>
                                  </a:cubicBezTo>
                                  <a:cubicBezTo>
                                    <a:pt x="2350" y="19822"/>
                                    <a:pt x="2375" y="19815"/>
                                    <a:pt x="2400" y="19807"/>
                                  </a:cubicBezTo>
                                  <a:cubicBezTo>
                                    <a:pt x="2425" y="19845"/>
                                    <a:pt x="2488" y="19867"/>
                                    <a:pt x="2550" y="19867"/>
                                  </a:cubicBezTo>
                                  <a:cubicBezTo>
                                    <a:pt x="2588" y="19867"/>
                                    <a:pt x="2613" y="19860"/>
                                    <a:pt x="2638" y="19852"/>
                                  </a:cubicBezTo>
                                  <a:cubicBezTo>
                                    <a:pt x="2700" y="19875"/>
                                    <a:pt x="2800" y="19890"/>
                                    <a:pt x="2913" y="19890"/>
                                  </a:cubicBezTo>
                                  <a:cubicBezTo>
                                    <a:pt x="2975" y="19890"/>
                                    <a:pt x="3038" y="19882"/>
                                    <a:pt x="3100" y="19875"/>
                                  </a:cubicBezTo>
                                  <a:cubicBezTo>
                                    <a:pt x="3188" y="19912"/>
                                    <a:pt x="3338" y="19942"/>
                                    <a:pt x="3525" y="19942"/>
                                  </a:cubicBezTo>
                                  <a:cubicBezTo>
                                    <a:pt x="3738" y="19942"/>
                                    <a:pt x="3913" y="19905"/>
                                    <a:pt x="3988" y="19852"/>
                                  </a:cubicBezTo>
                                  <a:cubicBezTo>
                                    <a:pt x="4013" y="19852"/>
                                    <a:pt x="4050" y="19852"/>
                                    <a:pt x="4075" y="19852"/>
                                  </a:cubicBezTo>
                                  <a:cubicBezTo>
                                    <a:pt x="4225" y="19852"/>
                                    <a:pt x="4350" y="19822"/>
                                    <a:pt x="4388" y="19785"/>
                                  </a:cubicBezTo>
                                  <a:cubicBezTo>
                                    <a:pt x="4425" y="19792"/>
                                    <a:pt x="4463" y="19792"/>
                                    <a:pt x="4513" y="19792"/>
                                  </a:cubicBezTo>
                                  <a:cubicBezTo>
                                    <a:pt x="4613" y="19792"/>
                                    <a:pt x="4700" y="19777"/>
                                    <a:pt x="4738" y="19747"/>
                                  </a:cubicBezTo>
                                  <a:cubicBezTo>
                                    <a:pt x="4775" y="19755"/>
                                    <a:pt x="4813" y="19762"/>
                                    <a:pt x="4863" y="19762"/>
                                  </a:cubicBezTo>
                                  <a:cubicBezTo>
                                    <a:pt x="4938" y="19762"/>
                                    <a:pt x="5000" y="19747"/>
                                    <a:pt x="5038" y="19732"/>
                                  </a:cubicBezTo>
                                  <a:cubicBezTo>
                                    <a:pt x="5063" y="19747"/>
                                    <a:pt x="5100" y="19755"/>
                                    <a:pt x="5163" y="19755"/>
                                  </a:cubicBezTo>
                                  <a:cubicBezTo>
                                    <a:pt x="5175" y="19755"/>
                                    <a:pt x="5188" y="19755"/>
                                    <a:pt x="5200" y="19755"/>
                                  </a:cubicBezTo>
                                  <a:cubicBezTo>
                                    <a:pt x="5200" y="19755"/>
                                    <a:pt x="5213" y="19755"/>
                                    <a:pt x="5213" y="19755"/>
                                  </a:cubicBezTo>
                                  <a:cubicBezTo>
                                    <a:pt x="5250" y="19747"/>
                                    <a:pt x="5275" y="19740"/>
                                    <a:pt x="5288" y="19732"/>
                                  </a:cubicBezTo>
                                  <a:cubicBezTo>
                                    <a:pt x="5300" y="19740"/>
                                    <a:pt x="5325" y="19747"/>
                                    <a:pt x="5350" y="19747"/>
                                  </a:cubicBezTo>
                                  <a:cubicBezTo>
                                    <a:pt x="5400" y="19747"/>
                                    <a:pt x="5450" y="19725"/>
                                    <a:pt x="5450" y="19687"/>
                                  </a:cubicBezTo>
                                  <a:cubicBezTo>
                                    <a:pt x="5413" y="19635"/>
                                    <a:pt x="5375" y="19612"/>
                                    <a:pt x="5313" y="19612"/>
                                  </a:cubicBezTo>
                                  <a:close/>
                                  <a:moveTo>
                                    <a:pt x="20400" y="21075"/>
                                  </a:moveTo>
                                  <a:cubicBezTo>
                                    <a:pt x="20375" y="21075"/>
                                    <a:pt x="20363" y="21075"/>
                                    <a:pt x="20338" y="21082"/>
                                  </a:cubicBezTo>
                                  <a:cubicBezTo>
                                    <a:pt x="20300" y="21037"/>
                                    <a:pt x="20213" y="21000"/>
                                    <a:pt x="20125" y="21000"/>
                                  </a:cubicBezTo>
                                  <a:cubicBezTo>
                                    <a:pt x="20100" y="21000"/>
                                    <a:pt x="20075" y="21000"/>
                                    <a:pt x="20050" y="21007"/>
                                  </a:cubicBezTo>
                                  <a:cubicBezTo>
                                    <a:pt x="20013" y="20985"/>
                                    <a:pt x="19963" y="20962"/>
                                    <a:pt x="19913" y="20955"/>
                                  </a:cubicBezTo>
                                  <a:cubicBezTo>
                                    <a:pt x="19863" y="20895"/>
                                    <a:pt x="19763" y="20857"/>
                                    <a:pt x="19650" y="20857"/>
                                  </a:cubicBezTo>
                                  <a:cubicBezTo>
                                    <a:pt x="19613" y="20857"/>
                                    <a:pt x="19575" y="20865"/>
                                    <a:pt x="19538" y="20872"/>
                                  </a:cubicBezTo>
                                  <a:cubicBezTo>
                                    <a:pt x="19500" y="20835"/>
                                    <a:pt x="19425" y="20812"/>
                                    <a:pt x="19350" y="20812"/>
                                  </a:cubicBezTo>
                                  <a:cubicBezTo>
                                    <a:pt x="19350" y="20805"/>
                                    <a:pt x="19350" y="20790"/>
                                    <a:pt x="19350" y="20782"/>
                                  </a:cubicBezTo>
                                  <a:cubicBezTo>
                                    <a:pt x="19350" y="20632"/>
                                    <a:pt x="19150" y="20512"/>
                                    <a:pt x="18900" y="20512"/>
                                  </a:cubicBezTo>
                                  <a:cubicBezTo>
                                    <a:pt x="18850" y="20512"/>
                                    <a:pt x="18800" y="20520"/>
                                    <a:pt x="18750" y="20527"/>
                                  </a:cubicBezTo>
                                  <a:cubicBezTo>
                                    <a:pt x="18700" y="20452"/>
                                    <a:pt x="18575" y="20407"/>
                                    <a:pt x="18450" y="20415"/>
                                  </a:cubicBezTo>
                                  <a:cubicBezTo>
                                    <a:pt x="18400" y="20415"/>
                                    <a:pt x="18363" y="20422"/>
                                    <a:pt x="18325" y="20437"/>
                                  </a:cubicBezTo>
                                  <a:cubicBezTo>
                                    <a:pt x="18238" y="20325"/>
                                    <a:pt x="18038" y="20242"/>
                                    <a:pt x="17813" y="20242"/>
                                  </a:cubicBezTo>
                                  <a:cubicBezTo>
                                    <a:pt x="17513" y="20242"/>
                                    <a:pt x="17275" y="20385"/>
                                    <a:pt x="17250" y="20557"/>
                                  </a:cubicBezTo>
                                  <a:cubicBezTo>
                                    <a:pt x="17225" y="20550"/>
                                    <a:pt x="17188" y="20550"/>
                                    <a:pt x="17162" y="20550"/>
                                  </a:cubicBezTo>
                                  <a:cubicBezTo>
                                    <a:pt x="17063" y="20557"/>
                                    <a:pt x="16987" y="20610"/>
                                    <a:pt x="17000" y="20670"/>
                                  </a:cubicBezTo>
                                  <a:cubicBezTo>
                                    <a:pt x="17000" y="20677"/>
                                    <a:pt x="17000" y="20677"/>
                                    <a:pt x="17000" y="20685"/>
                                  </a:cubicBezTo>
                                  <a:cubicBezTo>
                                    <a:pt x="16963" y="20677"/>
                                    <a:pt x="16938" y="20677"/>
                                    <a:pt x="16900" y="20677"/>
                                  </a:cubicBezTo>
                                  <a:cubicBezTo>
                                    <a:pt x="16838" y="20685"/>
                                    <a:pt x="16775" y="20700"/>
                                    <a:pt x="16738" y="20730"/>
                                  </a:cubicBezTo>
                                  <a:cubicBezTo>
                                    <a:pt x="16675" y="20715"/>
                                    <a:pt x="16613" y="20700"/>
                                    <a:pt x="16538" y="20700"/>
                                  </a:cubicBezTo>
                                  <a:cubicBezTo>
                                    <a:pt x="16338" y="20700"/>
                                    <a:pt x="16163" y="20775"/>
                                    <a:pt x="16113" y="20888"/>
                                  </a:cubicBezTo>
                                  <a:cubicBezTo>
                                    <a:pt x="16088" y="20888"/>
                                    <a:pt x="16063" y="20880"/>
                                    <a:pt x="16038" y="20880"/>
                                  </a:cubicBezTo>
                                  <a:cubicBezTo>
                                    <a:pt x="15863" y="20880"/>
                                    <a:pt x="15713" y="20963"/>
                                    <a:pt x="15700" y="21075"/>
                                  </a:cubicBezTo>
                                  <a:cubicBezTo>
                                    <a:pt x="15687" y="21075"/>
                                    <a:pt x="15687" y="21075"/>
                                    <a:pt x="15675" y="21075"/>
                                  </a:cubicBezTo>
                                  <a:cubicBezTo>
                                    <a:pt x="15575" y="21075"/>
                                    <a:pt x="15487" y="21120"/>
                                    <a:pt x="15475" y="21180"/>
                                  </a:cubicBezTo>
                                  <a:cubicBezTo>
                                    <a:pt x="15450" y="21172"/>
                                    <a:pt x="15412" y="21165"/>
                                    <a:pt x="15375" y="21165"/>
                                  </a:cubicBezTo>
                                  <a:cubicBezTo>
                                    <a:pt x="15262" y="21165"/>
                                    <a:pt x="15175" y="21218"/>
                                    <a:pt x="15175" y="21285"/>
                                  </a:cubicBezTo>
                                  <a:cubicBezTo>
                                    <a:pt x="15175" y="21352"/>
                                    <a:pt x="15262" y="21405"/>
                                    <a:pt x="15375" y="21405"/>
                                  </a:cubicBezTo>
                                  <a:cubicBezTo>
                                    <a:pt x="15425" y="21405"/>
                                    <a:pt x="15463" y="21398"/>
                                    <a:pt x="15500" y="21383"/>
                                  </a:cubicBezTo>
                                  <a:cubicBezTo>
                                    <a:pt x="15537" y="21442"/>
                                    <a:pt x="15638" y="21480"/>
                                    <a:pt x="15750" y="21480"/>
                                  </a:cubicBezTo>
                                  <a:cubicBezTo>
                                    <a:pt x="15800" y="21480"/>
                                    <a:pt x="15862" y="21472"/>
                                    <a:pt x="15900" y="21450"/>
                                  </a:cubicBezTo>
                                  <a:cubicBezTo>
                                    <a:pt x="16000" y="21495"/>
                                    <a:pt x="16175" y="21517"/>
                                    <a:pt x="16363" y="21517"/>
                                  </a:cubicBezTo>
                                  <a:cubicBezTo>
                                    <a:pt x="16475" y="21517"/>
                                    <a:pt x="16588" y="21510"/>
                                    <a:pt x="16675" y="21488"/>
                                  </a:cubicBezTo>
                                  <a:cubicBezTo>
                                    <a:pt x="16825" y="21555"/>
                                    <a:pt x="17088" y="21600"/>
                                    <a:pt x="17388" y="21600"/>
                                  </a:cubicBezTo>
                                  <a:cubicBezTo>
                                    <a:pt x="17738" y="21600"/>
                                    <a:pt x="18038" y="21540"/>
                                    <a:pt x="18163" y="21450"/>
                                  </a:cubicBezTo>
                                  <a:cubicBezTo>
                                    <a:pt x="18213" y="21450"/>
                                    <a:pt x="18263" y="21458"/>
                                    <a:pt x="18313" y="21458"/>
                                  </a:cubicBezTo>
                                  <a:cubicBezTo>
                                    <a:pt x="18563" y="21458"/>
                                    <a:pt x="18775" y="21413"/>
                                    <a:pt x="18850" y="21345"/>
                                  </a:cubicBezTo>
                                  <a:cubicBezTo>
                                    <a:pt x="18913" y="21353"/>
                                    <a:pt x="18975" y="21360"/>
                                    <a:pt x="19063" y="21360"/>
                                  </a:cubicBezTo>
                                  <a:cubicBezTo>
                                    <a:pt x="19225" y="21360"/>
                                    <a:pt x="19375" y="21330"/>
                                    <a:pt x="19438" y="21285"/>
                                  </a:cubicBezTo>
                                  <a:cubicBezTo>
                                    <a:pt x="19488" y="21300"/>
                                    <a:pt x="19563" y="21308"/>
                                    <a:pt x="19638" y="21308"/>
                                  </a:cubicBezTo>
                                  <a:cubicBezTo>
                                    <a:pt x="19763" y="21308"/>
                                    <a:pt x="19875" y="21285"/>
                                    <a:pt x="19925" y="21248"/>
                                  </a:cubicBezTo>
                                  <a:cubicBezTo>
                                    <a:pt x="19963" y="21270"/>
                                    <a:pt x="20038" y="21285"/>
                                    <a:pt x="20125" y="21278"/>
                                  </a:cubicBezTo>
                                  <a:cubicBezTo>
                                    <a:pt x="20150" y="21278"/>
                                    <a:pt x="20175" y="21278"/>
                                    <a:pt x="20188" y="21278"/>
                                  </a:cubicBezTo>
                                  <a:cubicBezTo>
                                    <a:pt x="20200" y="21278"/>
                                    <a:pt x="20200" y="21278"/>
                                    <a:pt x="20213" y="21278"/>
                                  </a:cubicBezTo>
                                  <a:cubicBezTo>
                                    <a:pt x="20263" y="21270"/>
                                    <a:pt x="20313" y="21255"/>
                                    <a:pt x="20338" y="21240"/>
                                  </a:cubicBezTo>
                                  <a:cubicBezTo>
                                    <a:pt x="20363" y="21255"/>
                                    <a:pt x="20400" y="21263"/>
                                    <a:pt x="20438" y="21263"/>
                                  </a:cubicBezTo>
                                  <a:cubicBezTo>
                                    <a:pt x="20525" y="21263"/>
                                    <a:pt x="20600" y="21218"/>
                                    <a:pt x="20600" y="21165"/>
                                  </a:cubicBezTo>
                                  <a:cubicBezTo>
                                    <a:pt x="20563" y="21120"/>
                                    <a:pt x="20488" y="21075"/>
                                    <a:pt x="20400" y="21075"/>
                                  </a:cubicBezTo>
                                  <a:close/>
                                  <a:moveTo>
                                    <a:pt x="21338" y="1417"/>
                                  </a:moveTo>
                                  <a:cubicBezTo>
                                    <a:pt x="21238" y="1305"/>
                                    <a:pt x="21038" y="1222"/>
                                    <a:pt x="20813" y="1222"/>
                                  </a:cubicBezTo>
                                  <a:cubicBezTo>
                                    <a:pt x="20738" y="1222"/>
                                    <a:pt x="20650" y="1230"/>
                                    <a:pt x="20588" y="1252"/>
                                  </a:cubicBezTo>
                                  <a:cubicBezTo>
                                    <a:pt x="20500" y="1177"/>
                                    <a:pt x="20363" y="1132"/>
                                    <a:pt x="20213" y="1132"/>
                                  </a:cubicBezTo>
                                  <a:cubicBezTo>
                                    <a:pt x="20213" y="1110"/>
                                    <a:pt x="20225" y="1087"/>
                                    <a:pt x="20225" y="1065"/>
                                  </a:cubicBezTo>
                                  <a:cubicBezTo>
                                    <a:pt x="20225" y="772"/>
                                    <a:pt x="19825" y="532"/>
                                    <a:pt x="19338" y="532"/>
                                  </a:cubicBezTo>
                                  <a:cubicBezTo>
                                    <a:pt x="19225" y="532"/>
                                    <a:pt x="19125" y="547"/>
                                    <a:pt x="19038" y="562"/>
                                  </a:cubicBezTo>
                                  <a:cubicBezTo>
                                    <a:pt x="18950" y="420"/>
                                    <a:pt x="18700" y="322"/>
                                    <a:pt x="18438" y="337"/>
                                  </a:cubicBezTo>
                                  <a:cubicBezTo>
                                    <a:pt x="18350" y="345"/>
                                    <a:pt x="18275" y="360"/>
                                    <a:pt x="18200" y="382"/>
                                  </a:cubicBezTo>
                                  <a:cubicBezTo>
                                    <a:pt x="18025" y="157"/>
                                    <a:pt x="17638" y="0"/>
                                    <a:pt x="17188" y="0"/>
                                  </a:cubicBezTo>
                                  <a:cubicBezTo>
                                    <a:pt x="16600" y="0"/>
                                    <a:pt x="16113" y="277"/>
                                    <a:pt x="16075" y="622"/>
                                  </a:cubicBezTo>
                                  <a:cubicBezTo>
                                    <a:pt x="16025" y="607"/>
                                    <a:pt x="15963" y="600"/>
                                    <a:pt x="15900" y="607"/>
                                  </a:cubicBezTo>
                                  <a:cubicBezTo>
                                    <a:pt x="15700" y="622"/>
                                    <a:pt x="15550" y="728"/>
                                    <a:pt x="15575" y="847"/>
                                  </a:cubicBezTo>
                                  <a:cubicBezTo>
                                    <a:pt x="15575" y="855"/>
                                    <a:pt x="15575" y="862"/>
                                    <a:pt x="15588" y="870"/>
                                  </a:cubicBezTo>
                                  <a:cubicBezTo>
                                    <a:pt x="15525" y="855"/>
                                    <a:pt x="15463" y="847"/>
                                    <a:pt x="15388" y="855"/>
                                  </a:cubicBezTo>
                                  <a:cubicBezTo>
                                    <a:pt x="15250" y="862"/>
                                    <a:pt x="15138" y="900"/>
                                    <a:pt x="15063" y="960"/>
                                  </a:cubicBezTo>
                                  <a:cubicBezTo>
                                    <a:pt x="14938" y="923"/>
                                    <a:pt x="14813" y="900"/>
                                    <a:pt x="14663" y="900"/>
                                  </a:cubicBezTo>
                                  <a:cubicBezTo>
                                    <a:pt x="14263" y="900"/>
                                    <a:pt x="13938" y="1050"/>
                                    <a:pt x="13813" y="1268"/>
                                  </a:cubicBezTo>
                                  <a:cubicBezTo>
                                    <a:pt x="13763" y="1260"/>
                                    <a:pt x="13713" y="1260"/>
                                    <a:pt x="13663" y="1260"/>
                                  </a:cubicBezTo>
                                  <a:cubicBezTo>
                                    <a:pt x="13300" y="1260"/>
                                    <a:pt x="13013" y="1425"/>
                                    <a:pt x="13000" y="1642"/>
                                  </a:cubicBezTo>
                                  <a:cubicBezTo>
                                    <a:pt x="12988" y="1642"/>
                                    <a:pt x="12963" y="1642"/>
                                    <a:pt x="12950" y="1642"/>
                                  </a:cubicBezTo>
                                  <a:cubicBezTo>
                                    <a:pt x="12750" y="1642"/>
                                    <a:pt x="12588" y="1732"/>
                                    <a:pt x="12550" y="1845"/>
                                  </a:cubicBezTo>
                                  <a:cubicBezTo>
                                    <a:pt x="12488" y="1822"/>
                                    <a:pt x="12425" y="1815"/>
                                    <a:pt x="12350" y="1815"/>
                                  </a:cubicBezTo>
                                  <a:cubicBezTo>
                                    <a:pt x="12125" y="1815"/>
                                    <a:pt x="11950" y="1920"/>
                                    <a:pt x="11950" y="2055"/>
                                  </a:cubicBezTo>
                                  <a:cubicBezTo>
                                    <a:pt x="11950" y="2190"/>
                                    <a:pt x="12125" y="2295"/>
                                    <a:pt x="12350" y="2295"/>
                                  </a:cubicBezTo>
                                  <a:cubicBezTo>
                                    <a:pt x="12438" y="2295"/>
                                    <a:pt x="12525" y="2280"/>
                                    <a:pt x="12588" y="2250"/>
                                  </a:cubicBezTo>
                                  <a:cubicBezTo>
                                    <a:pt x="12675" y="2362"/>
                                    <a:pt x="12863" y="2445"/>
                                    <a:pt x="13088" y="2445"/>
                                  </a:cubicBezTo>
                                  <a:cubicBezTo>
                                    <a:pt x="13200" y="2445"/>
                                    <a:pt x="13300" y="2422"/>
                                    <a:pt x="13388" y="2392"/>
                                  </a:cubicBezTo>
                                  <a:cubicBezTo>
                                    <a:pt x="13588" y="2475"/>
                                    <a:pt x="13925" y="2527"/>
                                    <a:pt x="14300" y="2527"/>
                                  </a:cubicBezTo>
                                  <a:cubicBezTo>
                                    <a:pt x="14525" y="2527"/>
                                    <a:pt x="14738" y="2505"/>
                                    <a:pt x="14900" y="2475"/>
                                  </a:cubicBezTo>
                                  <a:cubicBezTo>
                                    <a:pt x="15187" y="2610"/>
                                    <a:pt x="15713" y="2692"/>
                                    <a:pt x="16300" y="2692"/>
                                  </a:cubicBezTo>
                                  <a:cubicBezTo>
                                    <a:pt x="17000" y="2692"/>
                                    <a:pt x="17588" y="2573"/>
                                    <a:pt x="17838" y="2400"/>
                                  </a:cubicBezTo>
                                  <a:cubicBezTo>
                                    <a:pt x="17938" y="2407"/>
                                    <a:pt x="18025" y="2415"/>
                                    <a:pt x="18138" y="2415"/>
                                  </a:cubicBezTo>
                                  <a:cubicBezTo>
                                    <a:pt x="18625" y="2415"/>
                                    <a:pt x="19050" y="2325"/>
                                    <a:pt x="19200" y="2197"/>
                                  </a:cubicBezTo>
                                  <a:cubicBezTo>
                                    <a:pt x="19325" y="2220"/>
                                    <a:pt x="19463" y="2227"/>
                                    <a:pt x="19613" y="2227"/>
                                  </a:cubicBezTo>
                                  <a:cubicBezTo>
                                    <a:pt x="19938" y="2227"/>
                                    <a:pt x="20225" y="2167"/>
                                    <a:pt x="20350" y="2085"/>
                                  </a:cubicBezTo>
                                  <a:cubicBezTo>
                                    <a:pt x="20463" y="2115"/>
                                    <a:pt x="20600" y="2130"/>
                                    <a:pt x="20750" y="2130"/>
                                  </a:cubicBezTo>
                                  <a:cubicBezTo>
                                    <a:pt x="21000" y="2130"/>
                                    <a:pt x="21225" y="2085"/>
                                    <a:pt x="21313" y="2017"/>
                                  </a:cubicBezTo>
                                  <a:cubicBezTo>
                                    <a:pt x="21375" y="2047"/>
                                    <a:pt x="21475" y="2070"/>
                                    <a:pt x="21600" y="2077"/>
                                  </a:cubicBezTo>
                                  <a:lnTo>
                                    <a:pt x="21600" y="1507"/>
                                  </a:lnTo>
                                  <a:cubicBezTo>
                                    <a:pt x="21513" y="1462"/>
                                    <a:pt x="21425" y="1432"/>
                                    <a:pt x="21338" y="1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" name="図形"/>
                          <wps:cNvSpPr/>
                          <wps:spPr>
                            <a:xfrm>
                              <a:off x="2641600" y="1435099"/>
                              <a:ext cx="1548131" cy="18059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791" y="0"/>
                                  </a:moveTo>
                                  <a:cubicBezTo>
                                    <a:pt x="4501" y="0"/>
                                    <a:pt x="0" y="3357"/>
                                    <a:pt x="0" y="9023"/>
                                  </a:cubicBezTo>
                                  <a:cubicBezTo>
                                    <a:pt x="0" y="14582"/>
                                    <a:pt x="5670" y="15403"/>
                                    <a:pt x="6893" y="21600"/>
                                  </a:cubicBezTo>
                                  <a:lnTo>
                                    <a:pt x="8576" y="21600"/>
                                  </a:lnTo>
                                  <a:cubicBezTo>
                                    <a:pt x="7885" y="15403"/>
                                    <a:pt x="4660" y="13139"/>
                                    <a:pt x="4660" y="9023"/>
                                  </a:cubicBezTo>
                                  <a:cubicBezTo>
                                    <a:pt x="4642" y="3357"/>
                                    <a:pt x="7212" y="0"/>
                                    <a:pt x="10791" y="0"/>
                                  </a:cubicBezTo>
                                  <a:close/>
                                  <a:moveTo>
                                    <a:pt x="10791" y="0"/>
                                  </a:moveTo>
                                  <a:lnTo>
                                    <a:pt x="10791" y="0"/>
                                  </a:lnTo>
                                  <a:cubicBezTo>
                                    <a:pt x="10791" y="0"/>
                                    <a:pt x="10791" y="0"/>
                                    <a:pt x="10791" y="0"/>
                                  </a:cubicBezTo>
                                  <a:cubicBezTo>
                                    <a:pt x="9639" y="0"/>
                                    <a:pt x="8807" y="3357"/>
                                    <a:pt x="8807" y="9023"/>
                                  </a:cubicBezTo>
                                  <a:cubicBezTo>
                                    <a:pt x="8807" y="13139"/>
                                    <a:pt x="9852" y="15403"/>
                                    <a:pt x="10065" y="21600"/>
                                  </a:cubicBezTo>
                                  <a:lnTo>
                                    <a:pt x="11447" y="21600"/>
                                  </a:lnTo>
                                  <a:cubicBezTo>
                                    <a:pt x="11571" y="15767"/>
                                    <a:pt x="12758" y="13139"/>
                                    <a:pt x="12758" y="9023"/>
                                  </a:cubicBezTo>
                                  <a:cubicBezTo>
                                    <a:pt x="12776" y="3357"/>
                                    <a:pt x="11943" y="0"/>
                                    <a:pt x="10791" y="0"/>
                                  </a:cubicBezTo>
                                  <a:cubicBezTo>
                                    <a:pt x="14370" y="0"/>
                                    <a:pt x="16940" y="3357"/>
                                    <a:pt x="16940" y="9023"/>
                                  </a:cubicBezTo>
                                  <a:cubicBezTo>
                                    <a:pt x="16940" y="13139"/>
                                    <a:pt x="13254" y="15767"/>
                                    <a:pt x="12882" y="21600"/>
                                  </a:cubicBezTo>
                                  <a:lnTo>
                                    <a:pt x="14459" y="21600"/>
                                  </a:lnTo>
                                  <a:cubicBezTo>
                                    <a:pt x="15115" y="15767"/>
                                    <a:pt x="21600" y="14582"/>
                                    <a:pt x="21600" y="9023"/>
                                  </a:cubicBezTo>
                                  <a:cubicBezTo>
                                    <a:pt x="21582" y="3357"/>
                                    <a:pt x="17082" y="0"/>
                                    <a:pt x="1079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" name="図形"/>
                          <wps:cNvSpPr/>
                          <wps:spPr>
                            <a:xfrm>
                              <a:off x="3225800" y="3530600"/>
                              <a:ext cx="368300" cy="304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13" y="21600"/>
                                  </a:moveTo>
                                  <a:lnTo>
                                    <a:pt x="19887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" name="図形"/>
                          <wps:cNvSpPr/>
                          <wps:spPr>
                            <a:xfrm>
                              <a:off x="3314699" y="3555999"/>
                              <a:ext cx="265432" cy="219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57" y="21600"/>
                                  </a:moveTo>
                                  <a:lnTo>
                                    <a:pt x="19946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5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図形"/>
                          <wps:cNvSpPr/>
                          <wps:spPr>
                            <a:xfrm>
                              <a:off x="3225799" y="3238499"/>
                              <a:ext cx="353061" cy="2946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9968" y="0"/>
                                  </a:moveTo>
                                  <a:lnTo>
                                    <a:pt x="19424" y="4283"/>
                                  </a:lnTo>
                                  <a:lnTo>
                                    <a:pt x="2176" y="4283"/>
                                  </a:lnTo>
                                  <a:lnTo>
                                    <a:pt x="1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797" y="21600"/>
                                  </a:lnTo>
                                  <a:lnTo>
                                    <a:pt x="4429" y="21600"/>
                                  </a:lnTo>
                                  <a:lnTo>
                                    <a:pt x="2486" y="6703"/>
                                  </a:lnTo>
                                  <a:lnTo>
                                    <a:pt x="19114" y="6703"/>
                                  </a:lnTo>
                                  <a:lnTo>
                                    <a:pt x="17171" y="21600"/>
                                  </a:lnTo>
                                  <a:lnTo>
                                    <a:pt x="1880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" name="図形"/>
                          <wps:cNvSpPr/>
                          <wps:spPr>
                            <a:xfrm>
                              <a:off x="2793999" y="1435099"/>
                              <a:ext cx="1247141" cy="18059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9023"/>
                                  </a:moveTo>
                                  <a:cubicBezTo>
                                    <a:pt x="21600" y="3357"/>
                                    <a:pt x="17113" y="0"/>
                                    <a:pt x="10800" y="0"/>
                                  </a:cubicBezTo>
                                  <a:cubicBezTo>
                                    <a:pt x="4509" y="0"/>
                                    <a:pt x="0" y="3357"/>
                                    <a:pt x="0" y="9023"/>
                                  </a:cubicBezTo>
                                  <a:cubicBezTo>
                                    <a:pt x="0" y="13139"/>
                                    <a:pt x="5675" y="15403"/>
                                    <a:pt x="6885" y="21600"/>
                                  </a:cubicBezTo>
                                  <a:cubicBezTo>
                                    <a:pt x="8358" y="21600"/>
                                    <a:pt x="13264" y="21600"/>
                                    <a:pt x="14429" y="21600"/>
                                  </a:cubicBezTo>
                                  <a:cubicBezTo>
                                    <a:pt x="15111" y="15767"/>
                                    <a:pt x="21600" y="13139"/>
                                    <a:pt x="21600" y="90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" name="図形"/>
                          <wps:cNvSpPr/>
                          <wps:spPr>
                            <a:xfrm>
                              <a:off x="2971799" y="1435099"/>
                              <a:ext cx="880118" cy="18059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69" h="21600" extrusionOk="0">
                                  <a:moveTo>
                                    <a:pt x="0" y="9023"/>
                                  </a:moveTo>
                                  <a:cubicBezTo>
                                    <a:pt x="0" y="13139"/>
                                    <a:pt x="5665" y="15403"/>
                                    <a:pt x="6878" y="21600"/>
                                  </a:cubicBezTo>
                                  <a:lnTo>
                                    <a:pt x="9524" y="21600"/>
                                  </a:lnTo>
                                  <a:cubicBezTo>
                                    <a:pt x="9119" y="15403"/>
                                    <a:pt x="7314" y="13139"/>
                                    <a:pt x="7314" y="9023"/>
                                  </a:cubicBezTo>
                                  <a:cubicBezTo>
                                    <a:pt x="7314" y="3357"/>
                                    <a:pt x="8746" y="0"/>
                                    <a:pt x="10800" y="0"/>
                                  </a:cubicBezTo>
                                  <a:cubicBezTo>
                                    <a:pt x="10800" y="0"/>
                                    <a:pt x="10800" y="0"/>
                                    <a:pt x="10800" y="0"/>
                                  </a:cubicBezTo>
                                  <a:cubicBezTo>
                                    <a:pt x="4513" y="0"/>
                                    <a:pt x="0" y="3357"/>
                                    <a:pt x="0" y="9023"/>
                                  </a:cubicBez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12823" y="0"/>
                                    <a:pt x="14286" y="3357"/>
                                    <a:pt x="14286" y="9023"/>
                                  </a:cubicBezTo>
                                  <a:cubicBezTo>
                                    <a:pt x="14286" y="13139"/>
                                    <a:pt x="12201" y="15767"/>
                                    <a:pt x="11983" y="21600"/>
                                  </a:cubicBezTo>
                                  <a:lnTo>
                                    <a:pt x="14441" y="21600"/>
                                  </a:lnTo>
                                  <a:cubicBezTo>
                                    <a:pt x="15095" y="15767"/>
                                    <a:pt x="21569" y="13139"/>
                                    <a:pt x="21569" y="9023"/>
                                  </a:cubicBezTo>
                                  <a:cubicBezTo>
                                    <a:pt x="21600" y="3357"/>
                                    <a:pt x="17087" y="0"/>
                                    <a:pt x="108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" name="図形"/>
                          <wps:cNvSpPr/>
                          <wps:spPr>
                            <a:xfrm>
                              <a:off x="2311399" y="647700"/>
                              <a:ext cx="2200910" cy="34747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322" y="19524"/>
                                  </a:moveTo>
                                  <a:cubicBezTo>
                                    <a:pt x="5310" y="19524"/>
                                    <a:pt x="5297" y="19524"/>
                                    <a:pt x="5285" y="19532"/>
                                  </a:cubicBezTo>
                                  <a:cubicBezTo>
                                    <a:pt x="5260" y="19500"/>
                                    <a:pt x="5210" y="19484"/>
                                    <a:pt x="5160" y="19484"/>
                                  </a:cubicBezTo>
                                  <a:cubicBezTo>
                                    <a:pt x="5148" y="19484"/>
                                    <a:pt x="5135" y="19484"/>
                                    <a:pt x="5123" y="19492"/>
                                  </a:cubicBezTo>
                                  <a:cubicBezTo>
                                    <a:pt x="5098" y="19476"/>
                                    <a:pt x="5073" y="19461"/>
                                    <a:pt x="5035" y="19461"/>
                                  </a:cubicBezTo>
                                  <a:cubicBezTo>
                                    <a:pt x="5011" y="19421"/>
                                    <a:pt x="4948" y="19397"/>
                                    <a:pt x="4873" y="19397"/>
                                  </a:cubicBezTo>
                                  <a:cubicBezTo>
                                    <a:pt x="4848" y="19397"/>
                                    <a:pt x="4824" y="19397"/>
                                    <a:pt x="4811" y="19405"/>
                                  </a:cubicBezTo>
                                  <a:cubicBezTo>
                                    <a:pt x="4786" y="19382"/>
                                    <a:pt x="4749" y="19366"/>
                                    <a:pt x="4699" y="19366"/>
                                  </a:cubicBezTo>
                                  <a:cubicBezTo>
                                    <a:pt x="4699" y="19358"/>
                                    <a:pt x="4699" y="19350"/>
                                    <a:pt x="4699" y="19342"/>
                                  </a:cubicBezTo>
                                  <a:cubicBezTo>
                                    <a:pt x="4699" y="19342"/>
                                    <a:pt x="4699" y="19342"/>
                                    <a:pt x="4699" y="19342"/>
                                  </a:cubicBezTo>
                                  <a:cubicBezTo>
                                    <a:pt x="4674" y="19358"/>
                                    <a:pt x="4649" y="19366"/>
                                    <a:pt x="4624" y="19366"/>
                                  </a:cubicBezTo>
                                  <a:cubicBezTo>
                                    <a:pt x="4599" y="19366"/>
                                    <a:pt x="4587" y="19366"/>
                                    <a:pt x="4562" y="19358"/>
                                  </a:cubicBezTo>
                                  <a:cubicBezTo>
                                    <a:pt x="4562" y="19358"/>
                                    <a:pt x="4562" y="19366"/>
                                    <a:pt x="4562" y="19366"/>
                                  </a:cubicBezTo>
                                  <a:cubicBezTo>
                                    <a:pt x="4562" y="19405"/>
                                    <a:pt x="4524" y="19437"/>
                                    <a:pt x="4462" y="19445"/>
                                  </a:cubicBezTo>
                                  <a:cubicBezTo>
                                    <a:pt x="4450" y="19445"/>
                                    <a:pt x="4425" y="19445"/>
                                    <a:pt x="4412" y="19437"/>
                                  </a:cubicBezTo>
                                  <a:cubicBezTo>
                                    <a:pt x="4400" y="19547"/>
                                    <a:pt x="4263" y="19634"/>
                                    <a:pt x="4076" y="19634"/>
                                  </a:cubicBezTo>
                                  <a:cubicBezTo>
                                    <a:pt x="3976" y="19634"/>
                                    <a:pt x="3889" y="19611"/>
                                    <a:pt x="3826" y="19563"/>
                                  </a:cubicBezTo>
                                  <a:cubicBezTo>
                                    <a:pt x="3802" y="19603"/>
                                    <a:pt x="3727" y="19634"/>
                                    <a:pt x="3652" y="19634"/>
                                  </a:cubicBezTo>
                                  <a:cubicBezTo>
                                    <a:pt x="3602" y="19634"/>
                                    <a:pt x="3552" y="19618"/>
                                    <a:pt x="3527" y="19603"/>
                                  </a:cubicBezTo>
                                  <a:cubicBezTo>
                                    <a:pt x="3477" y="19674"/>
                                    <a:pt x="3365" y="19721"/>
                                    <a:pt x="3228" y="19721"/>
                                  </a:cubicBezTo>
                                  <a:cubicBezTo>
                                    <a:pt x="3091" y="19721"/>
                                    <a:pt x="2979" y="19674"/>
                                    <a:pt x="2929" y="19603"/>
                                  </a:cubicBezTo>
                                  <a:cubicBezTo>
                                    <a:pt x="2904" y="19611"/>
                                    <a:pt x="2879" y="19618"/>
                                    <a:pt x="2854" y="19618"/>
                                  </a:cubicBezTo>
                                  <a:cubicBezTo>
                                    <a:pt x="2779" y="19626"/>
                                    <a:pt x="2705" y="19595"/>
                                    <a:pt x="2667" y="19547"/>
                                  </a:cubicBezTo>
                                  <a:cubicBezTo>
                                    <a:pt x="2642" y="19555"/>
                                    <a:pt x="2605" y="19555"/>
                                    <a:pt x="2580" y="19555"/>
                                  </a:cubicBezTo>
                                  <a:cubicBezTo>
                                    <a:pt x="2530" y="19555"/>
                                    <a:pt x="2493" y="19547"/>
                                    <a:pt x="2443" y="19532"/>
                                  </a:cubicBezTo>
                                  <a:cubicBezTo>
                                    <a:pt x="2418" y="19539"/>
                                    <a:pt x="2393" y="19563"/>
                                    <a:pt x="2381" y="19587"/>
                                  </a:cubicBezTo>
                                  <a:cubicBezTo>
                                    <a:pt x="2368" y="19579"/>
                                    <a:pt x="2343" y="19579"/>
                                    <a:pt x="2318" y="19579"/>
                                  </a:cubicBezTo>
                                  <a:cubicBezTo>
                                    <a:pt x="2256" y="19579"/>
                                    <a:pt x="2194" y="19611"/>
                                    <a:pt x="2194" y="19658"/>
                                  </a:cubicBezTo>
                                  <a:cubicBezTo>
                                    <a:pt x="2194" y="19705"/>
                                    <a:pt x="2244" y="19737"/>
                                    <a:pt x="2318" y="19737"/>
                                  </a:cubicBezTo>
                                  <a:cubicBezTo>
                                    <a:pt x="2343" y="19737"/>
                                    <a:pt x="2368" y="19729"/>
                                    <a:pt x="2393" y="19721"/>
                                  </a:cubicBezTo>
                                  <a:cubicBezTo>
                                    <a:pt x="2418" y="19761"/>
                                    <a:pt x="2480" y="19784"/>
                                    <a:pt x="2543" y="19784"/>
                                  </a:cubicBezTo>
                                  <a:cubicBezTo>
                                    <a:pt x="2580" y="19784"/>
                                    <a:pt x="2605" y="19776"/>
                                    <a:pt x="2630" y="19768"/>
                                  </a:cubicBezTo>
                                  <a:cubicBezTo>
                                    <a:pt x="2692" y="19792"/>
                                    <a:pt x="2792" y="19808"/>
                                    <a:pt x="2904" y="19808"/>
                                  </a:cubicBezTo>
                                  <a:cubicBezTo>
                                    <a:pt x="2966" y="19808"/>
                                    <a:pt x="3029" y="19800"/>
                                    <a:pt x="3091" y="19792"/>
                                  </a:cubicBezTo>
                                  <a:cubicBezTo>
                                    <a:pt x="3178" y="19832"/>
                                    <a:pt x="3328" y="19863"/>
                                    <a:pt x="3515" y="19863"/>
                                  </a:cubicBezTo>
                                  <a:cubicBezTo>
                                    <a:pt x="3727" y="19863"/>
                                    <a:pt x="3901" y="19824"/>
                                    <a:pt x="3976" y="19768"/>
                                  </a:cubicBezTo>
                                  <a:cubicBezTo>
                                    <a:pt x="4001" y="19768"/>
                                    <a:pt x="4038" y="19768"/>
                                    <a:pt x="4063" y="19768"/>
                                  </a:cubicBezTo>
                                  <a:cubicBezTo>
                                    <a:pt x="4213" y="19768"/>
                                    <a:pt x="4337" y="19737"/>
                                    <a:pt x="4375" y="19697"/>
                                  </a:cubicBezTo>
                                  <a:cubicBezTo>
                                    <a:pt x="4412" y="19705"/>
                                    <a:pt x="4450" y="19705"/>
                                    <a:pt x="4499" y="19705"/>
                                  </a:cubicBezTo>
                                  <a:cubicBezTo>
                                    <a:pt x="4599" y="19705"/>
                                    <a:pt x="4686" y="19689"/>
                                    <a:pt x="4724" y="19658"/>
                                  </a:cubicBezTo>
                                  <a:cubicBezTo>
                                    <a:pt x="4761" y="19666"/>
                                    <a:pt x="4799" y="19674"/>
                                    <a:pt x="4848" y="19674"/>
                                  </a:cubicBezTo>
                                  <a:cubicBezTo>
                                    <a:pt x="4923" y="19674"/>
                                    <a:pt x="4986" y="19658"/>
                                    <a:pt x="5023" y="19642"/>
                                  </a:cubicBezTo>
                                  <a:cubicBezTo>
                                    <a:pt x="5048" y="19658"/>
                                    <a:pt x="5085" y="19666"/>
                                    <a:pt x="5148" y="19666"/>
                                  </a:cubicBezTo>
                                  <a:cubicBezTo>
                                    <a:pt x="5160" y="19666"/>
                                    <a:pt x="5173" y="19666"/>
                                    <a:pt x="5185" y="19666"/>
                                  </a:cubicBezTo>
                                  <a:cubicBezTo>
                                    <a:pt x="5185" y="19666"/>
                                    <a:pt x="5197" y="19666"/>
                                    <a:pt x="5197" y="19666"/>
                                  </a:cubicBezTo>
                                  <a:cubicBezTo>
                                    <a:pt x="5235" y="19658"/>
                                    <a:pt x="5260" y="19650"/>
                                    <a:pt x="5272" y="19642"/>
                                  </a:cubicBezTo>
                                  <a:cubicBezTo>
                                    <a:pt x="5285" y="19650"/>
                                    <a:pt x="5310" y="19658"/>
                                    <a:pt x="5335" y="19658"/>
                                  </a:cubicBezTo>
                                  <a:cubicBezTo>
                                    <a:pt x="5384" y="19658"/>
                                    <a:pt x="5434" y="19634"/>
                                    <a:pt x="5434" y="19595"/>
                                  </a:cubicBezTo>
                                  <a:cubicBezTo>
                                    <a:pt x="5422" y="19547"/>
                                    <a:pt x="5384" y="19524"/>
                                    <a:pt x="5322" y="19524"/>
                                  </a:cubicBezTo>
                                  <a:close/>
                                  <a:moveTo>
                                    <a:pt x="7815" y="2518"/>
                                  </a:moveTo>
                                  <a:cubicBezTo>
                                    <a:pt x="7777" y="2518"/>
                                    <a:pt x="7740" y="2526"/>
                                    <a:pt x="7715" y="2534"/>
                                  </a:cubicBezTo>
                                  <a:cubicBezTo>
                                    <a:pt x="7653" y="2447"/>
                                    <a:pt x="7503" y="2384"/>
                                    <a:pt x="7341" y="2384"/>
                                  </a:cubicBezTo>
                                  <a:cubicBezTo>
                                    <a:pt x="7304" y="2384"/>
                                    <a:pt x="7254" y="2392"/>
                                    <a:pt x="7217" y="2400"/>
                                  </a:cubicBezTo>
                                  <a:cubicBezTo>
                                    <a:pt x="7154" y="2353"/>
                                    <a:pt x="7080" y="2321"/>
                                    <a:pt x="6980" y="2305"/>
                                  </a:cubicBezTo>
                                  <a:cubicBezTo>
                                    <a:pt x="6893" y="2203"/>
                                    <a:pt x="6718" y="2124"/>
                                    <a:pt x="6519" y="2124"/>
                                  </a:cubicBezTo>
                                  <a:cubicBezTo>
                                    <a:pt x="6444" y="2124"/>
                                    <a:pt x="6382" y="2132"/>
                                    <a:pt x="6319" y="2147"/>
                                  </a:cubicBezTo>
                                  <a:cubicBezTo>
                                    <a:pt x="6244" y="2084"/>
                                    <a:pt x="6132" y="2037"/>
                                    <a:pt x="5995" y="2037"/>
                                  </a:cubicBezTo>
                                  <a:cubicBezTo>
                                    <a:pt x="5995" y="2021"/>
                                    <a:pt x="6008" y="1997"/>
                                    <a:pt x="6008" y="1974"/>
                                  </a:cubicBezTo>
                                  <a:cubicBezTo>
                                    <a:pt x="6008" y="1974"/>
                                    <a:pt x="6008" y="1974"/>
                                    <a:pt x="6008" y="1974"/>
                                  </a:cubicBezTo>
                                  <a:cubicBezTo>
                                    <a:pt x="5945" y="2005"/>
                                    <a:pt x="5871" y="2037"/>
                                    <a:pt x="5771" y="2037"/>
                                  </a:cubicBezTo>
                                  <a:cubicBezTo>
                                    <a:pt x="5708" y="2037"/>
                                    <a:pt x="5646" y="2037"/>
                                    <a:pt x="5596" y="2021"/>
                                  </a:cubicBezTo>
                                  <a:cubicBezTo>
                                    <a:pt x="5596" y="2029"/>
                                    <a:pt x="5609" y="2037"/>
                                    <a:pt x="5609" y="2045"/>
                                  </a:cubicBezTo>
                                  <a:cubicBezTo>
                                    <a:pt x="5621" y="2155"/>
                                    <a:pt x="5497" y="2258"/>
                                    <a:pt x="5322" y="2266"/>
                                  </a:cubicBezTo>
                                  <a:cubicBezTo>
                                    <a:pt x="5272" y="2266"/>
                                    <a:pt x="5222" y="2266"/>
                                    <a:pt x="5173" y="2250"/>
                                  </a:cubicBezTo>
                                  <a:cubicBezTo>
                                    <a:pt x="5148" y="2566"/>
                                    <a:pt x="4724" y="2826"/>
                                    <a:pt x="4213" y="2826"/>
                                  </a:cubicBezTo>
                                  <a:cubicBezTo>
                                    <a:pt x="3926" y="2826"/>
                                    <a:pt x="3664" y="2747"/>
                                    <a:pt x="3490" y="2621"/>
                                  </a:cubicBezTo>
                                  <a:cubicBezTo>
                                    <a:pt x="3403" y="2739"/>
                                    <a:pt x="3216" y="2826"/>
                                    <a:pt x="2991" y="2826"/>
                                  </a:cubicBezTo>
                                  <a:cubicBezTo>
                                    <a:pt x="2842" y="2826"/>
                                    <a:pt x="2717" y="2787"/>
                                    <a:pt x="2617" y="2732"/>
                                  </a:cubicBezTo>
                                  <a:cubicBezTo>
                                    <a:pt x="2455" y="2937"/>
                                    <a:pt x="2131" y="3079"/>
                                    <a:pt x="1757" y="3079"/>
                                  </a:cubicBezTo>
                                  <a:cubicBezTo>
                                    <a:pt x="1371" y="3079"/>
                                    <a:pt x="1035" y="2937"/>
                                    <a:pt x="872" y="2732"/>
                                  </a:cubicBezTo>
                                  <a:cubicBezTo>
                                    <a:pt x="810" y="2755"/>
                                    <a:pt x="735" y="2771"/>
                                    <a:pt x="661" y="2771"/>
                                  </a:cubicBezTo>
                                  <a:cubicBezTo>
                                    <a:pt x="424" y="2787"/>
                                    <a:pt x="212" y="2700"/>
                                    <a:pt x="137" y="2566"/>
                                  </a:cubicBezTo>
                                  <a:cubicBezTo>
                                    <a:pt x="87" y="2574"/>
                                    <a:pt x="50" y="2582"/>
                                    <a:pt x="0" y="2589"/>
                                  </a:cubicBezTo>
                                  <a:lnTo>
                                    <a:pt x="0" y="3197"/>
                                  </a:lnTo>
                                  <a:cubicBezTo>
                                    <a:pt x="12" y="3189"/>
                                    <a:pt x="37" y="3189"/>
                                    <a:pt x="50" y="3182"/>
                                  </a:cubicBezTo>
                                  <a:cubicBezTo>
                                    <a:pt x="224" y="3261"/>
                                    <a:pt x="511" y="3308"/>
                                    <a:pt x="848" y="3308"/>
                                  </a:cubicBezTo>
                                  <a:cubicBezTo>
                                    <a:pt x="1047" y="3308"/>
                                    <a:pt x="1221" y="3292"/>
                                    <a:pt x="1371" y="3261"/>
                                  </a:cubicBezTo>
                                  <a:cubicBezTo>
                                    <a:pt x="1620" y="3379"/>
                                    <a:pt x="2081" y="3466"/>
                                    <a:pt x="2592" y="3466"/>
                                  </a:cubicBezTo>
                                  <a:cubicBezTo>
                                    <a:pt x="3203" y="3466"/>
                                    <a:pt x="3714" y="3355"/>
                                    <a:pt x="3926" y="3197"/>
                                  </a:cubicBezTo>
                                  <a:cubicBezTo>
                                    <a:pt x="4013" y="3205"/>
                                    <a:pt x="4101" y="3205"/>
                                    <a:pt x="4188" y="3205"/>
                                  </a:cubicBezTo>
                                  <a:cubicBezTo>
                                    <a:pt x="4612" y="3205"/>
                                    <a:pt x="4986" y="3118"/>
                                    <a:pt x="5110" y="3000"/>
                                  </a:cubicBezTo>
                                  <a:cubicBezTo>
                                    <a:pt x="5210" y="3016"/>
                                    <a:pt x="5335" y="3032"/>
                                    <a:pt x="5472" y="3032"/>
                                  </a:cubicBezTo>
                                  <a:cubicBezTo>
                                    <a:pt x="5758" y="3032"/>
                                    <a:pt x="6008" y="2976"/>
                                    <a:pt x="6107" y="2905"/>
                                  </a:cubicBezTo>
                                  <a:cubicBezTo>
                                    <a:pt x="6195" y="2929"/>
                                    <a:pt x="6319" y="2945"/>
                                    <a:pt x="6456" y="2945"/>
                                  </a:cubicBezTo>
                                  <a:cubicBezTo>
                                    <a:pt x="6681" y="2945"/>
                                    <a:pt x="6868" y="2905"/>
                                    <a:pt x="6942" y="2842"/>
                                  </a:cubicBezTo>
                                  <a:cubicBezTo>
                                    <a:pt x="7005" y="2882"/>
                                    <a:pt x="7142" y="2905"/>
                                    <a:pt x="7291" y="2905"/>
                                  </a:cubicBezTo>
                                  <a:cubicBezTo>
                                    <a:pt x="7329" y="2905"/>
                                    <a:pt x="7366" y="2905"/>
                                    <a:pt x="7404" y="2897"/>
                                  </a:cubicBezTo>
                                  <a:cubicBezTo>
                                    <a:pt x="7416" y="2897"/>
                                    <a:pt x="7429" y="2897"/>
                                    <a:pt x="7441" y="2889"/>
                                  </a:cubicBezTo>
                                  <a:cubicBezTo>
                                    <a:pt x="7541" y="2874"/>
                                    <a:pt x="7615" y="2850"/>
                                    <a:pt x="7653" y="2818"/>
                                  </a:cubicBezTo>
                                  <a:cubicBezTo>
                                    <a:pt x="7703" y="2842"/>
                                    <a:pt x="7753" y="2858"/>
                                    <a:pt x="7815" y="2858"/>
                                  </a:cubicBezTo>
                                  <a:cubicBezTo>
                                    <a:pt x="7964" y="2858"/>
                                    <a:pt x="8089" y="2779"/>
                                    <a:pt x="8089" y="2684"/>
                                  </a:cubicBezTo>
                                  <a:cubicBezTo>
                                    <a:pt x="8089" y="2589"/>
                                    <a:pt x="7964" y="2518"/>
                                    <a:pt x="7815" y="2518"/>
                                  </a:cubicBezTo>
                                  <a:close/>
                                  <a:moveTo>
                                    <a:pt x="20366" y="21063"/>
                                  </a:moveTo>
                                  <a:cubicBezTo>
                                    <a:pt x="20341" y="21063"/>
                                    <a:pt x="20329" y="21063"/>
                                    <a:pt x="20304" y="21071"/>
                                  </a:cubicBezTo>
                                  <a:cubicBezTo>
                                    <a:pt x="20266" y="21024"/>
                                    <a:pt x="20179" y="20984"/>
                                    <a:pt x="20092" y="20984"/>
                                  </a:cubicBezTo>
                                  <a:cubicBezTo>
                                    <a:pt x="20067" y="20984"/>
                                    <a:pt x="20042" y="20984"/>
                                    <a:pt x="20017" y="20992"/>
                                  </a:cubicBezTo>
                                  <a:cubicBezTo>
                                    <a:pt x="19980" y="20968"/>
                                    <a:pt x="19930" y="20945"/>
                                    <a:pt x="19880" y="20937"/>
                                  </a:cubicBezTo>
                                  <a:cubicBezTo>
                                    <a:pt x="19830" y="20874"/>
                                    <a:pt x="19730" y="20834"/>
                                    <a:pt x="19618" y="20834"/>
                                  </a:cubicBezTo>
                                  <a:cubicBezTo>
                                    <a:pt x="19581" y="20834"/>
                                    <a:pt x="19543" y="20842"/>
                                    <a:pt x="19506" y="20850"/>
                                  </a:cubicBezTo>
                                  <a:cubicBezTo>
                                    <a:pt x="19469" y="20811"/>
                                    <a:pt x="19394" y="20787"/>
                                    <a:pt x="19319" y="20787"/>
                                  </a:cubicBezTo>
                                  <a:cubicBezTo>
                                    <a:pt x="19319" y="20779"/>
                                    <a:pt x="19319" y="20763"/>
                                    <a:pt x="19319" y="20755"/>
                                  </a:cubicBezTo>
                                  <a:cubicBezTo>
                                    <a:pt x="19319" y="20755"/>
                                    <a:pt x="19319" y="20755"/>
                                    <a:pt x="19319" y="20755"/>
                                  </a:cubicBezTo>
                                  <a:cubicBezTo>
                                    <a:pt x="19282" y="20779"/>
                                    <a:pt x="19232" y="20787"/>
                                    <a:pt x="19182" y="20795"/>
                                  </a:cubicBezTo>
                                  <a:cubicBezTo>
                                    <a:pt x="19145" y="20795"/>
                                    <a:pt x="19107" y="20795"/>
                                    <a:pt x="19082" y="20787"/>
                                  </a:cubicBezTo>
                                  <a:cubicBezTo>
                                    <a:pt x="19082" y="20795"/>
                                    <a:pt x="19082" y="20795"/>
                                    <a:pt x="19082" y="20803"/>
                                  </a:cubicBezTo>
                                  <a:cubicBezTo>
                                    <a:pt x="19095" y="20866"/>
                                    <a:pt x="19020" y="20929"/>
                                    <a:pt x="18920" y="20929"/>
                                  </a:cubicBezTo>
                                  <a:cubicBezTo>
                                    <a:pt x="18895" y="20929"/>
                                    <a:pt x="18858" y="20929"/>
                                    <a:pt x="18833" y="20921"/>
                                  </a:cubicBezTo>
                                  <a:cubicBezTo>
                                    <a:pt x="18821" y="21111"/>
                                    <a:pt x="18571" y="21253"/>
                                    <a:pt x="18272" y="21253"/>
                                  </a:cubicBezTo>
                                  <a:cubicBezTo>
                                    <a:pt x="18098" y="21253"/>
                                    <a:pt x="17948" y="21205"/>
                                    <a:pt x="17848" y="21134"/>
                                  </a:cubicBezTo>
                                  <a:cubicBezTo>
                                    <a:pt x="17799" y="21205"/>
                                    <a:pt x="17686" y="21253"/>
                                    <a:pt x="17562" y="21253"/>
                                  </a:cubicBezTo>
                                  <a:cubicBezTo>
                                    <a:pt x="17474" y="21253"/>
                                    <a:pt x="17400" y="21229"/>
                                    <a:pt x="17350" y="21197"/>
                                  </a:cubicBezTo>
                                  <a:cubicBezTo>
                                    <a:pt x="17263" y="21316"/>
                                    <a:pt x="17063" y="21395"/>
                                    <a:pt x="16851" y="21395"/>
                                  </a:cubicBezTo>
                                  <a:cubicBezTo>
                                    <a:pt x="16627" y="21395"/>
                                    <a:pt x="16427" y="21316"/>
                                    <a:pt x="16340" y="21189"/>
                                  </a:cubicBezTo>
                                  <a:cubicBezTo>
                                    <a:pt x="16303" y="21205"/>
                                    <a:pt x="16265" y="21213"/>
                                    <a:pt x="16216" y="21213"/>
                                  </a:cubicBezTo>
                                  <a:cubicBezTo>
                                    <a:pt x="16078" y="21221"/>
                                    <a:pt x="15954" y="21174"/>
                                    <a:pt x="15904" y="21095"/>
                                  </a:cubicBezTo>
                                  <a:cubicBezTo>
                                    <a:pt x="15854" y="21103"/>
                                    <a:pt x="15804" y="21111"/>
                                    <a:pt x="15754" y="21111"/>
                                  </a:cubicBezTo>
                                  <a:cubicBezTo>
                                    <a:pt x="15667" y="21111"/>
                                    <a:pt x="15592" y="21095"/>
                                    <a:pt x="15530" y="21071"/>
                                  </a:cubicBezTo>
                                  <a:cubicBezTo>
                                    <a:pt x="15480" y="21087"/>
                                    <a:pt x="15443" y="21118"/>
                                    <a:pt x="15430" y="21158"/>
                                  </a:cubicBezTo>
                                  <a:cubicBezTo>
                                    <a:pt x="15405" y="21150"/>
                                    <a:pt x="15368" y="21142"/>
                                    <a:pt x="15331" y="21142"/>
                                  </a:cubicBezTo>
                                  <a:cubicBezTo>
                                    <a:pt x="15218" y="21142"/>
                                    <a:pt x="15131" y="21197"/>
                                    <a:pt x="15131" y="21268"/>
                                  </a:cubicBezTo>
                                  <a:cubicBezTo>
                                    <a:pt x="15131" y="21339"/>
                                    <a:pt x="15218" y="21395"/>
                                    <a:pt x="15331" y="21395"/>
                                  </a:cubicBezTo>
                                  <a:cubicBezTo>
                                    <a:pt x="15380" y="21395"/>
                                    <a:pt x="15418" y="21387"/>
                                    <a:pt x="15455" y="21371"/>
                                  </a:cubicBezTo>
                                  <a:cubicBezTo>
                                    <a:pt x="15493" y="21434"/>
                                    <a:pt x="15592" y="21474"/>
                                    <a:pt x="15705" y="21474"/>
                                  </a:cubicBezTo>
                                  <a:cubicBezTo>
                                    <a:pt x="15754" y="21474"/>
                                    <a:pt x="15817" y="21466"/>
                                    <a:pt x="15854" y="21442"/>
                                  </a:cubicBezTo>
                                  <a:cubicBezTo>
                                    <a:pt x="15954" y="21489"/>
                                    <a:pt x="16128" y="21513"/>
                                    <a:pt x="16315" y="21513"/>
                                  </a:cubicBezTo>
                                  <a:cubicBezTo>
                                    <a:pt x="16427" y="21513"/>
                                    <a:pt x="16540" y="21505"/>
                                    <a:pt x="16627" y="21482"/>
                                  </a:cubicBezTo>
                                  <a:cubicBezTo>
                                    <a:pt x="16776" y="21553"/>
                                    <a:pt x="17038" y="21600"/>
                                    <a:pt x="17337" y="21600"/>
                                  </a:cubicBezTo>
                                  <a:cubicBezTo>
                                    <a:pt x="17686" y="21600"/>
                                    <a:pt x="17985" y="21537"/>
                                    <a:pt x="18110" y="21442"/>
                                  </a:cubicBezTo>
                                  <a:cubicBezTo>
                                    <a:pt x="18160" y="21442"/>
                                    <a:pt x="18210" y="21450"/>
                                    <a:pt x="18260" y="21450"/>
                                  </a:cubicBezTo>
                                  <a:cubicBezTo>
                                    <a:pt x="18509" y="21450"/>
                                    <a:pt x="18721" y="21403"/>
                                    <a:pt x="18796" y="21332"/>
                                  </a:cubicBezTo>
                                  <a:cubicBezTo>
                                    <a:pt x="18858" y="21339"/>
                                    <a:pt x="18920" y="21347"/>
                                    <a:pt x="19008" y="21347"/>
                                  </a:cubicBezTo>
                                  <a:cubicBezTo>
                                    <a:pt x="19170" y="21347"/>
                                    <a:pt x="19319" y="21316"/>
                                    <a:pt x="19381" y="21268"/>
                                  </a:cubicBezTo>
                                  <a:cubicBezTo>
                                    <a:pt x="19431" y="21284"/>
                                    <a:pt x="19506" y="21292"/>
                                    <a:pt x="19581" y="21292"/>
                                  </a:cubicBezTo>
                                  <a:cubicBezTo>
                                    <a:pt x="19705" y="21292"/>
                                    <a:pt x="19818" y="21268"/>
                                    <a:pt x="19868" y="21229"/>
                                  </a:cubicBezTo>
                                  <a:cubicBezTo>
                                    <a:pt x="19905" y="21253"/>
                                    <a:pt x="19980" y="21268"/>
                                    <a:pt x="20067" y="21261"/>
                                  </a:cubicBezTo>
                                  <a:cubicBezTo>
                                    <a:pt x="20092" y="21261"/>
                                    <a:pt x="20117" y="21261"/>
                                    <a:pt x="20129" y="21261"/>
                                  </a:cubicBezTo>
                                  <a:cubicBezTo>
                                    <a:pt x="20142" y="21261"/>
                                    <a:pt x="20142" y="21261"/>
                                    <a:pt x="20154" y="21261"/>
                                  </a:cubicBezTo>
                                  <a:cubicBezTo>
                                    <a:pt x="20204" y="21253"/>
                                    <a:pt x="20254" y="21237"/>
                                    <a:pt x="20279" y="21221"/>
                                  </a:cubicBezTo>
                                  <a:cubicBezTo>
                                    <a:pt x="20304" y="21237"/>
                                    <a:pt x="20341" y="21245"/>
                                    <a:pt x="20379" y="21245"/>
                                  </a:cubicBezTo>
                                  <a:cubicBezTo>
                                    <a:pt x="20466" y="21245"/>
                                    <a:pt x="20541" y="21197"/>
                                    <a:pt x="20541" y="21142"/>
                                  </a:cubicBezTo>
                                  <a:cubicBezTo>
                                    <a:pt x="20528" y="21111"/>
                                    <a:pt x="20453" y="21063"/>
                                    <a:pt x="20366" y="21063"/>
                                  </a:cubicBezTo>
                                  <a:close/>
                                  <a:moveTo>
                                    <a:pt x="21301" y="371"/>
                                  </a:moveTo>
                                  <a:cubicBezTo>
                                    <a:pt x="21201" y="253"/>
                                    <a:pt x="21002" y="166"/>
                                    <a:pt x="20777" y="166"/>
                                  </a:cubicBezTo>
                                  <a:cubicBezTo>
                                    <a:pt x="20703" y="166"/>
                                    <a:pt x="20615" y="174"/>
                                    <a:pt x="20553" y="197"/>
                                  </a:cubicBezTo>
                                  <a:cubicBezTo>
                                    <a:pt x="20466" y="118"/>
                                    <a:pt x="20329" y="71"/>
                                    <a:pt x="20179" y="71"/>
                                  </a:cubicBezTo>
                                  <a:cubicBezTo>
                                    <a:pt x="20179" y="47"/>
                                    <a:pt x="20192" y="24"/>
                                    <a:pt x="20192" y="0"/>
                                  </a:cubicBezTo>
                                  <a:lnTo>
                                    <a:pt x="20192" y="0"/>
                                  </a:lnTo>
                                  <a:cubicBezTo>
                                    <a:pt x="20117" y="39"/>
                                    <a:pt x="20030" y="71"/>
                                    <a:pt x="19930" y="71"/>
                                  </a:cubicBezTo>
                                  <a:cubicBezTo>
                                    <a:pt x="19855" y="79"/>
                                    <a:pt x="19793" y="71"/>
                                    <a:pt x="19730" y="55"/>
                                  </a:cubicBezTo>
                                  <a:cubicBezTo>
                                    <a:pt x="19730" y="63"/>
                                    <a:pt x="19743" y="71"/>
                                    <a:pt x="19743" y="79"/>
                                  </a:cubicBezTo>
                                  <a:cubicBezTo>
                                    <a:pt x="19768" y="205"/>
                                    <a:pt x="19618" y="324"/>
                                    <a:pt x="19419" y="332"/>
                                  </a:cubicBezTo>
                                  <a:cubicBezTo>
                                    <a:pt x="19356" y="339"/>
                                    <a:pt x="19294" y="332"/>
                                    <a:pt x="19244" y="316"/>
                                  </a:cubicBezTo>
                                  <a:cubicBezTo>
                                    <a:pt x="19207" y="679"/>
                                    <a:pt x="18733" y="971"/>
                                    <a:pt x="18147" y="971"/>
                                  </a:cubicBezTo>
                                  <a:cubicBezTo>
                                    <a:pt x="17811" y="971"/>
                                    <a:pt x="17524" y="884"/>
                                    <a:pt x="17312" y="734"/>
                                  </a:cubicBezTo>
                                  <a:cubicBezTo>
                                    <a:pt x="17213" y="876"/>
                                    <a:pt x="17001" y="971"/>
                                    <a:pt x="16752" y="971"/>
                                  </a:cubicBezTo>
                                  <a:cubicBezTo>
                                    <a:pt x="16590" y="971"/>
                                    <a:pt x="16440" y="932"/>
                                    <a:pt x="16328" y="861"/>
                                  </a:cubicBezTo>
                                  <a:cubicBezTo>
                                    <a:pt x="16153" y="1089"/>
                                    <a:pt x="15779" y="1255"/>
                                    <a:pt x="15343" y="1255"/>
                                  </a:cubicBezTo>
                                  <a:cubicBezTo>
                                    <a:pt x="14894" y="1255"/>
                                    <a:pt x="14520" y="1089"/>
                                    <a:pt x="14334" y="853"/>
                                  </a:cubicBezTo>
                                  <a:cubicBezTo>
                                    <a:pt x="14259" y="876"/>
                                    <a:pt x="14184" y="900"/>
                                    <a:pt x="14097" y="900"/>
                                  </a:cubicBezTo>
                                  <a:cubicBezTo>
                                    <a:pt x="13835" y="916"/>
                                    <a:pt x="13586" y="813"/>
                                    <a:pt x="13498" y="663"/>
                                  </a:cubicBezTo>
                                  <a:cubicBezTo>
                                    <a:pt x="13399" y="687"/>
                                    <a:pt x="13299" y="695"/>
                                    <a:pt x="13199" y="695"/>
                                  </a:cubicBezTo>
                                  <a:cubicBezTo>
                                    <a:pt x="13037" y="695"/>
                                    <a:pt x="12888" y="671"/>
                                    <a:pt x="12763" y="624"/>
                                  </a:cubicBezTo>
                                  <a:cubicBezTo>
                                    <a:pt x="12663" y="663"/>
                                    <a:pt x="12601" y="726"/>
                                    <a:pt x="12576" y="797"/>
                                  </a:cubicBezTo>
                                  <a:cubicBezTo>
                                    <a:pt x="12514" y="774"/>
                                    <a:pt x="12451" y="766"/>
                                    <a:pt x="12377" y="766"/>
                                  </a:cubicBezTo>
                                  <a:cubicBezTo>
                                    <a:pt x="12152" y="766"/>
                                    <a:pt x="11978" y="876"/>
                                    <a:pt x="11978" y="1018"/>
                                  </a:cubicBezTo>
                                  <a:cubicBezTo>
                                    <a:pt x="11978" y="1161"/>
                                    <a:pt x="12152" y="1271"/>
                                    <a:pt x="12377" y="1271"/>
                                  </a:cubicBezTo>
                                  <a:cubicBezTo>
                                    <a:pt x="12464" y="1271"/>
                                    <a:pt x="12551" y="1255"/>
                                    <a:pt x="12614" y="1224"/>
                                  </a:cubicBezTo>
                                  <a:cubicBezTo>
                                    <a:pt x="12701" y="1342"/>
                                    <a:pt x="12888" y="1429"/>
                                    <a:pt x="13112" y="1429"/>
                                  </a:cubicBezTo>
                                  <a:cubicBezTo>
                                    <a:pt x="13224" y="1429"/>
                                    <a:pt x="13324" y="1405"/>
                                    <a:pt x="13411" y="1374"/>
                                  </a:cubicBezTo>
                                  <a:cubicBezTo>
                                    <a:pt x="13611" y="1461"/>
                                    <a:pt x="13947" y="1516"/>
                                    <a:pt x="14321" y="1516"/>
                                  </a:cubicBezTo>
                                  <a:cubicBezTo>
                                    <a:pt x="14545" y="1516"/>
                                    <a:pt x="14757" y="1492"/>
                                    <a:pt x="14919" y="1461"/>
                                  </a:cubicBezTo>
                                  <a:cubicBezTo>
                                    <a:pt x="15206" y="1603"/>
                                    <a:pt x="15729" y="1689"/>
                                    <a:pt x="16315" y="1689"/>
                                  </a:cubicBezTo>
                                  <a:cubicBezTo>
                                    <a:pt x="17013" y="1689"/>
                                    <a:pt x="17599" y="1563"/>
                                    <a:pt x="17848" y="1382"/>
                                  </a:cubicBezTo>
                                  <a:cubicBezTo>
                                    <a:pt x="17948" y="1389"/>
                                    <a:pt x="18035" y="1397"/>
                                    <a:pt x="18147" y="1397"/>
                                  </a:cubicBezTo>
                                  <a:cubicBezTo>
                                    <a:pt x="18634" y="1397"/>
                                    <a:pt x="19057" y="1303"/>
                                    <a:pt x="19207" y="1168"/>
                                  </a:cubicBezTo>
                                  <a:cubicBezTo>
                                    <a:pt x="19332" y="1192"/>
                                    <a:pt x="19469" y="1200"/>
                                    <a:pt x="19618" y="1200"/>
                                  </a:cubicBezTo>
                                  <a:cubicBezTo>
                                    <a:pt x="19942" y="1200"/>
                                    <a:pt x="20229" y="1137"/>
                                    <a:pt x="20354" y="1050"/>
                                  </a:cubicBezTo>
                                  <a:cubicBezTo>
                                    <a:pt x="20466" y="1082"/>
                                    <a:pt x="20603" y="1097"/>
                                    <a:pt x="20752" y="1097"/>
                                  </a:cubicBezTo>
                                  <a:cubicBezTo>
                                    <a:pt x="21002" y="1097"/>
                                    <a:pt x="21226" y="1050"/>
                                    <a:pt x="21313" y="979"/>
                                  </a:cubicBezTo>
                                  <a:cubicBezTo>
                                    <a:pt x="21376" y="1011"/>
                                    <a:pt x="21475" y="1034"/>
                                    <a:pt x="21600" y="1042"/>
                                  </a:cubicBezTo>
                                  <a:lnTo>
                                    <a:pt x="21600" y="442"/>
                                  </a:lnTo>
                                  <a:cubicBezTo>
                                    <a:pt x="21475" y="418"/>
                                    <a:pt x="21388" y="387"/>
                                    <a:pt x="21301" y="3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図形"/>
                          <wps:cNvSpPr/>
                          <wps:spPr>
                            <a:xfrm>
                              <a:off x="2641599" y="1511299"/>
                              <a:ext cx="1070612" cy="17272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4400" y="19535"/>
                                  </a:moveTo>
                                  <a:cubicBezTo>
                                    <a:pt x="12632" y="13055"/>
                                    <a:pt x="4433" y="12198"/>
                                    <a:pt x="4433" y="6385"/>
                                  </a:cubicBezTo>
                                  <a:cubicBezTo>
                                    <a:pt x="4433" y="3748"/>
                                    <a:pt x="5740" y="1588"/>
                                    <a:pt x="7969" y="0"/>
                                  </a:cubicBezTo>
                                  <a:cubicBezTo>
                                    <a:pt x="3075" y="1429"/>
                                    <a:pt x="0" y="4368"/>
                                    <a:pt x="0" y="8449"/>
                                  </a:cubicBezTo>
                                  <a:cubicBezTo>
                                    <a:pt x="0" y="14262"/>
                                    <a:pt x="8199" y="15120"/>
                                    <a:pt x="9967" y="21600"/>
                                  </a:cubicBezTo>
                                  <a:lnTo>
                                    <a:pt x="20883" y="21600"/>
                                  </a:lnTo>
                                  <a:cubicBezTo>
                                    <a:pt x="21011" y="20838"/>
                                    <a:pt x="21241" y="20171"/>
                                    <a:pt x="21600" y="19535"/>
                                  </a:cubicBezTo>
                                  <a:lnTo>
                                    <a:pt x="14400" y="19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30000"/>
                              </a:srgb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g:grpSp>
                        <wpg:cNvPr id="5" name="グループ 5">
                          <a:extLst>
                            <a:ext uri="{FF2B5EF4-FFF2-40B4-BE49-F238E27FC236}">
                              <a16:creationId xmlns:a16="http://schemas.microsoft.com/office/drawing/2014/main" id="{FFB80F19-96C4-6C40-9CB3-B90017B6F28E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2194561" cy="6858000"/>
                            <a:chOff x="0" y="0"/>
                            <a:chExt cx="2194561" cy="6858000"/>
                          </a:xfrm>
                        </wpg:grpSpPr>
                        <wps:wsp>
                          <wps:cNvPr id="7" name="長方形"/>
                          <wps:cNvSpPr/>
                          <wps:spPr>
                            <a:xfrm>
                              <a:off x="0" y="0"/>
                              <a:ext cx="2194561" cy="6858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" name="図形"/>
                          <wps:cNvSpPr/>
                          <wps:spPr>
                            <a:xfrm>
                              <a:off x="215900" y="279399"/>
                              <a:ext cx="1845310" cy="625729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396" y="3534"/>
                                  </a:moveTo>
                                  <a:cubicBezTo>
                                    <a:pt x="20411" y="3086"/>
                                    <a:pt x="19192" y="2722"/>
                                    <a:pt x="17675" y="2714"/>
                                  </a:cubicBezTo>
                                  <a:cubicBezTo>
                                    <a:pt x="17319" y="2714"/>
                                    <a:pt x="16977" y="2731"/>
                                    <a:pt x="16665" y="2766"/>
                                  </a:cubicBezTo>
                                  <a:cubicBezTo>
                                    <a:pt x="16605" y="2744"/>
                                    <a:pt x="16546" y="2722"/>
                                    <a:pt x="16486" y="2701"/>
                                  </a:cubicBezTo>
                                  <a:cubicBezTo>
                                    <a:pt x="16917" y="2595"/>
                                    <a:pt x="17200" y="2438"/>
                                    <a:pt x="17200" y="2258"/>
                                  </a:cubicBezTo>
                                  <a:cubicBezTo>
                                    <a:pt x="17215" y="1938"/>
                                    <a:pt x="16338" y="1675"/>
                                    <a:pt x="15252" y="1670"/>
                                  </a:cubicBezTo>
                                  <a:cubicBezTo>
                                    <a:pt x="15148" y="1670"/>
                                    <a:pt x="15044" y="1670"/>
                                    <a:pt x="14940" y="1675"/>
                                  </a:cubicBezTo>
                                  <a:cubicBezTo>
                                    <a:pt x="14628" y="1298"/>
                                    <a:pt x="13483" y="1017"/>
                                    <a:pt x="12101" y="1013"/>
                                  </a:cubicBezTo>
                                  <a:cubicBezTo>
                                    <a:pt x="11387" y="1008"/>
                                    <a:pt x="10748" y="1083"/>
                                    <a:pt x="10228" y="1201"/>
                                  </a:cubicBezTo>
                                  <a:cubicBezTo>
                                    <a:pt x="10153" y="894"/>
                                    <a:pt x="9291" y="649"/>
                                    <a:pt x="8236" y="644"/>
                                  </a:cubicBezTo>
                                  <a:cubicBezTo>
                                    <a:pt x="7121" y="640"/>
                                    <a:pt x="6199" y="903"/>
                                    <a:pt x="6199" y="1236"/>
                                  </a:cubicBezTo>
                                  <a:cubicBezTo>
                                    <a:pt x="6199" y="1241"/>
                                    <a:pt x="6199" y="1245"/>
                                    <a:pt x="6199" y="1245"/>
                                  </a:cubicBezTo>
                                  <a:cubicBezTo>
                                    <a:pt x="6065" y="1236"/>
                                    <a:pt x="5931" y="1232"/>
                                    <a:pt x="5783" y="1232"/>
                                  </a:cubicBezTo>
                                  <a:cubicBezTo>
                                    <a:pt x="4475" y="1228"/>
                                    <a:pt x="3404" y="1530"/>
                                    <a:pt x="3330" y="1911"/>
                                  </a:cubicBezTo>
                                  <a:cubicBezTo>
                                    <a:pt x="1650" y="1995"/>
                                    <a:pt x="342" y="2424"/>
                                    <a:pt x="327" y="2946"/>
                                  </a:cubicBezTo>
                                  <a:cubicBezTo>
                                    <a:pt x="312" y="3520"/>
                                    <a:pt x="1873" y="3994"/>
                                    <a:pt x="3821" y="3998"/>
                                  </a:cubicBezTo>
                                  <a:cubicBezTo>
                                    <a:pt x="4043" y="3998"/>
                                    <a:pt x="4252" y="3994"/>
                                    <a:pt x="4460" y="3985"/>
                                  </a:cubicBezTo>
                                  <a:cubicBezTo>
                                    <a:pt x="5173" y="4217"/>
                                    <a:pt x="6199" y="4366"/>
                                    <a:pt x="7344" y="4371"/>
                                  </a:cubicBezTo>
                                  <a:cubicBezTo>
                                    <a:pt x="8384" y="4375"/>
                                    <a:pt x="9351" y="4257"/>
                                    <a:pt x="10049" y="4060"/>
                                  </a:cubicBezTo>
                                  <a:cubicBezTo>
                                    <a:pt x="10525" y="4200"/>
                                    <a:pt x="11164" y="4283"/>
                                    <a:pt x="11893" y="4288"/>
                                  </a:cubicBezTo>
                                  <a:cubicBezTo>
                                    <a:pt x="12740" y="4292"/>
                                    <a:pt x="13483" y="4178"/>
                                    <a:pt x="13974" y="3998"/>
                                  </a:cubicBezTo>
                                  <a:cubicBezTo>
                                    <a:pt x="14152" y="4011"/>
                                    <a:pt x="14345" y="4016"/>
                                    <a:pt x="14539" y="4020"/>
                                  </a:cubicBezTo>
                                  <a:cubicBezTo>
                                    <a:pt x="14836" y="4020"/>
                                    <a:pt x="15119" y="4007"/>
                                    <a:pt x="15386" y="3981"/>
                                  </a:cubicBezTo>
                                  <a:cubicBezTo>
                                    <a:pt x="15877" y="4191"/>
                                    <a:pt x="16694" y="4336"/>
                                    <a:pt x="17631" y="4336"/>
                                  </a:cubicBezTo>
                                  <a:cubicBezTo>
                                    <a:pt x="19147" y="4340"/>
                                    <a:pt x="20381" y="3981"/>
                                    <a:pt x="20396" y="3534"/>
                                  </a:cubicBezTo>
                                  <a:close/>
                                  <a:moveTo>
                                    <a:pt x="4965" y="18211"/>
                                  </a:moveTo>
                                  <a:cubicBezTo>
                                    <a:pt x="4787" y="18211"/>
                                    <a:pt x="4638" y="18255"/>
                                    <a:pt x="4638" y="18308"/>
                                  </a:cubicBezTo>
                                  <a:cubicBezTo>
                                    <a:pt x="4638" y="18360"/>
                                    <a:pt x="4787" y="18404"/>
                                    <a:pt x="4965" y="18404"/>
                                  </a:cubicBezTo>
                                  <a:cubicBezTo>
                                    <a:pt x="5144" y="18404"/>
                                    <a:pt x="5292" y="18360"/>
                                    <a:pt x="5292" y="18308"/>
                                  </a:cubicBezTo>
                                  <a:cubicBezTo>
                                    <a:pt x="5292" y="18255"/>
                                    <a:pt x="5144" y="18211"/>
                                    <a:pt x="4965" y="18211"/>
                                  </a:cubicBezTo>
                                  <a:close/>
                                  <a:moveTo>
                                    <a:pt x="4921" y="14283"/>
                                  </a:moveTo>
                                  <a:cubicBezTo>
                                    <a:pt x="4802" y="14274"/>
                                    <a:pt x="4683" y="14266"/>
                                    <a:pt x="4549" y="14252"/>
                                  </a:cubicBezTo>
                                  <a:cubicBezTo>
                                    <a:pt x="4564" y="14239"/>
                                    <a:pt x="4579" y="14226"/>
                                    <a:pt x="4594" y="14213"/>
                                  </a:cubicBezTo>
                                  <a:cubicBezTo>
                                    <a:pt x="4549" y="14217"/>
                                    <a:pt x="4504" y="14222"/>
                                    <a:pt x="4460" y="14226"/>
                                  </a:cubicBezTo>
                                  <a:cubicBezTo>
                                    <a:pt x="4415" y="14187"/>
                                    <a:pt x="4385" y="14152"/>
                                    <a:pt x="4356" y="14116"/>
                                  </a:cubicBezTo>
                                  <a:cubicBezTo>
                                    <a:pt x="4326" y="14152"/>
                                    <a:pt x="4296" y="14187"/>
                                    <a:pt x="4252" y="14226"/>
                                  </a:cubicBezTo>
                                  <a:cubicBezTo>
                                    <a:pt x="4207" y="14222"/>
                                    <a:pt x="4162" y="14217"/>
                                    <a:pt x="4118" y="14213"/>
                                  </a:cubicBezTo>
                                  <a:cubicBezTo>
                                    <a:pt x="4133" y="14226"/>
                                    <a:pt x="4148" y="14239"/>
                                    <a:pt x="4162" y="14252"/>
                                  </a:cubicBezTo>
                                  <a:cubicBezTo>
                                    <a:pt x="4029" y="14266"/>
                                    <a:pt x="3910" y="14274"/>
                                    <a:pt x="3791" y="14283"/>
                                  </a:cubicBezTo>
                                  <a:cubicBezTo>
                                    <a:pt x="3910" y="14292"/>
                                    <a:pt x="4029" y="14301"/>
                                    <a:pt x="4162" y="14314"/>
                                  </a:cubicBezTo>
                                  <a:cubicBezTo>
                                    <a:pt x="4148" y="14327"/>
                                    <a:pt x="4133" y="14340"/>
                                    <a:pt x="4118" y="14353"/>
                                  </a:cubicBezTo>
                                  <a:cubicBezTo>
                                    <a:pt x="4162" y="14349"/>
                                    <a:pt x="4207" y="14344"/>
                                    <a:pt x="4252" y="14340"/>
                                  </a:cubicBezTo>
                                  <a:cubicBezTo>
                                    <a:pt x="4296" y="14380"/>
                                    <a:pt x="4326" y="14415"/>
                                    <a:pt x="4356" y="14450"/>
                                  </a:cubicBezTo>
                                  <a:cubicBezTo>
                                    <a:pt x="4385" y="14415"/>
                                    <a:pt x="4415" y="14380"/>
                                    <a:pt x="4460" y="14340"/>
                                  </a:cubicBezTo>
                                  <a:cubicBezTo>
                                    <a:pt x="4504" y="14344"/>
                                    <a:pt x="4549" y="14349"/>
                                    <a:pt x="4594" y="14353"/>
                                  </a:cubicBezTo>
                                  <a:cubicBezTo>
                                    <a:pt x="4579" y="14340"/>
                                    <a:pt x="4564" y="14327"/>
                                    <a:pt x="4549" y="14314"/>
                                  </a:cubicBezTo>
                                  <a:cubicBezTo>
                                    <a:pt x="4668" y="14301"/>
                                    <a:pt x="4802" y="14292"/>
                                    <a:pt x="4921" y="14283"/>
                                  </a:cubicBezTo>
                                  <a:close/>
                                  <a:moveTo>
                                    <a:pt x="1962" y="21403"/>
                                  </a:moveTo>
                                  <a:cubicBezTo>
                                    <a:pt x="1977" y="21390"/>
                                    <a:pt x="1992" y="21376"/>
                                    <a:pt x="2007" y="21363"/>
                                  </a:cubicBezTo>
                                  <a:cubicBezTo>
                                    <a:pt x="1962" y="21368"/>
                                    <a:pt x="1918" y="21372"/>
                                    <a:pt x="1873" y="21376"/>
                                  </a:cubicBezTo>
                                  <a:cubicBezTo>
                                    <a:pt x="1828" y="21337"/>
                                    <a:pt x="1799" y="21302"/>
                                    <a:pt x="1769" y="21267"/>
                                  </a:cubicBezTo>
                                  <a:cubicBezTo>
                                    <a:pt x="1739" y="21302"/>
                                    <a:pt x="1710" y="21337"/>
                                    <a:pt x="1665" y="21376"/>
                                  </a:cubicBezTo>
                                  <a:cubicBezTo>
                                    <a:pt x="1620" y="21372"/>
                                    <a:pt x="1576" y="21368"/>
                                    <a:pt x="1531" y="21363"/>
                                  </a:cubicBezTo>
                                  <a:cubicBezTo>
                                    <a:pt x="1546" y="21376"/>
                                    <a:pt x="1561" y="21390"/>
                                    <a:pt x="1576" y="21403"/>
                                  </a:cubicBezTo>
                                  <a:cubicBezTo>
                                    <a:pt x="1442" y="21416"/>
                                    <a:pt x="1323" y="21425"/>
                                    <a:pt x="1204" y="21433"/>
                                  </a:cubicBezTo>
                                  <a:cubicBezTo>
                                    <a:pt x="1323" y="21442"/>
                                    <a:pt x="1442" y="21451"/>
                                    <a:pt x="1576" y="21464"/>
                                  </a:cubicBezTo>
                                  <a:cubicBezTo>
                                    <a:pt x="1561" y="21477"/>
                                    <a:pt x="1546" y="21490"/>
                                    <a:pt x="1531" y="21504"/>
                                  </a:cubicBezTo>
                                  <a:cubicBezTo>
                                    <a:pt x="1576" y="21499"/>
                                    <a:pt x="1620" y="21495"/>
                                    <a:pt x="1665" y="21490"/>
                                  </a:cubicBezTo>
                                  <a:cubicBezTo>
                                    <a:pt x="1710" y="21530"/>
                                    <a:pt x="1739" y="21565"/>
                                    <a:pt x="1769" y="21600"/>
                                  </a:cubicBezTo>
                                  <a:cubicBezTo>
                                    <a:pt x="1799" y="21565"/>
                                    <a:pt x="1828" y="21530"/>
                                    <a:pt x="1873" y="21490"/>
                                  </a:cubicBezTo>
                                  <a:cubicBezTo>
                                    <a:pt x="1918" y="21495"/>
                                    <a:pt x="1962" y="21499"/>
                                    <a:pt x="2007" y="21504"/>
                                  </a:cubicBezTo>
                                  <a:cubicBezTo>
                                    <a:pt x="1992" y="21490"/>
                                    <a:pt x="1977" y="21477"/>
                                    <a:pt x="1962" y="21464"/>
                                  </a:cubicBezTo>
                                  <a:cubicBezTo>
                                    <a:pt x="2096" y="21451"/>
                                    <a:pt x="2215" y="21442"/>
                                    <a:pt x="2334" y="21433"/>
                                  </a:cubicBezTo>
                                  <a:cubicBezTo>
                                    <a:pt x="2230" y="21425"/>
                                    <a:pt x="2096" y="21416"/>
                                    <a:pt x="1962" y="21403"/>
                                  </a:cubicBezTo>
                                  <a:close/>
                                  <a:moveTo>
                                    <a:pt x="654" y="907"/>
                                  </a:moveTo>
                                  <a:cubicBezTo>
                                    <a:pt x="654" y="855"/>
                                    <a:pt x="505" y="811"/>
                                    <a:pt x="327" y="811"/>
                                  </a:cubicBezTo>
                                  <a:cubicBezTo>
                                    <a:pt x="149" y="811"/>
                                    <a:pt x="0" y="855"/>
                                    <a:pt x="0" y="907"/>
                                  </a:cubicBezTo>
                                  <a:cubicBezTo>
                                    <a:pt x="0" y="960"/>
                                    <a:pt x="149" y="1004"/>
                                    <a:pt x="327" y="1004"/>
                                  </a:cubicBezTo>
                                  <a:cubicBezTo>
                                    <a:pt x="505" y="1004"/>
                                    <a:pt x="654" y="960"/>
                                    <a:pt x="654" y="907"/>
                                  </a:cubicBezTo>
                                  <a:close/>
                                  <a:moveTo>
                                    <a:pt x="892" y="16326"/>
                                  </a:moveTo>
                                  <a:cubicBezTo>
                                    <a:pt x="714" y="16326"/>
                                    <a:pt x="565" y="16370"/>
                                    <a:pt x="565" y="16422"/>
                                  </a:cubicBezTo>
                                  <a:cubicBezTo>
                                    <a:pt x="565" y="16475"/>
                                    <a:pt x="714" y="16519"/>
                                    <a:pt x="892" y="16519"/>
                                  </a:cubicBezTo>
                                  <a:cubicBezTo>
                                    <a:pt x="1070" y="16519"/>
                                    <a:pt x="1219" y="16475"/>
                                    <a:pt x="1219" y="16422"/>
                                  </a:cubicBezTo>
                                  <a:cubicBezTo>
                                    <a:pt x="1219" y="16370"/>
                                    <a:pt x="1070" y="16326"/>
                                    <a:pt x="892" y="16326"/>
                                  </a:cubicBezTo>
                                  <a:close/>
                                  <a:moveTo>
                                    <a:pt x="892" y="6580"/>
                                  </a:moveTo>
                                  <a:cubicBezTo>
                                    <a:pt x="892" y="6541"/>
                                    <a:pt x="788" y="6510"/>
                                    <a:pt x="654" y="6510"/>
                                  </a:cubicBezTo>
                                  <a:cubicBezTo>
                                    <a:pt x="520" y="6510"/>
                                    <a:pt x="416" y="6541"/>
                                    <a:pt x="416" y="6580"/>
                                  </a:cubicBezTo>
                                  <a:cubicBezTo>
                                    <a:pt x="416" y="6620"/>
                                    <a:pt x="520" y="6651"/>
                                    <a:pt x="654" y="6651"/>
                                  </a:cubicBezTo>
                                  <a:cubicBezTo>
                                    <a:pt x="788" y="6655"/>
                                    <a:pt x="892" y="6620"/>
                                    <a:pt x="892" y="6580"/>
                                  </a:cubicBezTo>
                                  <a:close/>
                                  <a:moveTo>
                                    <a:pt x="14227" y="197"/>
                                  </a:moveTo>
                                  <a:cubicBezTo>
                                    <a:pt x="14212" y="210"/>
                                    <a:pt x="14197" y="224"/>
                                    <a:pt x="14182" y="237"/>
                                  </a:cubicBezTo>
                                  <a:cubicBezTo>
                                    <a:pt x="14227" y="232"/>
                                    <a:pt x="14271" y="228"/>
                                    <a:pt x="14316" y="224"/>
                                  </a:cubicBezTo>
                                  <a:cubicBezTo>
                                    <a:pt x="14360" y="263"/>
                                    <a:pt x="14390" y="298"/>
                                    <a:pt x="14420" y="333"/>
                                  </a:cubicBezTo>
                                  <a:cubicBezTo>
                                    <a:pt x="14450" y="298"/>
                                    <a:pt x="14479" y="263"/>
                                    <a:pt x="14524" y="224"/>
                                  </a:cubicBezTo>
                                  <a:cubicBezTo>
                                    <a:pt x="14568" y="228"/>
                                    <a:pt x="14613" y="232"/>
                                    <a:pt x="14658" y="237"/>
                                  </a:cubicBezTo>
                                  <a:cubicBezTo>
                                    <a:pt x="14643" y="224"/>
                                    <a:pt x="14628" y="210"/>
                                    <a:pt x="14613" y="197"/>
                                  </a:cubicBezTo>
                                  <a:cubicBezTo>
                                    <a:pt x="14747" y="184"/>
                                    <a:pt x="14866" y="175"/>
                                    <a:pt x="14985" y="167"/>
                                  </a:cubicBezTo>
                                  <a:cubicBezTo>
                                    <a:pt x="14866" y="158"/>
                                    <a:pt x="14747" y="149"/>
                                    <a:pt x="14613" y="136"/>
                                  </a:cubicBezTo>
                                  <a:cubicBezTo>
                                    <a:pt x="14628" y="123"/>
                                    <a:pt x="14643" y="110"/>
                                    <a:pt x="14658" y="96"/>
                                  </a:cubicBezTo>
                                  <a:cubicBezTo>
                                    <a:pt x="14613" y="101"/>
                                    <a:pt x="14568" y="105"/>
                                    <a:pt x="14524" y="110"/>
                                  </a:cubicBezTo>
                                  <a:cubicBezTo>
                                    <a:pt x="14479" y="70"/>
                                    <a:pt x="14450" y="35"/>
                                    <a:pt x="14420" y="0"/>
                                  </a:cubicBezTo>
                                  <a:cubicBezTo>
                                    <a:pt x="14390" y="35"/>
                                    <a:pt x="14360" y="70"/>
                                    <a:pt x="14316" y="110"/>
                                  </a:cubicBezTo>
                                  <a:cubicBezTo>
                                    <a:pt x="14271" y="105"/>
                                    <a:pt x="14227" y="101"/>
                                    <a:pt x="14182" y="96"/>
                                  </a:cubicBezTo>
                                  <a:cubicBezTo>
                                    <a:pt x="14197" y="110"/>
                                    <a:pt x="14212" y="123"/>
                                    <a:pt x="14227" y="136"/>
                                  </a:cubicBezTo>
                                  <a:cubicBezTo>
                                    <a:pt x="14093" y="149"/>
                                    <a:pt x="13974" y="158"/>
                                    <a:pt x="13855" y="167"/>
                                  </a:cubicBezTo>
                                  <a:cubicBezTo>
                                    <a:pt x="13974" y="175"/>
                                    <a:pt x="14093" y="184"/>
                                    <a:pt x="14227" y="197"/>
                                  </a:cubicBezTo>
                                  <a:close/>
                                  <a:moveTo>
                                    <a:pt x="20158" y="4713"/>
                                  </a:moveTo>
                                  <a:cubicBezTo>
                                    <a:pt x="20024" y="4713"/>
                                    <a:pt x="19920" y="4743"/>
                                    <a:pt x="19920" y="4783"/>
                                  </a:cubicBezTo>
                                  <a:cubicBezTo>
                                    <a:pt x="19920" y="4822"/>
                                    <a:pt x="20024" y="4853"/>
                                    <a:pt x="20158" y="4853"/>
                                  </a:cubicBezTo>
                                  <a:cubicBezTo>
                                    <a:pt x="20292" y="4853"/>
                                    <a:pt x="20396" y="4822"/>
                                    <a:pt x="20396" y="4783"/>
                                  </a:cubicBezTo>
                                  <a:cubicBezTo>
                                    <a:pt x="20396" y="4743"/>
                                    <a:pt x="20292" y="4713"/>
                                    <a:pt x="20158" y="4713"/>
                                  </a:cubicBezTo>
                                  <a:close/>
                                  <a:moveTo>
                                    <a:pt x="8771" y="5305"/>
                                  </a:moveTo>
                                  <a:cubicBezTo>
                                    <a:pt x="8786" y="5291"/>
                                    <a:pt x="8801" y="5278"/>
                                    <a:pt x="8815" y="5265"/>
                                  </a:cubicBezTo>
                                  <a:cubicBezTo>
                                    <a:pt x="8771" y="5270"/>
                                    <a:pt x="8726" y="5274"/>
                                    <a:pt x="8682" y="5278"/>
                                  </a:cubicBezTo>
                                  <a:cubicBezTo>
                                    <a:pt x="8637" y="5239"/>
                                    <a:pt x="8607" y="5204"/>
                                    <a:pt x="8578" y="5169"/>
                                  </a:cubicBezTo>
                                  <a:cubicBezTo>
                                    <a:pt x="8548" y="5204"/>
                                    <a:pt x="8518" y="5239"/>
                                    <a:pt x="8474" y="5278"/>
                                  </a:cubicBezTo>
                                  <a:cubicBezTo>
                                    <a:pt x="8429" y="5274"/>
                                    <a:pt x="8384" y="5270"/>
                                    <a:pt x="8340" y="5265"/>
                                  </a:cubicBezTo>
                                  <a:cubicBezTo>
                                    <a:pt x="8355" y="5278"/>
                                    <a:pt x="8369" y="5291"/>
                                    <a:pt x="8384" y="5305"/>
                                  </a:cubicBezTo>
                                  <a:cubicBezTo>
                                    <a:pt x="8251" y="5318"/>
                                    <a:pt x="8132" y="5327"/>
                                    <a:pt x="8013" y="5335"/>
                                  </a:cubicBezTo>
                                  <a:cubicBezTo>
                                    <a:pt x="8132" y="5344"/>
                                    <a:pt x="8251" y="5353"/>
                                    <a:pt x="8384" y="5366"/>
                                  </a:cubicBezTo>
                                  <a:cubicBezTo>
                                    <a:pt x="8369" y="5379"/>
                                    <a:pt x="8355" y="5392"/>
                                    <a:pt x="8340" y="5405"/>
                                  </a:cubicBezTo>
                                  <a:cubicBezTo>
                                    <a:pt x="8384" y="5401"/>
                                    <a:pt x="8429" y="5397"/>
                                    <a:pt x="8474" y="5392"/>
                                  </a:cubicBezTo>
                                  <a:cubicBezTo>
                                    <a:pt x="8518" y="5432"/>
                                    <a:pt x="8548" y="5467"/>
                                    <a:pt x="8578" y="5502"/>
                                  </a:cubicBezTo>
                                  <a:cubicBezTo>
                                    <a:pt x="8607" y="5467"/>
                                    <a:pt x="8637" y="5432"/>
                                    <a:pt x="8682" y="5392"/>
                                  </a:cubicBezTo>
                                  <a:cubicBezTo>
                                    <a:pt x="8726" y="5397"/>
                                    <a:pt x="8771" y="5401"/>
                                    <a:pt x="8815" y="5405"/>
                                  </a:cubicBezTo>
                                  <a:cubicBezTo>
                                    <a:pt x="8801" y="5392"/>
                                    <a:pt x="8786" y="5379"/>
                                    <a:pt x="8771" y="5366"/>
                                  </a:cubicBezTo>
                                  <a:cubicBezTo>
                                    <a:pt x="8905" y="5353"/>
                                    <a:pt x="9024" y="5344"/>
                                    <a:pt x="9142" y="5335"/>
                                  </a:cubicBezTo>
                                  <a:cubicBezTo>
                                    <a:pt x="9024" y="5322"/>
                                    <a:pt x="8905" y="5313"/>
                                    <a:pt x="8771" y="5305"/>
                                  </a:cubicBezTo>
                                  <a:close/>
                                  <a:moveTo>
                                    <a:pt x="21362" y="21433"/>
                                  </a:moveTo>
                                  <a:cubicBezTo>
                                    <a:pt x="21228" y="21433"/>
                                    <a:pt x="21124" y="21464"/>
                                    <a:pt x="21124" y="21504"/>
                                  </a:cubicBezTo>
                                  <a:cubicBezTo>
                                    <a:pt x="21124" y="21543"/>
                                    <a:pt x="21228" y="21574"/>
                                    <a:pt x="21362" y="21574"/>
                                  </a:cubicBezTo>
                                  <a:cubicBezTo>
                                    <a:pt x="21496" y="21574"/>
                                    <a:pt x="21600" y="21543"/>
                                    <a:pt x="21600" y="21504"/>
                                  </a:cubicBezTo>
                                  <a:cubicBezTo>
                                    <a:pt x="21600" y="21464"/>
                                    <a:pt x="21496" y="21433"/>
                                    <a:pt x="21362" y="21433"/>
                                  </a:cubicBezTo>
                                  <a:close/>
                                  <a:moveTo>
                                    <a:pt x="19727" y="14209"/>
                                  </a:moveTo>
                                  <a:cubicBezTo>
                                    <a:pt x="19593" y="14209"/>
                                    <a:pt x="19489" y="14239"/>
                                    <a:pt x="19489" y="14279"/>
                                  </a:cubicBezTo>
                                  <a:cubicBezTo>
                                    <a:pt x="19489" y="14318"/>
                                    <a:pt x="19593" y="14349"/>
                                    <a:pt x="19727" y="14349"/>
                                  </a:cubicBezTo>
                                  <a:cubicBezTo>
                                    <a:pt x="19861" y="14349"/>
                                    <a:pt x="19965" y="14318"/>
                                    <a:pt x="19965" y="14279"/>
                                  </a:cubicBezTo>
                                  <a:cubicBezTo>
                                    <a:pt x="19980" y="14244"/>
                                    <a:pt x="19861" y="14209"/>
                                    <a:pt x="19727" y="14209"/>
                                  </a:cubicBezTo>
                                  <a:close/>
                                  <a:moveTo>
                                    <a:pt x="18805" y="8145"/>
                                  </a:moveTo>
                                  <a:cubicBezTo>
                                    <a:pt x="18627" y="8145"/>
                                    <a:pt x="18478" y="8189"/>
                                    <a:pt x="18478" y="8242"/>
                                  </a:cubicBezTo>
                                  <a:cubicBezTo>
                                    <a:pt x="18478" y="8295"/>
                                    <a:pt x="18627" y="8338"/>
                                    <a:pt x="18805" y="8338"/>
                                  </a:cubicBezTo>
                                  <a:cubicBezTo>
                                    <a:pt x="18984" y="8338"/>
                                    <a:pt x="19132" y="8295"/>
                                    <a:pt x="19132" y="8242"/>
                                  </a:cubicBezTo>
                                  <a:cubicBezTo>
                                    <a:pt x="19132" y="8189"/>
                                    <a:pt x="18998" y="8145"/>
                                    <a:pt x="18805" y="8145"/>
                                  </a:cubicBezTo>
                                  <a:close/>
                                  <a:moveTo>
                                    <a:pt x="17051" y="17689"/>
                                  </a:moveTo>
                                  <a:cubicBezTo>
                                    <a:pt x="17066" y="17676"/>
                                    <a:pt x="17081" y="17663"/>
                                    <a:pt x="17096" y="17650"/>
                                  </a:cubicBezTo>
                                  <a:cubicBezTo>
                                    <a:pt x="17051" y="17654"/>
                                    <a:pt x="17006" y="17659"/>
                                    <a:pt x="16962" y="17663"/>
                                  </a:cubicBezTo>
                                  <a:cubicBezTo>
                                    <a:pt x="16917" y="17624"/>
                                    <a:pt x="16888" y="17589"/>
                                    <a:pt x="16858" y="17554"/>
                                  </a:cubicBezTo>
                                  <a:cubicBezTo>
                                    <a:pt x="16828" y="17589"/>
                                    <a:pt x="16798" y="17624"/>
                                    <a:pt x="16754" y="17663"/>
                                  </a:cubicBezTo>
                                  <a:cubicBezTo>
                                    <a:pt x="16709" y="17659"/>
                                    <a:pt x="16665" y="17654"/>
                                    <a:pt x="16620" y="17650"/>
                                  </a:cubicBezTo>
                                  <a:cubicBezTo>
                                    <a:pt x="16635" y="17663"/>
                                    <a:pt x="16650" y="17676"/>
                                    <a:pt x="16665" y="17689"/>
                                  </a:cubicBezTo>
                                  <a:cubicBezTo>
                                    <a:pt x="16531" y="17703"/>
                                    <a:pt x="16412" y="17711"/>
                                    <a:pt x="16293" y="17720"/>
                                  </a:cubicBezTo>
                                  <a:cubicBezTo>
                                    <a:pt x="16412" y="17729"/>
                                    <a:pt x="16531" y="17738"/>
                                    <a:pt x="16665" y="17751"/>
                                  </a:cubicBezTo>
                                  <a:cubicBezTo>
                                    <a:pt x="16650" y="17764"/>
                                    <a:pt x="16635" y="17777"/>
                                    <a:pt x="16620" y="17790"/>
                                  </a:cubicBezTo>
                                  <a:cubicBezTo>
                                    <a:pt x="16665" y="17786"/>
                                    <a:pt x="16709" y="17782"/>
                                    <a:pt x="16754" y="17777"/>
                                  </a:cubicBezTo>
                                  <a:cubicBezTo>
                                    <a:pt x="16798" y="17817"/>
                                    <a:pt x="16828" y="17852"/>
                                    <a:pt x="16858" y="17887"/>
                                  </a:cubicBezTo>
                                  <a:cubicBezTo>
                                    <a:pt x="16888" y="17852"/>
                                    <a:pt x="16917" y="17817"/>
                                    <a:pt x="16962" y="17777"/>
                                  </a:cubicBezTo>
                                  <a:cubicBezTo>
                                    <a:pt x="17006" y="17782"/>
                                    <a:pt x="17051" y="17786"/>
                                    <a:pt x="17096" y="17790"/>
                                  </a:cubicBezTo>
                                  <a:cubicBezTo>
                                    <a:pt x="17081" y="17777"/>
                                    <a:pt x="17066" y="17764"/>
                                    <a:pt x="17051" y="17751"/>
                                  </a:cubicBezTo>
                                  <a:cubicBezTo>
                                    <a:pt x="17185" y="17738"/>
                                    <a:pt x="17304" y="17729"/>
                                    <a:pt x="17423" y="17720"/>
                                  </a:cubicBezTo>
                                  <a:cubicBezTo>
                                    <a:pt x="17304" y="17711"/>
                                    <a:pt x="17185" y="17703"/>
                                    <a:pt x="17051" y="176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" name="図形"/>
                          <wps:cNvSpPr/>
                          <wps:spPr>
                            <a:xfrm>
                              <a:off x="495299" y="850899"/>
                              <a:ext cx="1184924" cy="3238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77" h="21518" extrusionOk="0">
                                  <a:moveTo>
                                    <a:pt x="18455" y="16031"/>
                                  </a:moveTo>
                                  <a:cubicBezTo>
                                    <a:pt x="17507" y="16031"/>
                                    <a:pt x="16651" y="14344"/>
                                    <a:pt x="16119" y="11897"/>
                                  </a:cubicBezTo>
                                  <a:cubicBezTo>
                                    <a:pt x="15379" y="13669"/>
                                    <a:pt x="14500" y="14681"/>
                                    <a:pt x="13552" y="14681"/>
                                  </a:cubicBezTo>
                                  <a:cubicBezTo>
                                    <a:pt x="13020" y="14681"/>
                                    <a:pt x="12511" y="14259"/>
                                    <a:pt x="12026" y="13669"/>
                                  </a:cubicBezTo>
                                  <a:cubicBezTo>
                                    <a:pt x="11378" y="17550"/>
                                    <a:pt x="10199" y="20166"/>
                                    <a:pt x="8858" y="20081"/>
                                  </a:cubicBezTo>
                                  <a:cubicBezTo>
                                    <a:pt x="7308" y="19997"/>
                                    <a:pt x="6013" y="16537"/>
                                    <a:pt x="5481" y="11559"/>
                                  </a:cubicBezTo>
                                  <a:cubicBezTo>
                                    <a:pt x="4949" y="12572"/>
                                    <a:pt x="4348" y="13078"/>
                                    <a:pt x="3723" y="13078"/>
                                  </a:cubicBezTo>
                                  <a:cubicBezTo>
                                    <a:pt x="1711" y="12994"/>
                                    <a:pt x="93" y="7256"/>
                                    <a:pt x="0" y="0"/>
                                  </a:cubicBezTo>
                                  <a:cubicBezTo>
                                    <a:pt x="0" y="169"/>
                                    <a:pt x="0" y="422"/>
                                    <a:pt x="0" y="591"/>
                                  </a:cubicBezTo>
                                  <a:cubicBezTo>
                                    <a:pt x="-23" y="8184"/>
                                    <a:pt x="1665" y="14428"/>
                                    <a:pt x="3747" y="14512"/>
                                  </a:cubicBezTo>
                                  <a:cubicBezTo>
                                    <a:pt x="4371" y="14512"/>
                                    <a:pt x="4972" y="14006"/>
                                    <a:pt x="5504" y="12994"/>
                                  </a:cubicBezTo>
                                  <a:cubicBezTo>
                                    <a:pt x="6036" y="17972"/>
                                    <a:pt x="7331" y="21431"/>
                                    <a:pt x="8881" y="21516"/>
                                  </a:cubicBezTo>
                                  <a:cubicBezTo>
                                    <a:pt x="10222" y="21600"/>
                                    <a:pt x="11401" y="18984"/>
                                    <a:pt x="12049" y="15103"/>
                                  </a:cubicBezTo>
                                  <a:cubicBezTo>
                                    <a:pt x="12535" y="15778"/>
                                    <a:pt x="13043" y="16116"/>
                                    <a:pt x="13575" y="16116"/>
                                  </a:cubicBezTo>
                                  <a:cubicBezTo>
                                    <a:pt x="14523" y="16116"/>
                                    <a:pt x="15402" y="15103"/>
                                    <a:pt x="16142" y="13331"/>
                                  </a:cubicBezTo>
                                  <a:cubicBezTo>
                                    <a:pt x="16697" y="15862"/>
                                    <a:pt x="17530" y="17466"/>
                                    <a:pt x="18478" y="17466"/>
                                  </a:cubicBezTo>
                                  <a:cubicBezTo>
                                    <a:pt x="20166" y="17550"/>
                                    <a:pt x="21554" y="12572"/>
                                    <a:pt x="21577" y="6412"/>
                                  </a:cubicBezTo>
                                  <a:cubicBezTo>
                                    <a:pt x="21577" y="6075"/>
                                    <a:pt x="21577" y="5822"/>
                                    <a:pt x="21577" y="5484"/>
                                  </a:cubicBezTo>
                                  <a:cubicBezTo>
                                    <a:pt x="21438" y="11475"/>
                                    <a:pt x="20097" y="16116"/>
                                    <a:pt x="18455" y="160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50000"/>
                              </a:srgb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" name="図形"/>
                          <wps:cNvSpPr/>
                          <wps:spPr>
                            <a:xfrm>
                              <a:off x="850900" y="1079500"/>
                              <a:ext cx="482600" cy="48463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463" y="21334"/>
                                  </a:moveTo>
                                  <a:lnTo>
                                    <a:pt x="1137" y="21334"/>
                                  </a:lnTo>
                                  <a:lnTo>
                                    <a:pt x="1137" y="260"/>
                                  </a:lnTo>
                                  <a:cubicBezTo>
                                    <a:pt x="739" y="232"/>
                                    <a:pt x="341" y="198"/>
                                    <a:pt x="0" y="164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1137" y="21600"/>
                                  </a:lnTo>
                                  <a:lnTo>
                                    <a:pt x="1137" y="21600"/>
                                  </a:lnTo>
                                  <a:lnTo>
                                    <a:pt x="20463" y="21600"/>
                                  </a:lnTo>
                                  <a:lnTo>
                                    <a:pt x="20463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ubicBezTo>
                                    <a:pt x="21202" y="11"/>
                                    <a:pt x="20861" y="23"/>
                                    <a:pt x="20463" y="34"/>
                                  </a:cubicBezTo>
                                  <a:lnTo>
                                    <a:pt x="20463" y="21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" name="図形"/>
                          <wps:cNvSpPr/>
                          <wps:spPr>
                            <a:xfrm>
                              <a:off x="952500" y="5460999"/>
                              <a:ext cx="316378" cy="67577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0696" h="21284" extrusionOk="0">
                                  <a:moveTo>
                                    <a:pt x="20674" y="13089"/>
                                  </a:moveTo>
                                  <a:cubicBezTo>
                                    <a:pt x="20508" y="13009"/>
                                    <a:pt x="17766" y="12569"/>
                                    <a:pt x="17268" y="12489"/>
                                  </a:cubicBezTo>
                                  <a:cubicBezTo>
                                    <a:pt x="17018" y="12449"/>
                                    <a:pt x="16686" y="11929"/>
                                    <a:pt x="16520" y="11569"/>
                                  </a:cubicBezTo>
                                  <a:cubicBezTo>
                                    <a:pt x="16520" y="11569"/>
                                    <a:pt x="16603" y="11529"/>
                                    <a:pt x="16603" y="11529"/>
                                  </a:cubicBezTo>
                                  <a:cubicBezTo>
                                    <a:pt x="16603" y="11529"/>
                                    <a:pt x="15606" y="8849"/>
                                    <a:pt x="14941" y="7689"/>
                                  </a:cubicBezTo>
                                  <a:cubicBezTo>
                                    <a:pt x="14277" y="6529"/>
                                    <a:pt x="13529" y="5689"/>
                                    <a:pt x="12781" y="5569"/>
                                  </a:cubicBezTo>
                                  <a:cubicBezTo>
                                    <a:pt x="12781" y="5569"/>
                                    <a:pt x="12781" y="5569"/>
                                    <a:pt x="12781" y="5569"/>
                                  </a:cubicBezTo>
                                  <a:cubicBezTo>
                                    <a:pt x="12283" y="5369"/>
                                    <a:pt x="11452" y="5289"/>
                                    <a:pt x="11286" y="5129"/>
                                  </a:cubicBezTo>
                                  <a:cubicBezTo>
                                    <a:pt x="11120" y="5009"/>
                                    <a:pt x="11037" y="4609"/>
                                    <a:pt x="10954" y="4329"/>
                                  </a:cubicBezTo>
                                  <a:cubicBezTo>
                                    <a:pt x="11618" y="4129"/>
                                    <a:pt x="12200" y="3769"/>
                                    <a:pt x="12366" y="3449"/>
                                  </a:cubicBezTo>
                                  <a:cubicBezTo>
                                    <a:pt x="13529" y="3449"/>
                                    <a:pt x="13612" y="2649"/>
                                    <a:pt x="12865" y="2609"/>
                                  </a:cubicBezTo>
                                  <a:cubicBezTo>
                                    <a:pt x="13114" y="2209"/>
                                    <a:pt x="12865" y="1809"/>
                                    <a:pt x="12366" y="1449"/>
                                  </a:cubicBezTo>
                                  <a:cubicBezTo>
                                    <a:pt x="13446" y="1409"/>
                                    <a:pt x="13695" y="529"/>
                                    <a:pt x="12698" y="209"/>
                                  </a:cubicBezTo>
                                  <a:cubicBezTo>
                                    <a:pt x="11618" y="-151"/>
                                    <a:pt x="9292" y="-111"/>
                                    <a:pt x="10372" y="849"/>
                                  </a:cubicBezTo>
                                  <a:cubicBezTo>
                                    <a:pt x="8877" y="649"/>
                                    <a:pt x="6966" y="1329"/>
                                    <a:pt x="6800" y="2009"/>
                                  </a:cubicBezTo>
                                  <a:cubicBezTo>
                                    <a:pt x="6800" y="2009"/>
                                    <a:pt x="6800" y="1969"/>
                                    <a:pt x="6883" y="1969"/>
                                  </a:cubicBezTo>
                                  <a:cubicBezTo>
                                    <a:pt x="6800" y="2169"/>
                                    <a:pt x="6717" y="2369"/>
                                    <a:pt x="6717" y="2529"/>
                                  </a:cubicBezTo>
                                  <a:cubicBezTo>
                                    <a:pt x="6135" y="2609"/>
                                    <a:pt x="5471" y="2729"/>
                                    <a:pt x="4972" y="2809"/>
                                  </a:cubicBezTo>
                                  <a:lnTo>
                                    <a:pt x="4557" y="2889"/>
                                  </a:lnTo>
                                  <a:cubicBezTo>
                                    <a:pt x="4640" y="2889"/>
                                    <a:pt x="4640" y="2889"/>
                                    <a:pt x="4723" y="2849"/>
                                  </a:cubicBezTo>
                                  <a:cubicBezTo>
                                    <a:pt x="4557" y="2889"/>
                                    <a:pt x="4474" y="2889"/>
                                    <a:pt x="4391" y="2929"/>
                                  </a:cubicBezTo>
                                  <a:lnTo>
                                    <a:pt x="3311" y="2169"/>
                                  </a:lnTo>
                                  <a:cubicBezTo>
                                    <a:pt x="3145" y="2049"/>
                                    <a:pt x="3061" y="1929"/>
                                    <a:pt x="2895" y="1849"/>
                                  </a:cubicBezTo>
                                  <a:lnTo>
                                    <a:pt x="2729" y="1729"/>
                                  </a:lnTo>
                                  <a:lnTo>
                                    <a:pt x="2646" y="1769"/>
                                  </a:lnTo>
                                  <a:cubicBezTo>
                                    <a:pt x="2646" y="1769"/>
                                    <a:pt x="2563" y="1769"/>
                                    <a:pt x="2563" y="1729"/>
                                  </a:cubicBezTo>
                                  <a:lnTo>
                                    <a:pt x="2646" y="1769"/>
                                  </a:lnTo>
                                  <a:lnTo>
                                    <a:pt x="2314" y="1889"/>
                                  </a:lnTo>
                                  <a:cubicBezTo>
                                    <a:pt x="2314" y="1889"/>
                                    <a:pt x="2314" y="1889"/>
                                    <a:pt x="2314" y="1889"/>
                                  </a:cubicBezTo>
                                  <a:lnTo>
                                    <a:pt x="2314" y="1889"/>
                                  </a:lnTo>
                                  <a:lnTo>
                                    <a:pt x="1815" y="2089"/>
                                  </a:lnTo>
                                  <a:cubicBezTo>
                                    <a:pt x="1483" y="2009"/>
                                    <a:pt x="1317" y="1969"/>
                                    <a:pt x="1317" y="2009"/>
                                  </a:cubicBezTo>
                                  <a:cubicBezTo>
                                    <a:pt x="1317" y="2009"/>
                                    <a:pt x="2065" y="5169"/>
                                    <a:pt x="2065" y="5289"/>
                                  </a:cubicBezTo>
                                  <a:cubicBezTo>
                                    <a:pt x="2231" y="5329"/>
                                    <a:pt x="2729" y="5409"/>
                                    <a:pt x="3145" y="5489"/>
                                  </a:cubicBezTo>
                                  <a:cubicBezTo>
                                    <a:pt x="3061" y="5529"/>
                                    <a:pt x="3061" y="5529"/>
                                    <a:pt x="3061" y="5529"/>
                                  </a:cubicBezTo>
                                  <a:lnTo>
                                    <a:pt x="3726" y="6049"/>
                                  </a:lnTo>
                                  <a:lnTo>
                                    <a:pt x="3892" y="6729"/>
                                  </a:lnTo>
                                  <a:cubicBezTo>
                                    <a:pt x="3892" y="6729"/>
                                    <a:pt x="3892" y="6729"/>
                                    <a:pt x="3892" y="6729"/>
                                  </a:cubicBezTo>
                                  <a:cubicBezTo>
                                    <a:pt x="3892" y="8129"/>
                                    <a:pt x="4889" y="10169"/>
                                    <a:pt x="5637" y="10169"/>
                                  </a:cubicBezTo>
                                  <a:cubicBezTo>
                                    <a:pt x="5969" y="10169"/>
                                    <a:pt x="7548" y="9209"/>
                                    <a:pt x="7797" y="8249"/>
                                  </a:cubicBezTo>
                                  <a:cubicBezTo>
                                    <a:pt x="7797" y="8329"/>
                                    <a:pt x="7880" y="8369"/>
                                    <a:pt x="7880" y="8449"/>
                                  </a:cubicBezTo>
                                  <a:cubicBezTo>
                                    <a:pt x="8129" y="8889"/>
                                    <a:pt x="8628" y="9889"/>
                                    <a:pt x="8960" y="10329"/>
                                  </a:cubicBezTo>
                                  <a:cubicBezTo>
                                    <a:pt x="8960" y="10329"/>
                                    <a:pt x="1151" y="11729"/>
                                    <a:pt x="154" y="12409"/>
                                  </a:cubicBezTo>
                                  <a:cubicBezTo>
                                    <a:pt x="-677" y="12969"/>
                                    <a:pt x="2065" y="16209"/>
                                    <a:pt x="3394" y="17929"/>
                                  </a:cubicBezTo>
                                  <a:lnTo>
                                    <a:pt x="3228" y="18649"/>
                                  </a:lnTo>
                                  <a:cubicBezTo>
                                    <a:pt x="3145" y="18929"/>
                                    <a:pt x="2978" y="19169"/>
                                    <a:pt x="2978" y="19169"/>
                                  </a:cubicBezTo>
                                  <a:cubicBezTo>
                                    <a:pt x="2978" y="19209"/>
                                    <a:pt x="3061" y="19209"/>
                                    <a:pt x="3061" y="19209"/>
                                  </a:cubicBezTo>
                                  <a:cubicBezTo>
                                    <a:pt x="2563" y="19689"/>
                                    <a:pt x="1981" y="20089"/>
                                    <a:pt x="1483" y="20529"/>
                                  </a:cubicBezTo>
                                  <a:cubicBezTo>
                                    <a:pt x="1483" y="20529"/>
                                    <a:pt x="1483" y="20529"/>
                                    <a:pt x="1483" y="20529"/>
                                  </a:cubicBezTo>
                                  <a:cubicBezTo>
                                    <a:pt x="1400" y="20609"/>
                                    <a:pt x="1234" y="20729"/>
                                    <a:pt x="1151" y="20849"/>
                                  </a:cubicBezTo>
                                  <a:cubicBezTo>
                                    <a:pt x="486" y="21409"/>
                                    <a:pt x="1068" y="21449"/>
                                    <a:pt x="2480" y="20849"/>
                                  </a:cubicBezTo>
                                  <a:cubicBezTo>
                                    <a:pt x="3892" y="20289"/>
                                    <a:pt x="4058" y="19929"/>
                                    <a:pt x="4058" y="19929"/>
                                  </a:cubicBezTo>
                                  <a:lnTo>
                                    <a:pt x="4058" y="19729"/>
                                  </a:lnTo>
                                  <a:cubicBezTo>
                                    <a:pt x="4058" y="19729"/>
                                    <a:pt x="4058" y="19729"/>
                                    <a:pt x="4058" y="19729"/>
                                  </a:cubicBezTo>
                                  <a:lnTo>
                                    <a:pt x="4058" y="19329"/>
                                  </a:lnTo>
                                  <a:cubicBezTo>
                                    <a:pt x="4058" y="19329"/>
                                    <a:pt x="4141" y="19289"/>
                                    <a:pt x="4141" y="19289"/>
                                  </a:cubicBezTo>
                                  <a:cubicBezTo>
                                    <a:pt x="4225" y="19129"/>
                                    <a:pt x="4474" y="18929"/>
                                    <a:pt x="4557" y="18729"/>
                                  </a:cubicBezTo>
                                  <a:cubicBezTo>
                                    <a:pt x="4557" y="18729"/>
                                    <a:pt x="4557" y="18729"/>
                                    <a:pt x="4557" y="18729"/>
                                  </a:cubicBezTo>
                                  <a:lnTo>
                                    <a:pt x="4474" y="18849"/>
                                  </a:lnTo>
                                  <a:cubicBezTo>
                                    <a:pt x="4474" y="18809"/>
                                    <a:pt x="4557" y="18769"/>
                                    <a:pt x="4557" y="18729"/>
                                  </a:cubicBezTo>
                                  <a:cubicBezTo>
                                    <a:pt x="4557" y="18729"/>
                                    <a:pt x="4557" y="18729"/>
                                    <a:pt x="4557" y="18729"/>
                                  </a:cubicBezTo>
                                  <a:cubicBezTo>
                                    <a:pt x="4723" y="19329"/>
                                    <a:pt x="4723" y="19849"/>
                                    <a:pt x="4723" y="20369"/>
                                  </a:cubicBezTo>
                                  <a:cubicBezTo>
                                    <a:pt x="4723" y="20369"/>
                                    <a:pt x="4723" y="20369"/>
                                    <a:pt x="4723" y="20329"/>
                                  </a:cubicBezTo>
                                  <a:cubicBezTo>
                                    <a:pt x="4723" y="20449"/>
                                    <a:pt x="4723" y="20569"/>
                                    <a:pt x="4723" y="20689"/>
                                  </a:cubicBezTo>
                                  <a:cubicBezTo>
                                    <a:pt x="4806" y="21369"/>
                                    <a:pt x="5305" y="21249"/>
                                    <a:pt x="5886" y="20329"/>
                                  </a:cubicBezTo>
                                  <a:cubicBezTo>
                                    <a:pt x="6468" y="19449"/>
                                    <a:pt x="6218" y="19089"/>
                                    <a:pt x="6218" y="19089"/>
                                  </a:cubicBezTo>
                                  <a:lnTo>
                                    <a:pt x="5471" y="18449"/>
                                  </a:lnTo>
                                  <a:cubicBezTo>
                                    <a:pt x="5471" y="18449"/>
                                    <a:pt x="5471" y="18449"/>
                                    <a:pt x="5471" y="18449"/>
                                  </a:cubicBezTo>
                                  <a:cubicBezTo>
                                    <a:pt x="5471" y="18449"/>
                                    <a:pt x="5388" y="18169"/>
                                    <a:pt x="5221" y="17809"/>
                                  </a:cubicBezTo>
                                  <a:cubicBezTo>
                                    <a:pt x="5720" y="17009"/>
                                    <a:pt x="7049" y="15329"/>
                                    <a:pt x="7797" y="13969"/>
                                  </a:cubicBezTo>
                                  <a:cubicBezTo>
                                    <a:pt x="7797" y="13969"/>
                                    <a:pt x="10372" y="13489"/>
                                    <a:pt x="13446" y="12729"/>
                                  </a:cubicBezTo>
                                  <a:cubicBezTo>
                                    <a:pt x="14360" y="12489"/>
                                    <a:pt x="15025" y="12249"/>
                                    <a:pt x="15440" y="12009"/>
                                  </a:cubicBezTo>
                                  <a:cubicBezTo>
                                    <a:pt x="15855" y="12729"/>
                                    <a:pt x="15689" y="12849"/>
                                    <a:pt x="15938" y="13009"/>
                                  </a:cubicBezTo>
                                  <a:cubicBezTo>
                                    <a:pt x="16188" y="13209"/>
                                    <a:pt x="17268" y="13689"/>
                                    <a:pt x="17351" y="13689"/>
                                  </a:cubicBezTo>
                                  <a:cubicBezTo>
                                    <a:pt x="17600" y="13689"/>
                                    <a:pt x="16686" y="13129"/>
                                    <a:pt x="16686" y="13009"/>
                                  </a:cubicBezTo>
                                  <a:cubicBezTo>
                                    <a:pt x="19012" y="13369"/>
                                    <a:pt x="20923" y="13209"/>
                                    <a:pt x="20674" y="13089"/>
                                  </a:cubicBezTo>
                                  <a:close/>
                                  <a:moveTo>
                                    <a:pt x="8378" y="5769"/>
                                  </a:moveTo>
                                  <a:cubicBezTo>
                                    <a:pt x="8378" y="5769"/>
                                    <a:pt x="8378" y="5769"/>
                                    <a:pt x="8378" y="5769"/>
                                  </a:cubicBezTo>
                                  <a:cubicBezTo>
                                    <a:pt x="8212" y="5849"/>
                                    <a:pt x="7215" y="6329"/>
                                    <a:pt x="7049" y="6449"/>
                                  </a:cubicBezTo>
                                  <a:cubicBezTo>
                                    <a:pt x="6883" y="6609"/>
                                    <a:pt x="6634" y="7489"/>
                                    <a:pt x="5803" y="8489"/>
                                  </a:cubicBezTo>
                                  <a:cubicBezTo>
                                    <a:pt x="5720" y="8369"/>
                                    <a:pt x="5637" y="8289"/>
                                    <a:pt x="5554" y="8169"/>
                                  </a:cubicBezTo>
                                  <a:lnTo>
                                    <a:pt x="5554" y="8249"/>
                                  </a:lnTo>
                                  <a:cubicBezTo>
                                    <a:pt x="5305" y="7889"/>
                                    <a:pt x="4972" y="7249"/>
                                    <a:pt x="4806" y="6729"/>
                                  </a:cubicBezTo>
                                  <a:cubicBezTo>
                                    <a:pt x="4806" y="6729"/>
                                    <a:pt x="4806" y="6729"/>
                                    <a:pt x="4806" y="6729"/>
                                  </a:cubicBezTo>
                                  <a:lnTo>
                                    <a:pt x="4723" y="5889"/>
                                  </a:lnTo>
                                  <a:lnTo>
                                    <a:pt x="4640" y="5889"/>
                                  </a:lnTo>
                                  <a:cubicBezTo>
                                    <a:pt x="4806" y="5929"/>
                                    <a:pt x="5138" y="5969"/>
                                    <a:pt x="5388" y="5929"/>
                                  </a:cubicBezTo>
                                  <a:cubicBezTo>
                                    <a:pt x="5886" y="5929"/>
                                    <a:pt x="7548" y="5769"/>
                                    <a:pt x="8545" y="5649"/>
                                  </a:cubicBezTo>
                                  <a:cubicBezTo>
                                    <a:pt x="8628" y="5649"/>
                                    <a:pt x="8545" y="5729"/>
                                    <a:pt x="8378" y="5769"/>
                                  </a:cubicBezTo>
                                  <a:close/>
                                  <a:moveTo>
                                    <a:pt x="3311" y="18689"/>
                                  </a:moveTo>
                                  <a:cubicBezTo>
                                    <a:pt x="3394" y="18489"/>
                                    <a:pt x="3477" y="18289"/>
                                    <a:pt x="3560" y="18049"/>
                                  </a:cubicBezTo>
                                  <a:cubicBezTo>
                                    <a:pt x="3560" y="18049"/>
                                    <a:pt x="3560" y="18049"/>
                                    <a:pt x="3560" y="18089"/>
                                  </a:cubicBezTo>
                                  <a:cubicBezTo>
                                    <a:pt x="3477" y="18209"/>
                                    <a:pt x="3394" y="18449"/>
                                    <a:pt x="3311" y="18689"/>
                                  </a:cubicBezTo>
                                  <a:close/>
                                  <a:moveTo>
                                    <a:pt x="5305" y="13049"/>
                                  </a:moveTo>
                                  <a:cubicBezTo>
                                    <a:pt x="4889" y="13209"/>
                                    <a:pt x="4640" y="13689"/>
                                    <a:pt x="4557" y="14449"/>
                                  </a:cubicBezTo>
                                  <a:cubicBezTo>
                                    <a:pt x="4557" y="14449"/>
                                    <a:pt x="4557" y="14409"/>
                                    <a:pt x="4557" y="14369"/>
                                  </a:cubicBezTo>
                                  <a:cubicBezTo>
                                    <a:pt x="4557" y="14329"/>
                                    <a:pt x="4557" y="14249"/>
                                    <a:pt x="4557" y="14209"/>
                                  </a:cubicBezTo>
                                  <a:lnTo>
                                    <a:pt x="4557" y="14329"/>
                                  </a:lnTo>
                                  <a:cubicBezTo>
                                    <a:pt x="4474" y="14009"/>
                                    <a:pt x="4141" y="13049"/>
                                    <a:pt x="4141" y="13049"/>
                                  </a:cubicBezTo>
                                  <a:cubicBezTo>
                                    <a:pt x="4225" y="12969"/>
                                    <a:pt x="7132" y="12489"/>
                                    <a:pt x="8711" y="12209"/>
                                  </a:cubicBezTo>
                                  <a:cubicBezTo>
                                    <a:pt x="8711" y="12209"/>
                                    <a:pt x="5637" y="12889"/>
                                    <a:pt x="5305" y="13049"/>
                                  </a:cubicBezTo>
                                  <a:close/>
                                  <a:moveTo>
                                    <a:pt x="9541" y="4809"/>
                                  </a:moveTo>
                                  <a:cubicBezTo>
                                    <a:pt x="9541" y="4929"/>
                                    <a:pt x="9625" y="5049"/>
                                    <a:pt x="9625" y="5129"/>
                                  </a:cubicBezTo>
                                  <a:cubicBezTo>
                                    <a:pt x="9541" y="5009"/>
                                    <a:pt x="9541" y="4889"/>
                                    <a:pt x="9541" y="4809"/>
                                  </a:cubicBezTo>
                                  <a:close/>
                                  <a:moveTo>
                                    <a:pt x="5637" y="8169"/>
                                  </a:moveTo>
                                  <a:lnTo>
                                    <a:pt x="5388" y="7729"/>
                                  </a:lnTo>
                                  <a:cubicBezTo>
                                    <a:pt x="5471" y="7889"/>
                                    <a:pt x="5554" y="8009"/>
                                    <a:pt x="5637" y="81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D90015" id="グループ 5" o:spid="_x0000_s1026" alt="&quot;&quot;" style="position:absolute;left:0;text-align:left;margin-left:0;margin-top:-.25pt;width:721.4pt;height:540pt;z-index:-251658240;mso-position-horizontal:left;mso-position-horizontal-relative:margin;mso-width-relative:margin" coordsize="91617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" o:allowoverlap="f">
                <v:group id="グループ 2" o:spid="_x0000_s1027" style="position:absolute;left:69342;width:22275;height:68554" coordorigin="69342" coordsize="22275,6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図形" o:spid="_x0000_s1028" style="position:absolute;left:69342;width:22199;height:685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" path="m,21600r21551,l21551,14605,,14605r,6995xm49,r,6983l21600,6983,21600,,49,xe" fillcolor="#1b75bc [3207]" stroked="f" strokeweight="1pt">
                    <v:stroke miterlimit="4" joinstyle="miter"/>
                    <v:path arrowok="t" o:extrusionok="f" o:connecttype="custom" o:connectlocs="1109981,3427730;1109981,3427730;1109981,3427730;1109981,3427730" o:connectangles="0,90,180,270"/>
                  </v:shape>
                  <v:shape id="図形" o:spid="_x0000_s1029" style="position:absolute;left:76327;top:8254;width:8382;height:59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" path="m11880,17753v-164,1020,-327,1854,-524,2410l15153,21600r,-1159l11880,17753xm21600,9456r,-2086l12600,r,4728c12600,5191,12600,5609,12600,6026r,l21600,9456xm9000,6026v,-417,,-881,,-1298l9000,r,l,7370,,9456,9000,6026r,xm6447,20441r,1159l10244,20163v-197,-556,-360,-1344,-524,-2410l6447,20441xe" fillcolor="#f15928 [3204]" stroked="f" strokeweight="1pt">
                    <v:stroke miterlimit="4" joinstyle="miter"/>
                    <v:path arrowok="t" o:extrusionok="f" o:connecttype="custom" o:connectlocs="419100,295911;419100,295911;419100,295911;419100,295911" o:connectangles="0,90,180,270"/>
                  </v:shape>
                  <v:shape id="図形" o:spid="_x0000_s1030" style="position:absolute;left:76327;top:54355;width:8382;height:59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" path="m,12144r,2086l9000,21600r,-4728c9000,16409,9000,15991,9000,15574r,l,12144xm6447,1159l9720,3847v164,-1020,327,-1854,524,-2410l6447,r,1159xm15153,l11356,1437v197,556,360,1344,524,2410l15153,1159,15153,xm12600,15574r,c12600,15991,12600,16455,12600,16872r,4728l12600,21600r9000,-7370l21600,12144r-9000,3430xe" fillcolor="#fbb040 [3205]" stroked="f" strokeweight="1pt">
                    <v:stroke miterlimit="4" joinstyle="miter"/>
                    <v:path arrowok="t" o:extrusionok="f" o:connecttype="custom" o:connectlocs="419100,295911;419100,295911;419100,295911;419100,295911" o:connectangles="0,90,180,270"/>
                  </v:shape>
                  <v:shape id="図形" o:spid="_x0000_s1031" style="position:absolute;left:69468;top:4699;width:22149;height:60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" path="m8112,3126r124,l8236,2204r-124,l8112,3126xm7741,2204r-124,l7617,2665r124,l7741,2204xm5214,4783c5090,4580,4595,4427,4000,4427v-594,,-1089,153,-1213,356c2650,4698,2390,4643,2093,4643v-384,,-718,100,-793,235l6676,4878v-75,-135,-397,-235,-793,-235c5611,4643,5350,4698,5214,4783xm8112,1576v,-36,-86,-67,-185,-67c7828,1509,7741,1540,7741,1576r,181l8112,1680r,-104xm4706,2615v-594,,-1089,154,-1213,357c3356,2886,3096,2832,2799,2832v-384,,-718,99,-793,235l5933,3067v12,-248,-533,-452,-1227,-452xm3431,18515v136,86,396,140,693,140c4508,18655,4843,18556,4917,18420r-3926,c991,18669,1548,18872,2229,18872v582,,1090,-154,1202,-357xm1102,2909v-260,,-483,68,-532,158l1622,3067v-37,-90,-260,-158,-520,-158xm3666,3767v,-68,149,-122,334,-122l4000,3600v-173,,-322,32,-396,81c3530,3632,3381,3600,3208,3600r,45c3394,3645,3542,3699,3542,3767r124,xm978,17395v174,,322,-32,397,-82c1449,17363,1598,17395,1771,17395r,-45c1585,17350,1437,17295,1437,17228r-124,c1313,17295,1164,17350,978,17350r,45xm8732,2204r-124,l8608,2435r124,l8732,2204xm20572,3605v-173,,-322,31,-396,81c20101,3636,19953,3605,19779,3605r,45c19965,3650,20114,3704,20114,3772r124,c20238,3704,20386,3650,20572,3650r,-45xm18987,5032r1585,c20498,4896,20176,4797,19779,4797v-396,,-718,104,-792,235xm9041,1382v,-36,-86,-68,-186,-68c8756,1314,8670,1346,8670,1382r,181l9041,1486r,-104xm19333,v-594,,-1089,154,-1213,357c17983,271,17723,217,17426,217v-384,,-718,99,-793,235l20560,452c20572,203,20015,,19333,xm17426,3568v-322,,-594,68,-731,168c16572,3636,16287,3568,15965,3568v-384,,-719,100,-793,235l18206,3803v-62,-135,-384,-235,-780,-235xm13438,3343r-124,l13314,3573r124,l13438,3343xm13438,2204r-124,l13314,3126r124,l13438,2204xm13810,2665r123,l13933,2204r-123,l13810,2665xm13810,1757r,-181c13810,1540,13723,1509,13624,1509v-99,,-186,31,-186,67l13438,1680r372,77xm12881,1563r,-181c12881,1346,12794,1314,12695,1314v-99,,-186,32,-186,68l12509,1486r372,77xm13438,17874r-124,l13314,18795r124,l13438,17874xm2564,15963r-1586,c1053,16098,1375,16198,1771,16198v396,,718,-100,793,-235xm16336,16211v124,204,620,357,1214,357c18144,16568,18640,16415,18764,16211v136,86,396,140,693,140c19841,16351,20176,16252,20250,16116r-5375,c14949,16252,15271,16351,15667,16351v273,,533,-54,669,-140xm13438,19418v,36,87,68,186,68c13723,19486,13810,19454,13810,19418r,-180l13438,19314r,104xm13810,18790r123,l13933,18330r-123,l13810,18790xm10850,3266v346,-86,606,-755,606,-1568l11456,777v,-361,-309,-655,-681,-655c10404,122,10094,416,10094,777r,921c10094,2511,10367,3184,10701,3266,8930,4955,4657,6039,,6161r,8677c4669,14960,8930,16040,10701,17734v-347,85,-607,754,-607,1567l10094,20222v,362,310,655,681,655c11147,20877,11456,20584,11456,20222r,-921c11456,18488,11184,17815,10850,17734v1771,-1694,6068,-2783,10750,-2896l21600,6161c16918,6044,12621,4960,10850,3266xm17884,17228v,67,-148,122,-334,122l17550,17395v173,,322,-32,396,-82c18021,17363,18169,17395,18343,17395r,-45c18157,17350,18008,17295,18008,17228r-124,xm20448,18086v260,,483,-68,533,-158l19928,17928v37,90,260,158,520,158xm16844,18379v595,,1090,-153,1214,-356c18194,18108,18454,18163,18751,18163v384,,719,-100,793,-235l15618,17928v-12,248,532,451,1226,451xm12819,18790r124,l12943,18560r-124,l12819,18790xm12509,19617v,36,87,68,186,68c12794,19685,12881,19653,12881,19617r,-181l12509,19513r,104xm7728,21302v261,,483,-68,533,-158l7208,21144v50,95,260,158,520,158xm8112,18790r124,l8236,17869r-124,l8112,18790xm4843,17259v124,100,408,167,730,167c5957,17426,6292,17327,6366,17191r-3034,c3406,17327,3728,17426,4124,17426v322,,595,-67,719,-167xm4124,21600v595,,1090,-154,1214,-357c5474,21329,5734,21383,6032,21383v384,,718,-99,792,-235l2898,21148v-12,249,545,452,1226,452xm7617,18790r124,l7741,18330r-124,l7617,18790xm8670,19432r,181c8670,19649,8756,19680,8855,19680v100,,186,-31,186,-67l9041,19509r-371,-77xm8236,17422r-124,l8112,17652r124,l8236,17422xm7741,19418v,36,87,68,186,68c8026,19486,8112,19454,8112,19418r,-104l7741,19238r,180xe" fillcolor="white [3212]" stroked="f" strokeweight="1pt">
                    <v:stroke miterlimit="4" joinstyle="miter"/>
                    <v:path arrowok="t" o:extrusionok="f" o:connecttype="custom" o:connectlocs="1107441,3036571;1107441,3036571;1107441,3036571;1107441,3036571" o:connectangles="0,90,180,270"/>
                  </v:shape>
                  <v:shape id="図形" o:spid="_x0000_s1032" style="position:absolute;left:80010;top:6095;width:965;height:5633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" path="m21600,151c18474,58,14779,,10800,,6821,,2842,54,,151,3411,112,7105,88,10800,88v3979,,7674,19,10800,63xm,21449v3126,93,6821,151,10800,151c14779,21600,18758,21546,21600,21449v-3411,39,-7105,63,-10800,63c6821,21512,3126,21493,,21449xe" fillcolor="#003640 [3215]" stroked="f" strokeweight="1pt">
                    <v:stroke miterlimit="4" joinstyle="miter"/>
                    <v:path arrowok="t" o:extrusionok="f" o:connecttype="custom" o:connectlocs="48261,2816860;48261,2816860;48261,2816860;48261,2816860" o:connectangles="0,90,180,270"/>
                  </v:shape>
                </v:group>
                <v:group id="グループ 3" o:spid="_x0000_s1033" style="position:absolute;left:46355;width:21945;height:68580" coordorigin="46355" coordsize="21945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長方形" o:spid="_x0000_s1034" style="position:absolute;left:46355;width:21945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" fillcolor="#8dc63f [3209]" stroked="f" strokeweight="1pt">
                    <v:stroke miterlimit="4"/>
                    <v:textbox inset="3pt,3pt,3pt,3pt"/>
                  </v:rect>
                  <v:shape id="図形" o:spid="_x0000_s1035" style="position:absolute;left:46990;top:1142;width:20523;height:662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" path="m6229,1541v-67,,-134,16,-134,41c6095,1603,6149,1624,6229,1624v67,,133,-17,133,-42c6362,1557,6309,1541,6229,1541xm6229,489v-67,,-134,16,-134,41c6095,555,6149,572,6229,572v67,,133,-17,133,-42c6362,505,6309,489,6229,489xm7766,19964v-67,,-134,17,-134,41c7632,20030,7686,20047,7766,20047v80,,134,-17,134,-42c7900,19981,7846,19964,7766,19964xm7766,21024v-67,,-134,17,-134,42c7632,21086,7686,21107,7766,21107v80,,134,-16,134,-41c7900,21041,7846,21024,7766,21024xm6229,5732v-67,,-134,17,-134,42c6095,5795,6149,5815,6229,5815v67,,133,-16,133,-41c6362,5753,6309,5732,6229,5732xm6229,6780v-67,,-134,17,-134,42c6095,6842,6149,6863,6229,6863v67,,133,-16,133,-41c6362,6801,6309,6780,6229,6780xm6229,4684v-67,,-134,17,-134,42c6095,4751,6149,4767,6229,4767v67,,133,-16,133,-41c6362,4701,6309,4684,6229,4684xm6229,2589v-67,,-134,16,-134,41c6095,2655,6149,2672,6229,2672v67,,133,-17,133,-42c6362,2605,6309,2589,6229,2589xm6229,3637v-67,,-134,16,-134,41c6095,3699,6149,3719,6229,3719v67,,133,-16,133,-41c6362,3653,6309,3637,6229,3637xm7766,10483v-67,,-134,17,-134,42c7632,10549,7686,10566,7766,10566v80,,134,-17,134,-41c7900,10500,7846,10483,7766,10483xm7766,12579v-67,,-134,17,-134,41c7632,12645,7686,12662,7766,12662v80,,134,-17,134,-42c7900,12596,7846,12579,7766,12579xm7766,11531v-67,,-134,17,-134,41c7632,11593,7686,11614,7766,11614v80,,134,-17,134,-42c7900,11552,7846,11531,7766,11531xm6229,7828v-67,,-134,17,-134,42c6095,7890,6149,7911,6229,7911v67,,133,-17,133,-41c6362,7849,6309,7828,6229,7828xm7766,13631v-67,,-134,17,-134,41c7632,13693,7686,13714,7766,13714v80,,134,-17,134,-42c7900,13648,7846,13631,7766,13631xm7766,18870v-67,,-134,17,-134,42c7632,18933,7686,18953,7766,18953v80,,134,-16,134,-41c7900,18891,7846,18870,7766,18870xm7766,17823v-67,,-134,16,-134,41c7632,17885,7686,17905,7766,17905v80,,134,-16,134,-41c7900,17843,7846,17823,7766,17823xm7766,16775v-67,,-134,16,-134,41c7632,16837,7686,16858,7766,16858v80,,134,-17,134,-42c7900,16791,7846,16775,7766,16775xm7766,14679v-67,,-134,16,-134,41c7632,14741,7686,14762,7766,14762v80,,134,-17,134,-42c7900,14695,7846,14679,7766,14679xm7766,15727v-67,,-134,16,-134,41c7632,15793,7686,15810,7766,15810v80,,134,-17,134,-42c7900,15743,7846,15727,7766,15727xm4718,3144v-67,,-133,16,-133,41c4585,3206,4638,3227,4718,3227v67,,134,-17,134,-42c4852,3160,4799,3144,4718,3144xm4718,v-67,,-133,17,-133,41c4585,62,4638,83,4718,83v67,,134,-17,134,-42c4852,17,4799,,4718,xm6229,21517v-67,,-134,17,-134,42c6095,21579,6149,21600,6229,21600v67,,133,-17,133,-41c6362,21534,6309,21517,6229,21517xm4718,1048v-67,,-133,16,-133,41c4585,1110,4638,1131,4718,1131v67,,134,-17,134,-42c4852,1064,4799,1048,4718,1048xm6229,19363v-67,,-134,17,-134,42c6095,19426,6149,19446,6229,19446v67,,133,-16,133,-41c6362,19384,6309,19363,6229,19363xm4718,5240v-67,,-133,16,-133,41c4585,5306,4638,5322,4718,5322v67,,134,-16,134,-41c4852,5256,4799,5240,4718,5240xm4718,4192v-67,,-133,16,-133,41c4585,4254,4638,4274,4718,4274v67,,134,-16,134,-41c4852,4212,4799,4192,4718,4192xm6229,8880v-67,,-134,17,-134,42c6095,8942,6149,8963,6229,8963v67,,133,-16,133,-41c6362,8897,6309,8880,6229,8880xm7766,9435v-67,,-134,17,-134,42c7632,9497,7686,9518,7766,9518v80,,134,-16,134,-41c7900,9452,7846,9435,7766,9435xm4718,2096v-67,,-133,16,-133,41c4585,2158,4638,2179,4718,2179v67,,134,-17,134,-42c4852,2112,4799,2096,4718,2096xm6229,18315v-67,,-134,17,-134,42c6095,18382,6149,18398,6229,18398v67,,133,-16,133,-41c6362,18332,6309,18315,6229,18315xm6229,12024v-67,,-134,16,-134,41c6095,12086,6149,12107,6229,12107v67,,133,-17,133,-42c6362,12040,6309,12024,6229,12024xm6229,10976v-67,,-134,17,-134,41c6095,11038,6149,11059,6229,11059v67,,133,-17,133,-42c6362,10993,6309,10976,6229,10976xm6229,9928v-67,,-134,17,-134,42c6095,9990,6149,10011,6229,10011v67,,133,-17,133,-41c6362,9945,6309,9928,6229,9928xm6229,13072v-67,,-134,16,-134,41c6095,13134,6149,13155,6229,13155v67,,133,-17,133,-42c6362,13093,6309,13072,6229,13072xm6229,17268v-67,,-134,16,-134,41c6095,17330,6149,17350,6229,17350v67,,133,-16,133,-41c6362,17284,6309,17268,6229,17268xm10813,11531v-66,,-133,17,-133,41c10680,11593,10733,11614,10813,11614v67,,134,-17,134,-42c10947,11552,10880,11531,10813,11531xm6229,16220v-67,,-134,16,-134,41c6095,16286,6149,16303,6229,16303v67,,133,-17,133,-42c6362,16236,6309,16220,6229,16220xm6229,15172v-67,,-134,16,-134,41c6095,15234,6149,15255,6229,15255v67,,133,-17,133,-42c6362,15188,6309,15172,6229,15172xm9276,4684v-67,,-133,17,-133,42c9143,4751,9196,4767,9276,4767v67,,134,-16,134,-41c9410,4701,9343,4684,9276,4684xm9276,9928v-67,,-133,17,-133,42c9143,9990,9196,10011,9276,10011v67,,134,-17,134,-41c9410,9945,9343,9928,9276,9928xm9276,489v-67,,-133,16,-133,41c9143,555,9196,572,9276,572v67,,134,-17,134,-42c9410,505,9343,489,9276,489xm9276,3637v-67,,-133,16,-133,41c9143,3699,9196,3719,9276,3719v67,,134,-16,134,-41c9410,3653,9343,3637,9276,3637xm9276,1541v-67,,-133,16,-133,41c9143,1603,9196,1624,9276,1624v67,,134,-17,134,-42c9410,1557,9343,1541,9276,1541xm9276,2589v-67,,-133,16,-133,41c9143,2655,9196,2672,9276,2672v67,,134,-17,134,-42c9410,2605,9343,2589,9276,2589xm9276,7828v-67,,-133,17,-133,42c9143,7890,9196,7911,9276,7911v67,,134,-17,134,-41c9410,7849,9343,7828,9276,7828xm9276,8880v-67,,-133,17,-133,42c9143,8942,9196,8963,9276,8963v67,,134,-16,134,-41c9410,8897,9343,8880,9276,8880xm9276,6780v-67,,-133,17,-133,42c9143,6842,9196,6863,9276,6863v67,,134,-16,134,-41c9410,6801,9343,6780,9276,6780xm9276,5732v-67,,-133,17,-133,42c9143,5795,9196,5815,9276,5815v67,,134,-16,134,-41c9410,5753,9343,5732,9276,5732xm4718,6292v-67,,-133,16,-133,41c4585,6358,4638,6374,4718,6374v67,,134,-16,134,-41c4852,6308,4799,6292,4718,6292xm10813,21024v-66,,-133,17,-133,42c10680,21086,10733,21107,10813,21107v67,,134,-16,134,-41c10947,21041,10880,21024,10813,21024xm10813,15727v-66,,-133,16,-133,41c10680,15793,10733,15810,10813,15810v67,,134,-17,134,-42c10947,15743,10880,15727,10813,15727xm10813,13631v-66,,-133,17,-133,41c10680,13693,10733,13714,10813,13714v67,,134,-17,134,-42c10947,13648,10880,13631,10813,13631xm10813,12579v-66,,-133,17,-133,41c10680,12645,10733,12662,10813,12662v67,,134,-17,134,-42c10947,12596,10880,12579,10813,12579xm10813,14679v-66,,-133,16,-133,41c10680,14741,10733,14762,10813,14762v67,,134,-17,134,-42c10947,14695,10880,14679,10813,14679xm10813,18870v-66,,-133,17,-133,42c10680,18933,10733,18953,10813,18953v67,,134,-16,134,-41c10947,18891,10880,18870,10813,18870xm10813,19964v-66,,-133,17,-133,41c10680,20030,10733,20047,10813,20047v67,,134,-17,134,-42c10947,19981,10880,19964,10813,19964xm10813,17823v-66,,-133,16,-133,41c10680,17885,10733,17905,10813,17905v67,,134,-16,134,-41c10947,17843,10880,17823,10813,17823xm10813,16775v-66,,-133,16,-133,41c10680,16837,10733,16858,10813,16858v67,,134,-17,134,-42c10947,16791,10880,16775,10813,16775xm7766,4192v-67,,-134,16,-134,41c7632,4254,7686,4274,7766,4274v80,,134,-16,134,-41c7900,4212,7846,4192,7766,4192xm7766,3144v-67,,-134,16,-134,41c7632,3206,7686,3227,7766,3227v80,,134,-17,134,-42c7900,3160,7846,3144,7766,3144xm9276,21517v-67,,-133,17,-133,42c9143,21579,9196,21600,9276,21600v67,,134,-17,134,-41c9410,21534,9343,21517,9276,21517xm7766,1048v-67,,-134,16,-134,41c7632,1110,7686,1131,7766,1131v80,,134,-17,134,-42c7900,1064,7846,1048,7766,1048xm7766,v-67,,-134,17,-134,41c7632,62,7686,83,7766,83v80,,134,-17,134,-42c7900,17,7846,,7766,xm7766,2096v-67,,-134,16,-134,41c7632,2158,7686,2179,7766,2179v80,,134,-17,134,-42c7900,2112,7846,2096,7766,2096xm7766,8387v-67,,-134,17,-134,42c7632,8454,7686,8470,7766,8470v80,,134,-16,134,-41c7900,8404,7846,8387,7766,8387xm7766,6292v-67,,-134,16,-134,41c7632,6358,7686,6374,7766,6374v80,,134,-16,134,-41c7900,6308,7846,6292,7766,6292xm7766,7339v-67,,-134,17,-134,42c7632,7402,7686,7422,7766,7422v80,,134,-16,134,-41c7900,7356,7846,7339,7766,7339xm7766,5240v-67,,-134,16,-134,41c7632,5306,7686,5322,7766,5322v80,,134,-16,134,-41c7900,5256,7846,5240,7766,5240xm9276,16220v-67,,-133,16,-133,41c9143,16286,9196,16303,9276,16303v67,,134,-17,134,-42c9410,16236,9343,16220,9276,16220xm9276,14120v-67,,-133,16,-133,41c9143,14186,9196,14203,9276,14203v67,,134,-17,134,-42c9410,14136,9343,14120,9276,14120xm9276,13072v-67,,-133,16,-133,41c9143,13134,9196,13155,9276,13155v67,,134,-17,134,-42c9410,13093,9343,13072,9276,13072xm9276,12024v-67,,-133,16,-133,41c9143,12086,9196,12107,9276,12107v67,,134,-17,134,-42c9410,12040,9343,12024,9276,12024xm9276,20457v-67,,-133,16,-133,41c9143,20523,9196,20540,9276,20540v67,,134,-17,134,-42c9410,20473,9343,20457,9276,20457xm9276,15172v-67,,-133,16,-133,41c9143,15234,9196,15255,9276,15255v67,,134,-17,134,-42c9410,15188,9343,15172,9276,15172xm9276,10976v-67,,-133,17,-133,41c9143,11038,9196,11059,9276,11059v67,,134,-17,134,-42c9410,10993,9343,10976,9276,10976xm9276,19363v-67,,-133,17,-133,42c9143,19426,9196,19446,9276,19446v67,,134,-16,134,-41c9410,19384,9343,19363,9276,19363xm9276,18315v-67,,-133,17,-133,42c9143,18382,9196,18398,9276,18398v67,,134,-16,134,-41c9410,18332,9343,18315,9276,18315xm9276,17268v-67,,-133,16,-133,41c9143,17330,9196,17350,9276,17350v67,,134,-16,134,-41c9410,17284,9343,17268,9276,17268xm6229,14120v-67,,-134,16,-134,41c6095,14186,6149,14203,6229,14203v67,,133,-17,133,-42c6362,14136,6309,14120,6229,14120xm1671,16775v-67,,-134,16,-134,41c1537,16837,1591,16858,1671,16858v67,,133,-17,133,-42c1804,16791,1751,16775,1671,16775xm1671,18870v-67,,-134,17,-134,42c1537,18933,1591,18953,1671,18953v67,,133,-16,133,-41c1804,18891,1751,18870,1671,18870xm1671,17823v-67,,-134,16,-134,41c1537,17885,1591,17905,1671,17905v67,,133,-16,133,-41c1804,17843,1751,17823,1671,17823xm1671,14679v-67,,-134,16,-134,41c1537,14741,1591,14762,1671,14762v67,,133,-17,133,-42c1804,14695,1751,14679,1671,14679xm1671,15727v-67,,-134,16,-134,41c1537,15793,1591,15810,1671,15810v67,,133,-17,133,-42c1804,15743,1751,15727,1671,15727xm134,1541c67,1541,,1557,,1582v,21,53,42,134,42c200,1624,267,1607,267,1582v,-25,-53,-41,-133,-41xm134,489c67,489,,505,,530v,25,53,42,134,42c200,572,267,555,267,530v,-25,-53,-41,-133,-41xm1671,19964v-67,,-134,17,-134,41c1537,20030,1591,20047,1671,20047v67,,133,-17,133,-42c1804,19981,1751,19964,1671,19964xm1671,21024v-67,,-134,17,-134,42c1537,21086,1591,21107,1671,21107v67,,133,-16,133,-41c1804,21041,1751,21024,1671,21024xm1671,13631v-67,,-134,17,-134,41c1537,13693,1591,13714,1671,13714v67,,133,-17,133,-42c1804,13648,1751,13631,1671,13631xm1671,7339v-67,,-134,17,-134,42c1537,7402,1591,7422,1671,7422v67,,133,-16,133,-41c1804,7356,1751,7339,1671,7339xm1671,6292v-67,,-134,16,-134,41c1537,6358,1591,6374,1671,6374v67,,133,-16,133,-41c1804,6308,1751,6292,1671,6292xm1671,4192v-67,,-134,16,-134,41c1537,4254,1591,4274,1671,4274v67,,133,-16,133,-41c1804,4212,1751,4192,1671,4192xm1671,8387v-67,,-134,17,-134,42c1537,8454,1591,8470,1671,8470v67,,133,-16,133,-41c1804,8404,1751,8387,1671,8387xm1671,11531v-67,,-134,17,-134,41c1537,11593,1591,11614,1671,11614v67,,133,-17,133,-42c1804,11552,1751,11531,1671,11531xm1671,12579v-67,,-134,17,-134,41c1537,12645,1591,12662,1671,12662v67,,133,-17,133,-42c1804,12596,1751,12579,1671,12579xm134,2589c67,2589,,2605,,2630v,25,53,42,134,42c200,2672,267,2655,267,2630v,-25,-53,-41,-133,-41xm1671,10483v-67,,-134,17,-134,42c1537,10549,1591,10566,1671,10566v67,,133,-17,133,-41c1804,10500,1751,10483,1671,10483xm1671,9435v-67,,-134,17,-134,42c1537,9497,1591,9518,1671,9518v67,,133,-16,133,-41c1804,9452,1751,9435,1671,9435xm1671,5240v-67,,-134,16,-134,41c1537,5306,1591,5322,1671,5322v67,,133,-16,133,-41c1804,5256,1751,5240,1671,5240xm134,16220v-67,,-134,16,-134,41c,16286,53,16303,134,16303v66,,133,-17,133,-42c267,16236,214,16220,134,16220xm134,14120v-67,,-134,16,-134,41c,14186,53,14203,134,14203v66,,133,-17,133,-42c267,14136,214,14120,134,14120xm134,17268v-67,,-134,16,-134,41c,17330,53,17350,134,17350v66,,133,-16,133,-41c267,17284,214,17268,134,17268xm134,15172v-67,,-134,16,-134,41c,15234,53,15255,134,15255v66,,133,-17,133,-42c267,15188,214,15172,134,15172xm134,18315v-67,,-134,17,-134,42c,18382,53,18398,134,18398v66,,133,-16,133,-41c267,18332,214,18315,134,18315xm134,21517v-67,,-134,17,-134,42c,21579,53,21600,134,21600v66,,133,-17,133,-41c267,21534,214,21517,134,21517xm21466,572v67,,134,-17,134,-42c21600,505,21547,489,21466,489v-66,,-133,16,-133,41c21333,555,21386,572,21466,572xm134,19363v-67,,-134,17,-134,42c,19426,53,19446,134,19446v66,,133,-16,133,-41c267,19384,214,19363,134,19363xm134,20457v-67,,-134,16,-134,41c,20523,53,20540,134,20540v66,,133,-17,133,-42c267,20473,214,20457,134,20457xm134,10976v-67,,-134,17,-134,41c,11038,53,11059,134,11059v66,,133,-17,133,-42c267,10993,214,10976,134,10976xm134,5732c67,5732,,5749,,5774v,21,53,41,134,41c200,5815,267,5799,267,5774v,-21,-53,-42,-133,-42xm134,6780c67,6780,,6797,,6822v,20,53,41,134,41c200,6863,267,6847,267,6822v,-21,-53,-42,-133,-42xm134,4684c67,4684,,4701,,4726v,25,53,41,134,41c200,4767,267,4751,267,4726v,-25,-53,-42,-133,-42xm134,7828c67,7828,,7845,,7870v,20,53,41,134,41c200,7911,267,7894,267,7870v,-21,-53,-42,-133,-42xm134,8880c67,8880,,8897,,8922v,20,53,41,134,41c200,8963,267,8947,267,8922v,-25,-53,-42,-133,-42xm134,12024v-67,,-134,16,-134,41c,12086,53,12107,134,12107v66,,133,-17,133,-42c267,12040,214,12024,134,12024xm4718,7339v-67,,-133,17,-133,42c4585,7402,4638,7422,4718,7422v67,,134,-16,134,-41c4852,7356,4799,7339,4718,7339xm134,13072v-67,,-134,16,-134,41c,13134,53,13155,134,13155v66,,133,-17,133,-42c267,13093,214,13072,134,13072xm134,9928c67,9928,,9945,,9970v,20,53,41,134,41c200,10011,267,9994,267,9970v,-25,-53,-42,-133,-42xm134,3637c67,3637,,3653,,3678v,21,53,41,134,41c200,3719,267,3703,267,3678v,-25,-53,-41,-133,-41xm4718,21024v-67,,-133,17,-133,42c4585,21086,4638,21107,4718,21107v67,,134,-16,134,-41c4852,21041,4799,21024,4718,21024xm4718,19964v-67,,-133,17,-133,41c4585,20030,4638,20047,4718,20047v67,,134,-17,134,-42c4852,19981,4799,19964,4718,19964xm3181,489v-67,,-133,16,-133,41c3048,555,3101,572,3181,572v67,,134,-17,134,-42c3315,505,3261,489,3181,489xm4718,18870v-67,,-133,17,-133,42c4585,18933,4638,18953,4718,18953v67,,134,-16,134,-41c4852,18891,4799,18870,4718,18870xm3181,3637v-67,,-133,16,-133,41c3048,3699,3101,3719,3181,3719v67,,134,-16,134,-41c3315,3653,3261,3637,3181,3637xm4718,17823v-67,,-133,16,-133,41c4585,17885,4638,17905,4718,17905v67,,134,-16,134,-41c4852,17843,4799,17823,4718,17823xm3181,4684v-67,,-133,17,-133,42c3048,4751,3101,4767,3181,4767v67,,134,-16,134,-41c3315,4701,3261,4684,3181,4684xm3181,5732v-67,,-133,17,-133,42c3048,5795,3101,5815,3181,5815v67,,134,-16,134,-41c3315,5753,3261,5732,3181,5732xm1671,3144v-67,,-134,16,-134,41c1537,3206,1591,3227,1671,3227v67,,133,-17,133,-42c1804,3160,1751,3144,1671,3144xm3181,2589v-67,,-133,16,-133,41c3048,2655,3101,2672,3181,2672v67,,134,-17,134,-42c3315,2605,3261,2589,3181,2589xm4718,9435v-67,,-133,17,-133,42c4585,9497,4638,9518,4718,9518v67,,134,-16,134,-41c4852,9452,4799,9435,4718,9435xm4718,10483v-67,,-133,17,-133,42c4585,10549,4638,10566,4718,10566v67,,134,-17,134,-41c4852,10500,4799,10483,4718,10483xm4718,8387v-67,,-133,17,-133,42c4585,8454,4638,8470,4718,8470v67,,134,-16,134,-41c4852,8404,4799,8387,4718,8387xm4718,11531v-67,,-133,17,-133,41c4585,11593,4638,11614,4718,11614v67,,134,-17,134,-42c4852,11552,4799,11531,4718,11531xm4718,12579v-67,,-133,17,-133,41c4585,12645,4638,12662,4718,12662v67,,134,-17,134,-42c4852,12596,4799,12579,4718,12579xm4718,14679v-67,,-133,16,-133,41c4585,14741,4638,14762,4718,14762v67,,134,-17,134,-42c4852,14695,4799,14679,4718,14679xm4718,15727v-67,,-133,16,-133,41c4585,15793,4638,15810,4718,15810v67,,134,-17,134,-42c4852,15743,4799,15727,4718,15727xm4718,13631v-67,,-133,17,-133,41c4585,13693,4638,13714,4718,13714v67,,134,-17,134,-42c4852,13648,4799,13631,4718,13631xm4718,16775v-67,,-133,16,-133,41c4585,16837,4638,16858,4718,16858v67,,134,-17,134,-42c4852,16791,4799,16775,4718,16775xm3181,1541v-67,,-133,16,-133,41c3048,1603,3101,1624,3181,1624v67,,134,-17,134,-42c3315,1557,3261,1541,3181,1541xm3181,19363v-67,,-133,17,-133,42c3048,19426,3101,19446,3181,19446v67,,134,-16,134,-41c3315,19384,3261,19363,3181,19363xm3181,20457v-67,,-133,16,-133,41c3048,20523,3101,20540,3181,20540v67,,134,-17,134,-42c3315,20473,3261,20457,3181,20457xm3181,18315v-67,,-133,17,-133,42c3048,18382,3101,18398,3181,18398v67,,134,-16,134,-41c3315,18332,3261,18315,3181,18315xm3181,17268v-67,,-133,16,-133,41c3048,17330,3101,17350,3181,17350v67,,134,-16,134,-41c3315,17284,3261,17268,3181,17268xm1671,v-67,,-134,17,-134,41c1537,62,1591,83,1671,83v67,,133,-17,133,-42c1804,17,1751,,1671,xm1671,1048v-67,,-134,16,-134,41c1537,1110,1591,1131,1671,1131v67,,133,-17,133,-42c1804,1064,1751,1048,1671,1048xm3181,21517v-67,,-133,17,-133,42c3048,21579,3101,21600,3181,21600v67,,134,-17,134,-41c3315,21534,3261,21517,3181,21517xm1671,2096v-67,,-134,16,-134,41c1537,2158,1591,2179,1671,2179v67,,133,-17,133,-42c1804,2112,1751,2096,1671,2096xm3181,16220v-67,,-133,16,-133,41c3048,16286,3101,16303,3181,16303v67,,134,-17,134,-42c3315,16236,3261,16220,3181,16220xm3181,14120v-67,,-133,16,-133,41c3048,14186,3101,14203,3181,14203v67,,134,-17,134,-42c3315,14136,3261,14120,3181,14120xm3181,8880v-67,,-133,17,-133,42c3048,8942,3101,8963,3181,8963v67,,134,-16,134,-41c3315,8897,3261,8880,3181,8880xm3181,9928v-67,,-133,17,-133,42c3048,9990,3101,10011,3181,10011v67,,134,-17,134,-41c3315,9945,3261,9928,3181,9928xm3181,7828v-67,,-133,17,-133,42c3048,7890,3101,7911,3181,7911v67,,134,-17,134,-41c3315,7849,3261,7828,3181,7828xm3181,10976v-67,,-133,17,-133,41c3048,11038,3101,11059,3181,11059v67,,134,-17,134,-42c3315,10993,3261,10976,3181,10976xm3181,15172v-67,,-133,16,-133,41c3048,15234,3101,15255,3181,15255v67,,134,-17,134,-42c3315,15188,3261,15172,3181,15172xm3181,6780v-67,,-133,17,-133,42c3048,6842,3101,6863,3181,6863v67,,134,-16,134,-41c3315,6801,3261,6780,3181,6780xm3181,12024v-67,,-133,16,-133,41c3048,12086,3101,12107,3181,12107v67,,134,-17,134,-42c3315,12040,3261,12024,3181,12024xm3181,13072v-67,,-133,16,-133,41c3048,13134,3101,13155,3181,13155v67,,134,-17,134,-42c3315,13093,3261,13072,3181,13072xm6229,20457v-67,,-134,16,-134,41c6095,20523,6149,20540,6229,20540v67,,133,-17,133,-42c6362,20473,6309,20457,6229,20457xm18419,10976v-67,,-134,17,-134,41c18285,11038,18339,11059,18419,11059v67,,133,-17,133,-42c18552,10993,18486,10976,18419,10976xm18419,12024v-67,,-134,16,-134,41c18285,12086,18339,12107,18419,12107v67,,133,-17,133,-42c18552,12040,18486,12024,18419,12024xm19956,18870v-67,,-134,17,-134,42c19822,18933,19876,18953,19956,18953v80,,134,-16,134,-41c20076,18891,20023,18870,19956,18870xm18419,8880v-67,,-134,17,-134,42c18285,8942,18339,8963,18419,8963v67,,133,-16,133,-41c18552,8897,18486,8880,18419,8880xm18419,13072v-67,,-134,16,-134,41c18285,13134,18339,13155,18419,13155v67,,133,-17,133,-42c18552,13093,18486,13072,18419,13072xm18419,15172v-67,,-134,16,-134,41c18285,15234,18339,15255,18419,15255v67,,133,-17,133,-42c18552,15188,18486,15172,18419,15172xm18419,16220v-67,,-134,16,-134,41c18285,16286,18339,16303,18419,16303v67,,133,-17,133,-42c18552,16236,18486,16220,18419,16220xm18419,14120v-67,,-134,16,-134,41c18285,14186,18339,14203,18419,14203v67,,133,-17,133,-42c18552,14136,18486,14120,18419,14120xm18419,7828v-67,,-134,17,-134,42c18285,7890,18339,7911,18419,7911v67,,133,-17,133,-41c18552,7849,18486,7828,18419,7828xm19956,21024v-67,,-134,17,-134,42c19822,21086,19876,21107,19956,21107v80,,134,-16,134,-41c20076,21041,20023,21024,19956,21024xm18419,1541v-67,,-134,16,-134,41c18285,1603,18339,1624,18419,1624v67,,133,-17,133,-42c18552,1557,18486,1541,18419,1541xm18419,489v-67,,-134,16,-134,41c18285,555,18339,572,18419,572v67,,133,-17,133,-42c18552,505,18486,489,18419,489xm18419,17268v-67,,-134,16,-134,41c18285,17330,18339,17350,18419,17350v67,,133,-16,133,-41c18552,17284,18486,17268,18419,17268xm19956,19964v-67,,-134,17,-134,41c19822,20030,19876,20047,19956,20047v80,,134,-17,134,-42c20090,19981,20023,19964,19956,19964xm18419,5732v-67,,-134,17,-134,42c18285,5795,18339,5815,18419,5815v67,,133,-16,133,-41c18552,5753,18486,5732,18419,5732xm18419,4684v-67,,-134,17,-134,42c18285,4751,18339,4767,18419,4767v67,,133,-16,133,-41c18552,4701,18486,4684,18419,4684xm18419,2589v-67,,-134,16,-134,41c18285,2655,18339,2672,18419,2672v67,,133,-17,133,-42c18552,2605,18486,2589,18419,2589xm18419,6780v-67,,-134,17,-134,42c18285,6842,18339,6863,18419,6863v67,,133,-16,133,-41c18552,6801,18486,6780,18419,6780xm18419,3637v-67,,-134,16,-134,41c18285,3699,18339,3719,18419,3719v67,,133,-16,133,-41c18552,3653,18486,3637,18419,3637xm18419,9928v-67,,-134,17,-134,42c18285,9990,18339,10011,18419,10011v67,,133,-17,133,-41c18552,9945,18486,9928,18419,9928xm16908,8387v-66,,-133,17,-133,42c16775,8454,16828,8470,16908,8470v67,,134,-16,134,-41c17042,8404,16975,8387,16908,8387xm16908,9435v-66,,-133,17,-133,42c16775,9497,16828,9518,16908,9518v67,,134,-16,134,-41c17042,9452,16975,9435,16908,9435xm16908,10483v-66,,-133,17,-133,42c16775,10549,16828,10566,16908,10566v67,,134,-17,134,-41c17042,10500,16975,10483,16908,10483xm16908,6292v-66,,-133,16,-133,41c16775,6358,16828,6374,16908,6374v67,,134,-16,134,-41c17042,6308,16975,6292,16908,6292xm16908,7339v-66,,-133,17,-133,42c16775,7402,16828,7422,16908,7422v67,,134,-16,134,-41c17042,7356,16975,7339,16908,7339xm16908,11531v-66,,-133,17,-133,41c16775,11593,16828,11614,16908,11614v67,,134,-17,134,-42c17042,11552,16975,11531,16908,11531xm16908,13631v-66,,-133,17,-133,41c16775,13693,16828,13714,16908,13714v67,,134,-17,134,-42c17042,13648,16975,13631,16908,13631xm16908,14679v-66,,-133,16,-133,41c16775,14741,16828,14762,16908,14762v67,,134,-17,134,-42c17042,14695,16975,14679,16908,14679xm16908,12579v-66,,-133,17,-133,41c16775,12645,16828,12662,16908,12662v67,,134,-17,134,-42c17042,12596,16975,12579,16908,12579xm16908,5240v-66,,-133,16,-133,41c16775,5306,16828,5322,16908,5322v67,,134,-16,134,-41c17042,5256,16975,5240,16908,5240xm18419,18315v-67,,-134,17,-134,42c18285,18382,18339,18398,18419,18398v67,,133,-16,133,-41c18552,18332,18486,18315,18419,18315xm18419,20457v-67,,-134,16,-134,41c18285,20523,18339,20540,18419,20540v67,,133,-17,133,-42c18552,20473,18486,20457,18419,20457xm16908,v-66,,-133,17,-133,41c16775,62,16828,83,16908,83v67,,134,-17,134,-42c17042,17,16975,,16908,xm18419,19363v-67,,-134,17,-134,42c18285,19426,18339,19446,18419,19446v67,,133,-16,133,-41c18552,19384,18486,19363,18419,19363xm18419,21517v-67,,-134,17,-134,42c18285,21579,18339,21600,18419,21600v67,,133,-17,133,-41c18552,21534,18486,21517,18419,21517xm16908,3144v-66,,-133,16,-133,41c16775,3206,16828,3227,16908,3227v67,,134,-17,134,-42c17042,3160,16975,3144,16908,3144xm16908,1048v-66,,-133,16,-133,41c16775,1110,16828,1131,16908,1131v67,,134,-17,134,-42c17042,1064,16975,1048,16908,1048xm16908,4192v-66,,-133,16,-133,41c16775,4254,16828,4274,16908,4274v67,,134,-16,134,-41c17042,4212,16975,4192,16908,4192xm16908,2096v-66,,-133,16,-133,41c16775,2158,16828,2179,16908,2179v67,,134,-17,134,-42c17042,2112,16975,2096,16908,2096xm19956,14679v-67,,-134,16,-134,41c19822,14741,19876,14762,19956,14762v80,,134,-17,134,-42c20076,14695,20023,14679,19956,14679xm21466,13072v-66,,-133,16,-133,41c21333,13134,21386,13155,21466,13155v67,,134,-17,134,-42c21587,13093,21533,13072,21466,13072xm21466,14120v-66,,-133,16,-133,41c21333,14186,21386,14203,21466,14203v67,,134,-17,134,-42c21600,14136,21533,14120,21466,14120xm21466,15172v-66,,-133,16,-133,41c21333,15234,21386,15255,21466,15255v67,,134,-17,134,-42c21587,15188,21533,15172,21466,15172xm21466,12024v-66,,-133,16,-133,41c21333,12086,21386,12107,21466,12107v67,,134,-17,134,-42c21587,12040,21533,12024,21466,12024xm21466,20457v-66,,-133,16,-133,41c21333,20523,21386,20540,21466,20540v67,,134,-17,134,-42c21600,20473,21533,20457,21466,20457xm21466,18315v-66,,-133,17,-133,42c21333,18382,21386,18398,21466,18398v67,,134,-16,134,-41c21600,18332,21533,18315,21466,18315xm21466,19363v-66,,-133,17,-133,42c21333,19426,21386,19446,21466,19446v67,,134,-16,134,-41c21587,19384,21533,19363,21466,19363xm21466,10976v-66,,-133,17,-133,41c21333,11038,21386,11059,21466,11059v67,,134,-17,134,-42c21587,10993,21533,10976,21466,10976xm21466,16220v-66,,-133,16,-133,41c21333,16286,21386,16303,21466,16303v67,,134,-17,134,-42c21600,16236,21533,16220,21466,16220xm21466,17268v-66,,-133,16,-133,41c21333,17330,21386,17350,21466,17350v67,,134,-16,134,-41c21587,17284,21533,17268,21466,17268xm19956,17823v-67,,-134,16,-134,41c19822,17885,19876,17905,19956,17905v80,,134,-16,134,-41c20076,17843,20023,17823,19956,17823xm21466,9928v-66,,-133,17,-133,42c21333,9990,21386,10011,21466,10011v67,,134,-17,134,-41c21587,9945,21533,9928,21466,9928xm21466,3637v-66,,-133,16,-133,41c21333,3699,21386,3719,21466,3719v67,,134,-16,134,-41c21587,3653,21533,3637,21466,3637xm21466,1541v-66,,-133,16,-133,41c21333,1603,21386,1624,21466,1624v67,,134,-17,134,-42c21587,1557,21533,1541,21466,1541xm21466,4684v-66,,-133,17,-133,42c21333,4751,21386,4767,21466,4767v67,,134,-16,134,-41c21600,4701,21533,4684,21466,4684xm21466,5732v-66,,-133,17,-133,42c21333,5795,21386,5815,21466,5815v67,,134,-16,134,-41c21587,5753,21533,5732,21466,5732xm21466,8880v-66,,-133,17,-133,42c21333,8942,21386,8963,21466,8963v67,,134,-16,134,-41c21587,8897,21533,8880,21466,8880xm21466,7828v-66,,-133,17,-133,42c21333,7890,21386,7911,21466,7911v67,,134,-17,134,-41c21587,7849,21533,7828,21466,7828xm21466,6780v-66,,-133,17,-133,42c21333,6842,21386,6863,21466,6863v67,,134,-16,134,-41c21587,6801,21533,6780,21466,6780xm21466,2589v-66,,-133,16,-133,41c21333,2655,21386,2672,21466,2672v67,,134,-17,134,-42c21600,2605,21533,2589,21466,2589xm19956,12579v-67,,-134,17,-134,41c19822,12645,19876,12662,19956,12662v80,,134,-17,134,-42c20090,12596,20023,12579,19956,12579xm19956,10483v-67,,-134,17,-134,42c19822,10549,19876,10566,19956,10566v80,,134,-17,134,-41c20090,10500,20023,10483,19956,10483xm19956,11531v-67,,-134,17,-134,41c19822,11593,19876,11614,19956,11614v80,,134,-17,134,-42c20076,11552,20023,11531,19956,11531xm19956,8387v-67,,-134,17,-134,42c19822,8454,19876,8470,19956,8470v80,,134,-16,134,-41c20090,8404,20023,8387,19956,8387xm19956,9435v-67,,-134,17,-134,42c19822,9497,19876,9518,19956,9518v80,,134,-16,134,-41c20076,9452,20023,9435,19956,9435xm21466,21517v-66,,-133,17,-133,42c21333,21579,21386,21600,21466,21600v67,,134,-17,134,-41c21587,21534,21533,21517,21466,21517xm19956,13631v-67,,-134,17,-134,41c19822,13693,19876,13714,19956,13714v80,,134,-17,134,-42c20076,13648,20023,13631,19956,13631xm19956,15727v-67,,-134,16,-134,41c19822,15793,19876,15810,19956,15810v80,,134,-17,134,-42c20090,15743,20023,15727,19956,15727xm16908,15727v-66,,-133,16,-133,41c16775,15793,16828,15810,16908,15810v67,,134,-17,134,-42c17042,15743,16975,15727,16908,15727xm19956,16775v-67,,-134,16,-134,41c19822,16837,19876,16858,19956,16858v80,,134,-17,134,-42c20076,16791,20023,16775,19956,16775xm19956,2096v-67,,-134,16,-134,41c19822,2158,19876,2179,19956,2179v80,,134,-17,134,-42c20076,2112,20023,2096,19956,2096xm19956,1048v-67,,-134,16,-134,41c19822,1110,19876,1131,19956,1131v80,,134,-17,134,-42c20076,1064,20023,1048,19956,1048xm19956,v-67,,-134,17,-134,41c19822,62,19876,83,19956,83v80,,134,-17,134,-42c20076,17,20023,,19956,xm19956,3144v-67,,-134,16,-134,41c19822,3206,19876,3227,19956,3227v80,,134,-17,134,-42c20076,3160,20023,3144,19956,3144xm19956,6292v-67,,-134,16,-134,41c19822,6358,19876,6374,19956,6374v80,,134,-16,134,-41c20090,6308,20023,6292,19956,6292xm19956,7339v-67,,-134,17,-134,42c19822,7402,19876,7422,19956,7422v80,,134,-16,134,-41c20076,7356,20023,7339,19956,7339xm19956,4192v-67,,-134,16,-134,41c19822,4254,19876,4274,19956,4274v80,,134,-16,134,-41c20076,4212,20023,4192,19956,4192xm19956,5240v-67,,-134,16,-134,41c19822,5306,19876,5322,19956,5322v80,,134,-16,134,-41c20090,5256,20023,5240,19956,5240xm15371,15172v-67,,-133,16,-133,41c15238,15234,15291,15255,15371,15255v80,,134,-17,134,-42c15505,15188,15438,15172,15371,15172xm12324,4684v-67,,-134,17,-134,42c12190,4751,12244,4767,12324,4767v67,,133,-16,133,-41c12457,4701,12391,4684,12324,4684xm12324,5732v-67,,-134,17,-134,42c12190,5795,12244,5815,12324,5815v67,,133,-16,133,-41c12457,5753,12391,5732,12324,5732xm12324,6780v-67,,-134,17,-134,42c12190,6842,12244,6863,12324,6863v67,,133,-16,133,-41c12457,6801,12391,6780,12324,6780xm12324,3637v-67,,-134,16,-134,41c12190,3699,12244,3719,12324,3719v67,,133,-16,133,-41c12457,3653,12391,3637,12324,3637xm12324,10976v-67,,-134,17,-134,41c12190,11038,12244,11059,12324,11059v67,,133,-17,133,-42c12457,10993,12391,10976,12324,10976xm12324,2589v-67,,-134,16,-134,41c12190,2655,12244,2672,12324,2672v67,,133,-17,133,-42c12457,2605,12391,2589,12324,2589xm12324,9928v-67,,-134,17,-134,42c12190,9990,12244,10011,12324,10011v67,,133,-17,133,-41c12457,9945,12391,9928,12324,9928xm12324,7828v-67,,-134,17,-134,42c12190,7890,12244,7911,12324,7911v67,,133,-17,133,-41c12457,7849,12391,7828,12324,7828xm13861,13631v-67,,-134,17,-134,41c13727,13693,13781,13714,13861,13714v67,,134,-17,134,-42c13995,13648,13928,13631,13861,13631xm13861,18870v-67,,-134,17,-134,42c13727,18933,13781,18953,13861,18953v67,,134,-16,134,-41c13995,18891,13928,18870,13861,18870xm13861,17823v-67,,-134,16,-134,41c13727,17885,13781,17905,13861,17905v67,,134,-16,134,-41c13995,17843,13928,17823,13861,17823xm13861,16775v-67,,-134,16,-134,41c13727,16837,13781,16858,13861,16858v67,,134,-17,134,-42c13995,16791,13928,16775,13861,16775xm13861,15727v-67,,-134,16,-134,41c13727,15793,13781,15810,13861,15810v67,,134,-17,134,-42c13995,15743,13928,15727,13861,15727xm12324,1541v-67,,-134,16,-134,41c12190,1603,12244,1624,12324,1624v67,,133,-17,133,-42c12457,1557,12391,1541,12324,1541xm13861,14679v-67,,-134,16,-134,41c13727,14741,13781,14762,13861,14762v67,,134,-17,134,-42c13995,14695,13928,14679,13861,14679xm12324,489v-67,,-134,16,-134,41c12190,555,12244,572,12324,572v67,,133,-17,133,-42c12457,505,12391,489,12324,489xm13861,21024v-67,,-134,17,-134,42c13727,21086,13781,21107,13861,21107v67,,134,-16,134,-41c13995,21041,13928,21024,13861,21024xm12324,12024v-67,,-134,16,-134,41c12190,12086,12244,12107,12324,12107v67,,133,-17,133,-42c12457,12040,12391,12024,12324,12024xm13861,19964v-67,,-134,17,-134,41c13727,20030,13781,20047,13861,20047v67,,134,-17,134,-42c13995,19981,13928,19964,13861,19964xm12324,8880v-67,,-134,17,-134,42c12190,8942,12244,8963,12324,8963v67,,133,-16,133,-41c12457,8897,12391,8880,12324,8880xm10813,5240v-66,,-133,16,-133,41c10680,5306,10733,5322,10813,5322v67,,134,-16,134,-41c10947,5256,10880,5240,10813,5240xm16908,16775v-66,,-133,16,-133,41c16775,16837,16828,16858,16908,16858v67,,134,-17,134,-42c17042,16791,16975,16775,16908,16775xm10813,3144v-66,,-133,16,-133,41c10680,3206,10733,3227,10813,3227v67,,134,-17,134,-42c10947,3160,10880,3144,10813,3144xm10813,2096v-66,,-133,16,-133,41c10680,2158,10733,2179,10813,2179v67,,134,-17,134,-42c10947,2112,10880,2096,10813,2096xm10813,9435v-66,,-133,17,-133,42c10680,9497,10733,9518,10813,9518v67,,134,-16,134,-41c10947,9452,10880,9435,10813,9435xm10813,8387v-66,,-133,17,-133,42c10680,8454,10733,8470,10813,8470v67,,134,-16,134,-41c10947,8404,10880,8387,10813,8387xm10813,6292v-66,,-133,16,-133,41c10680,6358,10733,6374,10813,6374v67,,134,-16,134,-41c10947,6308,10880,6292,10813,6292xm10813,1048v-66,,-133,16,-133,41c10680,1110,10733,1131,10813,1131v67,,134,-17,134,-42c10947,1064,10880,1048,10813,1048xm10813,7339v-66,,-133,17,-133,42c10680,7402,10733,7422,10813,7422v67,,134,-16,134,-41c10947,7356,10880,7339,10813,7339xm12324,14120v-67,,-134,16,-134,41c12190,14186,12244,14203,12324,14203v67,,133,-17,133,-42c12457,14136,12391,14120,12324,14120xm12324,16220v-67,,-134,16,-134,41c12190,16286,12244,16303,12324,16303v67,,133,-17,133,-42c12457,16236,12391,16220,12324,16220xm12324,15172v-67,,-134,16,-134,41c12190,15234,12244,15255,12324,15255v67,,133,-17,133,-42c12457,15188,12391,15172,12324,15172xm12324,17268v-67,,-134,16,-134,41c12190,17330,12244,17350,12324,17350v67,,133,-16,133,-41c12457,17284,12391,17268,12324,17268xm12324,13072v-67,,-134,16,-134,41c12190,13134,12244,13155,12324,13155v67,,133,-17,133,-42c12457,13093,12391,13072,12324,13072xm12324,19363v-67,,-134,17,-134,42c12190,19426,12244,19446,12324,19446v67,,133,-16,133,-41c12457,19384,12391,19363,12324,19363xm12324,20457v-67,,-134,16,-134,41c12190,20523,12244,20540,12324,20540v67,,133,-17,133,-42c12457,20473,12391,20457,12324,20457xm12324,18315v-67,,-134,17,-134,42c12190,18382,12244,18398,12324,18398v67,,133,-16,133,-41c12457,18332,12391,18315,12324,18315xm12324,21517v-67,,-134,17,-134,42c12190,21579,12244,21600,12324,21600v67,,133,-17,133,-41c12457,21534,12391,21517,12324,21517xm10813,v-66,,-133,17,-133,41c10680,62,10733,83,10813,83v67,,134,-17,134,-42c10947,17,10880,,10813,xm10813,4192v-66,,-133,16,-133,41c10680,4254,10733,4274,10813,4274v67,,134,-16,134,-41c10947,4212,10880,4192,10813,4192xm15371,8880v-67,,-133,17,-133,42c15238,8942,15291,8963,15371,8963v80,,134,-16,134,-41c15505,8897,15438,8880,15371,8880xm15371,5732v-67,,-133,17,-133,42c15238,5795,15291,5815,15371,5815v80,,134,-16,134,-41c15505,5753,15438,5732,15371,5732xm15371,9928v-67,,-133,17,-133,42c15238,9990,15291,10011,15371,10011v80,,134,-17,134,-41c15505,9945,15438,9928,15371,9928xm10813,10483v-66,,-133,17,-133,42c10680,10549,10733,10566,10813,10566v67,,134,-17,134,-41c10947,10500,10880,10483,10813,10483xm15371,7828v-67,,-133,17,-133,42c15238,7890,15291,7911,15371,7911v80,,134,-17,134,-41c15505,7849,15438,7828,15371,7828xm15371,13072v-67,,-133,16,-133,41c15238,13134,15291,13155,15371,13155v80,,134,-17,134,-42c15505,13093,15438,13072,15371,13072xm15371,10976v-67,,-133,17,-133,41c15238,11038,15291,11059,15371,11059v80,,134,-17,134,-42c15505,10993,15438,10976,15371,10976xm15371,14120v-67,,-133,16,-133,41c15238,14186,15291,14203,15371,14203v80,,134,-17,134,-42c15505,14136,15438,14120,15371,14120xm15371,12024v-67,,-133,16,-133,41c15238,12086,15291,12107,15371,12107v80,,134,-17,134,-42c15505,12040,15438,12024,15371,12024xm15371,6780v-67,,-133,17,-133,42c15238,6842,15291,6863,15371,6863v80,,134,-16,134,-41c15505,6801,15438,6780,15371,6780xm16908,21024v-66,,-133,17,-133,42c16775,21086,16828,21107,16908,21107v67,,134,-16,134,-41c17042,21041,16975,21024,16908,21024xm16908,19964v-66,,-133,17,-133,41c16775,20030,16828,20047,16908,20047v67,,134,-17,134,-42c17042,19981,16975,19964,16908,19964xm15371,4684v-67,,-133,17,-133,42c15238,4751,15291,4767,15371,4767v80,,134,-16,134,-41c15505,4701,15438,4684,15371,4684xm13861,12579v-67,,-134,17,-134,41c13727,12645,13781,12662,13861,12662v67,,134,-17,134,-42c13995,12596,13928,12579,13861,12579xm16908,18870v-66,,-133,17,-133,42c16775,18933,16828,18953,16908,18953v67,,134,-16,134,-41c17042,18891,16975,18870,16908,18870xm15371,2589v-67,,-133,16,-133,41c15238,2655,15291,2672,15371,2672v80,,134,-17,134,-42c15505,2605,15438,2589,15371,2589xm15371,489v-67,,-133,16,-133,41c15238,555,15291,572,15371,572v80,,134,-17,134,-42c15505,505,15438,489,15371,489xm15371,3637v-67,,-133,16,-133,41c15238,3699,15291,3719,15371,3719v80,,134,-16,134,-41c15505,3653,15438,3637,15371,3637xm15371,1541v-67,,-133,16,-133,41c15238,1603,15291,1624,15371,1624v80,,134,-17,134,-42c15505,1557,15438,1541,15371,1541xm16908,17823v-66,,-133,16,-133,41c16775,17885,16828,17905,16908,17905v67,,134,-16,134,-41c17042,17843,16975,17823,16908,17823xm13861,7339v-67,,-134,17,-134,42c13727,7402,13781,7422,13861,7422v67,,134,-16,134,-41c13995,7356,13928,7339,13861,7339xm13861,5240v-67,,-134,16,-134,41c13727,5306,13781,5322,13861,5322v67,,134,-16,134,-41c13995,5256,13928,5240,13861,5240xm13861,6292v-67,,-134,16,-134,41c13727,6358,13781,6374,13861,6374v67,,134,-16,134,-41c13995,6308,13928,6292,13861,6292xm13861,4192v-67,,-134,16,-134,41c13727,4254,13781,4274,13861,4274v67,,134,-16,134,-41c13995,4212,13928,4192,13861,4192xm13861,8387v-67,,-134,17,-134,42c13727,8454,13781,8470,13861,8470v67,,134,-16,134,-41c13995,8404,13928,8387,13861,8387xm13861,11531v-67,,-134,17,-134,41c13727,11593,13781,11614,13861,11614v67,,134,-17,134,-42c13995,11552,13928,11531,13861,11531xm13861,3144v-67,,-134,16,-134,41c13727,3206,13781,3227,13861,3227v67,,134,-17,134,-42c13995,3160,13928,3144,13861,3144xm13861,10483v-67,,-134,17,-134,42c13727,10549,13781,10566,13861,10566v67,,134,-17,134,-41c13995,10500,13928,10483,13861,10483xm13861,9435v-67,,-134,17,-134,42c13727,9497,13781,9518,13861,9518v67,,134,-16,134,-41c13995,9452,13928,9435,13861,9435xm13861,2096v-67,,-134,16,-134,41c13727,2158,13781,2179,13861,2179v67,,134,-17,134,-42c13995,2112,13928,2096,13861,2096xm15371,20457v-67,,-133,16,-133,41c15238,20523,15291,20540,15371,20540v80,,134,-17,134,-42c15505,20473,15438,20457,15371,20457xm15371,18315v-67,,-133,17,-133,42c15238,18382,15291,18398,15371,18398v80,,134,-16,134,-41c15505,18332,15438,18315,15371,18315xm15371,19363v-67,,-133,17,-133,42c15238,19426,15291,19446,15371,19446v80,,134,-16,134,-41c15505,19384,15438,19363,15371,19363xm15371,17268v-67,,-133,16,-133,41c15238,17330,15291,17350,15371,17350v80,,134,-16,134,-41c15505,17284,15438,17268,15371,17268xm13861,1048v-67,,-134,16,-134,41c13727,1110,13781,1131,13861,1131v67,,134,-17,134,-42c13995,1064,13928,1048,13861,1048xm15371,16220v-67,,-133,16,-133,41c15238,16286,15291,16303,15371,16303v80,,134,-17,134,-42c15505,16236,15438,16220,15371,16220xm13861,v-67,,-134,17,-134,41c13727,62,13781,83,13861,83v67,,134,-17,134,-42c13995,17,13928,,13861,xm15371,21517v-67,,-133,17,-133,42c15238,21579,15291,21600,15371,21600v80,,134,-17,134,-41c15505,21534,15438,21517,15371,21517xe" fillcolor="white [3212]" stroked="f" strokeweight="1pt">
                    <v:fill opacity="19789f"/>
                    <v:stroke miterlimit="4" joinstyle="miter"/>
                    <v:path arrowok="t" o:extrusionok="f" o:connecttype="custom" o:connectlocs="1026161,3311526;1026161,3311526;1026161,3311526;1026161,3311526" o:connectangles="0,90,180,270"/>
                  </v:shape>
                  <v:oval id="円" o:spid="_x0000_s1036" style="position:absolute;left:60960;top:46609;width:1600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" fillcolor="#e6eb7a [1944]" stroked="f" strokeweight="1pt">
                    <v:stroke miterlimit="4" joinstyle="miter"/>
                    <v:textbox inset="3pt,3pt,3pt,3pt"/>
                  </v:oval>
                  <v:oval id="円" o:spid="_x0000_s1037" style="position:absolute;left:49276;top:47879;width:16281;height:1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" fillcolor="#d7df23 [3208]" stroked="f" strokeweight="1pt">
                    <v:stroke miterlimit="4" joinstyle="miter"/>
                    <v:textbox inset="3pt,3pt,3pt,3pt"/>
                  </v:oval>
                  <v:shape id="図形" o:spid="_x0000_s1038" style="position:absolute;left:50037;top:46862;width:16536;height:165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" path="m10800,21600c4844,21600,,16756,,10800,,4844,4844,,10800,v5956,,10800,4844,10800,10800c21600,16756,16756,21600,10800,21600xm10800,332c5027,332,332,5027,332,10800v,5773,4695,10468,10468,10468c16573,21268,21268,16573,21268,10800,21268,5027,16573,332,10800,332xe" fillcolor="white [3212]" stroked="f" strokeweight="1pt">
                    <v:stroke miterlimit="4" joinstyle="miter"/>
                    <v:path arrowok="t" o:extrusionok="f" o:connecttype="custom" o:connectlocs="826771,826771;826771,826771;826771,826771;826771,826771" o:connectangles="0,90,180,270"/>
                  </v:shape>
                  <v:shape id="図形" o:spid="_x0000_s1039" style="position:absolute;left:50419;top:47751;width:7807;height:9420;visibility:visible;mso-wrap-style:square;v-text-anchor:middle" coordsize="20274,2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" path="m18065,4056c15822,323,10183,-1088,5434,903,686,2895,-1326,7541,916,11275v1287,2157,4749,3650,7354,5476c9359,17525,12030,20512,12030,20512r8244,-3485c20274,17027,18988,13460,18922,12270v-198,-2848,429,-6057,-857,-8214xe" fillcolor="#fbb040 [3205]" stroked="f" strokeweight="1pt">
                    <v:stroke miterlimit="4" joinstyle="miter"/>
                    <v:path arrowok="t" o:extrusionok="f" o:connecttype="custom" o:connectlocs="390393,470957;390393,470957;390393,470957;390393,470957" o:connectangles="0,90,180,270"/>
                  </v:shape>
                  <v:shape id="図形" o:spid="_x0000_s1040" style="position:absolute;left:53213;top:52070;width:3901;height:4640;visibility:visible;mso-wrap-style:square;v-text-anchor:middle" coordsize="21403,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" path="m21350,18092l12292,2908v,,,,-70,-59l16194,1142v348,-118,487,-530,278,-824c16263,24,15845,-94,15497,83l377,6498c28,6616,-111,7028,98,7322v139,235,348,353,627,353c865,7675,934,7675,1074,7616l5045,5909v,,,59,,59l14103,21153v140,235,349,353,627,353c14870,21506,14939,21506,15079,21447v348,-118,487,-530,278,-824l6299,5438v,,,,-69,-58l10968,3378v,,,59,,59l20026,18622v139,236,348,353,627,353c20792,18975,20862,18975,21001,18916v349,-176,488,-529,349,-824xe" fillcolor="white [3212]" stroked="f" strokeweight="1pt">
                    <v:stroke miterlimit="4" joinstyle="miter"/>
                    <v:path arrowok="t" o:extrusionok="f" o:connecttype="custom" o:connectlocs="195057,232036;195057,232036;195057,232036;195057,232036" o:connectangles="0,90,180,270"/>
                  </v:shape>
                  <v:shape id="図形" o:spid="_x0000_s1041" style="position:absolute;left:51942;top:52451;width:2178;height:1776;visibility:visible;mso-wrap-style:square;v-text-anchor:middle" coordsize="19412,1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" path="m373,5295c1840,603,7208,-1333,12363,971v5154,2304,8143,7976,6676,12668c17572,18331,12204,20267,7049,17963,1895,15659,-1094,9987,373,5295xe" fillcolor="#f15928 [3204]" stroked="f" strokeweight="1pt">
                    <v:fill opacity="46003f"/>
                    <v:stroke miterlimit="4" joinstyle="miter"/>
                    <v:path arrowok="t" o:extrusionok="f" o:connecttype="custom" o:connectlocs="108873,88815;108873,88815;108873,88815;108873,88815" o:connectangles="0,90,180,270"/>
                  </v:shape>
                  <v:shape id="図形" o:spid="_x0000_s1042" style="position:absolute;left:53085;top:48260;width:2960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" path="m17521,7576v-556,,-1020,161,-1483,484c15111,3385,11959,,8158,,3615,,,4836,,10800v,5964,3615,10800,8158,10800c10476,21600,12608,20310,14091,18215v742,1773,1947,3063,3430,3063c19746,21278,21600,18215,21600,14507v,-3707,-1761,-6931,-4079,-6931xe" fillcolor="white [3212]" stroked="f" strokeweight="1pt">
                    <v:fill opacity="32896f"/>
                    <v:stroke miterlimit="4" joinstyle="miter"/>
                    <v:path arrowok="t" o:extrusionok="f" o:connecttype="custom" o:connectlocs="147956,85091;147956,85091;147956,85091;147956,85091" o:connectangles="0,90,180,270"/>
                  </v:shape>
                  <v:shape id="図形" o:spid="_x0000_s1043" style="position:absolute;left:48006;top:45465;width:18373;height:16206;visibility:visible;mso-wrap-style:square;v-text-anchor:middle" coordsize="2156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" path="m12206,13119l7838,15608r224,507l12429,13627r-223,-508xm668,6297v-358,,-641,322,-641,728c27,7431,310,7753,668,7753v357,,641,-322,641,-728c1309,6619,1025,6297,668,6297xm668,7431v-194,,-343,-169,-343,-389c325,6822,474,6653,668,6653v194,,343,169,343,389c1011,7262,862,7431,668,7431xm9895,20974r-373,-203l9701,20347v30,-84,,-186,-74,-220c9552,20093,9463,20127,9433,20212r-179,423l8881,20432v-74,-34,-164,,-193,85c8658,20601,8688,20703,8762,20737r373,203l8956,21363v-30,85,,186,74,220c9045,21600,9075,21600,9090,21600v60,,104,-34,134,-102l9403,21075r373,203c9791,21295,9821,21295,9835,21295v60,,105,-34,135,-101c9999,21126,9970,21024,9895,20974xm1219,11900l847,11697r178,-423c1055,11189,1025,11088,951,11054v-75,-34,-164,,-194,85l578,11562,206,11359v-75,-34,-164,,-194,84c-18,11528,12,11629,86,11663r373,203l280,12290v-30,84,,186,75,220c370,12527,399,12527,414,12527v60,,105,-34,134,-102l727,12002r373,203c1115,12222,1145,12222,1160,12222v59,,104,-34,134,-102c1339,12036,1294,11934,1219,11900xm12623,14033l8255,16522r224,507l12847,14541r-224,-508xm21224,4401r298,-338c21582,3995,21582,3893,21522,3826v-59,-68,-149,-68,-208,l21016,4164r-299,-338c20658,3758,20568,3758,20509,3826v-60,67,-60,169,,237l20807,4401r-298,339c20449,4808,20449,4909,20509,4977v30,34,74,51,104,51c20643,5028,20688,5011,20717,4977r299,-339l21314,4977v29,34,74,51,104,51c21448,5028,21493,5011,21522,4977v60,-68,60,-169,,-237l21224,4401xm16707,10123v-357,,-641,322,-641,728c16066,11257,16350,11579,16707,11579v358,,641,-322,641,-728c17348,10445,17050,10123,16707,10123xm16707,11257v-193,,-342,-169,-342,-389c16365,10648,16514,10478,16707,10478v194,,343,170,343,390c17050,11088,16886,11257,16707,11257xm14784,v-357,,-641,322,-641,728c14143,1134,14427,1456,14784,1456v358,,641,-322,641,-728c15425,322,15142,,14784,xm14784,1134v-193,,-342,-169,-342,-389c14442,525,14591,355,14784,355v194,,343,170,343,390c15127,965,14978,1134,14784,1134xm9746,18011r358,423l12861,16860r-89,-575l9746,18011xm8658,17453r223,508l13249,15472r-224,-508l8658,17453xe" fillcolor="#1b75bc [3207]" stroked="f" strokeweight="1pt">
                    <v:stroke miterlimit="4" joinstyle="miter"/>
                    <v:path arrowok="t" o:extrusionok="f" o:connecttype="custom" o:connectlocs="918697,810260;918697,810260;918697,810260;918697,810260" o:connectangles="0,90,180,270"/>
                  </v:shape>
                  <v:oval id="円" o:spid="_x0000_s1044" style="position:absolute;left:62611;top:57912;width:1600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" fillcolor="#f15928 [3204]" stroked="f" strokeweight="1pt">
                    <v:stroke miterlimit="4" joinstyle="miter"/>
                    <v:textbox inset="3pt,3pt,3pt,3pt"/>
                  </v:oval>
                </v:group>
                <v:group id="グループ 4" o:spid="_x0000_s1045" style="position:absolute;left:23113;width:22073;height:68580" coordorigin="23113" coordsize="2207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長方形" o:spid="_x0000_s1046" style="position:absolute;left:23114;width:21945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" fillcolor="#97c9f0 [1303]" stroked="f" strokeweight="1pt">
                    <v:fill color2="#00a1bf [3206]" rotate="t" angle="180" focus="100%" type="gradient"/>
                    <v:stroke miterlimit="4"/>
                    <v:textbox inset="3pt,3pt,3pt,3pt"/>
                  </v:rect>
                  <v:shape id="図形" o:spid="_x0000_s1047" style="position:absolute;left:23240;top:4698;width:21946;height:3657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" path="m7813,3457v-38,,-75,8,-100,15c7650,3390,7500,3330,7338,3330v-38,,-88,7,-125,15c7150,3300,7075,3270,6975,3255v-87,-98,-262,-173,-462,-173c6438,3082,6375,3090,6313,3105v-75,-60,-188,-105,-325,-105c5988,2985,6000,2962,6000,2940v,-255,-350,-465,-775,-465c5137,2475,5038,2482,4962,2505v-75,-128,-287,-210,-525,-195c4362,2317,4288,2325,4225,2347,4075,2152,3738,2010,3350,2010v-513,,-938,240,-963,540c2338,2535,2287,2535,2238,2535v-175,7,-300,105,-288,210c1950,2752,1950,2760,1963,2767v-50,-15,-113,-15,-175,-15c1675,2760,1575,2797,1500,2850v-100,-30,-225,-52,-350,-52c800,2798,512,2933,413,3120v-38,-7,-88,-7,-125,-7c175,3113,75,3128,,3165r,945c13,4102,38,4102,50,4095v175,75,462,120,800,120c1050,4215,1225,4200,1375,4170v250,112,712,195,1225,195c3212,4365,3725,4260,3937,4110v88,8,175,8,263,8c4625,4118,5000,4035,5125,3923v100,15,225,30,363,30c5775,3953,6025,3900,6125,3833v88,22,213,37,350,37c6700,3870,6888,3833,6963,3773v62,37,200,60,349,60c7350,3833,7387,3833,7425,3825v12,,25,,37,-7c7562,3803,7637,3780,7675,3750v50,23,100,38,162,38c7987,3788,8112,3713,8112,3623v,-90,-149,-166,-299,-166xm5313,19612v-13,,-25,,-38,8c5250,19590,5200,19575,5150,19575v-12,,-25,,-37,7c5088,19567,5063,19552,5025,19552v-25,-37,-87,-60,-162,-60c4838,19492,4813,19492,4800,19500v-25,-23,-62,-38,-112,-38c4688,19455,4688,19447,4688,19440v,-90,-125,-158,-263,-158c4388,19282,4363,19282,4338,19290v-25,-45,-100,-75,-175,-67c4138,19223,4113,19230,4088,19238v-50,-68,-163,-113,-300,-113c3613,19125,3463,19208,3450,19313v-12,-8,-37,-8,-50,-8c3338,19305,3300,19343,3300,19380v,,,8,,8c3275,19380,3263,19380,3238,19380v-38,,-75,15,-100,30c3100,19402,3063,19395,3013,19395v-113,,-213,45,-250,112c2750,19507,2738,19507,2713,19507v-113,,-200,53,-200,113c2513,19620,2500,19620,2500,19620v-62,,-112,22,-112,60c2375,19672,2350,19672,2325,19672v-62,,-125,30,-125,75c2200,19792,2250,19822,2325,19822v25,,50,-7,75,-15c2425,19845,2488,19867,2550,19867v38,,63,-7,88,-15c2700,19875,2800,19890,2913,19890v62,,125,-8,187,-15c3188,19912,3338,19942,3525,19942v213,,388,-37,463,-90c4013,19852,4050,19852,4075,19852v150,,275,-30,313,-67c4425,19792,4463,19792,4513,19792v100,,187,-15,225,-45c4775,19755,4813,19762,4863,19762v75,,137,-15,175,-30c5063,19747,5100,19755,5163,19755v12,,25,,37,c5200,19755,5213,19755,5213,19755v37,-8,62,-15,75,-23c5300,19740,5325,19747,5350,19747v50,,100,-22,100,-60c5413,19635,5375,19612,5313,19612xm20400,21075v-25,,-37,,-62,7c20300,21037,20213,21000,20125,21000v-25,,-50,,-75,7c20013,20985,19963,20962,19913,20955v-50,-60,-150,-98,-263,-98c19613,20857,19575,20865,19538,20872v-38,-37,-113,-60,-188,-60c19350,20805,19350,20790,19350,20782v,-150,-200,-270,-450,-270c18850,20512,18800,20520,18750,20527v-50,-75,-175,-120,-300,-112c18400,20415,18363,20422,18325,20437v-87,-112,-287,-195,-512,-195c17513,20242,17275,20385,17250,20557v-25,-7,-62,-7,-88,-7c17063,20557,16987,20610,17000,20670v,7,,7,,15c16963,20677,16938,20677,16900,20677v-62,8,-125,23,-162,53c16675,20715,16613,20700,16538,20700v-200,,-375,75,-425,188c16088,20888,16063,20880,16038,20880v-175,,-325,83,-338,195c15687,21075,15687,21075,15675,21075v-100,,-188,45,-200,105c15450,21172,15412,21165,15375,21165v-113,,-200,53,-200,120c15175,21352,15262,21405,15375,21405v50,,88,-7,125,-22c15537,21442,15638,21480,15750,21480v50,,112,-8,150,-30c16000,21495,16175,21517,16363,21517v112,,225,-7,312,-29c16825,21555,17088,21600,17388,21600v350,,650,-60,775,-150c18213,21450,18263,21458,18313,21458v250,,462,-45,537,-113c18913,21353,18975,21360,19063,21360v162,,312,-30,375,-75c19488,21300,19563,21308,19638,21308v125,,237,-23,287,-60c19963,21270,20038,21285,20125,21278v25,,50,,63,c20200,21278,20200,21278,20213,21278v50,-8,100,-23,125,-38c20363,21255,20400,21263,20438,21263v87,,162,-45,162,-98c20563,21120,20488,21075,20400,21075xm21338,1417v-100,-112,-300,-195,-525,-195c20738,1222,20650,1230,20588,1252v-88,-75,-225,-120,-375,-120c20213,1110,20225,1087,20225,1065v,-293,-400,-533,-887,-533c19225,532,19125,547,19038,562v-88,-142,-338,-240,-600,-225c18350,345,18275,360,18200,382,18025,157,17638,,17188,v-588,,-1075,277,-1113,622c16025,607,15963,600,15900,607v-200,15,-350,121,-325,240c15575,855,15575,862,15588,870v-63,-15,-125,-23,-200,-15c15250,862,15138,900,15063,960v-125,-37,-250,-60,-400,-60c14263,900,13938,1050,13813,1268v-50,-8,-100,-8,-150,-8c13300,1260,13013,1425,13000,1642v-12,,-37,,-50,c12750,1642,12588,1732,12550,1845v-62,-23,-125,-30,-200,-30c12125,1815,11950,1920,11950,2055v,135,175,240,400,240c12438,2295,12525,2280,12588,2250v87,112,275,195,500,195c13200,2445,13300,2422,13388,2392v200,83,537,135,912,135c14525,2527,14738,2505,14900,2475v287,135,813,217,1400,217c17000,2692,17588,2573,17838,2400v100,7,187,15,300,15c18625,2415,19050,2325,19200,2197v125,23,263,30,413,30c19938,2227,20225,2167,20350,2085v113,30,250,45,400,45c21000,2130,21225,2085,21313,2017v62,30,162,53,287,60l21600,1507v-87,-45,-175,-75,-262,-90xe" fillcolor="white [3212]" stroked="f" strokeweight="1pt">
                    <v:stroke miterlimit="4" joinstyle="miter"/>
                    <v:path arrowok="t" o:extrusionok="f" o:connecttype="custom" o:connectlocs="1097280,1828802;1097280,1828802;1097280,1828802;1097280,1828802" o:connectangles="0,90,180,270"/>
                  </v:shape>
                  <v:shape id="図形" o:spid="_x0000_s1048" style="position:absolute;left:26416;top:14350;width:15481;height:180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" path="m10791,c4501,,,3357,,9023v,5559,5670,6380,6893,12577l8576,21600c7885,15403,4660,13139,4660,9023,4642,3357,7212,,10791,xm10791,r,c10791,,10791,,10791,,9639,,8807,3357,8807,9023v,4116,1045,6380,1258,12577l11447,21600v124,-5833,1311,-8461,1311,-12577c12776,3357,11943,,10791,v3579,,6149,3357,6149,9023c16940,13139,13254,15767,12882,21600r1577,c15115,15767,21600,14582,21600,9023,21582,3357,17082,,10791,xe" fillcolor="#f15928 [3204]" stroked="f" strokeweight="1pt">
                    <v:stroke miterlimit="4" joinstyle="miter"/>
                    <v:path arrowok="t" o:extrusionok="f" o:connecttype="custom" o:connectlocs="774066,902971;774066,902971;774066,902971;774066,902971" o:connectangles="0,90,180,270"/>
                  </v:shape>
                  <v:shape id="図形" o:spid="_x0000_s1049" style="position:absolute;left:32258;top:35306;width:3683;height:304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" path="m1713,21600r18174,l21600,,,,1713,21600xe" fillcolor="#fbb040 [3205]" stroked="f" strokeweight="1pt">
                    <v:stroke miterlimit="4" joinstyle="miter"/>
                    <v:path arrowok="t" o:extrusionok="f" o:connecttype="custom" o:connectlocs="184150,152400;184150,152400;184150,152400;184150,152400" o:connectangles="0,90,180,270"/>
                  </v:shape>
                  <v:shape id="図形" o:spid="_x0000_s1050" style="position:absolute;left:33146;top:35559;width:2655;height:21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" path="m1757,21600r18189,l21600,,,,1757,21600xe" fillcolor="white [3212]" stroked="f" strokeweight="1pt">
                    <v:fill opacity="32896f"/>
                    <v:stroke miterlimit="4" joinstyle="miter"/>
                    <v:path arrowok="t" o:extrusionok="f" o:connecttype="custom" o:connectlocs="132716,109856;132716,109856;132716,109856;132716,109856" o:connectangles="0,90,180,270"/>
                  </v:shape>
                  <v:shape id="図形" o:spid="_x0000_s1051" style="position:absolute;left:32257;top:32384;width:3531;height:294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" path="m19968,r-544,4283l2176,4283,1632,,,,2797,21600r1632,l2486,6703r16628,l17171,21600r1632,l21600,,19968,xe" fillcolor="#d8d8d8 [2732]" stroked="f" strokeweight="1pt">
                    <v:stroke miterlimit="4" joinstyle="miter"/>
                    <v:path arrowok="t" o:extrusionok="f" o:connecttype="custom" o:connectlocs="176531,147321;176531,147321;176531,147321;176531,147321" o:connectangles="0,90,180,270"/>
                  </v:shape>
                  <v:shape id="図形" o:spid="_x0000_s1052" style="position:absolute;left:27939;top:14350;width:12472;height:180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" path="m21600,9023c21600,3357,17113,,10800,,4509,,,3357,,9023v,4116,5675,6380,6885,12577c8358,21600,13264,21600,14429,21600v682,-5833,7171,-8461,7171,-12577xe" fillcolor="white [3212]" stroked="f" strokeweight="1pt">
                    <v:stroke miterlimit="4" joinstyle="miter"/>
                    <v:path arrowok="t" o:extrusionok="f" o:connecttype="custom" o:connectlocs="623571,902971;623571,902971;623571,902971;623571,902971" o:connectangles="0,90,180,270"/>
                  </v:shape>
                  <v:shape id="図形" o:spid="_x0000_s1053" style="position:absolute;left:29717;top:14350;width:8802;height:18060;visibility:visible;mso-wrap-style:square;v-text-anchor:middle" coordsize="2156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" path="m,9023v,4116,5665,6380,6878,12577l9524,21600c9119,15403,7314,13139,7314,9023,7314,3357,8746,,10800,v,,,,,c4513,,,3357,,9023xm10800,v2023,,3486,3357,3486,9023c14286,13139,12201,15767,11983,21600r2458,c15095,15767,21569,13139,21569,9023,21600,3357,17087,,10800,xe" fillcolor="#f15928 [3204]" stroked="f" strokeweight="1pt">
                    <v:stroke miterlimit="4" joinstyle="miter"/>
                    <v:path arrowok="t" o:extrusionok="f" o:connecttype="custom" o:connectlocs="440059,902971;440059,902971;440059,902971;440059,902971" o:connectangles="0,90,180,270"/>
                  </v:shape>
                  <v:shape id="図形" o:spid="_x0000_s1054" style="position:absolute;left:23113;top:6477;width:22010;height:3474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" path="m5322,19524v-12,,-25,,-37,8c5260,19500,5210,19484,5160,19484v-12,,-25,,-37,8c5098,19476,5073,19461,5035,19461v-24,-40,-87,-64,-162,-64c4848,19397,4824,19397,4811,19405v-25,-23,-62,-39,-112,-39c4699,19358,4699,19350,4699,19342v,,,,,c4674,19358,4649,19366,4624,19366v-25,,-37,,-62,-8c4562,19358,4562,19366,4562,19366v,39,-38,71,-100,79c4450,19445,4425,19445,4412,19437v-12,110,-149,197,-336,197c3976,19634,3889,19611,3826,19563v-24,40,-99,71,-174,71c3602,19634,3552,19618,3527,19603v-50,71,-162,118,-299,118c3091,19721,2979,19674,2929,19603v-25,8,-50,15,-75,15c2779,19626,2705,19595,2667,19547v-25,8,-62,8,-87,8c2530,19555,2493,19547,2443,19532v-25,7,-50,31,-62,55c2368,19579,2343,19579,2318,19579v-62,,-124,32,-124,79c2194,19705,2244,19737,2318,19737v25,,50,-8,75,-16c2418,19761,2480,19784,2543,19784v37,,62,-8,87,-16c2692,19792,2792,19808,2904,19808v62,,125,-8,187,-16c3178,19832,3328,19863,3515,19863v212,,386,-39,461,-95c4001,19768,4038,19768,4063,19768v150,,274,-31,312,-71c4412,19705,4450,19705,4499,19705v100,,187,-16,225,-47c4761,19666,4799,19674,4848,19674v75,,138,-16,175,-32c5048,19658,5085,19666,5148,19666v12,,25,,37,c5185,19666,5197,19666,5197,19666v38,-8,63,-16,75,-24c5285,19650,5310,19658,5335,19658v49,,99,-24,99,-63c5422,19547,5384,19524,5322,19524xm7815,2518v-38,,-75,8,-100,16c7653,2447,7503,2384,7341,2384v-37,,-87,8,-124,16c7154,2353,7080,2321,6980,2305v-87,-102,-262,-181,-461,-181c6444,2124,6382,2132,6319,2147v-75,-63,-187,-110,-324,-110c5995,2021,6008,1997,6008,1974v,,,,,c5945,2005,5871,2037,5771,2037v-63,,-125,,-175,-16c5596,2029,5609,2037,5609,2045v12,110,-112,213,-287,221c5272,2266,5222,2266,5173,2250v-25,316,-449,576,-960,576c3926,2826,3664,2747,3490,2621v-87,118,-274,205,-499,205c2842,2826,2717,2787,2617,2732v-162,205,-486,347,-860,347c1371,3079,1035,2937,872,2732v-62,23,-137,39,-211,39c424,2787,212,2700,137,2566v-50,8,-87,16,-137,23l,3197v12,-8,37,-8,50,-15c224,3261,511,3308,848,3308v199,,373,-16,523,-47c1620,3379,2081,3466,2592,3466v611,,1122,-111,1334,-269c4013,3205,4101,3205,4188,3205v424,,798,-87,922,-205c5210,3016,5335,3032,5472,3032v286,,536,-56,635,-127c6195,2929,6319,2945,6456,2945v225,,412,-40,486,-103c7005,2882,7142,2905,7291,2905v38,,75,,113,-8c7416,2897,7429,2897,7441,2889v100,-15,174,-39,212,-71c7703,2842,7753,2858,7815,2858v149,,274,-79,274,-174c8089,2589,7964,2518,7815,2518xm20366,21063v-25,,-37,,-62,8c20266,21024,20179,20984,20092,20984v-25,,-50,,-75,8c19980,20968,19930,20945,19880,20937v-50,-63,-150,-103,-262,-103c19581,20834,19543,20842,19506,20850v-37,-39,-112,-63,-187,-63c19319,20779,19319,20763,19319,20755v,,,,,c19282,20779,19232,20787,19182,20795v-37,,-75,,-100,-8c19082,20795,19082,20795,19082,20803v13,63,-62,126,-162,126c18895,20929,18858,20929,18833,20921v-12,190,-262,332,-561,332c18098,21253,17948,21205,17848,21134v-49,71,-162,119,-286,119c17474,21253,17400,21229,17350,21197v-87,119,-287,198,-499,198c16627,21395,16427,21316,16340,21189v-37,16,-75,24,-124,24c16078,21221,15954,21174,15904,21095v-50,8,-100,16,-150,16c15667,21111,15592,21095,15530,21071v-50,16,-87,47,-100,87c15405,21150,15368,21142,15331,21142v-113,,-200,55,-200,126c15131,21339,15218,21395,15331,21395v49,,87,-8,124,-24c15493,21434,15592,21474,15705,21474v49,,112,-8,149,-32c15954,21489,16128,21513,16315,21513v112,,225,-8,312,-31c16776,21553,17038,21600,17337,21600v349,,648,-63,773,-158c18160,21442,18210,21450,18260,21450v249,,461,-47,536,-118c18858,21339,18920,21347,19008,21347v162,,311,-31,373,-79c19431,21284,19506,21292,19581,21292v124,,237,-24,287,-63c19905,21253,19980,21268,20067,21261v25,,50,,62,c20142,21261,20142,21261,20154,21261v50,-8,100,-24,125,-40c20304,21237,20341,21245,20379,21245v87,,162,-48,162,-103c20528,21111,20453,21063,20366,21063xm21301,371c21201,253,21002,166,20777,166v-74,,-162,8,-224,31c20466,118,20329,71,20179,71v,-24,13,-47,13,-71l20192,v-75,39,-162,71,-262,71c19855,79,19793,71,19730,55v,8,13,16,13,24c19768,205,19618,324,19419,332v-63,7,-125,,-175,-16c19207,679,18733,971,18147,971v-336,,-623,-87,-835,-237c17213,876,17001,971,16752,971v-162,,-312,-39,-424,-110c16153,1089,15779,1255,15343,1255v-449,,-823,-166,-1009,-402c14259,876,14184,900,14097,900v-262,16,-511,-87,-599,-237c13399,687,13299,695,13199,695v-162,,-311,-24,-436,-71c12663,663,12601,726,12576,797v-62,-23,-125,-31,-199,-31c12152,766,11978,876,11978,1018v,143,174,253,399,253c12464,1271,12551,1255,12614,1224v87,118,274,205,498,205c13224,1429,13324,1405,13411,1374v200,87,536,142,910,142c14545,1516,14757,1492,14919,1461v287,142,810,228,1396,228c17013,1689,17599,1563,17848,1382v100,7,187,15,299,15c18634,1397,19057,1303,19207,1168v125,24,262,32,411,32c19942,1200,20229,1137,20354,1050v112,32,249,47,398,47c21002,1097,21226,1050,21313,979v63,32,162,55,287,63l21600,442v-125,-24,-212,-55,-299,-71xe" fillcolor="#cbe4f7 [663]" stroked="f" strokeweight="1pt">
                    <v:stroke miterlimit="4" joinstyle="miter"/>
                    <v:path arrowok="t" o:extrusionok="f" o:connecttype="custom" o:connectlocs="1100455,1737361;1100455,1737361;1100455,1737361;1100455,1737361" o:connectangles="0,90,180,270"/>
                  </v:shape>
                  <v:shape id="図形" o:spid="_x0000_s1055" style="position:absolute;left:26415;top:15112;width:10707;height:17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" path="m14400,19535c12632,13055,4433,12198,4433,6385,4433,3748,5740,1588,7969,,3075,1429,,4368,,8449v,5813,8199,6671,9967,13151l20883,21600v128,-762,358,-1429,717,-2065l14400,19535xe" fillcolor="black" stroked="f" strokeweight="1pt">
                    <v:fill opacity="19789f"/>
                    <v:stroke miterlimit="4" joinstyle="miter"/>
                    <v:path arrowok="t" o:extrusionok="f" o:connecttype="custom" o:connectlocs="535306,863601;535306,863601;535306,863601;535306,863601" o:connectangles="0,90,180,270"/>
                  </v:shape>
                </v:group>
                <v:group id="_x0000_s1056" style="position:absolute;width:21945;height:68580" coordsize="21945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長方形" o:spid="_x0000_s1057" style="position:absolute;width:21945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" fillcolor="#003640 [3215]" stroked="f" strokeweight="1pt">
                    <v:stroke miterlimit="4"/>
                    <v:textbox inset="3pt,3pt,3pt,3pt"/>
                  </v:rect>
                  <v:shape id="図形" o:spid="_x0000_s1058" style="position:absolute;left:2159;top:2793;width:18453;height:625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" path="m20396,3534v15,-448,-1204,-812,-2721,-820c17319,2714,16977,2731,16665,2766v-60,-22,-119,-44,-179,-65c16917,2595,17200,2438,17200,2258v15,-320,-862,-583,-1948,-588c15148,1670,15044,1670,14940,1675v-312,-377,-1457,-658,-2839,-662c11387,1008,10748,1083,10228,1201,10153,894,9291,649,8236,644,7121,640,6199,903,6199,1236v,5,,9,,9c6065,1236,5931,1232,5783,1232v-1308,-4,-2379,298,-2453,679c1650,1995,342,2424,327,2946v-15,574,1546,1048,3494,1052c4043,3998,4252,3994,4460,3985v713,232,1739,381,2884,386c8384,4375,9351,4257,10049,4060v476,140,1115,223,1844,228c12740,4292,13483,4178,13974,3998v178,13,371,18,565,22c14836,4020,15119,4007,15386,3981v491,210,1308,355,2245,355c19147,4340,20381,3981,20396,3534xm4965,18211v-178,,-327,44,-327,97c4638,18360,4787,18404,4965,18404v179,,327,-44,327,-96c5292,18255,5144,18211,4965,18211xm4921,14283v-119,-9,-238,-17,-372,-31c4564,14239,4579,14226,4594,14213v-45,4,-90,9,-134,13c4415,14187,4385,14152,4356,14116v-30,36,-60,71,-104,110c4207,14222,4162,14217,4118,14213v15,13,30,26,44,39c4029,14266,3910,14274,3791,14283v119,9,238,18,371,31c4148,14327,4133,14340,4118,14353v44,-4,89,-9,134,-13c4296,14380,4326,14415,4356,14450v29,-35,59,-70,104,-110c4504,14344,4549,14349,4594,14353v-15,-13,-30,-26,-45,-39c4668,14301,4802,14292,4921,14283xm1962,21403v15,-13,30,-27,45,-40c1962,21368,1918,21372,1873,21376v-45,-39,-74,-74,-104,-109c1739,21302,1710,21337,1665,21376v-45,-4,-89,-8,-134,-13c1546,21376,1561,21390,1576,21403v-134,13,-253,22,-372,30c1323,21442,1442,21451,1576,21464v-15,13,-30,26,-45,40c1576,21499,1620,21495,1665,21490v45,40,74,75,104,110c1799,21565,1828,21530,1873,21490v45,5,89,9,134,14c1992,21490,1977,21477,1962,21464v134,-13,253,-22,372,-31c2230,21425,2096,21416,1962,21403xm654,907v,-52,-149,-96,-327,-96c149,811,,855,,907v,53,149,97,327,97c505,1004,654,960,654,907xm892,16326v-178,,-327,44,-327,96c565,16475,714,16519,892,16519v178,,327,-44,327,-97c1219,16370,1070,16326,892,16326xm892,6580v,-39,-104,-70,-238,-70c520,6510,416,6541,416,6580v,40,104,71,238,71c788,6655,892,6620,892,6580xm14227,197v-15,13,-30,27,-45,40c14227,232,14271,228,14316,224v44,39,74,74,104,109c14450,298,14479,263,14524,224v44,4,89,8,134,13c14643,224,14628,210,14613,197v134,-13,253,-22,372,-30c14866,158,14747,149,14613,136v15,-13,30,-26,45,-40c14613,101,14568,105,14524,110,14479,70,14450,35,14420,v-30,35,-60,70,-104,110c14271,105,14227,101,14182,96v15,14,30,27,45,40c14093,149,13974,158,13855,167v119,8,238,17,372,30xm20158,4713v-134,,-238,30,-238,70c19920,4822,20024,4853,20158,4853v134,,238,-31,238,-70c20396,4743,20292,4713,20158,4713xm8771,5305v15,-14,30,-27,44,-40c8771,5270,8726,5274,8682,5278v-45,-39,-75,-74,-104,-109c8548,5204,8518,5239,8474,5278v-45,-4,-90,-8,-134,-13c8355,5278,8369,5291,8384,5305v-133,13,-252,22,-371,30c8132,5344,8251,5353,8384,5366v-15,13,-29,26,-44,39c8384,5401,8429,5397,8474,5392v44,40,74,75,104,110c8607,5467,8637,5432,8682,5392v44,5,89,9,133,13c8801,5392,8786,5379,8771,5366v134,-13,253,-22,371,-31c9024,5322,8905,5313,8771,5305xm21362,21433v-134,,-238,31,-238,71c21124,21543,21228,21574,21362,21574v134,,238,-31,238,-70c21600,21464,21496,21433,21362,21433xm19727,14209v-134,,-238,30,-238,70c19489,14318,19593,14349,19727,14349v134,,238,-31,238,-70c19980,14244,19861,14209,19727,14209xm18805,8145v-178,,-327,44,-327,97c18478,8295,18627,8338,18805,8338v179,,327,-43,327,-96c19132,8189,18998,8145,18805,8145xm17051,17689v15,-13,30,-26,45,-39c17051,17654,17006,17659,16962,17663v-45,-39,-74,-74,-104,-109c16828,17589,16798,17624,16754,17663v-45,-4,-89,-9,-134,-13c16635,17663,16650,17676,16665,17689v-134,14,-253,22,-372,31c16412,17729,16531,17738,16665,17751v-15,13,-30,26,-45,39c16665,17786,16709,17782,16754,17777v44,40,74,75,104,110c16888,17852,16917,17817,16962,17777v44,5,89,9,134,13c17081,17777,17066,17764,17051,17751v134,-13,253,-22,372,-31c17304,17711,17185,17703,17051,17689xe" fillcolor="#eaf7f9 [3214]" stroked="f" strokeweight="1pt">
                    <v:stroke miterlimit="4" joinstyle="miter"/>
                    <v:path arrowok="t" o:extrusionok="f" o:connecttype="custom" o:connectlocs="922655,3128647;922655,3128647;922655,3128647;922655,3128647" o:connectangles="0,90,180,270"/>
                  </v:shape>
                  <v:shape id="図形" o:spid="_x0000_s1059" style="position:absolute;left:4952;top:8508;width:11850;height:3239;visibility:visible;mso-wrap-style:square;v-text-anchor:middle" coordsize="21577,2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" path="m18455,16031v-948,,-1804,-1687,-2336,-4134c15379,13669,14500,14681,13552,14681v-532,,-1041,-422,-1526,-1012c11378,17550,10199,20166,8858,20081,7308,19997,6013,16537,5481,11559v-532,1013,-1133,1519,-1758,1519c1711,12994,93,7256,,,,169,,422,,591,-23,8184,1665,14428,3747,14512v624,,1225,-506,1757,-1518c6036,17972,7331,21431,8881,21516v1341,84,2520,-2532,3168,-6413c12535,15778,13043,16116,13575,16116v948,,1827,-1013,2567,-2785c16697,15862,17530,17466,18478,17466v1688,84,3076,-4894,3099,-11054c21577,6075,21577,5822,21577,5484v-139,5991,-1480,10632,-3122,10547xe" fillcolor="black" stroked="f" strokeweight="1pt">
                    <v:fill opacity="32896f"/>
                    <v:stroke miterlimit="4" joinstyle="miter"/>
                    <v:path arrowok="t" o:extrusionok="f" o:connecttype="custom" o:connectlocs="592462,161941;592462,161941;592462,161941;592462,161941" o:connectangles="0,90,180,270"/>
                  </v:shape>
                  <v:shape id="図形" o:spid="_x0000_s1060" style="position:absolute;left:8509;top:10795;width:4826;height:4846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" path="m20463,21334r-19326,l1137,260c739,232,341,198,,164l,21600r1137,l1137,21600r19326,l20463,21600r1137,l21600,v-398,11,-739,23,-1137,34l20463,21334xe" fillcolor="white [3212]" stroked="f" strokeweight="1pt">
                    <v:stroke miterlimit="4" joinstyle="miter"/>
                    <v:path arrowok="t" o:extrusionok="f" o:connecttype="custom" o:connectlocs="241300,2423161;241300,2423161;241300,2423161;241300,2423161" o:connectangles="0,90,180,270"/>
                  </v:shape>
                  <v:shape id="図形" o:spid="_x0000_s1061" style="position:absolute;left:9525;top:54609;width:3163;height:6758;visibility:visible;mso-wrap-style:square;v-text-anchor:middle" coordsize="20696,2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" path="m20674,13089v-166,-80,-2908,-520,-3406,-600c17018,12449,16686,11929,16520,11569v,,83,-40,83,-40c16603,11529,15606,8849,14941,7689,14277,6529,13529,5689,12781,5569v,,,,,c12283,5369,11452,5289,11286,5129v-166,-120,-249,-520,-332,-800c11618,4129,12200,3769,12366,3449v1163,,1246,-800,499,-840c13114,2209,12865,1809,12366,1449v1080,-40,1329,-920,332,-1240c11618,-151,9292,-111,10372,849,8877,649,6966,1329,6800,2009v,,,-40,83,-40c6800,2169,6717,2369,6717,2529v-582,80,-1246,200,-1745,280l4557,2889v83,,83,,166,-40c4557,2889,4474,2889,4391,2929l3311,2169c3145,2049,3061,1929,2895,1849l2729,1729r-83,40c2646,1769,2563,1769,2563,1729r83,40l2314,1889v,,,,,l2314,1889r-499,200c1483,2009,1317,1969,1317,2009v,,748,3160,748,3280c2231,5329,2729,5409,3145,5489v-84,40,-84,40,-84,40l3726,6049r166,680c3892,6729,3892,6729,3892,6729v,1400,997,3440,1745,3440c5969,10169,7548,9209,7797,8249v,80,83,120,83,200c8129,8889,8628,9889,8960,10329v,,-7809,1400,-8806,2080c-677,12969,2065,16209,3394,17929r-166,720c3145,18929,2978,19169,2978,19169v,40,83,40,83,40c2563,19689,1981,20089,1483,20529v,,,,,c1400,20609,1234,20729,1151,20849v-665,560,-83,600,1329,c3892,20289,4058,19929,4058,19929r,-200c4058,19729,4058,19729,4058,19729r,-400c4058,19329,4141,19289,4141,19289v84,-160,333,-360,416,-560c4557,18729,4557,18729,4557,18729r-83,120c4474,18809,4557,18769,4557,18729v,,,,,c4723,19329,4723,19849,4723,20369v,,,,,-40c4723,20449,4723,20569,4723,20689v83,680,582,560,1163,-360c6468,19449,6218,19089,6218,19089r-747,-640c5471,18449,5471,18449,5471,18449v,,-83,-280,-250,-640c5720,17009,7049,15329,7797,13969v,,2575,-480,5649,-1240c14360,12489,15025,12249,15440,12009v415,720,249,840,498,1000c16188,13209,17268,13689,17351,13689v249,,-665,-560,-665,-680c19012,13369,20923,13209,20674,13089xm8378,5769v,,,,,c8212,5849,7215,6329,7049,6449,6883,6609,6634,7489,5803,8489v-83,-120,-166,-200,-249,-320l5554,8249c5305,7889,4972,7249,4806,6729v,,,,,l4723,5889r-83,c4806,5929,5138,5969,5388,5929v498,,2160,-160,3157,-280c8628,5649,8545,5729,8378,5769xm3311,18689v83,-200,166,-400,249,-640c3560,18049,3560,18049,3560,18089v-83,120,-166,360,-249,600xm5305,13049v-416,160,-665,640,-748,1400c4557,14449,4557,14409,4557,14369v,-40,,-120,,-160l4557,14329v-83,-320,-416,-1280,-416,-1280c4225,12969,7132,12489,8711,12209v,,-3074,680,-3406,840xm9541,4809v,120,84,240,84,320c9541,5009,9541,4889,9541,4809xm5637,8169l5388,7729v83,160,166,280,249,440xe" fillcolor="#eaf7f9 [3214]" stroked="f" strokeweight="1pt">
                    <v:stroke miterlimit="4" joinstyle="miter"/>
                    <v:path arrowok="t" o:extrusionok="f" o:connecttype="custom" o:connectlocs="158189,337887;158189,337887;158189,337887;158189,337887" o:connectangles="0,90,180,270"/>
                  </v:shape>
                </v:group>
                <w10:wrap anchorx="margin"/>
              </v:group>
            </w:pict>
          </mc:Fallback>
        </mc:AlternateContent>
      </w:r>
    </w:p>
    <w:tbl>
      <w:tblPr>
        <w:tblW w:w="1439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58"/>
        <w:gridCol w:w="187"/>
        <w:gridCol w:w="3458"/>
        <w:gridCol w:w="187"/>
        <w:gridCol w:w="3458"/>
        <w:gridCol w:w="187"/>
        <w:gridCol w:w="3458"/>
      </w:tblGrid>
      <w:tr w:rsidR="00B56E60" w:rsidRPr="005444FF" w14:paraId="1B519D3B" w14:textId="77777777" w:rsidTr="00A44988">
        <w:trPr>
          <w:trHeight w:val="4097"/>
        </w:trPr>
        <w:tc>
          <w:tcPr>
            <w:tcW w:w="3458" w:type="dxa"/>
            <w:vAlign w:val="bottom"/>
          </w:tcPr>
          <w:p w14:paraId="39FA2D18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187" w:type="dxa"/>
            <w:vAlign w:val="bottom"/>
          </w:tcPr>
          <w:p w14:paraId="4DA0CD81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  <w:vAlign w:val="bottom"/>
          </w:tcPr>
          <w:p w14:paraId="2CF8BB43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187" w:type="dxa"/>
            <w:vAlign w:val="bottom"/>
          </w:tcPr>
          <w:p w14:paraId="5D34B44F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  <w:vMerge w:val="restart"/>
            <w:vAlign w:val="center"/>
          </w:tcPr>
          <w:p w14:paraId="49F612AA" w14:textId="77777777" w:rsidR="001B6CC4" w:rsidRPr="00CA7C96" w:rsidRDefault="001B6CC4" w:rsidP="00BB52A1">
            <w:pPr>
              <w:pStyle w:val="4"/>
              <w:rPr>
                <w:rFonts w:ascii="Meiryo UI" w:hAnsi="Meiryo UI"/>
              </w:rPr>
            </w:pPr>
            <w:r w:rsidRPr="00CA7C96">
              <w:rPr>
                <w:rFonts w:ascii="Meiryo UI" w:hAnsi="Meiryo UI" w:hint="eastAsia"/>
                <w:lang w:val="ja-JP" w:bidi="ja-JP"/>
              </w:rPr>
              <w:br/>
            </w:r>
            <w:sdt>
              <w:sdtPr>
                <w:rPr>
                  <w:rFonts w:ascii="Meiryo UI" w:hAnsi="Meiryo UI" w:hint="eastAsia"/>
                </w:rPr>
                <w:id w:val="-1062175207"/>
                <w:placeholder>
                  <w:docPart w:val="BC429346EA7845AE81FB19E5265CB1C4"/>
                </w:placeholder>
                <w:temporary/>
                <w:showingPlcHdr/>
                <w15:appearance w15:val="hidden"/>
              </w:sdtPr>
              <w:sdtContent>
                <w:r w:rsidR="00BB52A1" w:rsidRPr="00CA7C96">
                  <w:rPr>
                    <w:rFonts w:ascii="Meiryo UI" w:hAnsi="Meiryo UI" w:hint="eastAsia"/>
                    <w:lang w:val="ja-JP" w:bidi="ja-JP"/>
                  </w:rPr>
                  <w:t>好きな</w:t>
                </w:r>
                <w:r w:rsidR="00BB52A1" w:rsidRPr="00CA7C96">
                  <w:rPr>
                    <w:rFonts w:ascii="Meiryo UI" w:hAnsi="Meiryo UI" w:hint="eastAsia"/>
                    <w:lang w:val="ja-JP" w:bidi="ja-JP"/>
                  </w:rPr>
                  <w:br/>
                  <w:t>ことを</w:t>
                </w:r>
                <w:r w:rsidR="00BB52A1" w:rsidRPr="00CA7C96">
                  <w:rPr>
                    <w:rFonts w:ascii="Meiryo UI" w:hAnsi="Meiryo UI" w:hint="eastAsia"/>
                    <w:lang w:val="ja-JP" w:bidi="ja-JP"/>
                  </w:rPr>
                  <w:br/>
                  <w:t>して、</w:t>
                </w:r>
                <w:r w:rsidR="00BB52A1" w:rsidRPr="00CA7C96">
                  <w:rPr>
                    <w:rFonts w:ascii="Meiryo UI" w:hAnsi="Meiryo UI" w:hint="eastAsia"/>
                    <w:lang w:val="ja-JP" w:bidi="ja-JP"/>
                  </w:rPr>
                  <w:br/>
                  <w:t>それを</w:t>
                </w:r>
                <w:r w:rsidR="00BB52A1" w:rsidRPr="00CA7C96">
                  <w:rPr>
                    <w:rFonts w:ascii="Meiryo UI" w:hAnsi="Meiryo UI" w:hint="eastAsia"/>
                    <w:lang w:val="ja-JP" w:bidi="ja-JP"/>
                  </w:rPr>
                  <w:br/>
                  <w:t>よく</w:t>
                </w:r>
                <w:r w:rsidR="00BB52A1" w:rsidRPr="00CA7C96">
                  <w:rPr>
                    <w:rFonts w:ascii="Meiryo UI" w:hAnsi="Meiryo UI" w:hint="eastAsia"/>
                    <w:lang w:val="ja-JP" w:bidi="ja-JP"/>
                  </w:rPr>
                  <w:br/>
                  <w:t>やる</w:t>
                </w:r>
              </w:sdtContent>
            </w:sdt>
          </w:p>
        </w:tc>
        <w:tc>
          <w:tcPr>
            <w:tcW w:w="187" w:type="dxa"/>
            <w:vAlign w:val="bottom"/>
          </w:tcPr>
          <w:p w14:paraId="0036E70B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  <w:vAlign w:val="bottom"/>
          </w:tcPr>
          <w:p w14:paraId="554A37F5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</w:tr>
      <w:tr w:rsidR="00B56E60" w:rsidRPr="005444FF" w14:paraId="67A70FC4" w14:textId="77777777" w:rsidTr="00CA7C96">
        <w:trPr>
          <w:trHeight w:val="1818"/>
        </w:trPr>
        <w:tc>
          <w:tcPr>
            <w:tcW w:w="3458" w:type="dxa"/>
            <w:shd w:val="clear" w:color="auto" w:fill="EAF7F9" w:themeFill="background2"/>
            <w:vAlign w:val="center"/>
          </w:tcPr>
          <w:sdt>
            <w:sdtPr>
              <w:rPr>
                <w:rFonts w:ascii="Meiryo UI" w:hAnsi="Meiryo UI" w:hint="eastAsia"/>
              </w:rPr>
              <w:id w:val="-968583320"/>
              <w:placeholder>
                <w:docPart w:val="E3AFE49A75DC415AA208651616C2B4D4"/>
              </w:placeholder>
              <w:temporary/>
              <w:showingPlcHdr/>
              <w15:appearance w15:val="hidden"/>
            </w:sdtPr>
            <w:sdtContent>
              <w:p w14:paraId="25099F86" w14:textId="77777777" w:rsidR="00B56E60" w:rsidRPr="00CA7C96" w:rsidRDefault="00BB52A1" w:rsidP="008965D6">
                <w:pPr>
                  <w:pStyle w:val="1"/>
                  <w:rPr>
                    <w:rFonts w:ascii="Meiryo UI" w:hAnsi="Meiryo UI"/>
                  </w:rPr>
                </w:pPr>
                <w:r w:rsidRPr="00CA7C96">
                  <w:rPr>
                    <w:rFonts w:ascii="Meiryo UI" w:hAnsi="Meiryo UI" w:hint="eastAsia"/>
                    <w:lang w:val="ja-JP" w:bidi="ja-JP"/>
                  </w:rPr>
                  <w:t>寝るのも</w:t>
                </w:r>
              </w:p>
            </w:sdtContent>
          </w:sdt>
          <w:p w14:paraId="7D39AF44" w14:textId="77777777" w:rsidR="00A302EC" w:rsidRPr="00CA7C96" w:rsidRDefault="00000000" w:rsidP="00A302EC">
            <w:pPr>
              <w:pStyle w:val="2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1358035185"/>
                <w:placeholder>
                  <w:docPart w:val="223CEDF073D74B22AD5347A5822910E5"/>
                </w:placeholder>
                <w:temporary/>
                <w:showingPlcHdr/>
                <w15:appearance w15:val="hidden"/>
              </w:sdtPr>
              <w:sdtContent>
                <w:r w:rsidR="00E612E0" w:rsidRPr="00CA7C96">
                  <w:rPr>
                    <w:rFonts w:ascii="Meiryo UI" w:hAnsi="Meiryo UI" w:hint="eastAsia"/>
                    <w:lang w:val="ja-JP" w:bidi="ja-JP"/>
                  </w:rPr>
                  <w:t>いい</w:t>
                </w:r>
              </w:sdtContent>
            </w:sdt>
            <w:sdt>
              <w:sdtPr>
                <w:rPr>
                  <w:rFonts w:ascii="Meiryo UI" w:hAnsi="Meiryo UI" w:hint="eastAsia"/>
                </w:rPr>
                <w:id w:val="-1556463262"/>
                <w:placeholder>
                  <w:docPart w:val="59903AE573684695830AF25CEE308680"/>
                </w:placeholder>
                <w:temporary/>
                <w:showingPlcHdr/>
                <w15:appearance w15:val="hidden"/>
              </w:sdtPr>
              <w:sdtContent>
                <w:r w:rsidR="00A302EC" w:rsidRPr="00CA7C96">
                  <w:rPr>
                    <w:rFonts w:ascii="Meiryo UI" w:hAnsi="Meiryo UI" w:hint="eastAsia"/>
                    <w:lang w:val="ja-JP" w:bidi="ja-JP"/>
                  </w:rPr>
                  <w:t>...</w:t>
                </w:r>
              </w:sdtContent>
            </w:sdt>
          </w:p>
          <w:sdt>
            <w:sdtPr>
              <w:rPr>
                <w:rFonts w:ascii="Meiryo UI" w:hAnsi="Meiryo UI" w:hint="eastAsia"/>
              </w:rPr>
              <w:id w:val="1267573479"/>
              <w:placeholder>
                <w:docPart w:val="4CCDA18521C5402080E85DB35B3107C2"/>
              </w:placeholder>
              <w:temporary/>
              <w:showingPlcHdr/>
              <w15:appearance w15:val="hidden"/>
            </w:sdtPr>
            <w:sdtContent>
              <w:p w14:paraId="2905D0DF" w14:textId="77777777" w:rsidR="00E612E0" w:rsidRPr="00CA7C96" w:rsidRDefault="00E612E0" w:rsidP="008965D6">
                <w:pPr>
                  <w:pStyle w:val="1"/>
                  <w:rPr>
                    <w:rFonts w:ascii="Meiryo UI" w:hAnsi="Meiryo UI"/>
                  </w:rPr>
                </w:pPr>
                <w:r w:rsidRPr="00CA7C96">
                  <w:rPr>
                    <w:rFonts w:ascii="Meiryo UI" w:hAnsi="Meiryo UI" w:hint="eastAsia"/>
                    <w:lang w:val="ja-JP" w:bidi="ja-JP"/>
                  </w:rPr>
                  <w:t>本は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737672815"/>
              <w:placeholder>
                <w:docPart w:val="A3A297C688D9484EAA1D899FDE3F9EED"/>
              </w:placeholder>
              <w:temporary/>
              <w:showingPlcHdr/>
              <w15:appearance w15:val="hidden"/>
            </w:sdtPr>
            <w:sdtContent>
              <w:p w14:paraId="5F2AB694" w14:textId="77777777" w:rsidR="00E612E0" w:rsidRPr="005444FF" w:rsidRDefault="00E612E0" w:rsidP="008965D6">
                <w:pPr>
                  <w:pStyle w:val="2"/>
                  <w:rPr>
                    <w:rFonts w:ascii="Meiryo UI" w:hAnsi="Meiryo UI"/>
                  </w:rPr>
                </w:pPr>
                <w:r w:rsidRPr="00CA7C96">
                  <w:rPr>
                    <w:rStyle w:val="20"/>
                    <w:rFonts w:ascii="Meiryo UI" w:hAnsi="Meiryo UI" w:hint="eastAsia"/>
                    <w:lang w:val="ja-JP" w:bidi="ja-JP"/>
                  </w:rPr>
                  <w:t>もっといい</w:t>
                </w:r>
              </w:p>
            </w:sdtContent>
          </w:sdt>
        </w:tc>
        <w:tc>
          <w:tcPr>
            <w:tcW w:w="187" w:type="dxa"/>
            <w:vAlign w:val="center"/>
          </w:tcPr>
          <w:p w14:paraId="04AB351E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  <w:vAlign w:val="center"/>
          </w:tcPr>
          <w:p w14:paraId="37218236" w14:textId="77777777" w:rsidR="00B56E60" w:rsidRPr="005444FF" w:rsidRDefault="00B56E60" w:rsidP="00B56E60">
            <w:pPr>
              <w:pStyle w:val="2"/>
              <w:rPr>
                <w:rFonts w:ascii="Meiryo UI" w:hAnsi="Meiryo UI"/>
              </w:rPr>
            </w:pPr>
          </w:p>
        </w:tc>
        <w:tc>
          <w:tcPr>
            <w:tcW w:w="187" w:type="dxa"/>
            <w:vAlign w:val="center"/>
          </w:tcPr>
          <w:p w14:paraId="1B8D21F1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  <w:vMerge/>
            <w:vAlign w:val="center"/>
          </w:tcPr>
          <w:p w14:paraId="105BE99A" w14:textId="77777777" w:rsidR="00B56E60" w:rsidRPr="005444FF" w:rsidRDefault="00B56E60" w:rsidP="00B56E60">
            <w:pPr>
              <w:pStyle w:val="1"/>
              <w:rPr>
                <w:rFonts w:ascii="Meiryo UI" w:hAnsi="Meiryo UI"/>
                <w:b w:val="0"/>
              </w:rPr>
            </w:pPr>
          </w:p>
        </w:tc>
        <w:tc>
          <w:tcPr>
            <w:tcW w:w="187" w:type="dxa"/>
            <w:vAlign w:val="center"/>
          </w:tcPr>
          <w:p w14:paraId="311D84A0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  <w:vAlign w:val="center"/>
          </w:tcPr>
          <w:sdt>
            <w:sdtPr>
              <w:rPr>
                <w:rFonts w:ascii="ＭＳ 明朝" w:hAnsi="ＭＳ 明朝" w:hint="eastAsia"/>
              </w:rPr>
              <w:id w:val="1634060222"/>
              <w:placeholder>
                <w:docPart w:val="4CAE5BF45D354084BBB1E3897BAD5144"/>
              </w:placeholder>
              <w:temporary/>
              <w:showingPlcHdr/>
              <w15:appearance w15:val="hidden"/>
            </w:sdtPr>
            <w:sdtContent>
              <w:p w14:paraId="5475B322" w14:textId="77777777" w:rsidR="00BB52A1" w:rsidRPr="00CA7C96" w:rsidRDefault="00BB52A1" w:rsidP="008965D6">
                <w:pPr>
                  <w:pStyle w:val="5"/>
                  <w:rPr>
                    <w:rFonts w:ascii="ＭＳ 明朝" w:hAnsi="ＭＳ 明朝"/>
                  </w:rPr>
                </w:pPr>
                <w:r w:rsidRPr="00CA7C96">
                  <w:rPr>
                    <w:rFonts w:ascii="ＭＳ 明朝" w:hAnsi="ＭＳ 明朝" w:hint="eastAsia"/>
                    <w:lang w:val="ja-JP" w:bidi="ja-JP"/>
                  </w:rPr>
                  <w:t>世界を</w:t>
                </w:r>
              </w:p>
            </w:sdtContent>
          </w:sdt>
          <w:sdt>
            <w:sdtPr>
              <w:rPr>
                <w:rFonts w:ascii="ＭＳ 明朝" w:hAnsi="ＭＳ 明朝" w:hint="eastAsia"/>
              </w:rPr>
              <w:id w:val="985511379"/>
              <w:placeholder>
                <w:docPart w:val="29A3A2DFE11F42B58047DE34D3BF8FDA"/>
              </w:placeholder>
              <w:temporary/>
              <w:showingPlcHdr/>
              <w15:appearance w15:val="hidden"/>
            </w:sdtPr>
            <w:sdtContent>
              <w:p w14:paraId="4266045B" w14:textId="77777777" w:rsidR="008965D6" w:rsidRPr="00CA7C96" w:rsidRDefault="008965D6" w:rsidP="008965D6">
                <w:pPr>
                  <w:pStyle w:val="6"/>
                  <w:rPr>
                    <w:rFonts w:ascii="ＭＳ 明朝" w:hAnsi="ＭＳ 明朝"/>
                  </w:rPr>
                </w:pPr>
                <w:r w:rsidRPr="00CA7C96">
                  <w:rPr>
                    <w:rFonts w:ascii="ＭＳ 明朝" w:hAnsi="ＭＳ 明朝" w:hint="eastAsia"/>
                    <w:lang w:val="ja-JP" w:bidi="ja-JP"/>
                  </w:rPr>
                  <w:t>旅する</w:t>
                </w:r>
              </w:p>
            </w:sdtContent>
          </w:sdt>
          <w:sdt>
            <w:sdtPr>
              <w:rPr>
                <w:rFonts w:ascii="ＭＳ 明朝" w:hAnsi="ＭＳ 明朝" w:hint="eastAsia"/>
              </w:rPr>
              <w:id w:val="883834731"/>
              <w:placeholder>
                <w:docPart w:val="63647C668F434D56B3D3090300355189"/>
              </w:placeholder>
              <w:temporary/>
              <w:showingPlcHdr/>
              <w15:appearance w15:val="hidden"/>
            </w:sdtPr>
            <w:sdtContent>
              <w:p w14:paraId="5EC1EB34" w14:textId="77777777" w:rsidR="008965D6" w:rsidRPr="00CA7C96" w:rsidRDefault="008965D6" w:rsidP="008965D6">
                <w:pPr>
                  <w:pStyle w:val="5"/>
                  <w:rPr>
                    <w:rFonts w:ascii="ＭＳ 明朝" w:hAnsi="ＭＳ 明朝"/>
                  </w:rPr>
                </w:pPr>
                <w:r w:rsidRPr="00CA7C96">
                  <w:rPr>
                    <w:rFonts w:ascii="ＭＳ 明朝" w:hAnsi="ＭＳ 明朝" w:hint="eastAsia"/>
                    <w:lang w:val="ja-JP" w:bidi="ja-JP"/>
                  </w:rPr>
                  <w:t>本を</w:t>
                </w:r>
              </w:p>
              <w:p w14:paraId="5069030E" w14:textId="77777777" w:rsidR="001B6CC4" w:rsidRPr="00CA7C96" w:rsidRDefault="008965D6" w:rsidP="008965D6">
                <w:pPr>
                  <w:pStyle w:val="5"/>
                  <w:rPr>
                    <w:rFonts w:ascii="ＭＳ 明朝" w:hAnsi="ＭＳ 明朝"/>
                  </w:rPr>
                </w:pPr>
                <w:r w:rsidRPr="00CA7C96">
                  <w:rPr>
                    <w:rFonts w:ascii="ＭＳ 明朝" w:hAnsi="ＭＳ 明朝" w:hint="eastAsia"/>
                    <w:lang w:val="ja-JP" w:bidi="ja-JP"/>
                  </w:rPr>
                  <w:t>読む</w:t>
                </w:r>
              </w:p>
            </w:sdtContent>
          </w:sdt>
        </w:tc>
      </w:tr>
      <w:tr w:rsidR="00B56E60" w:rsidRPr="005444FF" w14:paraId="212DDE94" w14:textId="77777777" w:rsidTr="00A44988">
        <w:trPr>
          <w:trHeight w:val="3958"/>
        </w:trPr>
        <w:tc>
          <w:tcPr>
            <w:tcW w:w="3458" w:type="dxa"/>
          </w:tcPr>
          <w:p w14:paraId="0F14D0AF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187" w:type="dxa"/>
          </w:tcPr>
          <w:p w14:paraId="2C96946E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  <w:vAlign w:val="center"/>
          </w:tcPr>
          <w:p w14:paraId="27C9050C" w14:textId="77777777" w:rsidR="00B56E60" w:rsidRPr="00CA7C96" w:rsidRDefault="00000000" w:rsidP="00BB52A1">
            <w:pPr>
              <w:pStyle w:val="3"/>
              <w:rPr>
                <w:rFonts w:ascii="ＭＳ 明朝" w:hAnsi="ＭＳ 明朝"/>
              </w:rPr>
            </w:pPr>
            <w:sdt>
              <w:sdtPr>
                <w:rPr>
                  <w:rFonts w:ascii="ＭＳ 明朝" w:hAnsi="ＭＳ 明朝" w:hint="eastAsia"/>
                </w:rPr>
                <w:id w:val="-283041044"/>
                <w:placeholder>
                  <w:docPart w:val="1EC511DCF951403EAF800797CBE94F20"/>
                </w:placeholder>
                <w:temporary/>
                <w:showingPlcHdr/>
                <w15:appearance w15:val="hidden"/>
              </w:sdtPr>
              <w:sdtContent>
                <w:r w:rsidR="00BB52A1" w:rsidRPr="00CA7C96">
                  <w:rPr>
                    <w:rFonts w:ascii="ＭＳ 明朝" w:hAnsi="ＭＳ 明朝" w:hint="eastAsia"/>
                    <w:lang w:val="ja-JP" w:bidi="ja-JP"/>
                  </w:rPr>
                  <w:t>がんばって</w:t>
                </w:r>
                <w:r w:rsidR="00BB52A1" w:rsidRPr="00CA7C96">
                  <w:rPr>
                    <w:rFonts w:ascii="ＭＳ 明朝" w:hAnsi="ＭＳ 明朝" w:hint="eastAsia"/>
                    <w:lang w:val="ja-JP" w:bidi="ja-JP"/>
                  </w:rPr>
                  <w:br/>
                  <w:t>働く</w:t>
                </w:r>
                <w:r w:rsidR="00BB52A1" w:rsidRPr="00CA7C96">
                  <w:rPr>
                    <w:rFonts w:ascii="ＭＳ 明朝" w:hAnsi="ＭＳ 明朝" w:hint="eastAsia"/>
                    <w:lang w:val="ja-JP" w:bidi="ja-JP"/>
                  </w:rPr>
                  <w:br/>
                  <w:t>大きな夢を</w:t>
                </w:r>
                <w:r w:rsidR="00BB52A1" w:rsidRPr="00CA7C96">
                  <w:rPr>
                    <w:rFonts w:ascii="ＭＳ 明朝" w:hAnsi="ＭＳ 明朝" w:hint="eastAsia"/>
                    <w:lang w:val="ja-JP" w:bidi="ja-JP"/>
                  </w:rPr>
                  <w:br/>
                  <w:t>見る</w:t>
                </w:r>
              </w:sdtContent>
            </w:sdt>
          </w:p>
        </w:tc>
        <w:tc>
          <w:tcPr>
            <w:tcW w:w="187" w:type="dxa"/>
          </w:tcPr>
          <w:p w14:paraId="65D362F7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</w:tcPr>
          <w:p w14:paraId="7988941D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187" w:type="dxa"/>
          </w:tcPr>
          <w:p w14:paraId="07A71C71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  <w:tc>
          <w:tcPr>
            <w:tcW w:w="3458" w:type="dxa"/>
          </w:tcPr>
          <w:p w14:paraId="30FAD0ED" w14:textId="77777777" w:rsidR="00B56E60" w:rsidRPr="005444FF" w:rsidRDefault="00B56E60" w:rsidP="005444FF">
            <w:pPr>
              <w:jc w:val="center"/>
              <w:rPr>
                <w:rFonts w:ascii="Meiryo UI" w:hAnsi="Meiryo UI"/>
              </w:rPr>
            </w:pPr>
          </w:p>
        </w:tc>
      </w:tr>
    </w:tbl>
    <w:p w14:paraId="77C09C5E" w14:textId="77777777" w:rsidR="00B56E60" w:rsidRPr="005444FF" w:rsidRDefault="00B56E60" w:rsidP="00B56E60">
      <w:pPr>
        <w:pStyle w:val="a9"/>
        <w:rPr>
          <w:rFonts w:ascii="Meiryo UI" w:hAnsi="Meiryo UI"/>
        </w:rPr>
      </w:pPr>
    </w:p>
    <w:sectPr w:rsidR="00B56E60" w:rsidRPr="005444FF" w:rsidSect="00704997">
      <w:pgSz w:w="16838" w:h="11906" w:orient="landscape" w:code="9"/>
      <w:pgMar w:top="576" w:right="1224" w:bottom="576" w:left="122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33B6" w14:textId="77777777" w:rsidR="007A5F5A" w:rsidRDefault="007A5F5A" w:rsidP="00FF6BE4">
      <w:r>
        <w:separator/>
      </w:r>
    </w:p>
  </w:endnote>
  <w:endnote w:type="continuationSeparator" w:id="0">
    <w:p w14:paraId="07938BF6" w14:textId="77777777" w:rsidR="007A5F5A" w:rsidRDefault="007A5F5A" w:rsidP="00FF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D014" w14:textId="77777777" w:rsidR="007A5F5A" w:rsidRDefault="007A5F5A" w:rsidP="00FF6BE4">
      <w:r>
        <w:separator/>
      </w:r>
    </w:p>
  </w:footnote>
  <w:footnote w:type="continuationSeparator" w:id="0">
    <w:p w14:paraId="0F601F74" w14:textId="77777777" w:rsidR="007A5F5A" w:rsidRDefault="007A5F5A" w:rsidP="00FF6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387D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929E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A625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7655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9851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C603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902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8A36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A29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54B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652276">
    <w:abstractNumId w:val="0"/>
  </w:num>
  <w:num w:numId="2" w16cid:durableId="1555458452">
    <w:abstractNumId w:val="1"/>
  </w:num>
  <w:num w:numId="3" w16cid:durableId="1028679679">
    <w:abstractNumId w:val="2"/>
  </w:num>
  <w:num w:numId="4" w16cid:durableId="206187315">
    <w:abstractNumId w:val="3"/>
  </w:num>
  <w:num w:numId="5" w16cid:durableId="1110591380">
    <w:abstractNumId w:val="8"/>
  </w:num>
  <w:num w:numId="6" w16cid:durableId="1156994180">
    <w:abstractNumId w:val="4"/>
  </w:num>
  <w:num w:numId="7" w16cid:durableId="350687504">
    <w:abstractNumId w:val="5"/>
  </w:num>
  <w:num w:numId="8" w16cid:durableId="958686709">
    <w:abstractNumId w:val="6"/>
  </w:num>
  <w:num w:numId="9" w16cid:durableId="1528523668">
    <w:abstractNumId w:val="7"/>
  </w:num>
  <w:num w:numId="10" w16cid:durableId="913050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03"/>
    <w:rsid w:val="00014298"/>
    <w:rsid w:val="001B6CC4"/>
    <w:rsid w:val="001E0C49"/>
    <w:rsid w:val="002D683B"/>
    <w:rsid w:val="00305682"/>
    <w:rsid w:val="00357F03"/>
    <w:rsid w:val="003F13DC"/>
    <w:rsid w:val="004A3175"/>
    <w:rsid w:val="004F1EF5"/>
    <w:rsid w:val="004F7AA8"/>
    <w:rsid w:val="005444FF"/>
    <w:rsid w:val="006C60E6"/>
    <w:rsid w:val="00704997"/>
    <w:rsid w:val="00753155"/>
    <w:rsid w:val="007A5F5A"/>
    <w:rsid w:val="007F05B4"/>
    <w:rsid w:val="007F46C4"/>
    <w:rsid w:val="0083321B"/>
    <w:rsid w:val="008807C7"/>
    <w:rsid w:val="008965D6"/>
    <w:rsid w:val="00930383"/>
    <w:rsid w:val="009E3BD4"/>
    <w:rsid w:val="00A302EC"/>
    <w:rsid w:val="00A44988"/>
    <w:rsid w:val="00AA6FE9"/>
    <w:rsid w:val="00B56E60"/>
    <w:rsid w:val="00B6421A"/>
    <w:rsid w:val="00BB52A1"/>
    <w:rsid w:val="00C775F5"/>
    <w:rsid w:val="00CA7C96"/>
    <w:rsid w:val="00D40BAF"/>
    <w:rsid w:val="00DA2E4B"/>
    <w:rsid w:val="00E612E0"/>
    <w:rsid w:val="00FC4AB9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ABE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"/>
    <w:qFormat/>
    <w:rsid w:val="005444FF"/>
    <w:rPr>
      <w:rFonts w:eastAsia="Meiryo UI"/>
    </w:rPr>
  </w:style>
  <w:style w:type="paragraph" w:styleId="1">
    <w:name w:val="heading 1"/>
    <w:basedOn w:val="a"/>
    <w:next w:val="a"/>
    <w:link w:val="10"/>
    <w:qFormat/>
    <w:rsid w:val="00CA7C96"/>
    <w:pPr>
      <w:keepNext/>
      <w:keepLines/>
      <w:spacing w:line="204" w:lineRule="auto"/>
      <w:jc w:val="center"/>
      <w:outlineLvl w:val="0"/>
    </w:pPr>
    <w:rPr>
      <w:rFonts w:asciiTheme="majorHAnsi" w:hAnsiTheme="majorHAnsi" w:cs="Times New Roman (Headings CS)"/>
      <w:b/>
      <w:caps/>
      <w:color w:val="003640" w:themeColor="text2"/>
      <w:sz w:val="48"/>
      <w:szCs w:val="32"/>
    </w:rPr>
  </w:style>
  <w:style w:type="paragraph" w:styleId="2">
    <w:name w:val="heading 2"/>
    <w:basedOn w:val="a"/>
    <w:next w:val="a"/>
    <w:link w:val="20"/>
    <w:uiPriority w:val="1"/>
    <w:qFormat/>
    <w:rsid w:val="00CA7C96"/>
    <w:pPr>
      <w:keepNext/>
      <w:keepLines/>
      <w:spacing w:line="204" w:lineRule="auto"/>
      <w:jc w:val="center"/>
      <w:outlineLvl w:val="1"/>
    </w:pPr>
    <w:rPr>
      <w:rFonts w:asciiTheme="majorHAnsi" w:hAnsiTheme="majorHAnsi" w:cs="Times New Roman (Headings CS)"/>
      <w:b/>
      <w:caps/>
      <w:color w:val="003640" w:themeColor="text2"/>
      <w:sz w:val="28"/>
      <w:szCs w:val="26"/>
    </w:rPr>
  </w:style>
  <w:style w:type="paragraph" w:styleId="3">
    <w:name w:val="heading 3"/>
    <w:basedOn w:val="a"/>
    <w:next w:val="a"/>
    <w:link w:val="30"/>
    <w:uiPriority w:val="2"/>
    <w:qFormat/>
    <w:rsid w:val="00CA7C96"/>
    <w:pPr>
      <w:keepNext/>
      <w:keepLines/>
      <w:jc w:val="center"/>
      <w:outlineLvl w:val="2"/>
    </w:pPr>
    <w:rPr>
      <w:rFonts w:eastAsia="ＭＳ 明朝" w:cstheme="majorBidi"/>
      <w:b/>
      <w:color w:val="003640" w:themeColor="text2"/>
      <w:sz w:val="48"/>
    </w:rPr>
  </w:style>
  <w:style w:type="paragraph" w:styleId="4">
    <w:name w:val="heading 4"/>
    <w:basedOn w:val="a"/>
    <w:next w:val="a"/>
    <w:link w:val="40"/>
    <w:uiPriority w:val="3"/>
    <w:qFormat/>
    <w:rsid w:val="00CA7C96"/>
    <w:pPr>
      <w:keepNext/>
      <w:keepLines/>
      <w:spacing w:line="204" w:lineRule="auto"/>
      <w:jc w:val="center"/>
      <w:outlineLvl w:val="3"/>
    </w:pPr>
    <w:rPr>
      <w:rFonts w:asciiTheme="majorHAnsi" w:hAnsiTheme="majorHAnsi" w:cstheme="majorBidi"/>
      <w:b/>
      <w:i/>
      <w:iCs/>
      <w:color w:val="FFFFFF" w:themeColor="background1"/>
      <w:sz w:val="52"/>
    </w:rPr>
  </w:style>
  <w:style w:type="paragraph" w:styleId="5">
    <w:name w:val="heading 5"/>
    <w:basedOn w:val="a"/>
    <w:next w:val="a"/>
    <w:link w:val="50"/>
    <w:uiPriority w:val="4"/>
    <w:qFormat/>
    <w:rsid w:val="005444FF"/>
    <w:pPr>
      <w:keepNext/>
      <w:keepLines/>
      <w:jc w:val="center"/>
      <w:outlineLvl w:val="4"/>
    </w:pPr>
    <w:rPr>
      <w:rFonts w:eastAsia="ＭＳ 明朝" w:cstheme="majorBidi"/>
      <w:i/>
      <w:color w:val="1B75BC" w:themeColor="accent4"/>
      <w:sz w:val="34"/>
    </w:rPr>
  </w:style>
  <w:style w:type="paragraph" w:styleId="6">
    <w:name w:val="heading 6"/>
    <w:basedOn w:val="a"/>
    <w:next w:val="a"/>
    <w:link w:val="60"/>
    <w:uiPriority w:val="5"/>
    <w:qFormat/>
    <w:rsid w:val="005444FF"/>
    <w:pPr>
      <w:keepNext/>
      <w:keepLines/>
      <w:jc w:val="center"/>
      <w:outlineLvl w:val="5"/>
    </w:pPr>
    <w:rPr>
      <w:rFonts w:eastAsia="ＭＳ 明朝" w:cstheme="majorBidi"/>
      <w:b/>
      <w:color w:val="1B75BC" w:themeColor="accent4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rsid w:val="00CA7C96"/>
    <w:rPr>
      <w:rFonts w:asciiTheme="majorHAnsi" w:eastAsia="Meiryo UI" w:hAnsiTheme="majorHAnsi" w:cs="Times New Roman (Headings CS)"/>
      <w:b/>
      <w:caps/>
      <w:color w:val="003640" w:themeColor="text2"/>
      <w:sz w:val="48"/>
      <w:szCs w:val="32"/>
    </w:rPr>
  </w:style>
  <w:style w:type="character" w:customStyle="1" w:styleId="20">
    <w:name w:val="見出し 2 (文字)"/>
    <w:basedOn w:val="a0"/>
    <w:link w:val="2"/>
    <w:uiPriority w:val="1"/>
    <w:rsid w:val="00CA7C96"/>
    <w:rPr>
      <w:rFonts w:asciiTheme="majorHAnsi" w:eastAsia="Meiryo UI" w:hAnsiTheme="majorHAnsi" w:cs="Times New Roman (Headings CS)"/>
      <w:b/>
      <w:caps/>
      <w:color w:val="003640" w:themeColor="text2"/>
      <w:sz w:val="28"/>
      <w:szCs w:val="26"/>
    </w:rPr>
  </w:style>
  <w:style w:type="paragraph" w:styleId="a4">
    <w:name w:val="header"/>
    <w:basedOn w:val="a"/>
    <w:link w:val="a5"/>
    <w:uiPriority w:val="99"/>
    <w:semiHidden/>
    <w:rsid w:val="00FF6BE4"/>
    <w:pPr>
      <w:tabs>
        <w:tab w:val="center" w:pos="4677"/>
        <w:tab w:val="right" w:pos="9355"/>
      </w:tabs>
    </w:pPr>
  </w:style>
  <w:style w:type="character" w:customStyle="1" w:styleId="a5">
    <w:name w:val="ヘッダー (文字)"/>
    <w:basedOn w:val="a0"/>
    <w:link w:val="a4"/>
    <w:uiPriority w:val="99"/>
    <w:semiHidden/>
    <w:rsid w:val="00BB52A1"/>
  </w:style>
  <w:style w:type="paragraph" w:styleId="a6">
    <w:name w:val="footer"/>
    <w:basedOn w:val="a"/>
    <w:link w:val="a7"/>
    <w:uiPriority w:val="99"/>
    <w:semiHidden/>
    <w:rsid w:val="00FF6BE4"/>
    <w:pPr>
      <w:tabs>
        <w:tab w:val="center" w:pos="4677"/>
        <w:tab w:val="right" w:pos="9355"/>
      </w:tabs>
    </w:pPr>
  </w:style>
  <w:style w:type="character" w:customStyle="1" w:styleId="a7">
    <w:name w:val="フッター (文字)"/>
    <w:basedOn w:val="a0"/>
    <w:link w:val="a6"/>
    <w:uiPriority w:val="99"/>
    <w:semiHidden/>
    <w:rsid w:val="00BB52A1"/>
  </w:style>
  <w:style w:type="character" w:styleId="a8">
    <w:name w:val="Placeholder Text"/>
    <w:basedOn w:val="a0"/>
    <w:uiPriority w:val="99"/>
    <w:semiHidden/>
    <w:rsid w:val="00FF6BE4"/>
    <w:rPr>
      <w:color w:val="808080"/>
    </w:rPr>
  </w:style>
  <w:style w:type="paragraph" w:customStyle="1" w:styleId="a9">
    <w:name w:val="グラフィック アンカー"/>
    <w:basedOn w:val="a"/>
    <w:uiPriority w:val="7"/>
    <w:qFormat/>
    <w:rsid w:val="005444FF"/>
    <w:rPr>
      <w:sz w:val="10"/>
    </w:rPr>
  </w:style>
  <w:style w:type="character" w:customStyle="1" w:styleId="30">
    <w:name w:val="見出し 3 (文字)"/>
    <w:basedOn w:val="a0"/>
    <w:link w:val="3"/>
    <w:uiPriority w:val="2"/>
    <w:rsid w:val="00CA7C96"/>
    <w:rPr>
      <w:rFonts w:eastAsia="ＭＳ 明朝" w:cstheme="majorBidi"/>
      <w:b/>
      <w:color w:val="003640" w:themeColor="text2"/>
      <w:sz w:val="48"/>
    </w:rPr>
  </w:style>
  <w:style w:type="character" w:customStyle="1" w:styleId="40">
    <w:name w:val="見出し 4 (文字)"/>
    <w:basedOn w:val="a0"/>
    <w:link w:val="4"/>
    <w:uiPriority w:val="3"/>
    <w:rsid w:val="00CA7C96"/>
    <w:rPr>
      <w:rFonts w:asciiTheme="majorHAnsi" w:eastAsia="Meiryo UI" w:hAnsiTheme="majorHAnsi" w:cstheme="majorBidi"/>
      <w:b/>
      <w:i/>
      <w:iCs/>
      <w:color w:val="FFFFFF" w:themeColor="background1"/>
      <w:sz w:val="52"/>
    </w:rPr>
  </w:style>
  <w:style w:type="character" w:customStyle="1" w:styleId="50">
    <w:name w:val="見出し 5 (文字)"/>
    <w:basedOn w:val="a0"/>
    <w:link w:val="5"/>
    <w:uiPriority w:val="4"/>
    <w:rsid w:val="005444FF"/>
    <w:rPr>
      <w:rFonts w:eastAsia="ＭＳ 明朝" w:cstheme="majorBidi"/>
      <w:i/>
      <w:color w:val="1B75BC" w:themeColor="accent4"/>
      <w:sz w:val="34"/>
    </w:rPr>
  </w:style>
  <w:style w:type="character" w:customStyle="1" w:styleId="60">
    <w:name w:val="見出し 6 (文字)"/>
    <w:basedOn w:val="a0"/>
    <w:link w:val="6"/>
    <w:uiPriority w:val="5"/>
    <w:rsid w:val="005444FF"/>
    <w:rPr>
      <w:rFonts w:eastAsia="ＭＳ 明朝" w:cstheme="majorBidi"/>
      <w:b/>
      <w:color w:val="1B75BC" w:themeColor="accent4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Downloads\PDF&#22793;&#25563;&#12486;&#12473;&#12488;\tf0026816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429346EA7845AE81FB19E5265CB1C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1C9579-BB1E-4ABF-A29D-2D1303D95B53}"/>
      </w:docPartPr>
      <w:docPartBody>
        <w:p w:rsidR="00000000" w:rsidRDefault="00000000">
          <w:pPr>
            <w:pStyle w:val="BC429346EA7845AE81FB19E5265CB1C4"/>
          </w:pPr>
          <w:r w:rsidRPr="00CA7C96">
            <w:rPr>
              <w:rFonts w:ascii="Meiryo UI" w:hAnsi="Meiryo UI" w:hint="eastAsia"/>
              <w:lang w:val="ja-JP" w:bidi="ja-JP"/>
            </w:rPr>
            <w:t>好きな</w:t>
          </w:r>
          <w:r w:rsidRPr="00CA7C96">
            <w:rPr>
              <w:rFonts w:ascii="Meiryo UI" w:hAnsi="Meiryo UI" w:hint="eastAsia"/>
              <w:lang w:val="ja-JP" w:bidi="ja-JP"/>
            </w:rPr>
            <w:br/>
          </w:r>
          <w:r w:rsidRPr="00CA7C96">
            <w:rPr>
              <w:rFonts w:ascii="Meiryo UI" w:hAnsi="Meiryo UI" w:hint="eastAsia"/>
              <w:lang w:val="ja-JP" w:bidi="ja-JP"/>
            </w:rPr>
            <w:t>ことを</w:t>
          </w:r>
          <w:r w:rsidRPr="00CA7C96">
            <w:rPr>
              <w:rFonts w:ascii="Meiryo UI" w:hAnsi="Meiryo UI" w:hint="eastAsia"/>
              <w:lang w:val="ja-JP" w:bidi="ja-JP"/>
            </w:rPr>
            <w:br/>
          </w:r>
          <w:r w:rsidRPr="00CA7C96">
            <w:rPr>
              <w:rFonts w:ascii="Meiryo UI" w:hAnsi="Meiryo UI" w:hint="eastAsia"/>
              <w:lang w:val="ja-JP" w:bidi="ja-JP"/>
            </w:rPr>
            <w:t>して、</w:t>
          </w:r>
          <w:r w:rsidRPr="00CA7C96">
            <w:rPr>
              <w:rFonts w:ascii="Meiryo UI" w:hAnsi="Meiryo UI" w:hint="eastAsia"/>
              <w:lang w:val="ja-JP" w:bidi="ja-JP"/>
            </w:rPr>
            <w:br/>
          </w:r>
          <w:r w:rsidRPr="00CA7C96">
            <w:rPr>
              <w:rFonts w:ascii="Meiryo UI" w:hAnsi="Meiryo UI" w:hint="eastAsia"/>
              <w:lang w:val="ja-JP" w:bidi="ja-JP"/>
            </w:rPr>
            <w:t>それを</w:t>
          </w:r>
          <w:r w:rsidRPr="00CA7C96">
            <w:rPr>
              <w:rFonts w:ascii="Meiryo UI" w:hAnsi="Meiryo UI" w:hint="eastAsia"/>
              <w:lang w:val="ja-JP" w:bidi="ja-JP"/>
            </w:rPr>
            <w:br/>
          </w:r>
          <w:r w:rsidRPr="00CA7C96">
            <w:rPr>
              <w:rFonts w:ascii="Meiryo UI" w:hAnsi="Meiryo UI" w:hint="eastAsia"/>
              <w:lang w:val="ja-JP" w:bidi="ja-JP"/>
            </w:rPr>
            <w:t>よく</w:t>
          </w:r>
          <w:r w:rsidRPr="00CA7C96">
            <w:rPr>
              <w:rFonts w:ascii="Meiryo UI" w:hAnsi="Meiryo UI" w:hint="eastAsia"/>
              <w:lang w:val="ja-JP" w:bidi="ja-JP"/>
            </w:rPr>
            <w:br/>
          </w:r>
          <w:r w:rsidRPr="00CA7C96">
            <w:rPr>
              <w:rFonts w:ascii="Meiryo UI" w:hAnsi="Meiryo UI" w:hint="eastAsia"/>
              <w:lang w:val="ja-JP" w:bidi="ja-JP"/>
            </w:rPr>
            <w:t>やる</w:t>
          </w:r>
        </w:p>
      </w:docPartBody>
    </w:docPart>
    <w:docPart>
      <w:docPartPr>
        <w:name w:val="E3AFE49A75DC415AA208651616C2B4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8181DB-8340-4FD1-994C-5945785B102A}"/>
      </w:docPartPr>
      <w:docPartBody>
        <w:p w:rsidR="00000000" w:rsidRDefault="00000000">
          <w:pPr>
            <w:pStyle w:val="E3AFE49A75DC415AA208651616C2B4D4"/>
          </w:pPr>
          <w:r w:rsidRPr="00CA7C96">
            <w:rPr>
              <w:rFonts w:ascii="Meiryo UI" w:hAnsi="Meiryo UI" w:hint="eastAsia"/>
              <w:lang w:val="ja-JP" w:bidi="ja-JP"/>
            </w:rPr>
            <w:t>寝るのも</w:t>
          </w:r>
        </w:p>
      </w:docPartBody>
    </w:docPart>
    <w:docPart>
      <w:docPartPr>
        <w:name w:val="223CEDF073D74B22AD5347A5822910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4C6052-42FE-417F-8762-7FCEEA6ADF0D}"/>
      </w:docPartPr>
      <w:docPartBody>
        <w:p w:rsidR="00000000" w:rsidRDefault="00000000">
          <w:pPr>
            <w:pStyle w:val="223CEDF073D74B22AD5347A5822910E5"/>
          </w:pPr>
          <w:r w:rsidRPr="00CA7C96">
            <w:rPr>
              <w:rFonts w:ascii="Meiryo UI" w:hAnsi="Meiryo UI" w:hint="eastAsia"/>
              <w:lang w:val="ja-JP" w:bidi="ja-JP"/>
            </w:rPr>
            <w:t>いい</w:t>
          </w:r>
        </w:p>
      </w:docPartBody>
    </w:docPart>
    <w:docPart>
      <w:docPartPr>
        <w:name w:val="59903AE573684695830AF25CEE30868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CE26D5-53E0-4D00-8A6E-E3B62CF13746}"/>
      </w:docPartPr>
      <w:docPartBody>
        <w:p w:rsidR="00000000" w:rsidRDefault="00000000">
          <w:pPr>
            <w:pStyle w:val="59903AE573684695830AF25CEE308680"/>
          </w:pPr>
          <w:r w:rsidRPr="00CA7C96">
            <w:rPr>
              <w:rFonts w:ascii="Meiryo UI" w:hAnsi="Meiryo UI" w:hint="eastAsia"/>
              <w:lang w:val="ja-JP" w:bidi="ja-JP"/>
            </w:rPr>
            <w:t>...</w:t>
          </w:r>
        </w:p>
      </w:docPartBody>
    </w:docPart>
    <w:docPart>
      <w:docPartPr>
        <w:name w:val="4CCDA18521C5402080E85DB35B3107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9702BE-1021-4D80-99B7-091DCEC532DA}"/>
      </w:docPartPr>
      <w:docPartBody>
        <w:p w:rsidR="00000000" w:rsidRDefault="00000000">
          <w:pPr>
            <w:pStyle w:val="4CCDA18521C5402080E85DB35B3107C2"/>
          </w:pPr>
          <w:r w:rsidRPr="00CA7C96">
            <w:rPr>
              <w:rFonts w:ascii="Meiryo UI" w:hAnsi="Meiryo UI" w:hint="eastAsia"/>
              <w:lang w:val="ja-JP" w:bidi="ja-JP"/>
            </w:rPr>
            <w:t>本は</w:t>
          </w:r>
        </w:p>
      </w:docPartBody>
    </w:docPart>
    <w:docPart>
      <w:docPartPr>
        <w:name w:val="A3A297C688D9484EAA1D899FDE3F9E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8C133F-A16F-4453-BEFA-0DCCC44B86F6}"/>
      </w:docPartPr>
      <w:docPartBody>
        <w:p w:rsidR="00000000" w:rsidRDefault="00000000">
          <w:pPr>
            <w:pStyle w:val="A3A297C688D9484EAA1D899FDE3F9EED"/>
          </w:pPr>
          <w:r w:rsidRPr="00CA7C96">
            <w:rPr>
              <w:rStyle w:val="20"/>
              <w:rFonts w:ascii="Meiryo UI" w:hAnsi="Meiryo UI" w:hint="eastAsia"/>
              <w:lang w:val="ja-JP" w:bidi="ja-JP"/>
            </w:rPr>
            <w:t>もっといい</w:t>
          </w:r>
        </w:p>
      </w:docPartBody>
    </w:docPart>
    <w:docPart>
      <w:docPartPr>
        <w:name w:val="4CAE5BF45D354084BBB1E3897BAD51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8D8225-49FB-45BF-91BF-D71AF1E3930F}"/>
      </w:docPartPr>
      <w:docPartBody>
        <w:p w:rsidR="00000000" w:rsidRDefault="00000000">
          <w:pPr>
            <w:pStyle w:val="4CAE5BF45D354084BBB1E3897BAD5144"/>
          </w:pPr>
          <w:r w:rsidRPr="00CA7C96">
            <w:rPr>
              <w:rFonts w:ascii="ＭＳ 明朝" w:hAnsi="ＭＳ 明朝" w:hint="eastAsia"/>
              <w:lang w:val="ja-JP" w:bidi="ja-JP"/>
            </w:rPr>
            <w:t>世界を</w:t>
          </w:r>
        </w:p>
      </w:docPartBody>
    </w:docPart>
    <w:docPart>
      <w:docPartPr>
        <w:name w:val="29A3A2DFE11F42B58047DE34D3BF8F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D39B42-0560-4042-8A23-D1A2978A811A}"/>
      </w:docPartPr>
      <w:docPartBody>
        <w:p w:rsidR="00000000" w:rsidRDefault="00000000">
          <w:pPr>
            <w:pStyle w:val="29A3A2DFE11F42B58047DE34D3BF8FDA"/>
          </w:pPr>
          <w:r w:rsidRPr="00CA7C96">
            <w:rPr>
              <w:rFonts w:ascii="ＭＳ 明朝" w:hAnsi="ＭＳ 明朝" w:hint="eastAsia"/>
              <w:lang w:val="ja-JP" w:bidi="ja-JP"/>
            </w:rPr>
            <w:t>旅する</w:t>
          </w:r>
        </w:p>
      </w:docPartBody>
    </w:docPart>
    <w:docPart>
      <w:docPartPr>
        <w:name w:val="63647C668F434D56B3D30903003551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F43240-F83E-411A-9C07-1E633365C6E7}"/>
      </w:docPartPr>
      <w:docPartBody>
        <w:p w:rsidR="0015570C" w:rsidRPr="00CA7C96" w:rsidRDefault="00000000" w:rsidP="008965D6">
          <w:pPr>
            <w:pStyle w:val="5"/>
            <w:ind w:left="1680"/>
            <w:rPr>
              <w:rFonts w:ascii="ＭＳ 明朝" w:hAnsi="ＭＳ 明朝"/>
            </w:rPr>
          </w:pPr>
          <w:r w:rsidRPr="00CA7C96">
            <w:rPr>
              <w:rFonts w:ascii="ＭＳ 明朝" w:hAnsi="ＭＳ 明朝" w:hint="eastAsia"/>
              <w:lang w:val="ja-JP" w:bidi="ja-JP"/>
            </w:rPr>
            <w:t>本を</w:t>
          </w:r>
        </w:p>
        <w:p w:rsidR="00000000" w:rsidRDefault="00000000">
          <w:pPr>
            <w:pStyle w:val="63647C668F434D56B3D3090300355189"/>
          </w:pPr>
          <w:r w:rsidRPr="00CA7C96">
            <w:rPr>
              <w:rFonts w:ascii="ＭＳ 明朝" w:hAnsi="ＭＳ 明朝" w:hint="eastAsia"/>
              <w:lang w:val="ja-JP" w:bidi="ja-JP"/>
            </w:rPr>
            <w:t>読む</w:t>
          </w:r>
        </w:p>
      </w:docPartBody>
    </w:docPart>
    <w:docPart>
      <w:docPartPr>
        <w:name w:val="1EC511DCF951403EAF800797CBE94F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66B550-104F-4BD8-A02C-43B59A7DC9E3}"/>
      </w:docPartPr>
      <w:docPartBody>
        <w:p w:rsidR="00000000" w:rsidRDefault="00000000">
          <w:pPr>
            <w:pStyle w:val="1EC511DCF951403EAF800797CBE94F20"/>
          </w:pPr>
          <w:r w:rsidRPr="00CA7C96">
            <w:rPr>
              <w:rFonts w:ascii="ＭＳ 明朝" w:hAnsi="ＭＳ 明朝" w:hint="eastAsia"/>
              <w:lang w:val="ja-JP" w:bidi="ja-JP"/>
            </w:rPr>
            <w:t>がんばって</w:t>
          </w:r>
          <w:r w:rsidRPr="00CA7C96">
            <w:rPr>
              <w:rFonts w:ascii="ＭＳ 明朝" w:hAnsi="ＭＳ 明朝" w:hint="eastAsia"/>
              <w:lang w:val="ja-JP" w:bidi="ja-JP"/>
            </w:rPr>
            <w:br/>
          </w:r>
          <w:r w:rsidRPr="00CA7C96">
            <w:rPr>
              <w:rFonts w:ascii="ＭＳ 明朝" w:hAnsi="ＭＳ 明朝" w:hint="eastAsia"/>
              <w:lang w:val="ja-JP" w:bidi="ja-JP"/>
            </w:rPr>
            <w:t>働く</w:t>
          </w:r>
          <w:r w:rsidRPr="00CA7C96">
            <w:rPr>
              <w:rFonts w:ascii="ＭＳ 明朝" w:hAnsi="ＭＳ 明朝" w:hint="eastAsia"/>
              <w:lang w:val="ja-JP" w:bidi="ja-JP"/>
            </w:rPr>
            <w:br/>
          </w:r>
          <w:r w:rsidRPr="00CA7C96">
            <w:rPr>
              <w:rFonts w:ascii="ＭＳ 明朝" w:hAnsi="ＭＳ 明朝" w:hint="eastAsia"/>
              <w:lang w:val="ja-JP" w:bidi="ja-JP"/>
            </w:rPr>
            <w:t>大きな夢を</w:t>
          </w:r>
          <w:r w:rsidRPr="00CA7C96">
            <w:rPr>
              <w:rFonts w:ascii="ＭＳ 明朝" w:hAnsi="ＭＳ 明朝" w:hint="eastAsia"/>
              <w:lang w:val="ja-JP" w:bidi="ja-JP"/>
            </w:rPr>
            <w:br/>
          </w:r>
          <w:r w:rsidRPr="00CA7C96">
            <w:rPr>
              <w:rFonts w:ascii="ＭＳ 明朝" w:hAnsi="ＭＳ 明朝" w:hint="eastAsia"/>
              <w:lang w:val="ja-JP" w:bidi="ja-JP"/>
            </w:rPr>
            <w:t>見る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6E"/>
    <w:rsid w:val="006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pPr>
      <w:keepNext/>
      <w:keepLines/>
      <w:widowControl/>
      <w:jc w:val="center"/>
      <w:outlineLvl w:val="1"/>
    </w:pPr>
    <w:rPr>
      <w:rFonts w:asciiTheme="majorHAnsi" w:eastAsia="Meiryo UI" w:hAnsiTheme="majorHAnsi" w:cs="Times New Roman (Headings CS)"/>
      <w:b/>
      <w:caps/>
      <w:color w:val="44546A" w:themeColor="text2"/>
      <w:kern w:val="0"/>
      <w:sz w:val="28"/>
      <w:szCs w:val="26"/>
    </w:rPr>
  </w:style>
  <w:style w:type="paragraph" w:styleId="5">
    <w:name w:val="heading 5"/>
    <w:basedOn w:val="a"/>
    <w:next w:val="a"/>
    <w:link w:val="50"/>
    <w:uiPriority w:val="4"/>
    <w:qFormat/>
    <w:pPr>
      <w:keepNext/>
      <w:keepLines/>
      <w:widowControl/>
      <w:jc w:val="center"/>
      <w:outlineLvl w:val="4"/>
    </w:pPr>
    <w:rPr>
      <w:rFonts w:eastAsia="ＭＳ 明朝" w:cstheme="majorBidi"/>
      <w:i/>
      <w:color w:val="FFC000" w:themeColor="accent4"/>
      <w:kern w:val="0"/>
      <w:sz w:val="3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429346EA7845AE81FB19E5265CB1C4">
    <w:name w:val="BC429346EA7845AE81FB19E5265CB1C4"/>
    <w:pPr>
      <w:widowControl w:val="0"/>
      <w:jc w:val="both"/>
    </w:pPr>
  </w:style>
  <w:style w:type="paragraph" w:customStyle="1" w:styleId="E3AFE49A75DC415AA208651616C2B4D4">
    <w:name w:val="E3AFE49A75DC415AA208651616C2B4D4"/>
    <w:pPr>
      <w:widowControl w:val="0"/>
      <w:jc w:val="both"/>
    </w:pPr>
  </w:style>
  <w:style w:type="paragraph" w:customStyle="1" w:styleId="223CEDF073D74B22AD5347A5822910E5">
    <w:name w:val="223CEDF073D74B22AD5347A5822910E5"/>
    <w:pPr>
      <w:widowControl w:val="0"/>
      <w:jc w:val="both"/>
    </w:pPr>
  </w:style>
  <w:style w:type="paragraph" w:customStyle="1" w:styleId="59903AE573684695830AF25CEE308680">
    <w:name w:val="59903AE573684695830AF25CEE308680"/>
    <w:pPr>
      <w:widowControl w:val="0"/>
      <w:jc w:val="both"/>
    </w:pPr>
  </w:style>
  <w:style w:type="paragraph" w:customStyle="1" w:styleId="4CCDA18521C5402080E85DB35B3107C2">
    <w:name w:val="4CCDA18521C5402080E85DB35B3107C2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1"/>
    <w:rPr>
      <w:rFonts w:asciiTheme="majorHAnsi" w:eastAsia="Meiryo UI" w:hAnsiTheme="majorHAnsi" w:cs="Times New Roman (Headings CS)"/>
      <w:b/>
      <w:caps/>
      <w:color w:val="44546A" w:themeColor="text2"/>
      <w:kern w:val="0"/>
      <w:sz w:val="28"/>
      <w:szCs w:val="26"/>
    </w:rPr>
  </w:style>
  <w:style w:type="paragraph" w:customStyle="1" w:styleId="A3A297C688D9484EAA1D899FDE3F9EED">
    <w:name w:val="A3A297C688D9484EAA1D899FDE3F9EED"/>
    <w:pPr>
      <w:widowControl w:val="0"/>
      <w:jc w:val="both"/>
    </w:pPr>
  </w:style>
  <w:style w:type="paragraph" w:customStyle="1" w:styleId="4CAE5BF45D354084BBB1E3897BAD5144">
    <w:name w:val="4CAE5BF45D354084BBB1E3897BAD5144"/>
    <w:pPr>
      <w:widowControl w:val="0"/>
      <w:jc w:val="both"/>
    </w:pPr>
  </w:style>
  <w:style w:type="paragraph" w:customStyle="1" w:styleId="29A3A2DFE11F42B58047DE34D3BF8FDA">
    <w:name w:val="29A3A2DFE11F42B58047DE34D3BF8FDA"/>
    <w:pPr>
      <w:widowControl w:val="0"/>
      <w:jc w:val="both"/>
    </w:pPr>
  </w:style>
  <w:style w:type="character" w:customStyle="1" w:styleId="50">
    <w:name w:val="見出し 5 (文字)"/>
    <w:basedOn w:val="a0"/>
    <w:link w:val="5"/>
    <w:uiPriority w:val="4"/>
    <w:rPr>
      <w:rFonts w:eastAsia="ＭＳ 明朝" w:cstheme="majorBidi"/>
      <w:i/>
      <w:color w:val="FFC000" w:themeColor="accent4"/>
      <w:kern w:val="0"/>
      <w:sz w:val="34"/>
      <w:szCs w:val="24"/>
    </w:rPr>
  </w:style>
  <w:style w:type="paragraph" w:customStyle="1" w:styleId="63647C668F434D56B3D3090300355189">
    <w:name w:val="63647C668F434D56B3D3090300355189"/>
    <w:pPr>
      <w:widowControl w:val="0"/>
      <w:jc w:val="both"/>
    </w:pPr>
  </w:style>
  <w:style w:type="paragraph" w:customStyle="1" w:styleId="1EC511DCF951403EAF800797CBE94F20">
    <w:name w:val="1EC511DCF951403EAF800797CBE94F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spirational bookmarks">
  <a:themeElements>
    <a:clrScheme name="Bookmarks2">
      <a:dk1>
        <a:srgbClr val="000000"/>
      </a:dk1>
      <a:lt1>
        <a:srgbClr val="FFFFFF"/>
      </a:lt1>
      <a:dk2>
        <a:srgbClr val="003640"/>
      </a:dk2>
      <a:lt2>
        <a:srgbClr val="EAF7F9"/>
      </a:lt2>
      <a:accent1>
        <a:srgbClr val="F15928"/>
      </a:accent1>
      <a:accent2>
        <a:srgbClr val="FBB040"/>
      </a:accent2>
      <a:accent3>
        <a:srgbClr val="00A1BF"/>
      </a:accent3>
      <a:accent4>
        <a:srgbClr val="1B75BC"/>
      </a:accent4>
      <a:accent5>
        <a:srgbClr val="D7DF23"/>
      </a:accent5>
      <a:accent6>
        <a:srgbClr val="8DC63F"/>
      </a:accent6>
      <a:hlink>
        <a:srgbClr val="0000FF"/>
      </a:hlink>
      <a:folHlink>
        <a:srgbClr val="FF00FF"/>
      </a:folHlink>
    </a:clrScheme>
    <a:fontScheme name="Custom 21">
      <a:majorFont>
        <a:latin typeface="Speak Pro"/>
        <a:ea typeface="ＭＳ ゴシック"/>
        <a:cs typeface="Gill Sans"/>
      </a:majorFont>
      <a:minorFont>
        <a:latin typeface="Sagona Book"/>
        <a:ea typeface="ＭＳ 明朝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Inspirational bookmarks" id="{549D50AC-5AD7-9C4C-B162-FCACDBE13427}" vid="{51D4D4F2-2A8F-FA48-9C01-EE2D67C0FF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78FBAE6-813C-4A4F-AFC5-3DB11EE8A9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6E7BE-1E78-407E-9FD3-8E8B64430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99941C-EAF5-4FD2-B469-165BF5D94C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tf00268168_win32.dotx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2022-12-12T01:30:00Z</dcterms:created>
  <dcterms:modified xsi:type="dcterms:W3CDTF">2022-12-12T01:30:00Z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