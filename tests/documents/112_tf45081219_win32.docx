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5039" w14:textId="77777777" w:rsidR="004A394D" w:rsidRPr="00695202" w:rsidRDefault="00D14B0A" w:rsidP="0077624A">
      <w:pPr>
        <w:pStyle w:val="ae"/>
        <w:rPr>
          <w:rFonts w:ascii="Meiryo UI" w:hAnsi="Meiryo UI"/>
          <w:szCs w:val="14"/>
        </w:rPr>
      </w:pPr>
      <w:r w:rsidRPr="00695202">
        <w:rPr>
          <w:rFonts w:ascii="Meiryo UI" w:hAnsi="Meiryo UI" w:hint="eastAsia"/>
          <w:lang w:val="ja-JP" w:bidi="ja-JP"/>
        </w:rPr>
        <mc:AlternateContent>
          <mc:Choice Requires="wps">
            <w:drawing>
              <wp:anchor distT="0" distB="0" distL="114300" distR="114300" simplePos="0" relativeHeight="252002303" behindDoc="1" locked="1" layoutInCell="1" allowOverlap="1" wp14:anchorId="6AA17459" wp14:editId="4EF95E5C">
                <wp:simplePos x="0" y="0"/>
                <wp:positionH relativeFrom="column">
                  <wp:posOffset>-685800</wp:posOffset>
                </wp:positionH>
                <wp:positionV relativeFrom="paragraph">
                  <wp:posOffset>-365760</wp:posOffset>
                </wp:positionV>
                <wp:extent cx="7772400" cy="10058400"/>
                <wp:effectExtent l="0" t="0" r="0" b="0"/>
                <wp:wrapNone/>
                <wp:docPr id="17" name="長方形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EB9C2" id="長方形 17" o:spid="_x0000_s1026" alt="&quot;&quot;" style="position:absolute;left:0;text-align:left;margin-left:-54pt;margin-top:-28.8pt;width:612pt;height:11in;z-index:-2513141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" fillcolor="#f2f2f2 [3052]" stroked="f" strokeweight="1pt">
                <w10:anchorlock/>
              </v:rect>
            </w:pict>
          </mc:Fallback>
        </mc:AlternateContent>
      </w:r>
      <w:r w:rsidR="00F650A5" w:rsidRPr="00695202">
        <w:rPr>
          <w:rFonts w:ascii="Meiryo UI" w:hAnsi="Meiryo UI" w:hint="eastAsia"/>
          <w:lang w:val="ja-JP" w:bidi="ja-JP"/>
        </w:rPr>
        <mc:AlternateContent>
          <mc:Choice Requires="wpg">
            <w:drawing>
              <wp:anchor distT="0" distB="0" distL="114300" distR="114300" simplePos="0" relativeHeight="252003328" behindDoc="1" locked="1" layoutInCell="1" allowOverlap="1" wp14:anchorId="4FA5DC11" wp14:editId="28F8608D">
                <wp:simplePos x="0" y="0"/>
                <wp:positionH relativeFrom="page">
                  <wp:posOffset>685800</wp:posOffset>
                </wp:positionH>
                <wp:positionV relativeFrom="paragraph">
                  <wp:posOffset>129540</wp:posOffset>
                </wp:positionV>
                <wp:extent cx="6400800" cy="9144000"/>
                <wp:effectExtent l="0" t="0" r="0" b="0"/>
                <wp:wrapNone/>
                <wp:docPr id="2" name="グループ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000"/>
                          <a:chOff x="0" y="0"/>
                          <a:chExt cx="6400165" cy="9144000"/>
                        </a:xfrm>
                      </wpg:grpSpPr>
                      <pic:pic xmlns:pic="http://schemas.openxmlformats.org/drawingml/2006/picture">
                        <pic:nvPicPr>
                          <pic:cNvPr id="1" name="グラフィック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グラフィック 5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グラフィック 5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グラフィック 5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8288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グラフィック 5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グラフィック 5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36576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グラフィック 5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グラフィック 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54864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グラフィック 5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グラフィック 5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73152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EFD457" id="グループ 2" o:spid="_x0000_s1026" alt="&quot;&quot;" style="position:absolute;left:0;text-align:left;margin-left:54pt;margin-top:10.2pt;width:7in;height:10in;z-index:-251313152;mso-position-horizontal-relative:page;mso-width-relative:margin" coordsize="64001,9144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グラフィック 1" o:spid="_x0000_s1027" type="#_x0000_t75" style="position:absolute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">
                  <v:imagedata r:id="rId13" o:title=""/>
                </v:shape>
                <v:shape id="グラフィック 50" o:spid="_x0000_s1028" type="#_x0000_t75" style="position:absolute;left:32004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">
                  <v:imagedata r:id="rId13" o:title=""/>
                </v:shape>
                <v:shape id="グラフィック 51" o:spid="_x0000_s1029" type="#_x0000_t75" style="position:absolute;top:18288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">
                  <v:imagedata r:id="rId13" o:title=""/>
                </v:shape>
                <v:shape id="グラフィック 52" o:spid="_x0000_s1030" type="#_x0000_t75" style="position:absolute;left:32004;top:18288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">
                  <v:imagedata r:id="rId13" o:title=""/>
                </v:shape>
                <v:shape id="グラフィック 53" o:spid="_x0000_s1031" type="#_x0000_t75" style="position:absolute;top:36576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">
                  <v:imagedata r:id="rId13" o:title=""/>
                </v:shape>
                <v:shape id="グラフィック 54" o:spid="_x0000_s1032" type="#_x0000_t75" style="position:absolute;left:32004;top:36576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">
                  <v:imagedata r:id="rId13" o:title=""/>
                </v:shape>
                <v:shape id="グラフィック 55" o:spid="_x0000_s1033" type="#_x0000_t75" style="position:absolute;top:54864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">
                  <v:imagedata r:id="rId13" o:title=""/>
                </v:shape>
                <v:shape id="グラフィック 56" o:spid="_x0000_s1034" type="#_x0000_t75" style="position:absolute;left:32004;top:54864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">
                  <v:imagedata r:id="rId13" o:title=""/>
                </v:shape>
                <v:shape id="グラフィック 57" o:spid="_x0000_s1035" type="#_x0000_t75" style="position:absolute;top:73152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">
                  <v:imagedata r:id="rId13" o:title=""/>
                </v:shape>
                <v:shape id="グラフィック 58" o:spid="_x0000_s1036" type="#_x0000_t75" style="position:absolute;left:32004;top:73152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">
                  <v:imagedata r:id="rId13" o:title="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20" w:firstRow="1" w:lastRow="0" w:firstColumn="0" w:lastColumn="0" w:noHBand="0" w:noVBand="0"/>
      </w:tblPr>
      <w:tblGrid>
        <w:gridCol w:w="5040"/>
        <w:gridCol w:w="5040"/>
      </w:tblGrid>
      <w:tr w:rsidR="00D405DE" w:rsidRPr="00695202" w14:paraId="6F5478F0" w14:textId="77777777" w:rsidTr="00D405DE">
        <w:trPr>
          <w:cantSplit/>
          <w:trHeight w:hRule="exact" w:val="2880"/>
        </w:trPr>
        <w:sdt>
          <w:sdtPr>
            <w:rPr>
              <w:rFonts w:ascii="Meiryo UI" w:hAnsi="Meiryo UI" w:hint="eastAsia"/>
            </w:rPr>
            <w:alias w:val="会社"/>
            <w:tag w:val=""/>
            <w:id w:val="-1564635774"/>
            <w:placeholder>
              <w:docPart w:val="31889DB2E1ED46AEB07D7D3BB334AB5A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6C0A6AF4" w14:textId="77777777" w:rsidR="00D405DE" w:rsidRPr="00695202" w:rsidRDefault="00D405DE" w:rsidP="00D405DE">
                <w:pPr>
                  <w:pStyle w:val="1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  <w:sdt>
          <w:sdtPr>
            <w:rPr>
              <w:rFonts w:ascii="Meiryo UI" w:hAnsi="Meiryo UI" w:hint="eastAsia"/>
            </w:rPr>
            <w:alias w:val="会社"/>
            <w:tag w:val=""/>
            <w:id w:val="-1867818832"/>
            <w:placeholder>
              <w:docPart w:val="A68F4D65FFB54291A82DE1884070154A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66B60115" w14:textId="77777777" w:rsidR="00D405DE" w:rsidRPr="00695202" w:rsidRDefault="00D405DE" w:rsidP="00D405DE">
                <w:pPr>
                  <w:pStyle w:val="1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</w:tr>
      <w:tr w:rsidR="00D405DE" w:rsidRPr="00695202" w14:paraId="274596BD" w14:textId="77777777" w:rsidTr="00D405DE">
        <w:trPr>
          <w:cantSplit/>
          <w:trHeight w:hRule="exact" w:val="2880"/>
        </w:trPr>
        <w:sdt>
          <w:sdtPr>
            <w:rPr>
              <w:rFonts w:ascii="Meiryo UI" w:hAnsi="Meiryo UI" w:hint="eastAsia"/>
            </w:rPr>
            <w:alias w:val="会社"/>
            <w:tag w:val=""/>
            <w:id w:val="-1947148678"/>
            <w:placeholder>
              <w:docPart w:val="C25BD12C5C9D4689984B6AAF25C540EF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16B08820" w14:textId="77777777" w:rsidR="00D405DE" w:rsidRPr="00695202" w:rsidRDefault="00D405DE" w:rsidP="00D405DE">
                <w:pPr>
                  <w:pStyle w:val="1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  <w:sdt>
          <w:sdtPr>
            <w:rPr>
              <w:rFonts w:ascii="Meiryo UI" w:hAnsi="Meiryo UI" w:hint="eastAsia"/>
            </w:rPr>
            <w:alias w:val="会社"/>
            <w:tag w:val=""/>
            <w:id w:val="-833136873"/>
            <w:placeholder>
              <w:docPart w:val="BCA21B127F884A508566E1B7CED5B2BE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0D62EDB3" w14:textId="77777777" w:rsidR="00D405DE" w:rsidRPr="00695202" w:rsidRDefault="00D405DE" w:rsidP="00D405DE">
                <w:pPr>
                  <w:pStyle w:val="1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</w:tr>
      <w:tr w:rsidR="00D405DE" w:rsidRPr="00695202" w14:paraId="00987966" w14:textId="77777777" w:rsidTr="00D405DE">
        <w:trPr>
          <w:cantSplit/>
          <w:trHeight w:hRule="exact" w:val="2880"/>
        </w:trPr>
        <w:sdt>
          <w:sdtPr>
            <w:rPr>
              <w:rFonts w:ascii="Meiryo UI" w:hAnsi="Meiryo UI" w:hint="eastAsia"/>
            </w:rPr>
            <w:alias w:val="会社"/>
            <w:tag w:val=""/>
            <w:id w:val="134535617"/>
            <w:placeholder>
              <w:docPart w:val="F6962C634A144826ACE4D8D36305440E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33B498AB" w14:textId="77777777" w:rsidR="00D405DE" w:rsidRPr="00695202" w:rsidRDefault="00D405DE" w:rsidP="00D405DE">
                <w:pPr>
                  <w:pStyle w:val="1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  <w:sdt>
          <w:sdtPr>
            <w:rPr>
              <w:rFonts w:ascii="Meiryo UI" w:hAnsi="Meiryo UI" w:hint="eastAsia"/>
            </w:rPr>
            <w:alias w:val="会社"/>
            <w:tag w:val=""/>
            <w:id w:val="-1047756003"/>
            <w:placeholder>
              <w:docPart w:val="FD3AF6F00DDF4175BA6804F5DD576440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3251A0F4" w14:textId="77777777" w:rsidR="00D405DE" w:rsidRPr="00695202" w:rsidRDefault="00D405DE" w:rsidP="00D405DE">
                <w:pPr>
                  <w:pStyle w:val="1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</w:tr>
      <w:tr w:rsidR="00D405DE" w:rsidRPr="00695202" w14:paraId="7CC1A562" w14:textId="77777777" w:rsidTr="00D405DE">
        <w:trPr>
          <w:cantSplit/>
          <w:trHeight w:hRule="exact" w:val="2880"/>
        </w:trPr>
        <w:sdt>
          <w:sdtPr>
            <w:rPr>
              <w:rFonts w:ascii="Meiryo UI" w:hAnsi="Meiryo UI" w:hint="eastAsia"/>
            </w:rPr>
            <w:alias w:val="会社"/>
            <w:tag w:val=""/>
            <w:id w:val="-861358115"/>
            <w:placeholder>
              <w:docPart w:val="D00BC46F7E9E47A7B764DFB01E22CA02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7475FFD7" w14:textId="77777777" w:rsidR="00D405DE" w:rsidRPr="00695202" w:rsidRDefault="00D405DE" w:rsidP="00D405DE">
                <w:pPr>
                  <w:pStyle w:val="1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  <w:sdt>
          <w:sdtPr>
            <w:rPr>
              <w:rFonts w:ascii="Meiryo UI" w:hAnsi="Meiryo UI" w:hint="eastAsia"/>
            </w:rPr>
            <w:alias w:val="会社"/>
            <w:tag w:val=""/>
            <w:id w:val="34093438"/>
            <w:placeholder>
              <w:docPart w:val="B1D55FF7E5804CCE9286C0511C1D11D6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6DE4C760" w14:textId="77777777" w:rsidR="00D405DE" w:rsidRPr="00695202" w:rsidRDefault="00D405DE" w:rsidP="00D405DE">
                <w:pPr>
                  <w:pStyle w:val="1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</w:tr>
      <w:tr w:rsidR="00D405DE" w:rsidRPr="00695202" w14:paraId="7026343B" w14:textId="77777777" w:rsidTr="00D405DE">
        <w:trPr>
          <w:cantSplit/>
          <w:trHeight w:hRule="exact" w:val="2880"/>
        </w:trPr>
        <w:sdt>
          <w:sdtPr>
            <w:rPr>
              <w:rFonts w:ascii="Meiryo UI" w:hAnsi="Meiryo UI" w:hint="eastAsia"/>
            </w:rPr>
            <w:alias w:val="会社"/>
            <w:tag w:val=""/>
            <w:id w:val="2072611654"/>
            <w:placeholder>
              <w:docPart w:val="6604813635D24BE3A4CB60C181D6C139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2BF29604" w14:textId="77777777" w:rsidR="00D405DE" w:rsidRPr="00695202" w:rsidRDefault="00D405DE" w:rsidP="00D405DE">
                <w:pPr>
                  <w:pStyle w:val="1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  <w:sdt>
          <w:sdtPr>
            <w:rPr>
              <w:rFonts w:ascii="Meiryo UI" w:hAnsi="Meiryo UI" w:hint="eastAsia"/>
            </w:rPr>
            <w:alias w:val="会社"/>
            <w:tag w:val=""/>
            <w:id w:val="1280537294"/>
            <w:placeholder>
              <w:docPart w:val="098E27A11EC04E7EA6CD9D1743D7DF4A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1471E335" w14:textId="77777777" w:rsidR="00D405DE" w:rsidRPr="00695202" w:rsidRDefault="00D405DE" w:rsidP="00D405DE">
                <w:pPr>
                  <w:pStyle w:val="1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</w:tr>
    </w:tbl>
    <w:p w14:paraId="04AE9C52" w14:textId="77777777" w:rsidR="00D14B0A" w:rsidRPr="00695202" w:rsidRDefault="00D14B0A">
      <w:pPr>
        <w:rPr>
          <w:rFonts w:ascii="Meiryo UI" w:hAnsi="Meiryo UI"/>
        </w:rPr>
      </w:pPr>
    </w:p>
    <w:p w14:paraId="39AFA405" w14:textId="77777777" w:rsidR="00D14B0A" w:rsidRPr="00695202" w:rsidRDefault="00D14B0A">
      <w:pPr>
        <w:rPr>
          <w:rFonts w:ascii="Meiryo UI" w:hAnsi="Meiryo UI"/>
        </w:rPr>
        <w:sectPr w:rsidR="00D14B0A" w:rsidRPr="00695202" w:rsidSect="00695202">
          <w:pgSz w:w="11906" w:h="16838" w:code="9"/>
          <w:pgMar w:top="576" w:right="1080" w:bottom="0" w:left="1080" w:header="720" w:footer="720" w:gutter="0"/>
          <w:paperSrc w:first="15" w:other="15"/>
          <w:cols w:space="720"/>
          <w:docGrid w:linePitch="218"/>
        </w:sectPr>
      </w:pPr>
    </w:p>
    <w:p w14:paraId="2234306E" w14:textId="77777777" w:rsidR="001B66AC" w:rsidRPr="00695202" w:rsidRDefault="00D14B0A">
      <w:pPr>
        <w:rPr>
          <w:rFonts w:ascii="Meiryo UI" w:hAnsi="Meiryo UI"/>
        </w:rPr>
      </w:pPr>
      <w:r w:rsidRPr="00695202">
        <w:rPr>
          <w:rFonts w:ascii="Meiryo UI" w:hAnsi="Meiryo UI" w:hint="eastAsia"/>
          <w:noProof/>
          <w:lang w:val="ja-JP" w:bidi="ja-JP"/>
        </w:rPr>
        <w:lastRenderedPageBreak/>
        <mc:AlternateContent>
          <mc:Choice Requires="wps">
            <w:drawing>
              <wp:anchor distT="0" distB="0" distL="114300" distR="114300" simplePos="0" relativeHeight="252001278" behindDoc="1" locked="1" layoutInCell="1" allowOverlap="1" wp14:anchorId="5B9CDC09" wp14:editId="2BB224CE">
                <wp:simplePos x="0" y="0"/>
                <wp:positionH relativeFrom="column">
                  <wp:posOffset>-685800</wp:posOffset>
                </wp:positionH>
                <wp:positionV relativeFrom="paragraph">
                  <wp:posOffset>-365760</wp:posOffset>
                </wp:positionV>
                <wp:extent cx="7772400" cy="10058400"/>
                <wp:effectExtent l="0" t="0" r="0" b="0"/>
                <wp:wrapNone/>
                <wp:docPr id="18" name="長方形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C3BE" id="長方形 18" o:spid="_x0000_s1026" alt="&quot;&quot;" style="position:absolute;left:0;text-align:left;margin-left:-54pt;margin-top:-28.8pt;width:612pt;height:11in;z-index:-2513152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" fillcolor="#f2f2f2 [3052]" stroked="f" strokeweight="1pt">
                <w10:anchorlock/>
              </v:rect>
            </w:pict>
          </mc:Fallback>
        </mc:AlternateContent>
      </w:r>
      <w:r w:rsidR="003313BB" w:rsidRPr="00695202">
        <w:rPr>
          <w:rFonts w:ascii="Meiryo UI" w:hAnsi="Meiryo UI" w:hint="eastAsia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2005376" behindDoc="1" locked="1" layoutInCell="1" allowOverlap="1" wp14:anchorId="6C3ABD03" wp14:editId="2472158D">
                <wp:simplePos x="0" y="0"/>
                <wp:positionH relativeFrom="column">
                  <wp:posOffset>1323975</wp:posOffset>
                </wp:positionH>
                <wp:positionV relativeFrom="paragraph">
                  <wp:posOffset>145415</wp:posOffset>
                </wp:positionV>
                <wp:extent cx="5056632" cy="9144000"/>
                <wp:effectExtent l="0" t="0" r="0" b="0"/>
                <wp:wrapNone/>
                <wp:docPr id="3" name="グループ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632" cy="9144000"/>
                          <a:chOff x="0" y="0"/>
                          <a:chExt cx="5056505" cy="9144000"/>
                        </a:xfrm>
                      </wpg:grpSpPr>
                      <pic:pic xmlns:pic="http://schemas.openxmlformats.org/drawingml/2006/picture">
                        <pic:nvPicPr>
                          <pic:cNvPr id="71" name="グラフィック 7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グラフィック 7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グラフィック 7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グラフィック 7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8288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グラフィック 7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グラフィック 7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36576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グラフィック 7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グラフィック 7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54864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グラフィック 7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グラフィック 8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73152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C9C8A" id="グループ 3" o:spid="_x0000_s1026" alt="&quot;&quot;" style="position:absolute;left:0;text-align:left;margin-left:104.25pt;margin-top:11.45pt;width:398.15pt;height:10in;z-index:-251311104;mso-width-relative:margin;mso-height-relative:margin" coordsize="50565,9144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">
                <v:shape id="グラフィック 71" o:spid="_x0000_s1027" type="#_x0000_t75" style="position:absolute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">
                  <v:imagedata r:id="rId16" o:title=""/>
                </v:shape>
                <v:shape id="グラフィック 72" o:spid="_x0000_s1028" type="#_x0000_t75" style="position:absolute;left:32004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">
                  <v:imagedata r:id="rId16" o:title=""/>
                </v:shape>
                <v:shape id="グラフィック 73" o:spid="_x0000_s1029" type="#_x0000_t75" style="position:absolute;top:18288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">
                  <v:imagedata r:id="rId16" o:title=""/>
                </v:shape>
                <v:shape id="グラフィック 74" o:spid="_x0000_s1030" type="#_x0000_t75" style="position:absolute;left:32004;top:18288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">
                  <v:imagedata r:id="rId16" o:title=""/>
                </v:shape>
                <v:shape id="グラフィック 75" o:spid="_x0000_s1031" type="#_x0000_t75" style="position:absolute;top:36576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">
                  <v:imagedata r:id="rId16" o:title=""/>
                </v:shape>
                <v:shape id="グラフィック 76" o:spid="_x0000_s1032" type="#_x0000_t75" style="position:absolute;left:32004;top:36576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">
                  <v:imagedata r:id="rId16" o:title=""/>
                </v:shape>
                <v:shape id="グラフィック 77" o:spid="_x0000_s1033" type="#_x0000_t75" style="position:absolute;top:54864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">
                  <v:imagedata r:id="rId16" o:title=""/>
                </v:shape>
                <v:shape id="グラフィック 78" o:spid="_x0000_s1034" type="#_x0000_t75" style="position:absolute;left:32004;top:54864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">
                  <v:imagedata r:id="rId16" o:title=""/>
                </v:shape>
                <v:shape id="グラフィック 79" o:spid="_x0000_s1035" type="#_x0000_t75" style="position:absolute;top:73152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">
                  <v:imagedata r:id="rId16" o:title=""/>
                </v:shape>
                <v:shape id="グラフィック 80" o:spid="_x0000_s1036" type="#_x0000_t75" style="position:absolute;left:32004;top:73152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">
                  <v:imagedata r:id="rId16" o:title=""/>
                </v:shape>
                <w10:anchorlock/>
              </v:group>
            </w:pict>
          </mc:Fallback>
        </mc:AlternateConten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360" w:type="dxa"/>
          <w:right w:w="15" w:type="dxa"/>
        </w:tblCellMar>
        <w:tblLook w:val="0020" w:firstRow="1" w:lastRow="0" w:firstColumn="0" w:lastColumn="0" w:noHBand="0" w:noVBand="0"/>
      </w:tblPr>
      <w:tblGrid>
        <w:gridCol w:w="5040"/>
        <w:gridCol w:w="5040"/>
      </w:tblGrid>
      <w:tr w:rsidR="00C053E9" w:rsidRPr="00695202" w14:paraId="02DD4E02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-582836569"/>
              <w:placeholder>
                <w:docPart w:val="8C986B3ED76E44349DF5739BA387EB2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4732B2EB" w14:textId="77777777" w:rsidR="00C053E9" w:rsidRPr="00695202" w:rsidRDefault="003374B3" w:rsidP="00C053E9">
                <w:pPr>
                  <w:pStyle w:val="af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773216313"/>
              <w:placeholder>
                <w:docPart w:val="C4D91316F6224AF8A0B4C75E0D731A4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7F06BBBB" w14:textId="77777777" w:rsidR="00C053E9" w:rsidRPr="00695202" w:rsidRDefault="00C053E9" w:rsidP="00C053E9">
                <w:pPr>
                  <w:pStyle w:val="af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-951016152"/>
              <w:placeholder>
                <w:docPart w:val="5EA23F61B73A4B86BD85881F920D598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405CF762" w14:textId="77777777" w:rsidR="00C053E9" w:rsidRPr="00695202" w:rsidRDefault="00C053E9" w:rsidP="00C053E9">
                <w:pPr>
                  <w:pStyle w:val="a8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498B4D95" w14:textId="77777777" w:rsidR="00C053E9" w:rsidRPr="00695202" w:rsidRDefault="00C053E9" w:rsidP="00C053E9">
            <w:pPr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-674025120"/>
              <w:placeholder>
                <w:docPart w:val="B2D8BE88FB554ACAA46B9F7ECE3D6A3E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002C24F3" w14:textId="77777777" w:rsidR="00C053E9" w:rsidRPr="00695202" w:rsidRDefault="00C053E9" w:rsidP="00C053E9">
                <w:pPr>
                  <w:pStyle w:val="-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-270626942"/>
              <w:placeholder>
                <w:docPart w:val="9C2E6F18061647979B1D9824DC4A952C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38922D42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837732773"/>
              <w:placeholder>
                <w:docPart w:val="B9B7DB724A0E4FAA90BA0326D558FD2A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5ADF128B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778452008"/>
              <w:placeholder>
                <w:docPart w:val="E16F7F57F1184324A7DE3E25A03D0624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3AD7575B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1737435695"/>
              <w:placeholder>
                <w:docPart w:val="298EDC883CB840428F6555864A430958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723F175F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-470205692"/>
              <w:placeholder>
                <w:docPart w:val="F7CD6005110242E8B03E14E8E29095D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79708521" w14:textId="77777777" w:rsidR="00C053E9" w:rsidRPr="00695202" w:rsidRDefault="003374B3" w:rsidP="00C053E9">
                <w:pPr>
                  <w:pStyle w:val="af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1429622827"/>
              <w:placeholder>
                <w:docPart w:val="453E57366017448CBE9E89217B6E905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6CB0394C" w14:textId="77777777" w:rsidR="00C053E9" w:rsidRPr="00695202" w:rsidRDefault="00C053E9" w:rsidP="00C053E9">
                <w:pPr>
                  <w:pStyle w:val="af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-602573944"/>
              <w:placeholder>
                <w:docPart w:val="7A88EEEE74ED4D23A673C2603E35EC5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3F93119E" w14:textId="77777777" w:rsidR="00C053E9" w:rsidRPr="00695202" w:rsidRDefault="00C053E9" w:rsidP="00C053E9">
                <w:pPr>
                  <w:pStyle w:val="a8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0817C1BA" w14:textId="77777777" w:rsidR="00C053E9" w:rsidRPr="00695202" w:rsidRDefault="00C053E9" w:rsidP="00C053E9">
            <w:pPr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-1943206994"/>
              <w:placeholder>
                <w:docPart w:val="781961C32ACF41519F980510DAE6648C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126FC28E" w14:textId="77777777" w:rsidR="00C053E9" w:rsidRPr="00695202" w:rsidRDefault="00C053E9" w:rsidP="00C053E9">
                <w:pPr>
                  <w:pStyle w:val="-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1815131958"/>
              <w:placeholder>
                <w:docPart w:val="F1FF5D1EEE7F4933A4AA2A589379882B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64878E16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-403066792"/>
              <w:placeholder>
                <w:docPart w:val="58E4AC94674F4E84A7AE9589D7A742CE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3F62CD4A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2063366011"/>
              <w:placeholder>
                <w:docPart w:val="EEF4D117E05E4BFFB2DF8D2AB8C1B3A8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4C6A6DEB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166071560"/>
              <w:placeholder>
                <w:docPart w:val="FEDD4D113CDB43BD87379042FBF558F9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2A07A8A3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</w:tr>
      <w:tr w:rsidR="00C053E9" w:rsidRPr="00695202" w14:paraId="0ABCD960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-739945496"/>
              <w:placeholder>
                <w:docPart w:val="561853B8EB1641D1833EA9CCF4584F4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7F065F91" w14:textId="77777777" w:rsidR="00C053E9" w:rsidRPr="00695202" w:rsidRDefault="003374B3" w:rsidP="00C053E9">
                <w:pPr>
                  <w:pStyle w:val="af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1292627487"/>
              <w:placeholder>
                <w:docPart w:val="890CE606A31942CCB28F5C90E5816DF1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328D2A66" w14:textId="77777777" w:rsidR="00C053E9" w:rsidRPr="00695202" w:rsidRDefault="00C053E9" w:rsidP="00C053E9">
                <w:pPr>
                  <w:pStyle w:val="af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-1707025668"/>
              <w:placeholder>
                <w:docPart w:val="AA67A7EFCB6642EA80BA4BDC9D3041C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6CA06B09" w14:textId="77777777" w:rsidR="00C053E9" w:rsidRPr="00695202" w:rsidRDefault="00C053E9" w:rsidP="00C053E9">
                <w:pPr>
                  <w:pStyle w:val="a8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61372C42" w14:textId="77777777" w:rsidR="00C053E9" w:rsidRPr="00695202" w:rsidRDefault="00C053E9" w:rsidP="00C053E9">
            <w:pPr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1624121547"/>
              <w:placeholder>
                <w:docPart w:val="22D8A6A364DA4611B185CC35DABB17EF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1CA9C0B6" w14:textId="77777777" w:rsidR="00C053E9" w:rsidRPr="00695202" w:rsidRDefault="00C053E9" w:rsidP="00C053E9">
                <w:pPr>
                  <w:pStyle w:val="-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1207382759"/>
              <w:placeholder>
                <w:docPart w:val="D481EA6F83174DA28E9E0A3A0B9BA26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3752CCB3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284931544"/>
              <w:placeholder>
                <w:docPart w:val="1C2659EAE6DC42CDBE0B528B86CF8FA7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7E83CCE9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-2113192636"/>
              <w:placeholder>
                <w:docPart w:val="7676A67D3A794C4AA47E007F923231BA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2158F757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-1717038071"/>
              <w:placeholder>
                <w:docPart w:val="73EF6BA3A2CF47BEA7AD8AB8873CA3D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6D157F46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-1168939478"/>
              <w:placeholder>
                <w:docPart w:val="38577BBA4D424493BEBA836EB07497A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6CC082E2" w14:textId="77777777" w:rsidR="00C053E9" w:rsidRPr="00695202" w:rsidRDefault="003374B3" w:rsidP="00C053E9">
                <w:pPr>
                  <w:pStyle w:val="af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-1509051521"/>
              <w:placeholder>
                <w:docPart w:val="A217579C7D494B25AD39B9865ED5BDC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306A0C04" w14:textId="77777777" w:rsidR="00C053E9" w:rsidRPr="00695202" w:rsidRDefault="00C053E9" w:rsidP="00C053E9">
                <w:pPr>
                  <w:pStyle w:val="af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2087803567"/>
              <w:placeholder>
                <w:docPart w:val="B30207B97D5B4E41B3382D8C3B5585B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6F5BCF4A" w14:textId="77777777" w:rsidR="00C053E9" w:rsidRPr="00695202" w:rsidRDefault="00C053E9" w:rsidP="00C053E9">
                <w:pPr>
                  <w:pStyle w:val="a8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302C41EB" w14:textId="77777777" w:rsidR="00C053E9" w:rsidRPr="00695202" w:rsidRDefault="00C053E9" w:rsidP="00C053E9">
            <w:pPr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1428164102"/>
              <w:placeholder>
                <w:docPart w:val="38C43C471B944A2DA68B2246F10483BC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2CE9ADE9" w14:textId="77777777" w:rsidR="00C053E9" w:rsidRPr="00695202" w:rsidRDefault="00C053E9" w:rsidP="00C053E9">
                <w:pPr>
                  <w:pStyle w:val="-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1128975214"/>
              <w:placeholder>
                <w:docPart w:val="47A1423D211A4F978C8E574BA93F9C79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1BC19FCF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-1614662948"/>
              <w:placeholder>
                <w:docPart w:val="394717D2EC50429695EE2BAD0AFF2EE4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6E1C8BB5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-2071415232"/>
              <w:placeholder>
                <w:docPart w:val="AEA3674770504CD697D2B43D4C779835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582891D8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337052067"/>
              <w:placeholder>
                <w:docPart w:val="A58484CE0E45420693F19A869CDFDE9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276FE54F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</w:tr>
      <w:tr w:rsidR="00C053E9" w:rsidRPr="00695202" w14:paraId="7D7A7531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-1737464936"/>
              <w:placeholder>
                <w:docPart w:val="E7B520A4365E4705B8F38BB2D73043D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09EBEAE8" w14:textId="77777777" w:rsidR="00C053E9" w:rsidRPr="00695202" w:rsidRDefault="003374B3" w:rsidP="00C053E9">
                <w:pPr>
                  <w:pStyle w:val="af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659897165"/>
              <w:placeholder>
                <w:docPart w:val="30F54FFBBCD447CBA91D9646BA28CED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3A9F6E25" w14:textId="77777777" w:rsidR="00C053E9" w:rsidRPr="00695202" w:rsidRDefault="00C053E9" w:rsidP="00C053E9">
                <w:pPr>
                  <w:pStyle w:val="af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1036773205"/>
              <w:placeholder>
                <w:docPart w:val="15DEE33D00C945BF853BD1D75C5A596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11514D32" w14:textId="77777777" w:rsidR="00C053E9" w:rsidRPr="00695202" w:rsidRDefault="00C053E9" w:rsidP="00C053E9">
                <w:pPr>
                  <w:pStyle w:val="a8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770B4323" w14:textId="77777777" w:rsidR="00C053E9" w:rsidRPr="00695202" w:rsidRDefault="00C053E9" w:rsidP="00C053E9">
            <w:pPr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165369839"/>
              <w:placeholder>
                <w:docPart w:val="464F40C3C2E74EADAE2C3FD3D241A3BC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061B9CF7" w14:textId="77777777" w:rsidR="00C053E9" w:rsidRPr="00695202" w:rsidRDefault="00C053E9" w:rsidP="00C053E9">
                <w:pPr>
                  <w:pStyle w:val="-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-1198395766"/>
              <w:placeholder>
                <w:docPart w:val="4550C68AB2114FA2A45117DF6219069B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6C615DF5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-1553301750"/>
              <w:placeholder>
                <w:docPart w:val="E84A63D1F2454726B9859DF7069A17E9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6E5E82FA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14122245"/>
              <w:placeholder>
                <w:docPart w:val="37453D9FD1624D108D1A743A51E23818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3AD39E24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-2049061961"/>
              <w:placeholder>
                <w:docPart w:val="D8BAAEAF79674FDA90FA3880296C622B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6366A584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1686179927"/>
              <w:placeholder>
                <w:docPart w:val="FD854D7947644EAA8860AC8D29F8452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73E89C01" w14:textId="77777777" w:rsidR="00C053E9" w:rsidRPr="00695202" w:rsidRDefault="003374B3" w:rsidP="00C053E9">
                <w:pPr>
                  <w:pStyle w:val="af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677773023"/>
              <w:placeholder>
                <w:docPart w:val="9A3BB4CC25C246D7B23644C34DFB769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3DB5D783" w14:textId="77777777" w:rsidR="00C053E9" w:rsidRPr="00695202" w:rsidRDefault="00C053E9" w:rsidP="00C053E9">
                <w:pPr>
                  <w:pStyle w:val="af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278845370"/>
              <w:placeholder>
                <w:docPart w:val="F0C7946CC66B461390DBFAFB010A4FA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04198DE4" w14:textId="77777777" w:rsidR="00C053E9" w:rsidRPr="00695202" w:rsidRDefault="00C053E9" w:rsidP="00C053E9">
                <w:pPr>
                  <w:pStyle w:val="a8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63651A60" w14:textId="77777777" w:rsidR="00C053E9" w:rsidRPr="00695202" w:rsidRDefault="00C053E9" w:rsidP="00C053E9">
            <w:pPr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1393313816"/>
              <w:placeholder>
                <w:docPart w:val="8FD7202EC61A485986909356CD2BAB69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38B1B7B5" w14:textId="77777777" w:rsidR="00C053E9" w:rsidRPr="00695202" w:rsidRDefault="00C053E9" w:rsidP="00C053E9">
                <w:pPr>
                  <w:pStyle w:val="-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64771007"/>
              <w:placeholder>
                <w:docPart w:val="EA0BC380ED274156909F03F9A8446CD4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14E164A3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224884972"/>
              <w:placeholder>
                <w:docPart w:val="6E71C06A768E4C6DA2A30816C99E7C12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25DE7870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1641458914"/>
              <w:placeholder>
                <w:docPart w:val="3A3C822E71EA4F7A8A01DA92A512079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62BF3581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-1383319520"/>
              <w:placeholder>
                <w:docPart w:val="848339AD74CB416CA631A1D5FB1CCDAC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5C748761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</w:tr>
      <w:tr w:rsidR="00C053E9" w:rsidRPr="00695202" w14:paraId="6400F009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-532188251"/>
              <w:placeholder>
                <w:docPart w:val="9A67FCC22D264898B49666157779C1F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5DEEDAA6" w14:textId="77777777" w:rsidR="00C053E9" w:rsidRPr="00695202" w:rsidRDefault="003374B3" w:rsidP="00C053E9">
                <w:pPr>
                  <w:pStyle w:val="af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-717355680"/>
              <w:placeholder>
                <w:docPart w:val="EF61EA35B6CA40B4A96C475A0ED817D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2F470A44" w14:textId="77777777" w:rsidR="00C053E9" w:rsidRPr="00695202" w:rsidRDefault="00C053E9" w:rsidP="00C053E9">
                <w:pPr>
                  <w:pStyle w:val="af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2065984636"/>
              <w:placeholder>
                <w:docPart w:val="500DD4A9C1804223918F16DDDA4C0F0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5361A520" w14:textId="77777777" w:rsidR="00C053E9" w:rsidRPr="00695202" w:rsidRDefault="00C053E9" w:rsidP="00C053E9">
                <w:pPr>
                  <w:pStyle w:val="a8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64088EF8" w14:textId="77777777" w:rsidR="00C053E9" w:rsidRPr="00695202" w:rsidRDefault="00C053E9" w:rsidP="00C053E9">
            <w:pPr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543958292"/>
              <w:placeholder>
                <w:docPart w:val="94587EA5E2F24516A0581F549625868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3761B1D6" w14:textId="77777777" w:rsidR="00C053E9" w:rsidRPr="00695202" w:rsidRDefault="00C053E9" w:rsidP="00C053E9">
                <w:pPr>
                  <w:pStyle w:val="-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-1273471052"/>
              <w:placeholder>
                <w:docPart w:val="DB1EEFF6C6244DF989B81BAE114C22C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39F02E3E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-458107721"/>
              <w:placeholder>
                <w:docPart w:val="BADBDCEB5356400285C5C04A31831273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4E2ACFA6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-768851787"/>
              <w:placeholder>
                <w:docPart w:val="53A971EAC73E429EA49DA162EBB30F7F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5B6CE5F3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-1126702013"/>
              <w:placeholder>
                <w:docPart w:val="D79C736AD7604A49835FC27F0756D392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7BBE8286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-1695688642"/>
              <w:placeholder>
                <w:docPart w:val="F6B729F2BCF149EEBE865CA85B66CDE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56A25A6B" w14:textId="77777777" w:rsidR="00C053E9" w:rsidRPr="00695202" w:rsidRDefault="003374B3" w:rsidP="00C053E9">
                <w:pPr>
                  <w:pStyle w:val="af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909042522"/>
              <w:placeholder>
                <w:docPart w:val="1F7C8E6228714CABAEDD1D1FDC667FFD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2D73B1EF" w14:textId="77777777" w:rsidR="00C053E9" w:rsidRPr="00695202" w:rsidRDefault="00C053E9" w:rsidP="00C053E9">
                <w:pPr>
                  <w:pStyle w:val="af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1716855810"/>
              <w:placeholder>
                <w:docPart w:val="2C991E65166A46A687F1643D23E1DF8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4A7DE95A" w14:textId="77777777" w:rsidR="00C053E9" w:rsidRPr="00695202" w:rsidRDefault="00C053E9" w:rsidP="00C053E9">
                <w:pPr>
                  <w:pStyle w:val="a8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5B6DFF21" w14:textId="77777777" w:rsidR="00C053E9" w:rsidRPr="00695202" w:rsidRDefault="00C053E9" w:rsidP="00C053E9">
            <w:pPr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-1345937574"/>
              <w:placeholder>
                <w:docPart w:val="5624B319CE86489D9FF5ADF7895EC42F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25E1823C" w14:textId="77777777" w:rsidR="00C053E9" w:rsidRPr="00695202" w:rsidRDefault="00C053E9" w:rsidP="00C053E9">
                <w:pPr>
                  <w:pStyle w:val="-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-1439835560"/>
              <w:placeholder>
                <w:docPart w:val="93830927AB5F45659D549397923FD73E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574E0B31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-785111315"/>
              <w:placeholder>
                <w:docPart w:val="26D8C1B5B51E43899D987225EB7D0095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68103702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-1683047060"/>
              <w:placeholder>
                <w:docPart w:val="40E7D213AC3E4BA1A3B59B2C45935BAD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511B2A42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1056203545"/>
              <w:placeholder>
                <w:docPart w:val="C4532E0116774DC6AA500F72000CA5E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1A30FA59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</w:tr>
      <w:tr w:rsidR="00C053E9" w:rsidRPr="00695202" w14:paraId="363AB66C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812753198"/>
              <w:placeholder>
                <w:docPart w:val="95FAFBCA8B8947FCA5D4340D0A3E7BD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130582F5" w14:textId="77777777" w:rsidR="00C053E9" w:rsidRPr="00695202" w:rsidRDefault="003374B3" w:rsidP="00C053E9">
                <w:pPr>
                  <w:pStyle w:val="af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-1322883915"/>
              <w:placeholder>
                <w:docPart w:val="2629BAE69A714BF1A5712C9F4EF8555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557DA3E1" w14:textId="77777777" w:rsidR="00C053E9" w:rsidRPr="00695202" w:rsidRDefault="00C053E9" w:rsidP="00C053E9">
                <w:pPr>
                  <w:pStyle w:val="af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-789203667"/>
              <w:placeholder>
                <w:docPart w:val="7D6ECE5004CE4F2FB7CB11D49001CD1E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5004D564" w14:textId="77777777" w:rsidR="00C053E9" w:rsidRPr="00695202" w:rsidRDefault="00C053E9" w:rsidP="00C053E9">
                <w:pPr>
                  <w:pStyle w:val="a8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647B3152" w14:textId="77777777" w:rsidR="00C053E9" w:rsidRPr="00695202" w:rsidRDefault="00C053E9" w:rsidP="00C053E9">
            <w:pPr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-774626786"/>
              <w:placeholder>
                <w:docPart w:val="925BFC09296340048F3ABAB10FB052F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65200861" w14:textId="77777777" w:rsidR="00C053E9" w:rsidRPr="00695202" w:rsidRDefault="00C053E9" w:rsidP="00C053E9">
                <w:pPr>
                  <w:pStyle w:val="-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901799813"/>
              <w:placeholder>
                <w:docPart w:val="B040C1F42C224ED4A9FB5531036FF65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18EE592B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-815336430"/>
              <w:placeholder>
                <w:docPart w:val="076AEA5B856E49309C7C6D6EE4AD6576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0ADF77A1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-1003510185"/>
              <w:placeholder>
                <w:docPart w:val="269BF29CBFF041B6A2CF14D226C0358B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39FD0706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-1056777493"/>
              <w:placeholder>
                <w:docPart w:val="E25117347B864AED877076CADB11C6C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3B03391D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420376785"/>
              <w:placeholder>
                <w:docPart w:val="EF4762113725469B97EBEAE6DFF7CA1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05B2CF67" w14:textId="77777777" w:rsidR="00C053E9" w:rsidRPr="00695202" w:rsidRDefault="003374B3" w:rsidP="00C053E9">
                <w:pPr>
                  <w:pStyle w:val="af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1402714037"/>
              <w:placeholder>
                <w:docPart w:val="C39A81ABE9974DF48CD4B1AF497488FD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37CB48EF" w14:textId="77777777" w:rsidR="00C053E9" w:rsidRPr="00695202" w:rsidRDefault="00C053E9" w:rsidP="00C053E9">
                <w:pPr>
                  <w:pStyle w:val="af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171614405"/>
              <w:placeholder>
                <w:docPart w:val="D8BDFA5ECC2F48C2B528AEE995EA839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0CB9BA3D" w14:textId="77777777" w:rsidR="00C053E9" w:rsidRPr="00695202" w:rsidRDefault="00C053E9" w:rsidP="00C053E9">
                <w:pPr>
                  <w:pStyle w:val="a8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4C2A7F97" w14:textId="77777777" w:rsidR="00C053E9" w:rsidRPr="00695202" w:rsidRDefault="00C053E9" w:rsidP="00C053E9">
            <w:pPr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176156379"/>
              <w:placeholder>
                <w:docPart w:val="51E1BCD011BF464080107336FD3ADFBC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156D9DFF" w14:textId="77777777" w:rsidR="00C053E9" w:rsidRPr="00695202" w:rsidRDefault="00C053E9" w:rsidP="00C053E9">
                <w:pPr>
                  <w:pStyle w:val="-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-1166006015"/>
              <w:placeholder>
                <w:docPart w:val="A6E5B3A424D545A19694D9FD14B3F261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295306D2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3374B3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1311366299"/>
              <w:placeholder>
                <w:docPart w:val="72A85E0E10FC48A8BF8938F8B9A97C35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71396F31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-2082438535"/>
              <w:placeholder>
                <w:docPart w:val="F657B2A038674B2DA31D4BD806429115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436BA0E3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-1441983233"/>
              <w:placeholder>
                <w:docPart w:val="F4EE352B683146A484DC0BD5F93919B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1308087F" w14:textId="77777777" w:rsidR="00C053E9" w:rsidRPr="00695202" w:rsidRDefault="00C053E9" w:rsidP="00C053E9">
                <w:pPr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</w:tr>
    </w:tbl>
    <w:p w14:paraId="05750F40" w14:textId="77777777" w:rsidR="00F87A29" w:rsidRPr="00695202" w:rsidRDefault="00F87A29">
      <w:pPr>
        <w:rPr>
          <w:rFonts w:ascii="Meiryo UI" w:hAnsi="Meiryo UI"/>
        </w:rPr>
      </w:pPr>
    </w:p>
    <w:p w14:paraId="76D6BEB2" w14:textId="77777777" w:rsidR="002B45D3" w:rsidRPr="00695202" w:rsidRDefault="002B45D3" w:rsidP="002B45D3">
      <w:pPr>
        <w:pStyle w:val="ae"/>
        <w:rPr>
          <w:rFonts w:ascii="Meiryo UI" w:hAnsi="Meiryo UI"/>
        </w:rPr>
        <w:sectPr w:rsidR="002B45D3" w:rsidRPr="00695202" w:rsidSect="00695202">
          <w:pgSz w:w="11906" w:h="16838" w:code="9"/>
          <w:pgMar w:top="576" w:right="1080" w:bottom="0" w:left="1080" w:header="720" w:footer="720" w:gutter="0"/>
          <w:paperSrc w:first="15" w:other="15"/>
          <w:cols w:space="720"/>
          <w:docGrid w:linePitch="218"/>
        </w:sectPr>
      </w:pPr>
    </w:p>
    <w:p w14:paraId="275EB890" w14:textId="77777777" w:rsidR="002B45D3" w:rsidRPr="00695202" w:rsidRDefault="00D14B0A" w:rsidP="002B45D3">
      <w:pPr>
        <w:pStyle w:val="ae"/>
        <w:rPr>
          <w:rFonts w:ascii="Meiryo UI" w:hAnsi="Meiryo UI"/>
        </w:rPr>
      </w:pPr>
      <w:r w:rsidRPr="00695202">
        <w:rPr>
          <w:rFonts w:ascii="Meiryo UI" w:hAnsi="Meiryo UI" w:hint="eastAsia"/>
          <w:lang w:val="ja-JP" w:bidi="ja-JP"/>
        </w:rPr>
        <w:lastRenderedPageBreak/>
        <mc:AlternateContent>
          <mc:Choice Requires="wps">
            <w:drawing>
              <wp:anchor distT="0" distB="0" distL="114300" distR="114300" simplePos="0" relativeHeight="252000253" behindDoc="1" locked="1" layoutInCell="1" allowOverlap="1" wp14:anchorId="5F996304" wp14:editId="1A78887E">
                <wp:simplePos x="0" y="0"/>
                <wp:positionH relativeFrom="column">
                  <wp:posOffset>-685800</wp:posOffset>
                </wp:positionH>
                <wp:positionV relativeFrom="paragraph">
                  <wp:posOffset>-365760</wp:posOffset>
                </wp:positionV>
                <wp:extent cx="7772400" cy="10058400"/>
                <wp:effectExtent l="0" t="0" r="0" b="0"/>
                <wp:wrapNone/>
                <wp:docPr id="19" name="長方形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DF6F0" id="長方形 19" o:spid="_x0000_s1026" alt="&quot;&quot;" style="position:absolute;left:0;text-align:left;margin-left:-54pt;margin-top:-28.8pt;width:612pt;height:11in;z-index:-2513162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" fillcolor="#f2f2f2 [3052]" stroked="f" strokeweight="1pt">
                <w10:anchorlock/>
              </v:rect>
            </w:pict>
          </mc:Fallback>
        </mc:AlternateContent>
      </w:r>
      <w:r w:rsidR="002B45D3" w:rsidRPr="00695202">
        <w:rPr>
          <w:rFonts w:ascii="Meiryo UI" w:hAnsi="Meiryo UI" w:hint="eastAsia"/>
          <w:lang w:val="ja-JP" w:bidi="ja-JP"/>
        </w:rPr>
        <mc:AlternateContent>
          <mc:Choice Requires="wpg">
            <w:drawing>
              <wp:anchor distT="0" distB="0" distL="114300" distR="114300" simplePos="0" relativeHeight="252007424" behindDoc="1" locked="1" layoutInCell="1" allowOverlap="1" wp14:anchorId="1D18FCCD" wp14:editId="62A712B2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6400800" cy="9144000"/>
                <wp:effectExtent l="0" t="0" r="0" b="0"/>
                <wp:wrapNone/>
                <wp:docPr id="15" name="グループ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000"/>
                          <a:chOff x="0" y="0"/>
                          <a:chExt cx="6400800" cy="9144000"/>
                        </a:xfrm>
                      </wpg:grpSpPr>
                      <pic:pic xmlns:pic="http://schemas.openxmlformats.org/drawingml/2006/picture">
                        <pic:nvPicPr>
                          <pic:cNvPr id="60" name="グラフィック 6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グラフィック 6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グラフィック 6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グラフィック 6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8288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グラフィック 6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グラフィック 6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36576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グラフィック 6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グラフィック 6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54864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グラフィック 6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グラフィック 6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73152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F9D754" id="グループ 15" o:spid="_x0000_s1026" alt="&quot;&quot;" style="position:absolute;left:0;text-align:left;margin-left:0;margin-top:11.4pt;width:7in;height:10in;z-index:-251309056" coordsize="64008,9144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">
                <v:shape id="グラフィック 60" o:spid="_x0000_s1027" type="#_x0000_t75" style="position:absolute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">
                  <v:imagedata r:id="rId19" o:title=""/>
                </v:shape>
                <v:shape id="グラフィック 61" o:spid="_x0000_s1028" type="#_x0000_t75" style="position:absolute;left:32004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">
                  <v:imagedata r:id="rId19" o:title=""/>
                </v:shape>
                <v:shape id="グラフィック 62" o:spid="_x0000_s1029" type="#_x0000_t75" style="position:absolute;top:18288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">
                  <v:imagedata r:id="rId19" o:title=""/>
                </v:shape>
                <v:shape id="グラフィック 63" o:spid="_x0000_s1030" type="#_x0000_t75" style="position:absolute;left:32004;top:18288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">
                  <v:imagedata r:id="rId19" o:title=""/>
                </v:shape>
                <v:shape id="グラフィック 64" o:spid="_x0000_s1031" type="#_x0000_t75" style="position:absolute;top:36576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">
                  <v:imagedata r:id="rId19" o:title=""/>
                </v:shape>
                <v:shape id="グラフィック 65" o:spid="_x0000_s1032" type="#_x0000_t75" style="position:absolute;left:32004;top:36576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">
                  <v:imagedata r:id="rId19" o:title=""/>
                </v:shape>
                <v:shape id="グラフィック 66" o:spid="_x0000_s1033" type="#_x0000_t75" style="position:absolute;top:54864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">
                  <v:imagedata r:id="rId19" o:title=""/>
                </v:shape>
                <v:shape id="グラフィック 67" o:spid="_x0000_s1034" type="#_x0000_t75" style="position:absolute;left:32004;top:54864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">
                  <v:imagedata r:id="rId19" o:title=""/>
                </v:shape>
                <v:shape id="グラフィック 68" o:spid="_x0000_s1035" type="#_x0000_t75" style="position:absolute;top:73152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">
                  <v:imagedata r:id="rId19" o:title=""/>
                </v:shape>
                <v:shape id="グラフィック 69" o:spid="_x0000_s1036" type="#_x0000_t75" style="position:absolute;left:32004;top:73152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">
                  <v:imagedata r:id="rId19" o:title=""/>
                </v:shape>
                <w10:anchorlock/>
              </v:group>
            </w:pict>
          </mc:Fallback>
        </mc:AlternateConten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20" w:firstRow="1" w:lastRow="0" w:firstColumn="0" w:lastColumn="0" w:noHBand="0" w:noVBand="0"/>
      </w:tblPr>
      <w:tblGrid>
        <w:gridCol w:w="5040"/>
        <w:gridCol w:w="5040"/>
      </w:tblGrid>
      <w:tr w:rsidR="00D405DE" w:rsidRPr="00695202" w14:paraId="54AC6363" w14:textId="77777777" w:rsidTr="00D405DE">
        <w:trPr>
          <w:cantSplit/>
          <w:trHeight w:hRule="exact" w:val="2880"/>
        </w:trPr>
        <w:sdt>
          <w:sdtPr>
            <w:rPr>
              <w:rFonts w:ascii="Meiryo UI" w:hAnsi="Meiryo UI" w:hint="eastAsia"/>
            </w:rPr>
            <w:alias w:val="会社"/>
            <w:tag w:val=""/>
            <w:id w:val="555274729"/>
            <w:placeholder>
              <w:docPart w:val="BEF1720E1E0C47A3A735ECB864A4D056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77DB3690" w14:textId="77777777" w:rsidR="00D405DE" w:rsidRPr="00695202" w:rsidRDefault="00D405DE" w:rsidP="00D405DE">
                <w:pPr>
                  <w:pStyle w:val="2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  <w:sdt>
          <w:sdtPr>
            <w:rPr>
              <w:rFonts w:ascii="Meiryo UI" w:hAnsi="Meiryo UI" w:hint="eastAsia"/>
            </w:rPr>
            <w:alias w:val="会社"/>
            <w:tag w:val=""/>
            <w:id w:val="428628179"/>
            <w:placeholder>
              <w:docPart w:val="CF26C003CC054F42AAB2FE404EC021DC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2FC932BE" w14:textId="77777777" w:rsidR="00D405DE" w:rsidRPr="00695202" w:rsidRDefault="00D405DE" w:rsidP="00D405DE">
                <w:pPr>
                  <w:pStyle w:val="2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</w:tr>
      <w:tr w:rsidR="00D405DE" w:rsidRPr="00695202" w14:paraId="23E4CF0E" w14:textId="77777777" w:rsidTr="00D405DE">
        <w:trPr>
          <w:cantSplit/>
          <w:trHeight w:hRule="exact" w:val="2880"/>
        </w:trPr>
        <w:sdt>
          <w:sdtPr>
            <w:rPr>
              <w:rFonts w:ascii="Meiryo UI" w:hAnsi="Meiryo UI" w:hint="eastAsia"/>
            </w:rPr>
            <w:alias w:val="会社"/>
            <w:tag w:val=""/>
            <w:id w:val="-554243718"/>
            <w:placeholder>
              <w:docPart w:val="E8F281DCEA914D1FA88D48225FBDE6F6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746DA7ED" w14:textId="77777777" w:rsidR="00D405DE" w:rsidRPr="00695202" w:rsidRDefault="00D405DE" w:rsidP="00D405DE">
                <w:pPr>
                  <w:pStyle w:val="2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  <w:sdt>
          <w:sdtPr>
            <w:rPr>
              <w:rFonts w:ascii="Meiryo UI" w:hAnsi="Meiryo UI" w:hint="eastAsia"/>
            </w:rPr>
            <w:alias w:val="会社"/>
            <w:tag w:val=""/>
            <w:id w:val="1643227486"/>
            <w:placeholder>
              <w:docPart w:val="F14215B1F61A4BF9854D22447286EB8F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2DD01C92" w14:textId="77777777" w:rsidR="00D405DE" w:rsidRPr="00695202" w:rsidRDefault="00D405DE" w:rsidP="00D405DE">
                <w:pPr>
                  <w:pStyle w:val="2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</w:tr>
      <w:tr w:rsidR="00D405DE" w:rsidRPr="00695202" w14:paraId="1CACE584" w14:textId="77777777" w:rsidTr="00D405DE">
        <w:trPr>
          <w:cantSplit/>
          <w:trHeight w:hRule="exact" w:val="2880"/>
        </w:trPr>
        <w:sdt>
          <w:sdtPr>
            <w:rPr>
              <w:rFonts w:ascii="Meiryo UI" w:hAnsi="Meiryo UI" w:hint="eastAsia"/>
            </w:rPr>
            <w:alias w:val="会社"/>
            <w:tag w:val=""/>
            <w:id w:val="-817490947"/>
            <w:placeholder>
              <w:docPart w:val="67A835804B9348A689C88F7E6BED282A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1BE8008A" w14:textId="77777777" w:rsidR="00D405DE" w:rsidRPr="00695202" w:rsidRDefault="00D405DE" w:rsidP="00D405DE">
                <w:pPr>
                  <w:pStyle w:val="2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  <w:sdt>
          <w:sdtPr>
            <w:rPr>
              <w:rFonts w:ascii="Meiryo UI" w:hAnsi="Meiryo UI" w:hint="eastAsia"/>
            </w:rPr>
            <w:alias w:val="会社"/>
            <w:tag w:val=""/>
            <w:id w:val="-4290648"/>
            <w:placeholder>
              <w:docPart w:val="6A2E636F98694373B54E9C14F98AE9B1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2E69674E" w14:textId="77777777" w:rsidR="00D405DE" w:rsidRPr="00695202" w:rsidRDefault="00D405DE" w:rsidP="00D405DE">
                <w:pPr>
                  <w:pStyle w:val="2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</w:tr>
      <w:tr w:rsidR="00D405DE" w:rsidRPr="00695202" w14:paraId="03E2B31B" w14:textId="77777777" w:rsidTr="00D405DE">
        <w:trPr>
          <w:cantSplit/>
          <w:trHeight w:hRule="exact" w:val="2880"/>
        </w:trPr>
        <w:sdt>
          <w:sdtPr>
            <w:rPr>
              <w:rFonts w:ascii="Meiryo UI" w:hAnsi="Meiryo UI" w:hint="eastAsia"/>
            </w:rPr>
            <w:alias w:val="会社"/>
            <w:tag w:val=""/>
            <w:id w:val="-413708029"/>
            <w:placeholder>
              <w:docPart w:val="13CEBB44A57C4C2E89FCBCB6E6515F18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2FEDCC0D" w14:textId="77777777" w:rsidR="00D405DE" w:rsidRPr="00695202" w:rsidRDefault="00D405DE" w:rsidP="00D405DE">
                <w:pPr>
                  <w:pStyle w:val="2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  <w:sdt>
          <w:sdtPr>
            <w:rPr>
              <w:rFonts w:ascii="Meiryo UI" w:hAnsi="Meiryo UI" w:hint="eastAsia"/>
            </w:rPr>
            <w:alias w:val="会社"/>
            <w:tag w:val=""/>
            <w:id w:val="693895722"/>
            <w:placeholder>
              <w:docPart w:val="99023400C0C74B268D8F87DC7009CB7C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50B9D30E" w14:textId="77777777" w:rsidR="00D405DE" w:rsidRPr="00695202" w:rsidRDefault="00D405DE" w:rsidP="00D405DE">
                <w:pPr>
                  <w:pStyle w:val="2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</w:tr>
      <w:tr w:rsidR="00D405DE" w:rsidRPr="00695202" w14:paraId="405BA95C" w14:textId="77777777" w:rsidTr="00D405DE">
        <w:trPr>
          <w:cantSplit/>
          <w:trHeight w:hRule="exact" w:val="2880"/>
        </w:trPr>
        <w:sdt>
          <w:sdtPr>
            <w:rPr>
              <w:rFonts w:ascii="Meiryo UI" w:hAnsi="Meiryo UI" w:hint="eastAsia"/>
            </w:rPr>
            <w:alias w:val="会社"/>
            <w:tag w:val=""/>
            <w:id w:val="-1178498042"/>
            <w:placeholder>
              <w:docPart w:val="42BCE8E10692460D9780C15C67C5CB7D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2AFDBF51" w14:textId="77777777" w:rsidR="00D405DE" w:rsidRPr="00695202" w:rsidRDefault="00D405DE" w:rsidP="00D405DE">
                <w:pPr>
                  <w:pStyle w:val="2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  <w:sdt>
          <w:sdtPr>
            <w:rPr>
              <w:rFonts w:ascii="Meiryo UI" w:hAnsi="Meiryo UI" w:hint="eastAsia"/>
            </w:rPr>
            <w:alias w:val="会社"/>
            <w:tag w:val=""/>
            <w:id w:val="-288742493"/>
            <w:placeholder>
              <w:docPart w:val="F270D9D0B1CF4EC9B7722AA50991BA2F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Content>
            <w:tc>
              <w:tcPr>
                <w:tcW w:w="5040" w:type="dxa"/>
                <w:vAlign w:val="center"/>
              </w:tcPr>
              <w:p w14:paraId="63A15C38" w14:textId="77777777" w:rsidR="00D405DE" w:rsidRPr="00695202" w:rsidRDefault="00D405DE" w:rsidP="00D405DE">
                <w:pPr>
                  <w:pStyle w:val="21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VanArsdel, Ltd.</w:t>
                </w:r>
              </w:p>
            </w:tc>
          </w:sdtContent>
        </w:sdt>
      </w:tr>
    </w:tbl>
    <w:p w14:paraId="177D002C" w14:textId="77777777" w:rsidR="0092555D" w:rsidRPr="00695202" w:rsidRDefault="0092555D">
      <w:pPr>
        <w:spacing w:after="160"/>
        <w:rPr>
          <w:rFonts w:ascii="Meiryo UI" w:hAnsi="Meiryo UI"/>
        </w:rPr>
      </w:pPr>
    </w:p>
    <w:p w14:paraId="317C51FB" w14:textId="77777777" w:rsidR="002B45D3" w:rsidRPr="00695202" w:rsidRDefault="002B45D3" w:rsidP="002B45D3">
      <w:pPr>
        <w:pStyle w:val="ae"/>
        <w:rPr>
          <w:rFonts w:ascii="Meiryo UI" w:hAnsi="Meiryo UI"/>
        </w:rPr>
        <w:sectPr w:rsidR="002B45D3" w:rsidRPr="00695202" w:rsidSect="00695202">
          <w:pgSz w:w="11906" w:h="16838" w:code="9"/>
          <w:pgMar w:top="576" w:right="1080" w:bottom="0" w:left="1080" w:header="720" w:footer="720" w:gutter="0"/>
          <w:paperSrc w:first="15" w:other="15"/>
          <w:cols w:space="720"/>
          <w:docGrid w:linePitch="218"/>
        </w:sectPr>
      </w:pPr>
    </w:p>
    <w:p w14:paraId="0961D44B" w14:textId="77777777" w:rsidR="002B45D3" w:rsidRPr="00695202" w:rsidRDefault="00D14B0A" w:rsidP="002B45D3">
      <w:pPr>
        <w:pStyle w:val="ae"/>
        <w:rPr>
          <w:rFonts w:ascii="Meiryo UI" w:hAnsi="Meiryo UI"/>
        </w:rPr>
      </w:pPr>
      <w:r w:rsidRPr="00695202">
        <w:rPr>
          <w:rFonts w:ascii="Meiryo UI" w:hAnsi="Meiryo UI" w:hint="eastAsia"/>
          <w:lang w:val="ja-JP" w:bidi="ja-JP"/>
        </w:rPr>
        <w:lastRenderedPageBreak/>
        <mc:AlternateContent>
          <mc:Choice Requires="wps">
            <w:drawing>
              <wp:anchor distT="0" distB="0" distL="114300" distR="114300" simplePos="0" relativeHeight="251999228" behindDoc="1" locked="1" layoutInCell="1" allowOverlap="1" wp14:anchorId="3E8528C8" wp14:editId="157A4CA3">
                <wp:simplePos x="0" y="0"/>
                <wp:positionH relativeFrom="column">
                  <wp:posOffset>-685800</wp:posOffset>
                </wp:positionH>
                <wp:positionV relativeFrom="paragraph">
                  <wp:posOffset>-365760</wp:posOffset>
                </wp:positionV>
                <wp:extent cx="7772400" cy="10058400"/>
                <wp:effectExtent l="0" t="0" r="0" b="0"/>
                <wp:wrapNone/>
                <wp:docPr id="20" name="長方形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DAC30" id="長方形 20" o:spid="_x0000_s1026" alt="&quot;&quot;" style="position:absolute;left:0;text-align:left;margin-left:-54pt;margin-top:-28.8pt;width:612pt;height:11in;z-index:-251317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" fillcolor="#f2f2f2 [3052]" stroked="f" strokeweight="1pt">
                <w10:anchorlock/>
              </v:rect>
            </w:pict>
          </mc:Fallback>
        </mc:AlternateContent>
      </w:r>
      <w:r w:rsidR="003368C3" w:rsidRPr="00695202">
        <w:rPr>
          <w:rFonts w:ascii="Meiryo UI" w:hAnsi="Meiryo UI" w:hint="eastAsia"/>
          <w:lang w:val="ja-JP" w:bidi="ja-JP"/>
        </w:rPr>
        <mc:AlternateContent>
          <mc:Choice Requires="wpg">
            <w:drawing>
              <wp:anchor distT="0" distB="0" distL="114300" distR="114300" simplePos="0" relativeHeight="252009472" behindDoc="1" locked="1" layoutInCell="1" allowOverlap="1" wp14:anchorId="0FDAC3BD" wp14:editId="5693D7D1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5001260" cy="9144000"/>
                <wp:effectExtent l="0" t="0" r="8890" b="0"/>
                <wp:wrapNone/>
                <wp:docPr id="16" name="グループ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260" cy="9144000"/>
                          <a:chOff x="0" y="0"/>
                          <a:chExt cx="5001260" cy="9144000"/>
                        </a:xfrm>
                      </wpg:grpSpPr>
                      <pic:pic xmlns:pic="http://schemas.openxmlformats.org/drawingml/2006/picture">
                        <pic:nvPicPr>
                          <pic:cNvPr id="81" name="グラフィック 8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グラフィック 8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グラフィック 8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グラフィック 8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8288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グラフィック 8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グラフィック 8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36576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グラフィック 87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グラフィック 8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54864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グラフィック 89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グラフィック 9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73152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805926" id="グループ 16" o:spid="_x0000_s1026" alt="&quot;&quot;" style="position:absolute;left:0;text-align:left;margin-left:0;margin-top:11.4pt;width:393.8pt;height:10in;z-index:-251307008;mso-width-relative:margin" coordsize="50012,9144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">
                <v:shape id="グラフィック 81" o:spid="_x0000_s1027" type="#_x0000_t75" style="position:absolute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">
                  <v:imagedata r:id="rId22" o:title=""/>
                </v:shape>
                <v:shape id="グラフィック 82" o:spid="_x0000_s1028" type="#_x0000_t75" style="position:absolute;left:32004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">
                  <v:imagedata r:id="rId22" o:title=""/>
                </v:shape>
                <v:shape id="グラフィック 83" o:spid="_x0000_s1029" type="#_x0000_t75" style="position:absolute;top:18288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">
                  <v:imagedata r:id="rId22" o:title=""/>
                </v:shape>
                <v:shape id="グラフィック 84" o:spid="_x0000_s1030" type="#_x0000_t75" style="position:absolute;left:32004;top:18288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">
                  <v:imagedata r:id="rId22" o:title=""/>
                </v:shape>
                <v:shape id="グラフィック 85" o:spid="_x0000_s1031" type="#_x0000_t75" style="position:absolute;top:36576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">
                  <v:imagedata r:id="rId22" o:title=""/>
                </v:shape>
                <v:shape id="グラフィック 86" o:spid="_x0000_s1032" type="#_x0000_t75" style="position:absolute;left:32004;top:36576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">
                  <v:imagedata r:id="rId22" o:title=""/>
                </v:shape>
                <v:shape id="グラフィック 87" o:spid="_x0000_s1033" type="#_x0000_t75" style="position:absolute;top:54864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">
                  <v:imagedata r:id="rId22" o:title=""/>
                </v:shape>
                <v:shape id="グラフィック 88" o:spid="_x0000_s1034" type="#_x0000_t75" style="position:absolute;left:32004;top:54864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">
                  <v:imagedata r:id="rId22" o:title=""/>
                </v:shape>
                <v:shape id="グラフィック 89" o:spid="_x0000_s1035" type="#_x0000_t75" style="position:absolute;top:73152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">
                  <v:imagedata r:id="rId22" o:title=""/>
                </v:shape>
                <v:shape id="グラフィック 90" o:spid="_x0000_s1036" type="#_x0000_t75" style="position:absolute;left:32004;top:73152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">
                  <v:imagedata r:id="rId22" o:title=""/>
                </v:shape>
                <w10:anchorlock/>
              </v:group>
            </w:pict>
          </mc:Fallback>
        </mc:AlternateConten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360" w:type="dxa"/>
        </w:tblCellMar>
        <w:tblLook w:val="0020" w:firstRow="1" w:lastRow="0" w:firstColumn="0" w:lastColumn="0" w:noHBand="0" w:noVBand="0"/>
      </w:tblPr>
      <w:tblGrid>
        <w:gridCol w:w="5040"/>
        <w:gridCol w:w="5040"/>
      </w:tblGrid>
      <w:tr w:rsidR="00C053E9" w:rsidRPr="00695202" w14:paraId="12C6323F" w14:textId="77777777" w:rsidTr="00C053E9">
        <w:trPr>
          <w:cantSplit/>
          <w:trHeight w:hRule="exact" w:val="2880"/>
        </w:trPr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2113938137"/>
              <w:placeholder>
                <w:docPart w:val="B67CB811A255484C97CFF0EB7810481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0919E703" w14:textId="77777777" w:rsidR="00C053E9" w:rsidRPr="00695202" w:rsidRDefault="003374B3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1037006608"/>
              <w:placeholder>
                <w:docPart w:val="D9D2E45FC1D54831B743370EB2C1FCA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41C0268C" w14:textId="77777777" w:rsidR="00C053E9" w:rsidRPr="00695202" w:rsidRDefault="00C053E9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-2906880"/>
              <w:placeholder>
                <w:docPart w:val="90797897DA9B423C994F004D5961E86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03939524" w14:textId="77777777" w:rsidR="00C053E9" w:rsidRPr="00695202" w:rsidRDefault="00C053E9" w:rsidP="00C053E9">
                <w:pPr>
                  <w:pStyle w:val="a8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4FCD361B" w14:textId="77777777" w:rsidR="00C053E9" w:rsidRPr="00695202" w:rsidRDefault="00C053E9" w:rsidP="00C053E9">
            <w:pPr>
              <w:jc w:val="right"/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1197281383"/>
              <w:placeholder>
                <w:docPart w:val="EF849DB0B52844D7858F22F21273485D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0EA19436" w14:textId="77777777" w:rsidR="00C053E9" w:rsidRPr="00695202" w:rsidRDefault="00C053E9" w:rsidP="00C053E9">
                <w:pPr>
                  <w:pStyle w:val="-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-1800449999"/>
              <w:placeholder>
                <w:docPart w:val="BF93ADCAFFCE40578EB0F1EBC13A72C7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67BF8C65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-1354872201"/>
              <w:placeholder>
                <w:docPart w:val="A2B081F82E53486EA4D8307D4E619873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3A79E20C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372349652"/>
              <w:placeholder>
                <w:docPart w:val="DA8E5C5B8F24426FA6217C406212A902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70E1BAA7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418846522"/>
              <w:placeholder>
                <w:docPart w:val="9CF4D8BE309B4922B203D54E08910601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1EC27FC6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225038127"/>
              <w:placeholder>
                <w:docPart w:val="C6312EF0AEA047F68C0FDCE35708ACB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26AC8002" w14:textId="77777777" w:rsidR="00C053E9" w:rsidRPr="00695202" w:rsidRDefault="003374B3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-1631161285"/>
              <w:placeholder>
                <w:docPart w:val="25ED9EDB845449CCBE1877449E98F8C8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42B7A597" w14:textId="77777777" w:rsidR="00C053E9" w:rsidRPr="00695202" w:rsidRDefault="00C053E9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1158119967"/>
              <w:placeholder>
                <w:docPart w:val="2F9F44EBEAD64ACC960A11B70084FA0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1A587C08" w14:textId="77777777" w:rsidR="00C053E9" w:rsidRPr="00695202" w:rsidRDefault="00C053E9" w:rsidP="00C053E9">
                <w:pPr>
                  <w:pStyle w:val="a8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4F9B0124" w14:textId="77777777" w:rsidR="00C053E9" w:rsidRPr="00695202" w:rsidRDefault="00C053E9" w:rsidP="00C053E9">
            <w:pPr>
              <w:jc w:val="right"/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1110158824"/>
              <w:placeholder>
                <w:docPart w:val="E0D0BFA289004E8595D454A5E90C21D9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0887B1CD" w14:textId="77777777" w:rsidR="00C053E9" w:rsidRPr="00695202" w:rsidRDefault="00C053E9" w:rsidP="00C053E9">
                <w:pPr>
                  <w:pStyle w:val="-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-258612778"/>
              <w:placeholder>
                <w:docPart w:val="2B0DE17FE276486C81B3076D46D3DD4E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58BCB247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968562340"/>
              <w:placeholder>
                <w:docPart w:val="F866D563B09A4D7EB0CCD58C8F398B47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5A103F75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-762294020"/>
              <w:placeholder>
                <w:docPart w:val="5B3CB7A4780E4227AB668B2D1AE4F327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3C5F5A66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887606030"/>
              <w:placeholder>
                <w:docPart w:val="789B6C0E6B954F5B9459F3D2BB4729F5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311BCE4D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</w:tr>
      <w:tr w:rsidR="00C053E9" w:rsidRPr="00695202" w14:paraId="4248317A" w14:textId="77777777" w:rsidTr="00C053E9">
        <w:trPr>
          <w:cantSplit/>
          <w:trHeight w:hRule="exact" w:val="2880"/>
        </w:trPr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-971820978"/>
              <w:placeholder>
                <w:docPart w:val="96BC25956AAD44F0B058EEE570BACC1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58825F4C" w14:textId="77777777" w:rsidR="00C053E9" w:rsidRPr="00695202" w:rsidRDefault="003374B3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1948807491"/>
              <w:placeholder>
                <w:docPart w:val="FEA260AA2A5F419086273BFEBC31C8C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1C8EBA3B" w14:textId="77777777" w:rsidR="00C053E9" w:rsidRPr="00695202" w:rsidRDefault="00C053E9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2100601012"/>
              <w:placeholder>
                <w:docPart w:val="98CDD9E1EE1D4088B4B8CA6BA78DF258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2A8B382F" w14:textId="77777777" w:rsidR="00C053E9" w:rsidRPr="00695202" w:rsidRDefault="00C053E9" w:rsidP="00C053E9">
                <w:pPr>
                  <w:pStyle w:val="a8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39F7393E" w14:textId="77777777" w:rsidR="00C053E9" w:rsidRPr="00695202" w:rsidRDefault="00C053E9" w:rsidP="00C053E9">
            <w:pPr>
              <w:jc w:val="right"/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1989677573"/>
              <w:placeholder>
                <w:docPart w:val="FB552406C70F4A54B25C4C8B5B57B8B6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5C5BD504" w14:textId="77777777" w:rsidR="00C053E9" w:rsidRPr="00695202" w:rsidRDefault="00C053E9" w:rsidP="00C053E9">
                <w:pPr>
                  <w:pStyle w:val="-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-1472125969"/>
              <w:placeholder>
                <w:docPart w:val="A8B731100A0B4E73AD20BBBA27112888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4A07DDF5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-601036112"/>
              <w:placeholder>
                <w:docPart w:val="29CC020151444D4BA07D62FBA84C7067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2ADAE23D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-999419399"/>
              <w:placeholder>
                <w:docPart w:val="0CC81E87C6274BD8B77BAF6D67EEBD30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2A25F6A8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-613280580"/>
              <w:placeholder>
                <w:docPart w:val="D96F04973D604F048F95173E8F862B0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0D74633A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-1142725996"/>
              <w:placeholder>
                <w:docPart w:val="31F23596C5794044B769166900F80E3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450F5387" w14:textId="77777777" w:rsidR="00C053E9" w:rsidRPr="00695202" w:rsidRDefault="003374B3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328411198"/>
              <w:placeholder>
                <w:docPart w:val="4EEBAFE26E1244E5887B15FAB3FAFF0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7804495E" w14:textId="77777777" w:rsidR="00C053E9" w:rsidRPr="00695202" w:rsidRDefault="00C053E9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596215697"/>
              <w:placeholder>
                <w:docPart w:val="66483B174EE948E98E180B1D0F48056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577F877E" w14:textId="77777777" w:rsidR="00C053E9" w:rsidRPr="00695202" w:rsidRDefault="00C053E9" w:rsidP="00C053E9">
                <w:pPr>
                  <w:pStyle w:val="a8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527DDFCA" w14:textId="77777777" w:rsidR="00C053E9" w:rsidRPr="00695202" w:rsidRDefault="00C053E9" w:rsidP="00C053E9">
            <w:pPr>
              <w:jc w:val="right"/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896320465"/>
              <w:placeholder>
                <w:docPart w:val="3EA54CC0F7D94D3BAEEFF5F1A7D76D5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1FF1B41" w14:textId="77777777" w:rsidR="00C053E9" w:rsidRPr="00695202" w:rsidRDefault="00C053E9" w:rsidP="00C053E9">
                <w:pPr>
                  <w:pStyle w:val="-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-1808461420"/>
              <w:placeholder>
                <w:docPart w:val="5D9EE25DDE5246A89012FE2826DF1170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72C56267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-1667701229"/>
              <w:placeholder>
                <w:docPart w:val="B40654D47C834E67A0D621893CCCA1B6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195D08CC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-982381439"/>
              <w:placeholder>
                <w:docPart w:val="1EE8B612AF494BCC82CA8A278E642C02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21274BDC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-202643976"/>
              <w:placeholder>
                <w:docPart w:val="86377FDC1DB944A4B1919F6A9EA2D39B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7B95F0EA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</w:tr>
      <w:tr w:rsidR="00C053E9" w:rsidRPr="00695202" w14:paraId="0610D15A" w14:textId="77777777" w:rsidTr="00C053E9">
        <w:trPr>
          <w:cantSplit/>
          <w:trHeight w:hRule="exact" w:val="2880"/>
        </w:trPr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1894848691"/>
              <w:placeholder>
                <w:docPart w:val="E868EAB79A3543D79F95D09D7E6D078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669EE185" w14:textId="77777777" w:rsidR="00C053E9" w:rsidRPr="00695202" w:rsidRDefault="003374B3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-688909112"/>
              <w:placeholder>
                <w:docPart w:val="8287AA5055974EB18A45473A3E81E98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783EA11A" w14:textId="77777777" w:rsidR="00C053E9" w:rsidRPr="00695202" w:rsidRDefault="00C053E9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-1805225774"/>
              <w:placeholder>
                <w:docPart w:val="085C1AE2B696488EA810B796DDF7E28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15B750F8" w14:textId="77777777" w:rsidR="00C053E9" w:rsidRPr="00695202" w:rsidRDefault="00C053E9" w:rsidP="00C053E9">
                <w:pPr>
                  <w:pStyle w:val="a8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34A9EA93" w14:textId="77777777" w:rsidR="00C053E9" w:rsidRPr="00695202" w:rsidRDefault="00C053E9" w:rsidP="00C053E9">
            <w:pPr>
              <w:jc w:val="right"/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-1378551867"/>
              <w:placeholder>
                <w:docPart w:val="44850F55061341AD9DEB4070BE01EFE1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7598D0E2" w14:textId="77777777" w:rsidR="00C053E9" w:rsidRPr="00695202" w:rsidRDefault="00C053E9" w:rsidP="00C053E9">
                <w:pPr>
                  <w:pStyle w:val="-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-1658366959"/>
              <w:placeholder>
                <w:docPart w:val="1DCD1330AF144BC294254155834CFC60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029252E2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1491289509"/>
              <w:placeholder>
                <w:docPart w:val="1116B24278A44971BE3A81E78A8AEA87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4282676B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323636396"/>
              <w:placeholder>
                <w:docPart w:val="36A7364EEC8A43A28BB89B39282D8B91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1FC63A02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-936446862"/>
              <w:placeholder>
                <w:docPart w:val="3406A43C666948A6A2234C4F236DE301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12AC29CF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-453865202"/>
              <w:placeholder>
                <w:docPart w:val="7638AA5326E0404D9BB7D1C7905D74D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71CC9DD2" w14:textId="77777777" w:rsidR="00C053E9" w:rsidRPr="00695202" w:rsidRDefault="003374B3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798877788"/>
              <w:placeholder>
                <w:docPart w:val="5B83562EA4824174BEE1BB74290C0DCD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51CF8743" w14:textId="77777777" w:rsidR="00C053E9" w:rsidRPr="00695202" w:rsidRDefault="00C053E9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2105765067"/>
              <w:placeholder>
                <w:docPart w:val="5F11EC052BA3485BA036210305BB4B2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2184E67D" w14:textId="77777777" w:rsidR="00C053E9" w:rsidRPr="00695202" w:rsidRDefault="00C053E9" w:rsidP="00C053E9">
                <w:pPr>
                  <w:pStyle w:val="a8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028B1863" w14:textId="77777777" w:rsidR="00C053E9" w:rsidRPr="00695202" w:rsidRDefault="00C053E9" w:rsidP="00C053E9">
            <w:pPr>
              <w:jc w:val="right"/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-83379326"/>
              <w:placeholder>
                <w:docPart w:val="E3F6BB98A75D492BBCB6530020DACD70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2D3352AD" w14:textId="77777777" w:rsidR="00C053E9" w:rsidRPr="00695202" w:rsidRDefault="00C053E9" w:rsidP="00C053E9">
                <w:pPr>
                  <w:pStyle w:val="-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-660702198"/>
              <w:placeholder>
                <w:docPart w:val="40A5FAA6CEBD4C47B891F097C8D6A59F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24F77FFB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-292281485"/>
              <w:placeholder>
                <w:docPart w:val="CFCB5E9B4D4346EFB2221F7D1817F2C3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45F59574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1000477846"/>
              <w:placeholder>
                <w:docPart w:val="464D86FED3BC425380D44CDB58BC14F4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797351BD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384066532"/>
              <w:placeholder>
                <w:docPart w:val="6F54CF9992344CC39C9AC0839AAD88C4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5813AE41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3374B3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</w:tr>
      <w:tr w:rsidR="00C053E9" w:rsidRPr="00695202" w14:paraId="4640A8FB" w14:textId="77777777" w:rsidTr="00C053E9">
        <w:trPr>
          <w:cantSplit/>
          <w:trHeight w:hRule="exact" w:val="2880"/>
        </w:trPr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1384993744"/>
              <w:placeholder>
                <w:docPart w:val="1AFCAA60CA69428C92259CB9AD75C25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4E3C2616" w14:textId="77777777" w:rsidR="00C053E9" w:rsidRPr="00695202" w:rsidRDefault="003374B3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-1572338732"/>
              <w:placeholder>
                <w:docPart w:val="BE0BA880A61547FC9E3494B5E84CD22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748E0343" w14:textId="77777777" w:rsidR="00C053E9" w:rsidRPr="00695202" w:rsidRDefault="00C053E9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322160333"/>
              <w:placeholder>
                <w:docPart w:val="3041D7699D144245A31217C9CDB4A11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0720296A" w14:textId="77777777" w:rsidR="00C053E9" w:rsidRPr="00695202" w:rsidRDefault="00C053E9" w:rsidP="00C053E9">
                <w:pPr>
                  <w:pStyle w:val="a8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77E17596" w14:textId="77777777" w:rsidR="00C053E9" w:rsidRPr="00695202" w:rsidRDefault="00C053E9" w:rsidP="00C053E9">
            <w:pPr>
              <w:jc w:val="right"/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140785127"/>
              <w:placeholder>
                <w:docPart w:val="82A86A56BD45428D9E696B999F3D6F37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1F68F088" w14:textId="77777777" w:rsidR="00C053E9" w:rsidRPr="00695202" w:rsidRDefault="00C053E9" w:rsidP="00C053E9">
                <w:pPr>
                  <w:pStyle w:val="-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855462342"/>
              <w:placeholder>
                <w:docPart w:val="13821669BF834363BF8CA5DB638FFB37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17E060C2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1673754816"/>
              <w:placeholder>
                <w:docPart w:val="D705918F880D4CEEBFCF87D84D5BB0EE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15ECB3AB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-1478293414"/>
              <w:placeholder>
                <w:docPart w:val="2A287CC16FF64BBFB95550466B6960CF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34B55BA6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-1356346785"/>
              <w:placeholder>
                <w:docPart w:val="85D493F8DA1A4D9AB203475AFDAE022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2C89AF72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1369264355"/>
              <w:placeholder>
                <w:docPart w:val="43D0307CF34B4B3AAC5234248869430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391C6E79" w14:textId="77777777" w:rsidR="00C053E9" w:rsidRPr="00695202" w:rsidRDefault="003374B3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1816521018"/>
              <w:placeholder>
                <w:docPart w:val="5BD6FE940130447BA55288DF0DDC185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12C6EB6E" w14:textId="77777777" w:rsidR="00C053E9" w:rsidRPr="00695202" w:rsidRDefault="00C053E9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-1205942598"/>
              <w:placeholder>
                <w:docPart w:val="367E74E88D4A4F11A57FC082C854DEA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74429BC5" w14:textId="77777777" w:rsidR="00C053E9" w:rsidRPr="00695202" w:rsidRDefault="00C053E9" w:rsidP="00C053E9">
                <w:pPr>
                  <w:pStyle w:val="a8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3A5ED957" w14:textId="77777777" w:rsidR="00C053E9" w:rsidRPr="00695202" w:rsidRDefault="00C053E9" w:rsidP="00C053E9">
            <w:pPr>
              <w:jc w:val="right"/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660897385"/>
              <w:placeholder>
                <w:docPart w:val="36BB548EA7EA4B9BA96D327312FCB269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63C4B359" w14:textId="77777777" w:rsidR="00C053E9" w:rsidRPr="00695202" w:rsidRDefault="00C053E9" w:rsidP="00C053E9">
                <w:pPr>
                  <w:pStyle w:val="-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-244568386"/>
              <w:placeholder>
                <w:docPart w:val="A980DE96083D4ADC815931B15EE421BB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0C2147E2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3374B3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-2041972536"/>
              <w:placeholder>
                <w:docPart w:val="7C112F15E81B454F8C95DB55ED9C26EC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73CF67D0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-2062392033"/>
              <w:placeholder>
                <w:docPart w:val="5DD5B3EA613B4F4D99B79F2EC1F1DAD4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76CE9809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-1494250098"/>
              <w:placeholder>
                <w:docPart w:val="3C724341287C42349B42624DF35EF072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6EAB8CAD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</w:tr>
      <w:tr w:rsidR="00C053E9" w:rsidRPr="00695202" w14:paraId="04B0C199" w14:textId="77777777" w:rsidTr="00C053E9">
        <w:trPr>
          <w:cantSplit/>
          <w:trHeight w:hRule="exact" w:val="2880"/>
        </w:trPr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-136414656"/>
              <w:placeholder>
                <w:docPart w:val="A759F7D109C043398699F6E09269D5F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399F80D2" w14:textId="77777777" w:rsidR="00C053E9" w:rsidRPr="00695202" w:rsidRDefault="003374B3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913976089"/>
              <w:placeholder>
                <w:docPart w:val="B217D39BDEE6435FA6BB94C2B55BACE8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371DD7C0" w14:textId="77777777" w:rsidR="00C053E9" w:rsidRPr="00695202" w:rsidRDefault="00C053E9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-1375621321"/>
              <w:placeholder>
                <w:docPart w:val="0A580D6AEDDA4BB8BB1455145535017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0EEAA3F7" w14:textId="77777777" w:rsidR="00C053E9" w:rsidRPr="00695202" w:rsidRDefault="00C053E9" w:rsidP="00C053E9">
                <w:pPr>
                  <w:pStyle w:val="a8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5AA0EB95" w14:textId="77777777" w:rsidR="00C053E9" w:rsidRPr="00695202" w:rsidRDefault="00C053E9" w:rsidP="00C053E9">
            <w:pPr>
              <w:jc w:val="right"/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1150489446"/>
              <w:placeholder>
                <w:docPart w:val="BB5B1C13B6B4464593CBB9AFBB6A94B3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6A7A9D73" w14:textId="77777777" w:rsidR="00C053E9" w:rsidRPr="00695202" w:rsidRDefault="00C053E9" w:rsidP="00C053E9">
                <w:pPr>
                  <w:pStyle w:val="-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1767032406"/>
              <w:placeholder>
                <w:docPart w:val="BEC4BC69F71D49DA9AE5F8C026148CCB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7CF73B4F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872742922"/>
              <w:placeholder>
                <w:docPart w:val="43390679E55E4847942D3DCDCFBB81A5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33AB538A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-1051465650"/>
              <w:placeholder>
                <w:docPart w:val="F4C95B6B21614EE3BF480A65A6FC82EF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4EB0A920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1442345153"/>
              <w:placeholder>
                <w:docPart w:val="10BCDCEDAE8946A6BBC3FC00BAE206B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6A552237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  <w:tc>
          <w:tcPr>
            <w:tcW w:w="5040" w:type="dxa"/>
            <w:vAlign w:val="center"/>
          </w:tcPr>
          <w:sdt>
            <w:sdtPr>
              <w:rPr>
                <w:rFonts w:ascii="Meiryo UI" w:hAnsi="Meiryo UI" w:hint="eastAsia"/>
              </w:rPr>
              <w:alias w:val="名"/>
              <w:tag w:val=""/>
              <w:id w:val="1462460590"/>
              <w:placeholder>
                <w:docPart w:val="151D9986A6AE4806B179DA19B5ECA36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5F0E7FE8" w14:textId="77777777" w:rsidR="00C053E9" w:rsidRPr="00695202" w:rsidRDefault="003374B3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>
                  <w:rPr>
                    <w:rFonts w:ascii="Meiryo UI" w:hAnsi="Meiryo UI" w:hint="eastAsia"/>
                  </w:rPr>
                  <w:t>元島 拓也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姓"/>
              <w:tag w:val=""/>
              <w:id w:val="1146555081"/>
              <w:placeholder>
                <w:docPart w:val="63B445F5E1424CED8BE134741FA386C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Content>
              <w:p w14:paraId="4A4DBEA6" w14:textId="77777777" w:rsidR="00C053E9" w:rsidRPr="00695202" w:rsidRDefault="00C053E9" w:rsidP="00C053E9">
                <w:pPr>
                  <w:pStyle w:val="af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Mitchell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役職"/>
              <w:tag w:val=""/>
              <w:id w:val="189427211"/>
              <w:placeholder>
                <w:docPart w:val="7FDD148082F74A4CB1C3C5C9B218158D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14:paraId="2397B834" w14:textId="77777777" w:rsidR="00C053E9" w:rsidRPr="00695202" w:rsidRDefault="00C053E9" w:rsidP="00C053E9">
                <w:pPr>
                  <w:pStyle w:val="a8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val="ja-JP" w:bidi="ja-JP"/>
                  </w:rPr>
                  <w:t>最高経営責任者</w:t>
                </w:r>
              </w:p>
            </w:sdtContent>
          </w:sdt>
          <w:p w14:paraId="0E826AD3" w14:textId="77777777" w:rsidR="00C053E9" w:rsidRPr="00695202" w:rsidRDefault="00C053E9" w:rsidP="00C053E9">
            <w:pPr>
              <w:jc w:val="right"/>
              <w:rPr>
                <w:rFonts w:ascii="Meiryo UI" w:hAnsi="Meiryo UI"/>
              </w:rPr>
            </w:pPr>
          </w:p>
          <w:sdt>
            <w:sdtPr>
              <w:rPr>
                <w:rFonts w:ascii="Meiryo UI" w:hAnsi="Meiryo UI" w:hint="eastAsia"/>
              </w:rPr>
              <w:alias w:val="会社"/>
              <w:tag w:val=""/>
              <w:id w:val="117727230"/>
              <w:placeholder>
                <w:docPart w:val="A666A303409547E8913FD90089F85CDF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3C48E284" w14:textId="77777777" w:rsidR="00C053E9" w:rsidRPr="00695202" w:rsidRDefault="00C053E9" w:rsidP="00C053E9">
                <w:pPr>
                  <w:pStyle w:val="-"/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VanArsdel, Ltd.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住所"/>
              <w:tag w:val=""/>
              <w:id w:val="-644581226"/>
              <w:placeholder>
                <w:docPart w:val="BE207AE3A21F420B81126A09EE9C2147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Content>
              <w:p w14:paraId="5326AED4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5678 Main St. New York, NY 90210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電話番号"/>
              <w:tag w:val=""/>
              <w:id w:val="1816677624"/>
              <w:placeholder>
                <w:docPart w:val="C05281097B39475B8DB0DDD3BA3BB68F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p w14:paraId="0E0DE2CB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212-555-0199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Web サイト"/>
              <w:tag w:val=""/>
              <w:id w:val="438573433"/>
              <w:placeholder>
                <w:docPart w:val="15D465F61EB04627A14645F9984D360C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p w14:paraId="45C24F2D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www.vanarsdelltd.com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alias w:val="メール"/>
              <w:tag w:val=""/>
              <w:id w:val="-2019607031"/>
              <w:placeholder>
                <w:docPart w:val="78CB6E3B237A488FA2521AF496439382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14:paraId="4A644B7C" w14:textId="77777777" w:rsidR="00C053E9" w:rsidRPr="00695202" w:rsidRDefault="00C053E9" w:rsidP="00C053E9">
                <w:pPr>
                  <w:jc w:val="right"/>
                  <w:rPr>
                    <w:rFonts w:ascii="Meiryo UI" w:hAnsi="Meiryo UI"/>
                  </w:rPr>
                </w:pPr>
                <w:r w:rsidRPr="00695202">
                  <w:rPr>
                    <w:rFonts w:ascii="Meiryo UI" w:hAnsi="Meiryo UI" w:hint="eastAsia"/>
                    <w:lang w:bidi="ja-JP"/>
                  </w:rPr>
                  <w:t>jordan@vanarsdelltd.com</w:t>
                </w:r>
              </w:p>
            </w:sdtContent>
          </w:sdt>
        </w:tc>
      </w:tr>
    </w:tbl>
    <w:p w14:paraId="0BFFAD21" w14:textId="77777777" w:rsidR="00164A43" w:rsidRPr="00695202" w:rsidRDefault="00164A43">
      <w:pPr>
        <w:rPr>
          <w:rFonts w:ascii="Meiryo UI" w:hAnsi="Meiryo UI"/>
        </w:rPr>
      </w:pPr>
    </w:p>
    <w:sectPr w:rsidR="00164A43" w:rsidRPr="00695202" w:rsidSect="00695202">
      <w:pgSz w:w="11906" w:h="16838" w:code="9"/>
      <w:pgMar w:top="576" w:right="1080" w:bottom="0" w:left="1080" w:header="720" w:footer="720" w:gutter="0"/>
      <w:paperSrc w:first="15" w:other="15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A920" w14:textId="77777777" w:rsidR="005C7CB2" w:rsidRDefault="005C7CB2" w:rsidP="00DE3AB4">
      <w:pPr>
        <w:spacing w:line="240" w:lineRule="auto"/>
      </w:pPr>
      <w:r>
        <w:separator/>
      </w:r>
    </w:p>
  </w:endnote>
  <w:endnote w:type="continuationSeparator" w:id="0">
    <w:p w14:paraId="342A80C6" w14:textId="77777777" w:rsidR="005C7CB2" w:rsidRDefault="005C7CB2" w:rsidP="00DE3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altName w:val="Source Sans Pro Light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Bodoni MT">
    <w:altName w:val="Cambria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B232" w14:textId="77777777" w:rsidR="005C7CB2" w:rsidRDefault="005C7CB2" w:rsidP="00DE3AB4">
      <w:pPr>
        <w:spacing w:line="240" w:lineRule="auto"/>
      </w:pPr>
      <w:r>
        <w:separator/>
      </w:r>
    </w:p>
  </w:footnote>
  <w:footnote w:type="continuationSeparator" w:id="0">
    <w:p w14:paraId="40514950" w14:textId="77777777" w:rsidR="005C7CB2" w:rsidRDefault="005C7CB2" w:rsidP="00DE3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948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17A4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5722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B204C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822131">
    <w:abstractNumId w:val="3"/>
  </w:num>
  <w:num w:numId="2" w16cid:durableId="368842146">
    <w:abstractNumId w:val="1"/>
  </w:num>
  <w:num w:numId="3" w16cid:durableId="1332486525">
    <w:abstractNumId w:val="2"/>
  </w:num>
  <w:num w:numId="4" w16cid:durableId="85946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B3"/>
    <w:rsid w:val="00033045"/>
    <w:rsid w:val="000354D8"/>
    <w:rsid w:val="000367B8"/>
    <w:rsid w:val="000974D9"/>
    <w:rsid w:val="000A033B"/>
    <w:rsid w:val="000D1AAB"/>
    <w:rsid w:val="00117FE9"/>
    <w:rsid w:val="00122C25"/>
    <w:rsid w:val="00140EE0"/>
    <w:rsid w:val="00144132"/>
    <w:rsid w:val="00164A43"/>
    <w:rsid w:val="00176464"/>
    <w:rsid w:val="001B53C4"/>
    <w:rsid w:val="001B66AC"/>
    <w:rsid w:val="00240D53"/>
    <w:rsid w:val="002501B9"/>
    <w:rsid w:val="00277835"/>
    <w:rsid w:val="002A37F8"/>
    <w:rsid w:val="002B45D3"/>
    <w:rsid w:val="002C6A29"/>
    <w:rsid w:val="003021FE"/>
    <w:rsid w:val="00303B1E"/>
    <w:rsid w:val="00310EBF"/>
    <w:rsid w:val="003313BB"/>
    <w:rsid w:val="003368C3"/>
    <w:rsid w:val="003374B3"/>
    <w:rsid w:val="003436AE"/>
    <w:rsid w:val="00367668"/>
    <w:rsid w:val="003A57EC"/>
    <w:rsid w:val="003B4EB0"/>
    <w:rsid w:val="003C1CAE"/>
    <w:rsid w:val="003C539C"/>
    <w:rsid w:val="003D3CEF"/>
    <w:rsid w:val="00402464"/>
    <w:rsid w:val="00403E88"/>
    <w:rsid w:val="0046651A"/>
    <w:rsid w:val="004873FB"/>
    <w:rsid w:val="004A058F"/>
    <w:rsid w:val="004A394D"/>
    <w:rsid w:val="004B3F46"/>
    <w:rsid w:val="004E6C7D"/>
    <w:rsid w:val="00514669"/>
    <w:rsid w:val="00534EFA"/>
    <w:rsid w:val="00554397"/>
    <w:rsid w:val="0056245B"/>
    <w:rsid w:val="0058222C"/>
    <w:rsid w:val="005B181B"/>
    <w:rsid w:val="005C7CB2"/>
    <w:rsid w:val="00621410"/>
    <w:rsid w:val="00637215"/>
    <w:rsid w:val="00646FE9"/>
    <w:rsid w:val="00690028"/>
    <w:rsid w:val="00695202"/>
    <w:rsid w:val="006A668D"/>
    <w:rsid w:val="006B406E"/>
    <w:rsid w:val="006E3ED5"/>
    <w:rsid w:val="006F17B8"/>
    <w:rsid w:val="006F639C"/>
    <w:rsid w:val="00700AFC"/>
    <w:rsid w:val="00736FD1"/>
    <w:rsid w:val="0075314A"/>
    <w:rsid w:val="0077624A"/>
    <w:rsid w:val="007825BE"/>
    <w:rsid w:val="007A6EC5"/>
    <w:rsid w:val="007D3AE2"/>
    <w:rsid w:val="007E0599"/>
    <w:rsid w:val="00806231"/>
    <w:rsid w:val="00806629"/>
    <w:rsid w:val="008262AB"/>
    <w:rsid w:val="0084071E"/>
    <w:rsid w:val="0089365F"/>
    <w:rsid w:val="008A0496"/>
    <w:rsid w:val="008C1AA5"/>
    <w:rsid w:val="008D788A"/>
    <w:rsid w:val="008F23A2"/>
    <w:rsid w:val="008F675F"/>
    <w:rsid w:val="00901632"/>
    <w:rsid w:val="0092555D"/>
    <w:rsid w:val="00927112"/>
    <w:rsid w:val="00932A18"/>
    <w:rsid w:val="0094025C"/>
    <w:rsid w:val="00A07206"/>
    <w:rsid w:val="00A1159C"/>
    <w:rsid w:val="00A54928"/>
    <w:rsid w:val="00A77387"/>
    <w:rsid w:val="00A9102A"/>
    <w:rsid w:val="00AB76F6"/>
    <w:rsid w:val="00AC6E8D"/>
    <w:rsid w:val="00AD1F61"/>
    <w:rsid w:val="00AF55B1"/>
    <w:rsid w:val="00B11C39"/>
    <w:rsid w:val="00B206A5"/>
    <w:rsid w:val="00B2185C"/>
    <w:rsid w:val="00B36FB7"/>
    <w:rsid w:val="00B4583D"/>
    <w:rsid w:val="00B84FA3"/>
    <w:rsid w:val="00BA1AAB"/>
    <w:rsid w:val="00BC2346"/>
    <w:rsid w:val="00BD3291"/>
    <w:rsid w:val="00BF2D2F"/>
    <w:rsid w:val="00C0171C"/>
    <w:rsid w:val="00C028B1"/>
    <w:rsid w:val="00C053E9"/>
    <w:rsid w:val="00C11A3B"/>
    <w:rsid w:val="00C57627"/>
    <w:rsid w:val="00C815C5"/>
    <w:rsid w:val="00CB5CEB"/>
    <w:rsid w:val="00CC4D1D"/>
    <w:rsid w:val="00CD0B1F"/>
    <w:rsid w:val="00CE547F"/>
    <w:rsid w:val="00D14B0A"/>
    <w:rsid w:val="00D23F8D"/>
    <w:rsid w:val="00D405DE"/>
    <w:rsid w:val="00D44D67"/>
    <w:rsid w:val="00D5011E"/>
    <w:rsid w:val="00D73F32"/>
    <w:rsid w:val="00DC318E"/>
    <w:rsid w:val="00DE3AB4"/>
    <w:rsid w:val="00DE7866"/>
    <w:rsid w:val="00E04629"/>
    <w:rsid w:val="00E1018D"/>
    <w:rsid w:val="00E8184B"/>
    <w:rsid w:val="00E9427C"/>
    <w:rsid w:val="00ED1DB2"/>
    <w:rsid w:val="00EF7B31"/>
    <w:rsid w:val="00F04A72"/>
    <w:rsid w:val="00F326BA"/>
    <w:rsid w:val="00F40DE8"/>
    <w:rsid w:val="00F650A5"/>
    <w:rsid w:val="00F87A29"/>
    <w:rsid w:val="00FA15D7"/>
    <w:rsid w:val="00FB15F5"/>
    <w:rsid w:val="00FD4EE8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ED37A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qFormat/>
    <w:rsid w:val="00695202"/>
    <w:pPr>
      <w:spacing w:after="0" w:line="192" w:lineRule="auto"/>
    </w:pPr>
    <w:rPr>
      <w:rFonts w:eastAsia="Meiryo UI"/>
      <w:sz w:val="14"/>
    </w:rPr>
  </w:style>
  <w:style w:type="paragraph" w:styleId="1">
    <w:name w:val="heading 1"/>
    <w:basedOn w:val="a"/>
    <w:next w:val="a"/>
    <w:link w:val="10"/>
    <w:uiPriority w:val="9"/>
    <w:semiHidden/>
    <w:qFormat/>
    <w:rsid w:val="00B206A5"/>
    <w:pPr>
      <w:keepNext/>
      <w:keepLines/>
      <w:spacing w:before="12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qFormat/>
    <w:rsid w:val="007D3AE2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D73F32"/>
    <w:pPr>
      <w:spacing w:after="60" w:line="240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qFormat/>
    <w:rsid w:val="004873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semiHidden/>
    <w:rsid w:val="00514669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table" w:styleId="41">
    <w:name w:val="Medium Shading 1 Accent 5"/>
    <w:aliases w:val="Agio Table"/>
    <w:basedOn w:val="a1"/>
    <w:uiPriority w:val="63"/>
    <w:rsid w:val="00CE547F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3">
    <w:name w:val="Table Grid"/>
    <w:basedOn w:val="a1"/>
    <w:uiPriority w:val="39"/>
    <w:rsid w:val="00A1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rsid w:val="00DE3AB4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ヘッダー (文字)"/>
    <w:basedOn w:val="a0"/>
    <w:link w:val="a4"/>
    <w:uiPriority w:val="99"/>
    <w:semiHidden/>
    <w:rsid w:val="00DE3AB4"/>
  </w:style>
  <w:style w:type="paragraph" w:styleId="a6">
    <w:name w:val="footer"/>
    <w:basedOn w:val="a"/>
    <w:link w:val="a7"/>
    <w:uiPriority w:val="99"/>
    <w:semiHidden/>
    <w:rsid w:val="00DE3AB4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フッター (文字)"/>
    <w:basedOn w:val="a0"/>
    <w:link w:val="a6"/>
    <w:uiPriority w:val="99"/>
    <w:semiHidden/>
    <w:rsid w:val="00514669"/>
    <w:rPr>
      <w:sz w:val="16"/>
    </w:rPr>
  </w:style>
  <w:style w:type="character" w:customStyle="1" w:styleId="20">
    <w:name w:val="見出し 2 (文字)"/>
    <w:basedOn w:val="a0"/>
    <w:link w:val="2"/>
    <w:uiPriority w:val="9"/>
    <w:semiHidden/>
    <w:rsid w:val="00514669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514669"/>
    <w:rPr>
      <w:b/>
      <w:bCs/>
      <w:sz w:val="16"/>
    </w:rPr>
  </w:style>
  <w:style w:type="character" w:customStyle="1" w:styleId="40">
    <w:name w:val="見出し 4 (文字)"/>
    <w:basedOn w:val="a0"/>
    <w:link w:val="4"/>
    <w:uiPriority w:val="9"/>
    <w:semiHidden/>
    <w:rsid w:val="00514669"/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a8">
    <w:name w:val="Title"/>
    <w:basedOn w:val="a"/>
    <w:next w:val="a"/>
    <w:link w:val="a9"/>
    <w:uiPriority w:val="10"/>
    <w:qFormat/>
    <w:rsid w:val="00FF2679"/>
    <w:pPr>
      <w:spacing w:line="240" w:lineRule="auto"/>
    </w:pPr>
    <w:rPr>
      <w:sz w:val="18"/>
      <w:szCs w:val="24"/>
    </w:rPr>
  </w:style>
  <w:style w:type="character" w:customStyle="1" w:styleId="a9">
    <w:name w:val="表題 (文字)"/>
    <w:basedOn w:val="a0"/>
    <w:link w:val="a8"/>
    <w:uiPriority w:val="10"/>
    <w:rsid w:val="00FF2679"/>
    <w:rPr>
      <w:sz w:val="18"/>
      <w:szCs w:val="24"/>
    </w:rPr>
  </w:style>
  <w:style w:type="paragraph" w:customStyle="1" w:styleId="aa">
    <w:name w:val="メール"/>
    <w:basedOn w:val="a"/>
    <w:qFormat/>
    <w:rsid w:val="00695202"/>
    <w:pPr>
      <w:spacing w:before="120" w:line="240" w:lineRule="auto"/>
    </w:pPr>
  </w:style>
  <w:style w:type="character" w:styleId="ab">
    <w:name w:val="Hyperlink"/>
    <w:basedOn w:val="a0"/>
    <w:uiPriority w:val="99"/>
    <w:unhideWhenUsed/>
    <w:rsid w:val="00695202"/>
    <w:rPr>
      <w:rFonts w:eastAsia="Meiryo UI"/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rsid w:val="003B4EB0"/>
    <w:rPr>
      <w:color w:val="605E5C"/>
      <w:shd w:val="clear" w:color="auto" w:fill="E1DFDD"/>
    </w:rPr>
  </w:style>
  <w:style w:type="paragraph" w:customStyle="1" w:styleId="11">
    <w:name w:val="会社名 1"/>
    <w:basedOn w:val="a"/>
    <w:qFormat/>
    <w:rsid w:val="00695202"/>
    <w:pPr>
      <w:spacing w:line="240" w:lineRule="auto"/>
      <w:jc w:val="center"/>
    </w:pPr>
    <w:rPr>
      <w:rFonts w:asciiTheme="majorHAnsi" w:hAnsiTheme="majorHAnsi"/>
      <w:sz w:val="36"/>
    </w:rPr>
  </w:style>
  <w:style w:type="character" w:styleId="ad">
    <w:name w:val="Placeholder Text"/>
    <w:basedOn w:val="a0"/>
    <w:uiPriority w:val="99"/>
    <w:semiHidden/>
    <w:rsid w:val="00F650A5"/>
    <w:rPr>
      <w:color w:val="808080"/>
    </w:rPr>
  </w:style>
  <w:style w:type="paragraph" w:customStyle="1" w:styleId="ae">
    <w:name w:val="グラフィック アンカー"/>
    <w:basedOn w:val="a"/>
    <w:qFormat/>
    <w:rsid w:val="00695202"/>
    <w:rPr>
      <w:noProof/>
    </w:rPr>
  </w:style>
  <w:style w:type="paragraph" w:customStyle="1" w:styleId="21">
    <w:name w:val="会社名 2"/>
    <w:basedOn w:val="11"/>
    <w:qFormat/>
    <w:rsid w:val="00695202"/>
    <w:rPr>
      <w:color w:val="FFFFFF" w:themeColor="background1"/>
    </w:rPr>
  </w:style>
  <w:style w:type="paragraph" w:customStyle="1" w:styleId="af">
    <w:name w:val="名前"/>
    <w:basedOn w:val="a"/>
    <w:qFormat/>
    <w:rsid w:val="00695202"/>
    <w:pPr>
      <w:spacing w:before="120"/>
      <w:contextualSpacing/>
    </w:pPr>
    <w:rPr>
      <w:rFonts w:asciiTheme="majorHAnsi" w:hAnsiTheme="majorHAnsi"/>
      <w:sz w:val="32"/>
    </w:rPr>
  </w:style>
  <w:style w:type="paragraph" w:customStyle="1" w:styleId="-">
    <w:name w:val="情報 - 会社"/>
    <w:basedOn w:val="a"/>
    <w:qFormat/>
    <w:rsid w:val="0069520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4508121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889DB2E1ED46AEB07D7D3BB334AB5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DB6639-690B-4CDC-B0E5-AE21E951D0F3}"/>
      </w:docPartPr>
      <w:docPartBody>
        <w:p w:rsidR="00000000" w:rsidRDefault="00000000">
          <w:pPr>
            <w:pStyle w:val="31889DB2E1ED46AEB07D7D3BB334AB5A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A68F4D65FFB54291A82DE1884070154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2AAF2F-E9BB-4F76-8045-3FCBD61FBAB7}"/>
      </w:docPartPr>
      <w:docPartBody>
        <w:p w:rsidR="00000000" w:rsidRDefault="00000000">
          <w:pPr>
            <w:pStyle w:val="A68F4D65FFB54291A82DE1884070154A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C25BD12C5C9D4689984B6AAF25C540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6EE7BED-636C-4B9F-BBA2-1C0C4F54B110}"/>
      </w:docPartPr>
      <w:docPartBody>
        <w:p w:rsidR="00000000" w:rsidRDefault="00000000">
          <w:pPr>
            <w:pStyle w:val="C25BD12C5C9D4689984B6AAF25C540EF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BCA21B127F884A508566E1B7CED5B2B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D4E25D-F78E-46FF-B1EA-86991C6532DA}"/>
      </w:docPartPr>
      <w:docPartBody>
        <w:p w:rsidR="00000000" w:rsidRDefault="00000000">
          <w:pPr>
            <w:pStyle w:val="BCA21B127F884A508566E1B7CED5B2BE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F6962C634A144826ACE4D8D3630544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9D0258E-2782-4C6F-8516-142A1F5FD087}"/>
      </w:docPartPr>
      <w:docPartBody>
        <w:p w:rsidR="00000000" w:rsidRDefault="00000000">
          <w:pPr>
            <w:pStyle w:val="F6962C634A144826ACE4D8D36305440E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FD3AF6F00DDF4175BA6804F5DD5764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378DE8E-14D8-4EE6-B301-428A70FE4D31}"/>
      </w:docPartPr>
      <w:docPartBody>
        <w:p w:rsidR="00000000" w:rsidRDefault="00000000">
          <w:pPr>
            <w:pStyle w:val="FD3AF6F00DDF4175BA6804F5DD576440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D00BC46F7E9E47A7B764DFB01E22CA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2DA165-5953-44CB-A682-7350726B388B}"/>
      </w:docPartPr>
      <w:docPartBody>
        <w:p w:rsidR="00000000" w:rsidRDefault="00000000">
          <w:pPr>
            <w:pStyle w:val="D00BC46F7E9E47A7B764DFB01E22CA02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B1D55FF7E5804CCE9286C0511C1D11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4976168-EFF2-4D68-9CDF-5E542FE7EA96}"/>
      </w:docPartPr>
      <w:docPartBody>
        <w:p w:rsidR="00000000" w:rsidRDefault="00000000">
          <w:pPr>
            <w:pStyle w:val="B1D55FF7E5804CCE9286C0511C1D11D6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6604813635D24BE3A4CB60C181D6C1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AEFDF3-58B8-427C-9448-A4D9FBE0A0D8}"/>
      </w:docPartPr>
      <w:docPartBody>
        <w:p w:rsidR="00000000" w:rsidRDefault="00000000">
          <w:pPr>
            <w:pStyle w:val="6604813635D24BE3A4CB60C181D6C139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098E27A11EC04E7EA6CD9D1743D7DF4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F635D1-1CB7-4B71-A68D-5763C0D85169}"/>
      </w:docPartPr>
      <w:docPartBody>
        <w:p w:rsidR="00000000" w:rsidRDefault="00000000">
          <w:pPr>
            <w:pStyle w:val="098E27A11EC04E7EA6CD9D1743D7DF4A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8C986B3ED76E44349DF5739BA387EB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09E30C-01FC-4A2D-9A6B-551A3A5CD522}"/>
      </w:docPartPr>
      <w:docPartBody>
        <w:p w:rsidR="00000000" w:rsidRDefault="00000000">
          <w:pPr>
            <w:pStyle w:val="8C986B3ED76E44349DF5739BA387EB22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C4D91316F6224AF8A0B4C75E0D731A4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906B87-4B4D-47EF-8CC1-5E41FA3E4A2A}"/>
      </w:docPartPr>
      <w:docPartBody>
        <w:p w:rsidR="00000000" w:rsidRDefault="00000000">
          <w:pPr>
            <w:pStyle w:val="C4D91316F6224AF8A0B4C75E0D731A49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5EA23F61B73A4B86BD85881F920D59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571EE5-C244-4A97-96B7-985AC515941D}"/>
      </w:docPartPr>
      <w:docPartBody>
        <w:p w:rsidR="00000000" w:rsidRDefault="00000000">
          <w:pPr>
            <w:pStyle w:val="5EA23F61B73A4B86BD85881F920D5983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B2D8BE88FB554ACAA46B9F7ECE3D6A3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2C8FCB-7537-480E-94F8-61D1087F4297}"/>
      </w:docPartPr>
      <w:docPartBody>
        <w:p w:rsidR="00000000" w:rsidRDefault="00000000">
          <w:pPr>
            <w:pStyle w:val="B2D8BE88FB554ACAA46B9F7ECE3D6A3E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9C2E6F18061647979B1D9824DC4A95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2B0F12-8800-4577-9E98-2EB9E5587282}"/>
      </w:docPartPr>
      <w:docPartBody>
        <w:p w:rsidR="00000000" w:rsidRDefault="00000000">
          <w:pPr>
            <w:pStyle w:val="9C2E6F18061647979B1D9824DC4A952C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B9B7DB724A0E4FAA90BA0326D558FD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6A2CB5-3E67-4C03-A6E5-60B86AD92DA7}"/>
      </w:docPartPr>
      <w:docPartBody>
        <w:p w:rsidR="00000000" w:rsidRDefault="00000000">
          <w:pPr>
            <w:pStyle w:val="B9B7DB724A0E4FAA90BA0326D558FD2A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E16F7F57F1184324A7DE3E25A03D062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460AC36-A255-405F-8916-C098280650AC}"/>
      </w:docPartPr>
      <w:docPartBody>
        <w:p w:rsidR="00000000" w:rsidRDefault="00000000">
          <w:pPr>
            <w:pStyle w:val="E16F7F57F1184324A7DE3E25A03D0624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298EDC883CB840428F6555864A4309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EA8173-8F16-4815-A1DC-3EC4E203F204}"/>
      </w:docPartPr>
      <w:docPartBody>
        <w:p w:rsidR="00000000" w:rsidRDefault="00000000">
          <w:pPr>
            <w:pStyle w:val="298EDC883CB840428F6555864A430958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F7CD6005110242E8B03E14E8E29095D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980574-1BC4-4C77-9A58-88A3DC55216D}"/>
      </w:docPartPr>
      <w:docPartBody>
        <w:p w:rsidR="00000000" w:rsidRDefault="00000000">
          <w:pPr>
            <w:pStyle w:val="F7CD6005110242E8B03E14E8E29095DC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453E57366017448CBE9E89217B6E90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004D79B-9715-4CE4-8367-40945E6F13A4}"/>
      </w:docPartPr>
      <w:docPartBody>
        <w:p w:rsidR="00000000" w:rsidRDefault="00000000">
          <w:pPr>
            <w:pStyle w:val="453E57366017448CBE9E89217B6E9050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7A88EEEE74ED4D23A673C2603E35EC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CC2F077-FB06-4D0F-ABF3-0DC3237B9D3C}"/>
      </w:docPartPr>
      <w:docPartBody>
        <w:p w:rsidR="00000000" w:rsidRDefault="00000000">
          <w:pPr>
            <w:pStyle w:val="7A88EEEE74ED4D23A673C2603E35EC5C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781961C32ACF41519F980510DAE6648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373B80-CEA2-43F3-862F-61CEF85EE930}"/>
      </w:docPartPr>
      <w:docPartBody>
        <w:p w:rsidR="00000000" w:rsidRDefault="00000000">
          <w:pPr>
            <w:pStyle w:val="781961C32ACF41519F980510DAE6648C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F1FF5D1EEE7F4933A4AA2A589379882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F13E7F9-8FBE-4B5B-BD15-A66F9A79D562}"/>
      </w:docPartPr>
      <w:docPartBody>
        <w:p w:rsidR="00000000" w:rsidRDefault="00000000">
          <w:pPr>
            <w:pStyle w:val="F1FF5D1EEE7F4933A4AA2A589379882B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58E4AC94674F4E84A7AE9589D7A742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E3B95D-0D93-4682-941A-4503822C4B07}"/>
      </w:docPartPr>
      <w:docPartBody>
        <w:p w:rsidR="00000000" w:rsidRDefault="00000000">
          <w:pPr>
            <w:pStyle w:val="58E4AC94674F4E84A7AE9589D7A742CE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EEF4D117E05E4BFFB2DF8D2AB8C1B3A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D9FEAD-5B69-4D26-B722-6225C5BFA7F2}"/>
      </w:docPartPr>
      <w:docPartBody>
        <w:p w:rsidR="00000000" w:rsidRDefault="00000000">
          <w:pPr>
            <w:pStyle w:val="EEF4D117E05E4BFFB2DF8D2AB8C1B3A8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FEDD4D113CDB43BD87379042FBF558F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B8473D-E854-4C15-8CE6-282617A78482}"/>
      </w:docPartPr>
      <w:docPartBody>
        <w:p w:rsidR="00000000" w:rsidRDefault="00000000">
          <w:pPr>
            <w:pStyle w:val="FEDD4D113CDB43BD87379042FBF558F9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561853B8EB1641D1833EA9CCF4584F4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F05285C-222F-440F-931D-38B2A3385870}"/>
      </w:docPartPr>
      <w:docPartBody>
        <w:p w:rsidR="00000000" w:rsidRDefault="00000000">
          <w:pPr>
            <w:pStyle w:val="561853B8EB1641D1833EA9CCF4584F4E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890CE606A31942CCB28F5C90E5816DF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1463F32-3639-455A-9B86-C7844B2C0D71}"/>
      </w:docPartPr>
      <w:docPartBody>
        <w:p w:rsidR="00000000" w:rsidRDefault="00000000">
          <w:pPr>
            <w:pStyle w:val="890CE606A31942CCB28F5C90E5816DF1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AA67A7EFCB6642EA80BA4BDC9D3041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85D2EF-BF5E-44C5-BA71-5C29F4811121}"/>
      </w:docPartPr>
      <w:docPartBody>
        <w:p w:rsidR="00000000" w:rsidRDefault="00000000">
          <w:pPr>
            <w:pStyle w:val="AA67A7EFCB6642EA80BA4BDC9D3041CB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22D8A6A364DA4611B185CC35DABB17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D26390-D249-42D0-BABD-2912CDE9B1E2}"/>
      </w:docPartPr>
      <w:docPartBody>
        <w:p w:rsidR="00000000" w:rsidRDefault="00000000">
          <w:pPr>
            <w:pStyle w:val="22D8A6A364DA4611B185CC35DABB17EF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D481EA6F83174DA28E9E0A3A0B9BA2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4A8C20-EF64-41F3-9270-9CDBF487FB74}"/>
      </w:docPartPr>
      <w:docPartBody>
        <w:p w:rsidR="00000000" w:rsidRDefault="00000000">
          <w:pPr>
            <w:pStyle w:val="D481EA6F83174DA28E9E0A3A0B9BA26D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1C2659EAE6DC42CDBE0B528B86CF8F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150FB7-3B15-4681-9C3F-3BA740F0FF46}"/>
      </w:docPartPr>
      <w:docPartBody>
        <w:p w:rsidR="00000000" w:rsidRDefault="00000000">
          <w:pPr>
            <w:pStyle w:val="1C2659EAE6DC42CDBE0B528B86CF8FA7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7676A67D3A794C4AA47E007F923231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9939A6-7A9E-4B06-9B6C-30BA3167EE80}"/>
      </w:docPartPr>
      <w:docPartBody>
        <w:p w:rsidR="00000000" w:rsidRDefault="00000000">
          <w:pPr>
            <w:pStyle w:val="7676A67D3A794C4AA47E007F923231BA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73EF6BA3A2CF47BEA7AD8AB8873CA3D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320918-F4E2-4F15-8C2E-B6E366DCBD38}"/>
      </w:docPartPr>
      <w:docPartBody>
        <w:p w:rsidR="00000000" w:rsidRDefault="00000000">
          <w:pPr>
            <w:pStyle w:val="73EF6BA3A2CF47BEA7AD8AB8873CA3D0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38577BBA4D424493BEBA836EB07497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885061-45C5-42DC-AC06-C6E87C63EBA8}"/>
      </w:docPartPr>
      <w:docPartBody>
        <w:p w:rsidR="00000000" w:rsidRDefault="00000000">
          <w:pPr>
            <w:pStyle w:val="38577BBA4D424493BEBA836EB07497A2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A217579C7D494B25AD39B9865ED5BD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122ED49-B070-47CA-B30B-EC188F923542}"/>
      </w:docPartPr>
      <w:docPartBody>
        <w:p w:rsidR="00000000" w:rsidRDefault="00000000">
          <w:pPr>
            <w:pStyle w:val="A217579C7D494B25AD39B9865ED5BDCF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B30207B97D5B4E41B3382D8C3B5585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2DB4BF-6CF8-4CCD-AC24-1D9B0CE20A08}"/>
      </w:docPartPr>
      <w:docPartBody>
        <w:p w:rsidR="00000000" w:rsidRDefault="00000000">
          <w:pPr>
            <w:pStyle w:val="B30207B97D5B4E41B3382D8C3B5585BB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38C43C471B944A2DA68B2246F10483B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267DCB-8872-4C28-83FD-06B6DC33C9D6}"/>
      </w:docPartPr>
      <w:docPartBody>
        <w:p w:rsidR="00000000" w:rsidRDefault="00000000">
          <w:pPr>
            <w:pStyle w:val="38C43C471B944A2DA68B2246F10483BC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47A1423D211A4F978C8E574BA93F9C7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199F3D-2859-4D3F-BD83-F9F86F33E6CC}"/>
      </w:docPartPr>
      <w:docPartBody>
        <w:p w:rsidR="00000000" w:rsidRDefault="00000000">
          <w:pPr>
            <w:pStyle w:val="47A1423D211A4F978C8E574BA93F9C79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394717D2EC50429695EE2BAD0AFF2EE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26C7F1-5A33-4820-B677-D3F3E56398C7}"/>
      </w:docPartPr>
      <w:docPartBody>
        <w:p w:rsidR="00000000" w:rsidRDefault="00000000">
          <w:pPr>
            <w:pStyle w:val="394717D2EC50429695EE2BAD0AFF2EE4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AEA3674770504CD697D2B43D4C7798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F6DC4B-F9A9-4300-8906-B75AE2A83378}"/>
      </w:docPartPr>
      <w:docPartBody>
        <w:p w:rsidR="00000000" w:rsidRDefault="00000000">
          <w:pPr>
            <w:pStyle w:val="AEA3674770504CD697D2B43D4C779835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A58484CE0E45420693F19A869CDFDE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903577-0D11-4C86-AB27-75A6EFCCC71B}"/>
      </w:docPartPr>
      <w:docPartBody>
        <w:p w:rsidR="00000000" w:rsidRDefault="00000000">
          <w:pPr>
            <w:pStyle w:val="A58484CE0E45420693F19A869CDFDE96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E7B520A4365E4705B8F38BB2D73043D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1AED02-D845-417B-80B4-FC324207DEA7}"/>
      </w:docPartPr>
      <w:docPartBody>
        <w:p w:rsidR="00000000" w:rsidRDefault="00000000">
          <w:pPr>
            <w:pStyle w:val="E7B520A4365E4705B8F38BB2D73043D8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30F54FFBBCD447CBA91D9646BA28CE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B74251-8151-4A95-9FAA-1FDF3A426926}"/>
      </w:docPartPr>
      <w:docPartBody>
        <w:p w:rsidR="00000000" w:rsidRDefault="00000000">
          <w:pPr>
            <w:pStyle w:val="30F54FFBBCD447CBA91D9646BA28CED3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15DEE33D00C945BF853BD1D75C5A59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1FA587-231E-4CD3-86FE-0155F256A4E7}"/>
      </w:docPartPr>
      <w:docPartBody>
        <w:p w:rsidR="00000000" w:rsidRDefault="00000000">
          <w:pPr>
            <w:pStyle w:val="15DEE33D00C945BF853BD1D75C5A5962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464F40C3C2E74EADAE2C3FD3D241A3B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8BB5985-B270-4545-882D-5C0F404996BE}"/>
      </w:docPartPr>
      <w:docPartBody>
        <w:p w:rsidR="00000000" w:rsidRDefault="00000000">
          <w:pPr>
            <w:pStyle w:val="464F40C3C2E74EADAE2C3FD3D241A3BC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4550C68AB2114FA2A45117DF6219069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C5CC1EC-6726-465E-A148-D7F277EAF83D}"/>
      </w:docPartPr>
      <w:docPartBody>
        <w:p w:rsidR="00000000" w:rsidRDefault="00000000">
          <w:pPr>
            <w:pStyle w:val="4550C68AB2114FA2A45117DF6219069B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E84A63D1F2454726B9859DF7069A17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BC3B1E-05E3-487E-9D3B-0C82E2E4E9EC}"/>
      </w:docPartPr>
      <w:docPartBody>
        <w:p w:rsidR="00000000" w:rsidRDefault="00000000">
          <w:pPr>
            <w:pStyle w:val="E84A63D1F2454726B9859DF7069A17E9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37453D9FD1624D108D1A743A51E238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49F81DF-4129-46F1-9223-9C49288A0ACF}"/>
      </w:docPartPr>
      <w:docPartBody>
        <w:p w:rsidR="00000000" w:rsidRDefault="00000000">
          <w:pPr>
            <w:pStyle w:val="37453D9FD1624D108D1A743A51E23818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D8BAAEAF79674FDA90FA3880296C622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80C063D-B13E-4B86-9F86-1D7B7569F4B6}"/>
      </w:docPartPr>
      <w:docPartBody>
        <w:p w:rsidR="00000000" w:rsidRDefault="00000000">
          <w:pPr>
            <w:pStyle w:val="D8BAAEAF79674FDA90FA3880296C622B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FD854D7947644EAA8860AC8D29F845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8EE78F-7B03-416F-8557-8A0DDE630D2E}"/>
      </w:docPartPr>
      <w:docPartBody>
        <w:p w:rsidR="00000000" w:rsidRDefault="00000000">
          <w:pPr>
            <w:pStyle w:val="FD854D7947644EAA8860AC8D29F8452D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9A3BB4CC25C246D7B23644C34DFB76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2C8A83-62EA-432E-A49D-71B4482E1A35}"/>
      </w:docPartPr>
      <w:docPartBody>
        <w:p w:rsidR="00000000" w:rsidRDefault="00000000">
          <w:pPr>
            <w:pStyle w:val="9A3BB4CC25C246D7B23644C34DFB7693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F0C7946CC66B461390DBFAFB010A4F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3FB9F45-40D4-4A94-927E-28554EDD01ED}"/>
      </w:docPartPr>
      <w:docPartBody>
        <w:p w:rsidR="00000000" w:rsidRDefault="00000000">
          <w:pPr>
            <w:pStyle w:val="F0C7946CC66B461390DBFAFB010A4FAF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8FD7202EC61A485986909356CD2BAB6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3CCB6A-95EE-43D8-AB11-9A04F57A016A}"/>
      </w:docPartPr>
      <w:docPartBody>
        <w:p w:rsidR="00000000" w:rsidRDefault="00000000">
          <w:pPr>
            <w:pStyle w:val="8FD7202EC61A485986909356CD2BAB69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EA0BC380ED274156909F03F9A8446C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66A337-43D2-40A0-9C11-41C34850E64E}"/>
      </w:docPartPr>
      <w:docPartBody>
        <w:p w:rsidR="00000000" w:rsidRDefault="00000000">
          <w:pPr>
            <w:pStyle w:val="EA0BC380ED274156909F03F9A8446CD4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6E71C06A768E4C6DA2A30816C99E7C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ACE7B9-B6BA-4898-B1BD-6EAFD5D9A0A0}"/>
      </w:docPartPr>
      <w:docPartBody>
        <w:p w:rsidR="00000000" w:rsidRDefault="00000000">
          <w:pPr>
            <w:pStyle w:val="6E71C06A768E4C6DA2A30816C99E7C12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3A3C822E71EA4F7A8A01DA92A51207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6EB35A8-BCE6-49BE-9534-AC52632EDC1E}"/>
      </w:docPartPr>
      <w:docPartBody>
        <w:p w:rsidR="00000000" w:rsidRDefault="00000000">
          <w:pPr>
            <w:pStyle w:val="3A3C822E71EA4F7A8A01DA92A512079E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848339AD74CB416CA631A1D5FB1CCD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D5366C-5DD5-4B68-B0A1-215A7A3E8245}"/>
      </w:docPartPr>
      <w:docPartBody>
        <w:p w:rsidR="00000000" w:rsidRDefault="00000000">
          <w:pPr>
            <w:pStyle w:val="848339AD74CB416CA631A1D5FB1CCDAC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9A67FCC22D264898B49666157779C1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0F09D1A-C695-4C12-A065-7FFAB25B7388}"/>
      </w:docPartPr>
      <w:docPartBody>
        <w:p w:rsidR="00000000" w:rsidRDefault="00000000">
          <w:pPr>
            <w:pStyle w:val="9A67FCC22D264898B49666157779C1F0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EF61EA35B6CA40B4A96C475A0ED817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169650-17BF-41CC-B507-DC697679BA2E}"/>
      </w:docPartPr>
      <w:docPartBody>
        <w:p w:rsidR="00000000" w:rsidRDefault="00000000">
          <w:pPr>
            <w:pStyle w:val="EF61EA35B6CA40B4A96C475A0ED817D5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500DD4A9C1804223918F16DDDA4C0F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784508E-48C4-4E15-9F62-57118266BFFC}"/>
      </w:docPartPr>
      <w:docPartBody>
        <w:p w:rsidR="00000000" w:rsidRDefault="00000000">
          <w:pPr>
            <w:pStyle w:val="500DD4A9C1804223918F16DDDA4C0F04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94587EA5E2F24516A0581F54962586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7E639F-8EB3-4053-98E3-523F1D447F91}"/>
      </w:docPartPr>
      <w:docPartBody>
        <w:p w:rsidR="00000000" w:rsidRDefault="00000000">
          <w:pPr>
            <w:pStyle w:val="94587EA5E2F24516A0581F5496258688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DB1EEFF6C6244DF989B81BAE114C22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70D4DF-F5B9-4C04-B503-31DAAAD29C56}"/>
      </w:docPartPr>
      <w:docPartBody>
        <w:p w:rsidR="00000000" w:rsidRDefault="00000000">
          <w:pPr>
            <w:pStyle w:val="DB1EEFF6C6244DF989B81BAE114C22CD"/>
          </w:pPr>
          <w:r w:rsidRPr="00695202">
            <w:rPr>
              <w:rFonts w:ascii="Meiryo UI" w:hAnsi="Meiryo UI" w:hint="eastAsia"/>
              <w:lang w:val="ja-JP" w:bidi="ja-JP"/>
            </w:rPr>
            <w:t>5678 Main St. New York, NY 90210</w:t>
          </w:r>
        </w:p>
      </w:docPartBody>
    </w:docPart>
    <w:docPart>
      <w:docPartPr>
        <w:name w:val="BADBDCEB5356400285C5C04A318312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99FE5D-33CA-4BC6-81B2-C6510B8BA9FA}"/>
      </w:docPartPr>
      <w:docPartBody>
        <w:p w:rsidR="00000000" w:rsidRDefault="00000000">
          <w:pPr>
            <w:pStyle w:val="BADBDCEB5356400285C5C04A31831273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53A971EAC73E429EA49DA162EBB30F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CBBBED-6B3F-4B78-94C9-D9A8C32C986C}"/>
      </w:docPartPr>
      <w:docPartBody>
        <w:p w:rsidR="00000000" w:rsidRDefault="00000000">
          <w:pPr>
            <w:pStyle w:val="53A971EAC73E429EA49DA162EBB30F7F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D79C736AD7604A49835FC27F0756D3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15CCC64-B9F0-497C-BBF9-2A6BB298C3D6}"/>
      </w:docPartPr>
      <w:docPartBody>
        <w:p w:rsidR="00000000" w:rsidRDefault="00000000">
          <w:pPr>
            <w:pStyle w:val="D79C736AD7604A49835FC27F0756D392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F6B729F2BCF149EEBE865CA85B66CD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C7FF11-6B43-4D0E-B9B4-47AAD0C0AA76}"/>
      </w:docPartPr>
      <w:docPartBody>
        <w:p w:rsidR="00000000" w:rsidRDefault="00000000">
          <w:pPr>
            <w:pStyle w:val="F6B729F2BCF149EEBE865CA85B66CDE8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1F7C8E6228714CABAEDD1D1FDC667FF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70B8E7B-C006-49B6-980A-EAA49709E0B0}"/>
      </w:docPartPr>
      <w:docPartBody>
        <w:p w:rsidR="00000000" w:rsidRDefault="00000000">
          <w:pPr>
            <w:pStyle w:val="1F7C8E6228714CABAEDD1D1FDC667FFD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2C991E65166A46A687F1643D23E1DF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BA717A-3090-4D1E-A70E-3191B13C1DED}"/>
      </w:docPartPr>
      <w:docPartBody>
        <w:p w:rsidR="00000000" w:rsidRDefault="00000000">
          <w:pPr>
            <w:pStyle w:val="2C991E65166A46A687F1643D23E1DF82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5624B319CE86489D9FF5ADF7895EC42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F22039-C711-48E6-9E82-CFAC9B14AB20}"/>
      </w:docPartPr>
      <w:docPartBody>
        <w:p w:rsidR="00000000" w:rsidRDefault="00000000">
          <w:pPr>
            <w:pStyle w:val="5624B319CE86489D9FF5ADF7895EC42F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93830927AB5F45659D549397923FD73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C3A67D-BFDD-4E4C-B3D1-93E6E09DDE8A}"/>
      </w:docPartPr>
      <w:docPartBody>
        <w:p w:rsidR="00000000" w:rsidRDefault="00000000">
          <w:pPr>
            <w:pStyle w:val="93830927AB5F45659D549397923FD73E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26D8C1B5B51E43899D987225EB7D00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08CE28-6E64-4EF3-898C-15A78D7287A9}"/>
      </w:docPartPr>
      <w:docPartBody>
        <w:p w:rsidR="00000000" w:rsidRDefault="00000000">
          <w:pPr>
            <w:pStyle w:val="26D8C1B5B51E43899D987225EB7D0095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40E7D213AC3E4BA1A3B59B2C45935B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CE18E6-A66D-47F9-9D9F-9C38AA968C61}"/>
      </w:docPartPr>
      <w:docPartBody>
        <w:p w:rsidR="00000000" w:rsidRDefault="00000000">
          <w:pPr>
            <w:pStyle w:val="40E7D213AC3E4BA1A3B59B2C45935BAD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C4532E0116774DC6AA500F72000CA5E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0AD431-AEED-4D91-BB5A-04026445AB1F}"/>
      </w:docPartPr>
      <w:docPartBody>
        <w:p w:rsidR="00000000" w:rsidRDefault="00000000">
          <w:pPr>
            <w:pStyle w:val="C4532E0116774DC6AA500F72000CA5EA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95FAFBCA8B8947FCA5D4340D0A3E7B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229F3B-0047-4A8E-898C-CCB099D83E6B}"/>
      </w:docPartPr>
      <w:docPartBody>
        <w:p w:rsidR="00000000" w:rsidRDefault="00000000">
          <w:pPr>
            <w:pStyle w:val="95FAFBCA8B8947FCA5D4340D0A3E7BD2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2629BAE69A714BF1A5712C9F4EF855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8F5F45E-3B7C-4B70-9B8B-7A93F57F20D0}"/>
      </w:docPartPr>
      <w:docPartBody>
        <w:p w:rsidR="00000000" w:rsidRDefault="00000000">
          <w:pPr>
            <w:pStyle w:val="2629BAE69A714BF1A5712C9F4EF8555B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7D6ECE5004CE4F2FB7CB11D49001CD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3A40D0-B827-401E-8DFC-00AF0223A409}"/>
      </w:docPartPr>
      <w:docPartBody>
        <w:p w:rsidR="00000000" w:rsidRDefault="00000000">
          <w:pPr>
            <w:pStyle w:val="7D6ECE5004CE4F2FB7CB11D49001CD1E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925BFC09296340048F3ABAB10FB052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4C3A83-DE29-456E-BAD7-025470CFEBD0}"/>
      </w:docPartPr>
      <w:docPartBody>
        <w:p w:rsidR="00000000" w:rsidRDefault="00000000">
          <w:pPr>
            <w:pStyle w:val="925BFC09296340048F3ABAB10FB052F8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B040C1F42C224ED4A9FB5531036FF6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68D7FB-BD66-43CE-92F6-118520F027FD}"/>
      </w:docPartPr>
      <w:docPartBody>
        <w:p w:rsidR="00000000" w:rsidRDefault="00000000">
          <w:pPr>
            <w:pStyle w:val="B040C1F42C224ED4A9FB5531036FF653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076AEA5B856E49309C7C6D6EE4AD6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52E1327-61EE-4825-A4DF-C012BC88427D}"/>
      </w:docPartPr>
      <w:docPartBody>
        <w:p w:rsidR="00000000" w:rsidRDefault="00000000">
          <w:pPr>
            <w:pStyle w:val="076AEA5B856E49309C7C6D6EE4AD6576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269BF29CBFF041B6A2CF14D226C035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F86A0B-68AB-4611-AACE-C847158FDF3E}"/>
      </w:docPartPr>
      <w:docPartBody>
        <w:p w:rsidR="00000000" w:rsidRDefault="00000000">
          <w:pPr>
            <w:pStyle w:val="269BF29CBFF041B6A2CF14D226C0358B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E25117347B864AED877076CADB11C6C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7C65BA-6800-454C-B2E0-AF25D4610D4C}"/>
      </w:docPartPr>
      <w:docPartBody>
        <w:p w:rsidR="00000000" w:rsidRDefault="00000000">
          <w:pPr>
            <w:pStyle w:val="E25117347B864AED877076CADB11C6C0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EF4762113725469B97EBEAE6DFF7CA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87CB7FE-9298-4AE2-AE3A-5C74186F5420}"/>
      </w:docPartPr>
      <w:docPartBody>
        <w:p w:rsidR="00000000" w:rsidRDefault="00000000">
          <w:pPr>
            <w:pStyle w:val="EF4762113725469B97EBEAE6DFF7CA11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C39A81ABE9974DF48CD4B1AF497488F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1EA288-C97D-4AF8-93DD-FA24C364F7C6}"/>
      </w:docPartPr>
      <w:docPartBody>
        <w:p w:rsidR="00000000" w:rsidRDefault="00000000">
          <w:pPr>
            <w:pStyle w:val="C39A81ABE9974DF48CD4B1AF497488FD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D8BDFA5ECC2F48C2B528AEE995EA83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6F8E0B-9314-422B-8544-C4812663A6BD}"/>
      </w:docPartPr>
      <w:docPartBody>
        <w:p w:rsidR="00000000" w:rsidRDefault="00000000">
          <w:pPr>
            <w:pStyle w:val="D8BDFA5ECC2F48C2B528AEE995EA8393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51E1BCD011BF464080107336FD3ADFB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528A637-6835-46F9-BB90-687F9B8A42C6}"/>
      </w:docPartPr>
      <w:docPartBody>
        <w:p w:rsidR="00000000" w:rsidRDefault="00000000">
          <w:pPr>
            <w:pStyle w:val="51E1BCD011BF464080107336FD3ADFBC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A6E5B3A424D545A19694D9FD14B3F2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8C99C4-6014-459E-9B3B-855A7C90361A}"/>
      </w:docPartPr>
      <w:docPartBody>
        <w:p w:rsidR="00000000" w:rsidRDefault="00000000">
          <w:pPr>
            <w:pStyle w:val="A6E5B3A424D545A19694D9FD14B3F261"/>
          </w:pPr>
          <w:r w:rsidRPr="00695202">
            <w:rPr>
              <w:rFonts w:ascii="Meiryo UI" w:hAnsi="Meiryo UI" w:hint="eastAsia"/>
              <w:lang w:val="ja-JP" w:bidi="ja-JP"/>
            </w:rPr>
            <w:t>5678 Main St. New York, NY 90210</w:t>
          </w:r>
        </w:p>
      </w:docPartBody>
    </w:docPart>
    <w:docPart>
      <w:docPartPr>
        <w:name w:val="72A85E0E10FC48A8BF8938F8B9A97C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8B31AD-CE4A-472E-A0A8-12D30E8E7D3C}"/>
      </w:docPartPr>
      <w:docPartBody>
        <w:p w:rsidR="00000000" w:rsidRDefault="00000000">
          <w:pPr>
            <w:pStyle w:val="72A85E0E10FC48A8BF8938F8B9A97C35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F657B2A038674B2DA31D4BD80642911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04359A-CF4A-4EB6-9026-29ADE0E1E76F}"/>
      </w:docPartPr>
      <w:docPartBody>
        <w:p w:rsidR="00000000" w:rsidRDefault="00000000">
          <w:pPr>
            <w:pStyle w:val="F657B2A038674B2DA31D4BD806429115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F4EE352B683146A484DC0BD5F93919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7739BC-9028-4DB5-A50B-00F0B61F3C9F}"/>
      </w:docPartPr>
      <w:docPartBody>
        <w:p w:rsidR="00000000" w:rsidRDefault="00000000">
          <w:pPr>
            <w:pStyle w:val="F4EE352B683146A484DC0BD5F93919BA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BEF1720E1E0C47A3A735ECB864A4D0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DACA096-58FC-4818-81D1-BE119D605D26}"/>
      </w:docPartPr>
      <w:docPartBody>
        <w:p w:rsidR="00000000" w:rsidRDefault="00000000">
          <w:pPr>
            <w:pStyle w:val="BEF1720E1E0C47A3A735ECB864A4D056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CF26C003CC054F42AAB2FE404EC021D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301D7E-051B-437A-8965-BCBC9F8FC3E2}"/>
      </w:docPartPr>
      <w:docPartBody>
        <w:p w:rsidR="00000000" w:rsidRDefault="00000000">
          <w:pPr>
            <w:pStyle w:val="CF26C003CC054F42AAB2FE404EC021DC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E8F281DCEA914D1FA88D48225FBDE6F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31C076-3809-448F-90E7-FD5166A18676}"/>
      </w:docPartPr>
      <w:docPartBody>
        <w:p w:rsidR="00000000" w:rsidRDefault="00000000">
          <w:pPr>
            <w:pStyle w:val="E8F281DCEA914D1FA88D48225FBDE6F6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F14215B1F61A4BF9854D22447286EB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4CF07DD-2711-41DC-A888-554608911877}"/>
      </w:docPartPr>
      <w:docPartBody>
        <w:p w:rsidR="00000000" w:rsidRDefault="00000000">
          <w:pPr>
            <w:pStyle w:val="F14215B1F61A4BF9854D22447286EB8F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67A835804B9348A689C88F7E6BED28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511613C-003D-4447-A21A-F26B5BF0A4FC}"/>
      </w:docPartPr>
      <w:docPartBody>
        <w:p w:rsidR="00000000" w:rsidRDefault="00000000">
          <w:pPr>
            <w:pStyle w:val="67A835804B9348A689C88F7E6BED282A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6A2E636F98694373B54E9C14F98AE9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CC0FD1B-B47C-4A11-9C15-781829622D67}"/>
      </w:docPartPr>
      <w:docPartBody>
        <w:p w:rsidR="00000000" w:rsidRDefault="00000000">
          <w:pPr>
            <w:pStyle w:val="6A2E636F98694373B54E9C14F98AE9B1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13CEBB44A57C4C2E89FCBCB6E6515F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89A14D5-48FC-40EF-B40C-8613A0DA0D64}"/>
      </w:docPartPr>
      <w:docPartBody>
        <w:p w:rsidR="00000000" w:rsidRDefault="00000000">
          <w:pPr>
            <w:pStyle w:val="13CEBB44A57C4C2E89FCBCB6E6515F18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99023400C0C74B268D8F87DC7009CB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E5467A-B0C1-4B40-88E2-0AAEA5375F3B}"/>
      </w:docPartPr>
      <w:docPartBody>
        <w:p w:rsidR="00000000" w:rsidRDefault="00000000">
          <w:pPr>
            <w:pStyle w:val="99023400C0C74B268D8F87DC7009CB7C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42BCE8E10692460D9780C15C67C5CB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637746-CA69-4E41-9C90-BFAC480C7F48}"/>
      </w:docPartPr>
      <w:docPartBody>
        <w:p w:rsidR="00000000" w:rsidRDefault="00000000">
          <w:pPr>
            <w:pStyle w:val="42BCE8E10692460D9780C15C67C5CB7D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F270D9D0B1CF4EC9B7722AA50991BA2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FF0B33F-AE48-4883-998B-8047D970C08C}"/>
      </w:docPartPr>
      <w:docPartBody>
        <w:p w:rsidR="00000000" w:rsidRDefault="00000000">
          <w:pPr>
            <w:pStyle w:val="F270D9D0B1CF4EC9B7722AA50991BA2F"/>
          </w:pPr>
          <w:r w:rsidRPr="00695202">
            <w:rPr>
              <w:rFonts w:ascii="Meiryo UI" w:hAnsi="Meiryo UI" w:hint="eastAsia"/>
              <w:lang w:val="ja-JP" w:bidi="ja-JP"/>
            </w:rPr>
            <w:t>VanArsdel, Ltd.</w:t>
          </w:r>
        </w:p>
      </w:docPartBody>
    </w:docPart>
    <w:docPart>
      <w:docPartPr>
        <w:name w:val="B67CB811A255484C97CFF0EB7810481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3B6B9FD-A489-41A7-A5D3-035B3DFDCBF7}"/>
      </w:docPartPr>
      <w:docPartBody>
        <w:p w:rsidR="00000000" w:rsidRDefault="00000000">
          <w:pPr>
            <w:pStyle w:val="B67CB811A255484C97CFF0EB78104810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D9D2E45FC1D54831B743370EB2C1FCA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220E5D-3840-4188-B398-7570F4AB8A47}"/>
      </w:docPartPr>
      <w:docPartBody>
        <w:p w:rsidR="00000000" w:rsidRDefault="00000000">
          <w:pPr>
            <w:pStyle w:val="D9D2E45FC1D54831B743370EB2C1FCA5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90797897DA9B423C994F004D5961E8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F4F5A25-83FD-4CEE-BF77-D29DFCA561B1}"/>
      </w:docPartPr>
      <w:docPartBody>
        <w:p w:rsidR="00000000" w:rsidRDefault="00000000">
          <w:pPr>
            <w:pStyle w:val="90797897DA9B423C994F004D5961E86F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EF849DB0B52844D7858F22F21273485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8831FF-10AD-46D9-AB37-31D2BA33B9BE}"/>
      </w:docPartPr>
      <w:docPartBody>
        <w:p w:rsidR="00000000" w:rsidRDefault="00000000">
          <w:pPr>
            <w:pStyle w:val="EF849DB0B52844D7858F22F21273485D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BF93ADCAFFCE40578EB0F1EBC13A72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81648B4-DA49-4DAC-B104-391813DE40BD}"/>
      </w:docPartPr>
      <w:docPartBody>
        <w:p w:rsidR="00000000" w:rsidRDefault="00000000">
          <w:pPr>
            <w:pStyle w:val="BF93ADCAFFCE40578EB0F1EBC13A72C7"/>
          </w:pPr>
          <w:r w:rsidRPr="00695202">
            <w:rPr>
              <w:rFonts w:ascii="Meiryo UI" w:hAnsi="Meiryo UI" w:hint="eastAsia"/>
              <w:lang w:bidi="ja-JP"/>
            </w:rPr>
            <w:t xml:space="preserve">5678 Main St. New </w:t>
          </w:r>
          <w:r w:rsidRPr="00695202">
            <w:rPr>
              <w:rFonts w:ascii="Meiryo UI" w:hAnsi="Meiryo UI" w:hint="eastAsia"/>
              <w:lang w:bidi="ja-JP"/>
            </w:rPr>
            <w:t>York, NY 90210</w:t>
          </w:r>
        </w:p>
      </w:docPartBody>
    </w:docPart>
    <w:docPart>
      <w:docPartPr>
        <w:name w:val="A2B081F82E53486EA4D8307D4E6198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2AC312-DB1B-44A8-AAF7-7537A5B44483}"/>
      </w:docPartPr>
      <w:docPartBody>
        <w:p w:rsidR="00000000" w:rsidRDefault="00000000">
          <w:pPr>
            <w:pStyle w:val="A2B081F82E53486EA4D8307D4E619873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DA8E5C5B8F24426FA6217C406212A9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DAA61C-C3E3-4E53-84A4-05C29DC49EA8}"/>
      </w:docPartPr>
      <w:docPartBody>
        <w:p w:rsidR="00000000" w:rsidRDefault="00000000">
          <w:pPr>
            <w:pStyle w:val="DA8E5C5B8F24426FA6217C406212A902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9CF4D8BE309B4922B203D54E0891060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9A7149-279D-490F-A65F-2BD14B6795F6}"/>
      </w:docPartPr>
      <w:docPartBody>
        <w:p w:rsidR="00000000" w:rsidRDefault="00000000">
          <w:pPr>
            <w:pStyle w:val="9CF4D8BE309B4922B203D54E08910601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C6312EF0AEA047F68C0FDCE35708ACB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6F13D9-0D38-4970-BCDD-7788845A53E9}"/>
      </w:docPartPr>
      <w:docPartBody>
        <w:p w:rsidR="00000000" w:rsidRDefault="00000000">
          <w:pPr>
            <w:pStyle w:val="C6312EF0AEA047F68C0FDCE35708ACB6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25ED9EDB845449CCBE1877449E98F8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A0431C-B1E1-4140-9F0B-3488B19AF912}"/>
      </w:docPartPr>
      <w:docPartBody>
        <w:p w:rsidR="00000000" w:rsidRDefault="00000000">
          <w:pPr>
            <w:pStyle w:val="25ED9EDB845449CCBE1877449E98F8C8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2F9F44EBEAD64ACC960A11B70084FA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7B65F9-543E-45E9-A52D-1CEC9C1FB6B6}"/>
      </w:docPartPr>
      <w:docPartBody>
        <w:p w:rsidR="00000000" w:rsidRDefault="00000000">
          <w:pPr>
            <w:pStyle w:val="2F9F44EBEAD64ACC960A11B70084FA03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E0D0BFA289004E8595D454A5E90C21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CD9905-D10B-43BB-A898-84C76E641544}"/>
      </w:docPartPr>
      <w:docPartBody>
        <w:p w:rsidR="00000000" w:rsidRDefault="00000000">
          <w:pPr>
            <w:pStyle w:val="E0D0BFA289004E8595D454A5E90C21D9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2B0DE17FE276486C81B3076D46D3DD4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9A89C3B-F0E3-4C83-998B-6EC7692104E5}"/>
      </w:docPartPr>
      <w:docPartBody>
        <w:p w:rsidR="00000000" w:rsidRDefault="00000000">
          <w:pPr>
            <w:pStyle w:val="2B0DE17FE276486C81B3076D46D3DD4E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F866D563B09A4D7EB0CCD58C8F398B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342641-6EED-42E3-88FB-70B3E1EAE30D}"/>
      </w:docPartPr>
      <w:docPartBody>
        <w:p w:rsidR="00000000" w:rsidRDefault="00000000">
          <w:pPr>
            <w:pStyle w:val="F866D563B09A4D7EB0CCD58C8F398B47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5B3CB7A4780E4227AB668B2D1AE4F3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31C39B-BBD2-4FDD-8042-EB632FD29567}"/>
      </w:docPartPr>
      <w:docPartBody>
        <w:p w:rsidR="00000000" w:rsidRDefault="00000000">
          <w:pPr>
            <w:pStyle w:val="5B3CB7A4780E4227AB668B2D1AE4F327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789B6C0E6B954F5B9459F3D2BB4729F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6BBDAE-6BA7-4CA1-B939-4CE4C11F4ADA}"/>
      </w:docPartPr>
      <w:docPartBody>
        <w:p w:rsidR="00000000" w:rsidRDefault="00000000">
          <w:pPr>
            <w:pStyle w:val="789B6C0E6B954F5B9459F3D2BB4729F5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96BC25956AAD44F0B058EEE570BACC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124929-4B29-4ADB-8435-E6202F79838E}"/>
      </w:docPartPr>
      <w:docPartBody>
        <w:p w:rsidR="00000000" w:rsidRDefault="00000000">
          <w:pPr>
            <w:pStyle w:val="96BC25956AAD44F0B058EEE570BACC1E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FEA260AA2A5F419086273BFEBC31C8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643D90-33D2-4953-AAD5-CD5BD94F1A44}"/>
      </w:docPartPr>
      <w:docPartBody>
        <w:p w:rsidR="00000000" w:rsidRDefault="00000000">
          <w:pPr>
            <w:pStyle w:val="FEA260AA2A5F419086273BFEBC31C8C7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98CDD9E1EE1D4088B4B8CA6BA78DF2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0E1444-62B6-4A5C-83F0-9EC0677C187A}"/>
      </w:docPartPr>
      <w:docPartBody>
        <w:p w:rsidR="00000000" w:rsidRDefault="00000000">
          <w:pPr>
            <w:pStyle w:val="98CDD9E1EE1D4088B4B8CA6BA78DF258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FB552406C70F4A54B25C4C8B5B57B8B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CB7A33-2438-46F6-9F2B-3ABA0FB38B44}"/>
      </w:docPartPr>
      <w:docPartBody>
        <w:p w:rsidR="00000000" w:rsidRDefault="00000000">
          <w:pPr>
            <w:pStyle w:val="FB552406C70F4A54B25C4C8B5B57B8B6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A8B731100A0B4E73AD20BBBA271128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059EB2C-383D-47B7-A4CE-C63AB7559255}"/>
      </w:docPartPr>
      <w:docPartBody>
        <w:p w:rsidR="00000000" w:rsidRDefault="00000000">
          <w:pPr>
            <w:pStyle w:val="A8B731100A0B4E73AD20BBBA27112888"/>
          </w:pPr>
          <w:r w:rsidRPr="00695202">
            <w:rPr>
              <w:rFonts w:ascii="Meiryo UI" w:hAnsi="Meiryo UI" w:hint="eastAsia"/>
              <w:lang w:bidi="ja-JP"/>
            </w:rPr>
            <w:t xml:space="preserve">5678 </w:t>
          </w:r>
          <w:r w:rsidRPr="00695202">
            <w:rPr>
              <w:rFonts w:ascii="Meiryo UI" w:hAnsi="Meiryo UI" w:hint="eastAsia"/>
              <w:lang w:bidi="ja-JP"/>
            </w:rPr>
            <w:t>Main St. New York, NY 90210</w:t>
          </w:r>
        </w:p>
      </w:docPartBody>
    </w:docPart>
    <w:docPart>
      <w:docPartPr>
        <w:name w:val="29CC020151444D4BA07D62FBA84C706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0F894E-7591-48CA-8B8B-93239ED1DCBD}"/>
      </w:docPartPr>
      <w:docPartBody>
        <w:p w:rsidR="00000000" w:rsidRDefault="00000000">
          <w:pPr>
            <w:pStyle w:val="29CC020151444D4BA07D62FBA84C7067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0CC81E87C6274BD8B77BAF6D67EEBD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75E99D-B700-4893-895D-D8220B7770D5}"/>
      </w:docPartPr>
      <w:docPartBody>
        <w:p w:rsidR="00000000" w:rsidRDefault="00000000">
          <w:pPr>
            <w:pStyle w:val="0CC81E87C6274BD8B77BAF6D67EEBD30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D96F04973D604F048F95173E8F862B0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747472-A827-4E0D-9609-282E35BCD08F}"/>
      </w:docPartPr>
      <w:docPartBody>
        <w:p w:rsidR="00000000" w:rsidRDefault="00000000">
          <w:pPr>
            <w:pStyle w:val="D96F04973D604F048F95173E8F862B00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31F23596C5794044B769166900F80E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95BDA0F-A25F-4EFE-9A5D-328E4C5D0571}"/>
      </w:docPartPr>
      <w:docPartBody>
        <w:p w:rsidR="00000000" w:rsidRDefault="00000000">
          <w:pPr>
            <w:pStyle w:val="31F23596C5794044B769166900F80E3D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4EEBAFE26E1244E5887B15FAB3FAFF0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F3D6EF-07DA-4A46-AEB5-F4946C617CA7}"/>
      </w:docPartPr>
      <w:docPartBody>
        <w:p w:rsidR="00000000" w:rsidRDefault="00000000">
          <w:pPr>
            <w:pStyle w:val="4EEBAFE26E1244E5887B15FAB3FAFF09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66483B174EE948E98E180B1D0F4805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C0FCCA-0574-466F-AC51-0FEC3AB78090}"/>
      </w:docPartPr>
      <w:docPartBody>
        <w:p w:rsidR="00000000" w:rsidRDefault="00000000">
          <w:pPr>
            <w:pStyle w:val="66483B174EE948E98E180B1D0F48056F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3EA54CC0F7D94D3BAEEFF5F1A7D76D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9AC373-942C-43BF-8DC5-8F25A32D58D3}"/>
      </w:docPartPr>
      <w:docPartBody>
        <w:p w:rsidR="00000000" w:rsidRDefault="00000000">
          <w:pPr>
            <w:pStyle w:val="3EA54CC0F7D94D3BAEEFF5F1A7D76D58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5D9EE25DDE5246A89012FE2826DF11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D96703-7BFE-4111-96CF-BF23EA17C940}"/>
      </w:docPartPr>
      <w:docPartBody>
        <w:p w:rsidR="00000000" w:rsidRDefault="00000000">
          <w:pPr>
            <w:pStyle w:val="5D9EE25DDE5246A89012FE2826DF1170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B40654D47C834E67A0D621893CCCA1B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AC3E32-E109-4A43-BBFB-235539D2E605}"/>
      </w:docPartPr>
      <w:docPartBody>
        <w:p w:rsidR="00000000" w:rsidRDefault="00000000">
          <w:pPr>
            <w:pStyle w:val="B40654D47C834E67A0D621893CCCA1B6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1EE8B612AF494BCC82CA8A278E642C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974AD7-8D36-4C11-80E3-E741C6914519}"/>
      </w:docPartPr>
      <w:docPartBody>
        <w:p w:rsidR="00000000" w:rsidRDefault="00000000">
          <w:pPr>
            <w:pStyle w:val="1EE8B612AF494BCC82CA8A278E642C02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86377FDC1DB944A4B1919F6A9EA2D39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603729-202F-47E8-B077-B7FC49FF72F8}"/>
      </w:docPartPr>
      <w:docPartBody>
        <w:p w:rsidR="00000000" w:rsidRDefault="00000000">
          <w:pPr>
            <w:pStyle w:val="86377FDC1DB944A4B1919F6A9EA2D39B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E868EAB79A3543D79F95D09D7E6D07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12B4263-535A-45CD-93F3-6E81F90996FD}"/>
      </w:docPartPr>
      <w:docPartBody>
        <w:p w:rsidR="00000000" w:rsidRDefault="00000000">
          <w:pPr>
            <w:pStyle w:val="E868EAB79A3543D79F95D09D7E6D078F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8287AA5055974EB18A45473A3E81E9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C24F5F2-97E1-4F88-A793-E87F721ADA6B}"/>
      </w:docPartPr>
      <w:docPartBody>
        <w:p w:rsidR="00000000" w:rsidRDefault="00000000">
          <w:pPr>
            <w:pStyle w:val="8287AA5055974EB18A45473A3E81E98B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085C1AE2B696488EA810B796DDF7E2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4AE311-F19E-4656-867A-63D4A71E7DF9}"/>
      </w:docPartPr>
      <w:docPartBody>
        <w:p w:rsidR="00000000" w:rsidRDefault="00000000">
          <w:pPr>
            <w:pStyle w:val="085C1AE2B696488EA810B796DDF7E28B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44850F55061341AD9DEB4070BE01EF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6E9BDF6-60BD-4D0D-A65D-01D196F3DF82}"/>
      </w:docPartPr>
      <w:docPartBody>
        <w:p w:rsidR="00000000" w:rsidRDefault="00000000">
          <w:pPr>
            <w:pStyle w:val="44850F55061341AD9DEB4070BE01EFE1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1DCD1330AF144BC294254155834CFC6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54D40C-3797-4575-B639-A924C6BB4A22}"/>
      </w:docPartPr>
      <w:docPartBody>
        <w:p w:rsidR="00000000" w:rsidRDefault="00000000">
          <w:pPr>
            <w:pStyle w:val="1DCD1330AF144BC294254155834CFC60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1116B24278A44971BE3A81E78A8AEA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82DDAF-97D7-4DB1-A8E7-DFF3B0E97F7C}"/>
      </w:docPartPr>
      <w:docPartBody>
        <w:p w:rsidR="00000000" w:rsidRDefault="00000000">
          <w:pPr>
            <w:pStyle w:val="1116B24278A44971BE3A81E78A8AEA87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36A7364EEC8A43A28BB89B39282D8B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6BCC86-12A9-4994-B5DE-37313FAF4D51}"/>
      </w:docPartPr>
      <w:docPartBody>
        <w:p w:rsidR="00000000" w:rsidRDefault="00000000">
          <w:pPr>
            <w:pStyle w:val="36A7364EEC8A43A28BB89B39282D8B91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3406A43C666948A6A2234C4F236DE30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7DDC6E5-B0D4-4A6F-9764-E8E9CADCC5B0}"/>
      </w:docPartPr>
      <w:docPartBody>
        <w:p w:rsidR="00000000" w:rsidRDefault="00000000">
          <w:pPr>
            <w:pStyle w:val="3406A43C666948A6A2234C4F236DE301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7638AA5326E0404D9BB7D1C7905D74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F823A5-4971-4702-9516-ADCAACAA0CB3}"/>
      </w:docPartPr>
      <w:docPartBody>
        <w:p w:rsidR="00000000" w:rsidRDefault="00000000">
          <w:pPr>
            <w:pStyle w:val="7638AA5326E0404D9BB7D1C7905D74DF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5B83562EA4824174BEE1BB74290C0D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1950D24-1F8E-410B-9BF3-88BDD1DC3BC5}"/>
      </w:docPartPr>
      <w:docPartBody>
        <w:p w:rsidR="00000000" w:rsidRDefault="00000000">
          <w:pPr>
            <w:pStyle w:val="5B83562EA4824174BEE1BB74290C0DCD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5F11EC052BA3485BA036210305BB4B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EAA481-6677-473A-A71C-1E5DC58565C7}"/>
      </w:docPartPr>
      <w:docPartBody>
        <w:p w:rsidR="00000000" w:rsidRDefault="00000000">
          <w:pPr>
            <w:pStyle w:val="5F11EC052BA3485BA036210305BB4B2C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E3F6BB98A75D492BBCB6530020DACD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6723F9-668B-4A80-98EC-7E464AE5206C}"/>
      </w:docPartPr>
      <w:docPartBody>
        <w:p w:rsidR="00000000" w:rsidRDefault="00000000">
          <w:pPr>
            <w:pStyle w:val="E3F6BB98A75D492BBCB6530020DACD70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40A5FAA6CEBD4C47B891F097C8D6A59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833B130-8798-46F3-A0FC-69B3C04A1290}"/>
      </w:docPartPr>
      <w:docPartBody>
        <w:p w:rsidR="00000000" w:rsidRDefault="00000000">
          <w:pPr>
            <w:pStyle w:val="40A5FAA6CEBD4C47B891F097C8D6A59F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CFCB5E9B4D4346EFB2221F7D1817F2C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648380-C4DC-469F-98FB-BD8963FA0B14}"/>
      </w:docPartPr>
      <w:docPartBody>
        <w:p w:rsidR="00000000" w:rsidRDefault="00000000">
          <w:pPr>
            <w:pStyle w:val="CFCB5E9B4D4346EFB2221F7D1817F2C3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464D86FED3BC425380D44CDB58BC14F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2748A5-C39F-4DE2-A508-7A92D88D61AA}"/>
      </w:docPartPr>
      <w:docPartBody>
        <w:p w:rsidR="00000000" w:rsidRDefault="00000000">
          <w:pPr>
            <w:pStyle w:val="464D86FED3BC425380D44CDB58BC14F4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6F54CF9992344CC39C9AC0839AAD88C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59F697-5607-4B2E-BDC4-F19C1B8622A2}"/>
      </w:docPartPr>
      <w:docPartBody>
        <w:p w:rsidR="00000000" w:rsidRDefault="00000000">
          <w:pPr>
            <w:pStyle w:val="6F54CF9992344CC39C9AC0839AAD88C4"/>
          </w:pPr>
          <w:r w:rsidRPr="00695202">
            <w:rPr>
              <w:rFonts w:ascii="Meiryo UI" w:hAnsi="Meiryo UI" w:hint="eastAsia"/>
              <w:lang w:val="ja-JP" w:bidi="ja-JP"/>
            </w:rPr>
            <w:t>jordan@vanarsdelltd.com</w:t>
          </w:r>
        </w:p>
      </w:docPartBody>
    </w:docPart>
    <w:docPart>
      <w:docPartPr>
        <w:name w:val="1AFCAA60CA69428C92259CB9AD75C2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FAD640C-BDE1-481B-9C09-1D90FBCA4A59}"/>
      </w:docPartPr>
      <w:docPartBody>
        <w:p w:rsidR="00000000" w:rsidRDefault="00000000">
          <w:pPr>
            <w:pStyle w:val="1AFCAA60CA69428C92259CB9AD75C250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BE0BA880A61547FC9E3494B5E84CD22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D653B4-F75E-47CF-9410-25A409F39A12}"/>
      </w:docPartPr>
      <w:docPartBody>
        <w:p w:rsidR="00000000" w:rsidRDefault="00000000">
          <w:pPr>
            <w:pStyle w:val="BE0BA880A61547FC9E3494B5E84CD22F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3041D7699D144245A31217C9CDB4A1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68F8C7-117A-4AC8-8859-50C33983AB67}"/>
      </w:docPartPr>
      <w:docPartBody>
        <w:p w:rsidR="00000000" w:rsidRDefault="00000000">
          <w:pPr>
            <w:pStyle w:val="3041D7699D144245A31217C9CDB4A11A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82A86A56BD45428D9E696B999F3D6F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FA5CD9E-82E4-4E02-ADC8-4F4400AEB58E}"/>
      </w:docPartPr>
      <w:docPartBody>
        <w:p w:rsidR="00000000" w:rsidRDefault="00000000">
          <w:pPr>
            <w:pStyle w:val="82A86A56BD45428D9E696B999F3D6F37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13821669BF834363BF8CA5DB638FFB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2BD7F0-ED23-4930-A71F-D6C86EC85820}"/>
      </w:docPartPr>
      <w:docPartBody>
        <w:p w:rsidR="00000000" w:rsidRDefault="00000000">
          <w:pPr>
            <w:pStyle w:val="13821669BF834363BF8CA5DB638FFB37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D705918F880D4CEEBFCF87D84D5BB0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380351-4F08-453B-9919-A20B5B3741A6}"/>
      </w:docPartPr>
      <w:docPartBody>
        <w:p w:rsidR="00000000" w:rsidRDefault="00000000">
          <w:pPr>
            <w:pStyle w:val="D705918F880D4CEEBFCF87D84D5BB0EE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2A287CC16FF64BBFB95550466B6960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1407302-282D-4494-A12C-F47AED4669B0}"/>
      </w:docPartPr>
      <w:docPartBody>
        <w:p w:rsidR="00000000" w:rsidRDefault="00000000">
          <w:pPr>
            <w:pStyle w:val="2A287CC16FF64BBFB95550466B6960CF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85D493F8DA1A4D9AB203475AFDAE02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049DEBB-7AE2-4173-83D0-2EBB57447D25}"/>
      </w:docPartPr>
      <w:docPartBody>
        <w:p w:rsidR="00000000" w:rsidRDefault="00000000">
          <w:pPr>
            <w:pStyle w:val="85D493F8DA1A4D9AB203475AFDAE022A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43D0307CF34B4B3AAC5234248869430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D69E89-B377-4A97-B6D2-7CF5ABE1D48F}"/>
      </w:docPartPr>
      <w:docPartBody>
        <w:p w:rsidR="00000000" w:rsidRDefault="00000000">
          <w:pPr>
            <w:pStyle w:val="43D0307CF34B4B3AAC52342488694300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5BD6FE940130447BA55288DF0DDC18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09F7983-B25B-49B6-98DE-5C556D6AD20D}"/>
      </w:docPartPr>
      <w:docPartBody>
        <w:p w:rsidR="00000000" w:rsidRDefault="00000000">
          <w:pPr>
            <w:pStyle w:val="5BD6FE940130447BA55288DF0DDC1855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367E74E88D4A4F11A57FC082C854DE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FD4376-BF43-4B0A-8384-7E1C34B73597}"/>
      </w:docPartPr>
      <w:docPartBody>
        <w:p w:rsidR="00000000" w:rsidRDefault="00000000">
          <w:pPr>
            <w:pStyle w:val="367E74E88D4A4F11A57FC082C854DEA7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36BB548EA7EA4B9BA96D327312FCB26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15437F-230D-475B-99D8-D497EEC4DF95}"/>
      </w:docPartPr>
      <w:docPartBody>
        <w:p w:rsidR="00000000" w:rsidRDefault="00000000">
          <w:pPr>
            <w:pStyle w:val="36BB548EA7EA4B9BA96D327312FCB269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A980DE96083D4ADC815931B15EE421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0C145A-A9EE-4C30-92E0-DB967E92D950}"/>
      </w:docPartPr>
      <w:docPartBody>
        <w:p w:rsidR="00000000" w:rsidRDefault="00000000">
          <w:pPr>
            <w:pStyle w:val="A980DE96083D4ADC815931B15EE421BB"/>
          </w:pPr>
          <w:r w:rsidRPr="00695202">
            <w:rPr>
              <w:rFonts w:ascii="Meiryo UI" w:hAnsi="Meiryo UI" w:hint="eastAsia"/>
              <w:lang w:val="ja-JP" w:bidi="ja-JP"/>
            </w:rPr>
            <w:t>5678 Main St. New York, NY 90210</w:t>
          </w:r>
        </w:p>
      </w:docPartBody>
    </w:docPart>
    <w:docPart>
      <w:docPartPr>
        <w:name w:val="7C112F15E81B454F8C95DB55ED9C26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823697-CC4D-4353-8E71-E88BF2991A1E}"/>
      </w:docPartPr>
      <w:docPartBody>
        <w:p w:rsidR="00000000" w:rsidRDefault="00000000">
          <w:pPr>
            <w:pStyle w:val="7C112F15E81B454F8C95DB55ED9C26EC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5DD5B3EA613B4F4D99B79F2EC1F1DA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04D80B-D064-4CF8-96F9-2253D2000E6F}"/>
      </w:docPartPr>
      <w:docPartBody>
        <w:p w:rsidR="00000000" w:rsidRDefault="00000000">
          <w:pPr>
            <w:pStyle w:val="5DD5B3EA613B4F4D99B79F2EC1F1DAD4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3C724341287C42349B42624DF35EF07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44B9DF-8952-49B7-AD4C-9BFD7A65FC44}"/>
      </w:docPartPr>
      <w:docPartBody>
        <w:p w:rsidR="00000000" w:rsidRDefault="00000000">
          <w:pPr>
            <w:pStyle w:val="3C724341287C42349B42624DF35EF072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A759F7D109C043398699F6E09269D5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962602-F091-4655-8086-744B4B220450}"/>
      </w:docPartPr>
      <w:docPartBody>
        <w:p w:rsidR="00000000" w:rsidRDefault="00000000">
          <w:pPr>
            <w:pStyle w:val="A759F7D109C043398699F6E09269D5FE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B217D39BDEE6435FA6BB94C2B55BAC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FF794F-46CE-4E59-B6F4-F16FA7FCCA50}"/>
      </w:docPartPr>
      <w:docPartBody>
        <w:p w:rsidR="00000000" w:rsidRDefault="00000000">
          <w:pPr>
            <w:pStyle w:val="B217D39BDEE6435FA6BB94C2B55BACE8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0A580D6AEDDA4BB8BB145514553501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94BE890-C559-42A2-AC8F-DEF6800A2C50}"/>
      </w:docPartPr>
      <w:docPartBody>
        <w:p w:rsidR="00000000" w:rsidRDefault="00000000">
          <w:pPr>
            <w:pStyle w:val="0A580D6AEDDA4BB8BB1455145535017B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BB5B1C13B6B4464593CBB9AFBB6A94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A949A3-F5DC-4E0C-A427-BB6073A1A325}"/>
      </w:docPartPr>
      <w:docPartBody>
        <w:p w:rsidR="00000000" w:rsidRDefault="00000000">
          <w:pPr>
            <w:pStyle w:val="BB5B1C13B6B4464593CBB9AFBB6A94B3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BEC4BC69F71D49DA9AE5F8C026148C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698753-AFB6-4FD9-A093-3150EEF6F0D7}"/>
      </w:docPartPr>
      <w:docPartBody>
        <w:p w:rsidR="00000000" w:rsidRDefault="00000000">
          <w:pPr>
            <w:pStyle w:val="BEC4BC69F71D49DA9AE5F8C026148CCB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43390679E55E4847942D3DCDCFBB81A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D393F7C-0766-4063-AA1A-C9CC86A31D16}"/>
      </w:docPartPr>
      <w:docPartBody>
        <w:p w:rsidR="00000000" w:rsidRDefault="00000000">
          <w:pPr>
            <w:pStyle w:val="43390679E55E4847942D3DCDCFBB81A5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F4C95B6B21614EE3BF480A65A6FC82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CB3FE9-2E64-4D85-88DF-C4780185B446}"/>
      </w:docPartPr>
      <w:docPartBody>
        <w:p w:rsidR="00000000" w:rsidRDefault="00000000">
          <w:pPr>
            <w:pStyle w:val="F4C95B6B21614EE3BF480A65A6FC82EF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10BCDCEDAE8946A6BBC3FC00BAE206B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08A9BD2-24E1-4602-BA0D-1C1288A1FCD9}"/>
      </w:docPartPr>
      <w:docPartBody>
        <w:p w:rsidR="00000000" w:rsidRDefault="00000000">
          <w:pPr>
            <w:pStyle w:val="10BCDCEDAE8946A6BBC3FC00BAE206B6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  <w:docPart>
      <w:docPartPr>
        <w:name w:val="151D9986A6AE4806B179DA19B5ECA3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F20620-C47C-432B-8219-392B67C2C6B8}"/>
      </w:docPartPr>
      <w:docPartBody>
        <w:p w:rsidR="00000000" w:rsidRDefault="00000000">
          <w:pPr>
            <w:pStyle w:val="151D9986A6AE4806B179DA19B5ECA363"/>
          </w:pPr>
          <w:r w:rsidRPr="00695202">
            <w:rPr>
              <w:rFonts w:ascii="Meiryo UI" w:hAnsi="Meiryo UI" w:hint="eastAsia"/>
              <w:lang w:bidi="ja-JP"/>
            </w:rPr>
            <w:t>Jordan</w:t>
          </w:r>
        </w:p>
      </w:docPartBody>
    </w:docPart>
    <w:docPart>
      <w:docPartPr>
        <w:name w:val="63B445F5E1424CED8BE134741FA386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D1952F-9366-48DC-A7D1-A8C002F3A259}"/>
      </w:docPartPr>
      <w:docPartBody>
        <w:p w:rsidR="00000000" w:rsidRDefault="00000000">
          <w:pPr>
            <w:pStyle w:val="63B445F5E1424CED8BE134741FA386CC"/>
          </w:pPr>
          <w:r w:rsidRPr="00695202">
            <w:rPr>
              <w:rFonts w:ascii="Meiryo UI" w:hAnsi="Meiryo UI" w:hint="eastAsia"/>
              <w:lang w:bidi="ja-JP"/>
            </w:rPr>
            <w:t>Mitchell</w:t>
          </w:r>
        </w:p>
      </w:docPartBody>
    </w:docPart>
    <w:docPart>
      <w:docPartPr>
        <w:name w:val="7FDD148082F74A4CB1C3C5C9B21815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66DD3F-967A-4633-B141-9F8F8671BC68}"/>
      </w:docPartPr>
      <w:docPartBody>
        <w:p w:rsidR="00000000" w:rsidRDefault="00000000">
          <w:pPr>
            <w:pStyle w:val="7FDD148082F74A4CB1C3C5C9B218158D"/>
          </w:pPr>
          <w:r w:rsidRPr="00695202">
            <w:rPr>
              <w:rFonts w:ascii="Meiryo UI" w:hAnsi="Meiryo UI" w:hint="eastAsia"/>
              <w:lang w:val="ja-JP" w:bidi="ja-JP"/>
            </w:rPr>
            <w:t>最高経営責任者</w:t>
          </w:r>
        </w:p>
      </w:docPartBody>
    </w:docPart>
    <w:docPart>
      <w:docPartPr>
        <w:name w:val="A666A303409547E8913FD90089F85C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A7CE0F-7CEE-4B47-AFA6-6F2A31615F17}"/>
      </w:docPartPr>
      <w:docPartBody>
        <w:p w:rsidR="00000000" w:rsidRDefault="00000000">
          <w:pPr>
            <w:pStyle w:val="A666A303409547E8913FD90089F85CDF"/>
          </w:pPr>
          <w:r w:rsidRPr="00695202">
            <w:rPr>
              <w:rFonts w:ascii="Meiryo UI" w:hAnsi="Meiryo UI" w:hint="eastAsia"/>
              <w:lang w:bidi="ja-JP"/>
            </w:rPr>
            <w:t>VanArsdel, Ltd.</w:t>
          </w:r>
        </w:p>
      </w:docPartBody>
    </w:docPart>
    <w:docPart>
      <w:docPartPr>
        <w:name w:val="BE207AE3A21F420B81126A09EE9C21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1BB72D-1E26-40EB-9E24-CDEA3E8F378B}"/>
      </w:docPartPr>
      <w:docPartBody>
        <w:p w:rsidR="00000000" w:rsidRDefault="00000000">
          <w:pPr>
            <w:pStyle w:val="BE207AE3A21F420B81126A09EE9C2147"/>
          </w:pPr>
          <w:r w:rsidRPr="00695202">
            <w:rPr>
              <w:rFonts w:ascii="Meiryo UI" w:hAnsi="Meiryo UI" w:hint="eastAsia"/>
              <w:lang w:bidi="ja-JP"/>
            </w:rPr>
            <w:t>5678 Main St. New York, NY 90210</w:t>
          </w:r>
        </w:p>
      </w:docPartBody>
    </w:docPart>
    <w:docPart>
      <w:docPartPr>
        <w:name w:val="C05281097B39475B8DB0DDD3BA3BB6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1ACD47-738E-448B-A93D-09B0021BB4E2}"/>
      </w:docPartPr>
      <w:docPartBody>
        <w:p w:rsidR="00000000" w:rsidRDefault="00000000">
          <w:pPr>
            <w:pStyle w:val="C05281097B39475B8DB0DDD3BA3BB68F"/>
          </w:pPr>
          <w:r w:rsidRPr="00695202">
            <w:rPr>
              <w:rFonts w:ascii="Meiryo UI" w:hAnsi="Meiryo UI" w:hint="eastAsia"/>
              <w:lang w:bidi="ja-JP"/>
            </w:rPr>
            <w:t>212-555-0199</w:t>
          </w:r>
        </w:p>
      </w:docPartBody>
    </w:docPart>
    <w:docPart>
      <w:docPartPr>
        <w:name w:val="15D465F61EB04627A14645F9984D36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CE3B7F-209A-4858-A1C3-E4E538D1935B}"/>
      </w:docPartPr>
      <w:docPartBody>
        <w:p w:rsidR="00000000" w:rsidRDefault="00000000">
          <w:pPr>
            <w:pStyle w:val="15D465F61EB04627A14645F9984D360C"/>
          </w:pPr>
          <w:r w:rsidRPr="00695202">
            <w:rPr>
              <w:rFonts w:ascii="Meiryo UI" w:hAnsi="Meiryo UI" w:hint="eastAsia"/>
              <w:lang w:bidi="ja-JP"/>
            </w:rPr>
            <w:t>www.vanarsdelltd.com</w:t>
          </w:r>
        </w:p>
      </w:docPartBody>
    </w:docPart>
    <w:docPart>
      <w:docPartPr>
        <w:name w:val="78CB6E3B237A488FA2521AF4964393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6A1E8F1-5339-4193-A61D-A2A8894CD9FF}"/>
      </w:docPartPr>
      <w:docPartBody>
        <w:p w:rsidR="00000000" w:rsidRDefault="00000000">
          <w:pPr>
            <w:pStyle w:val="78CB6E3B237A488FA2521AF496439382"/>
          </w:pPr>
          <w:r w:rsidRPr="00695202">
            <w:rPr>
              <w:rFonts w:ascii="Meiryo UI" w:hAnsi="Meiryo UI" w:hint="eastAsia"/>
              <w:lang w:bidi="ja-JP"/>
            </w:rPr>
            <w:t>jordan@vanarsdelltd.com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altName w:val="Source Sans Pro Light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Bodoni MT">
    <w:altName w:val="Cambria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BD"/>
    <w:rsid w:val="009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889DB2E1ED46AEB07D7D3BB334AB5A">
    <w:name w:val="31889DB2E1ED46AEB07D7D3BB334AB5A"/>
    <w:pPr>
      <w:widowControl w:val="0"/>
      <w:jc w:val="both"/>
    </w:pPr>
  </w:style>
  <w:style w:type="paragraph" w:customStyle="1" w:styleId="A68F4D65FFB54291A82DE1884070154A">
    <w:name w:val="A68F4D65FFB54291A82DE1884070154A"/>
    <w:pPr>
      <w:widowControl w:val="0"/>
      <w:jc w:val="both"/>
    </w:pPr>
  </w:style>
  <w:style w:type="paragraph" w:customStyle="1" w:styleId="C25BD12C5C9D4689984B6AAF25C540EF">
    <w:name w:val="C25BD12C5C9D4689984B6AAF25C540EF"/>
    <w:pPr>
      <w:widowControl w:val="0"/>
      <w:jc w:val="both"/>
    </w:pPr>
  </w:style>
  <w:style w:type="paragraph" w:customStyle="1" w:styleId="BCA21B127F884A508566E1B7CED5B2BE">
    <w:name w:val="BCA21B127F884A508566E1B7CED5B2BE"/>
    <w:pPr>
      <w:widowControl w:val="0"/>
      <w:jc w:val="both"/>
    </w:pPr>
  </w:style>
  <w:style w:type="paragraph" w:customStyle="1" w:styleId="F6962C634A144826ACE4D8D36305440E">
    <w:name w:val="F6962C634A144826ACE4D8D36305440E"/>
    <w:pPr>
      <w:widowControl w:val="0"/>
      <w:jc w:val="both"/>
    </w:pPr>
  </w:style>
  <w:style w:type="paragraph" w:customStyle="1" w:styleId="FD3AF6F00DDF4175BA6804F5DD576440">
    <w:name w:val="FD3AF6F00DDF4175BA6804F5DD576440"/>
    <w:pPr>
      <w:widowControl w:val="0"/>
      <w:jc w:val="both"/>
    </w:pPr>
  </w:style>
  <w:style w:type="paragraph" w:customStyle="1" w:styleId="D00BC46F7E9E47A7B764DFB01E22CA02">
    <w:name w:val="D00BC46F7E9E47A7B764DFB01E22CA02"/>
    <w:pPr>
      <w:widowControl w:val="0"/>
      <w:jc w:val="both"/>
    </w:pPr>
  </w:style>
  <w:style w:type="paragraph" w:customStyle="1" w:styleId="B1D55FF7E5804CCE9286C0511C1D11D6">
    <w:name w:val="B1D55FF7E5804CCE9286C0511C1D11D6"/>
    <w:pPr>
      <w:widowControl w:val="0"/>
      <w:jc w:val="both"/>
    </w:pPr>
  </w:style>
  <w:style w:type="paragraph" w:customStyle="1" w:styleId="6604813635D24BE3A4CB60C181D6C139">
    <w:name w:val="6604813635D24BE3A4CB60C181D6C139"/>
    <w:pPr>
      <w:widowControl w:val="0"/>
      <w:jc w:val="both"/>
    </w:pPr>
  </w:style>
  <w:style w:type="paragraph" w:customStyle="1" w:styleId="098E27A11EC04E7EA6CD9D1743D7DF4A">
    <w:name w:val="098E27A11EC04E7EA6CD9D1743D7DF4A"/>
    <w:pPr>
      <w:widowControl w:val="0"/>
      <w:jc w:val="both"/>
    </w:pPr>
  </w:style>
  <w:style w:type="paragraph" w:customStyle="1" w:styleId="8C986B3ED76E44349DF5739BA387EB22">
    <w:name w:val="8C986B3ED76E44349DF5739BA387EB22"/>
    <w:pPr>
      <w:widowControl w:val="0"/>
      <w:jc w:val="both"/>
    </w:pPr>
  </w:style>
  <w:style w:type="paragraph" w:customStyle="1" w:styleId="C4D91316F6224AF8A0B4C75E0D731A49">
    <w:name w:val="C4D91316F6224AF8A0B4C75E0D731A49"/>
    <w:pPr>
      <w:widowControl w:val="0"/>
      <w:jc w:val="both"/>
    </w:pPr>
  </w:style>
  <w:style w:type="paragraph" w:customStyle="1" w:styleId="5EA23F61B73A4B86BD85881F920D5983">
    <w:name w:val="5EA23F61B73A4B86BD85881F920D5983"/>
    <w:pPr>
      <w:widowControl w:val="0"/>
      <w:jc w:val="both"/>
    </w:pPr>
  </w:style>
  <w:style w:type="paragraph" w:customStyle="1" w:styleId="B2D8BE88FB554ACAA46B9F7ECE3D6A3E">
    <w:name w:val="B2D8BE88FB554ACAA46B9F7ECE3D6A3E"/>
    <w:pPr>
      <w:widowControl w:val="0"/>
      <w:jc w:val="both"/>
    </w:pPr>
  </w:style>
  <w:style w:type="paragraph" w:customStyle="1" w:styleId="9C2E6F18061647979B1D9824DC4A952C">
    <w:name w:val="9C2E6F18061647979B1D9824DC4A952C"/>
    <w:pPr>
      <w:widowControl w:val="0"/>
      <w:jc w:val="both"/>
    </w:pPr>
  </w:style>
  <w:style w:type="paragraph" w:customStyle="1" w:styleId="B9B7DB724A0E4FAA90BA0326D558FD2A">
    <w:name w:val="B9B7DB724A0E4FAA90BA0326D558FD2A"/>
    <w:pPr>
      <w:widowControl w:val="0"/>
      <w:jc w:val="both"/>
    </w:pPr>
  </w:style>
  <w:style w:type="paragraph" w:customStyle="1" w:styleId="E16F7F57F1184324A7DE3E25A03D0624">
    <w:name w:val="E16F7F57F1184324A7DE3E25A03D0624"/>
    <w:pPr>
      <w:widowControl w:val="0"/>
      <w:jc w:val="both"/>
    </w:pPr>
  </w:style>
  <w:style w:type="paragraph" w:customStyle="1" w:styleId="298EDC883CB840428F6555864A430958">
    <w:name w:val="298EDC883CB840428F6555864A430958"/>
    <w:pPr>
      <w:widowControl w:val="0"/>
      <w:jc w:val="both"/>
    </w:pPr>
  </w:style>
  <w:style w:type="paragraph" w:customStyle="1" w:styleId="F7CD6005110242E8B03E14E8E29095DC">
    <w:name w:val="F7CD6005110242E8B03E14E8E29095DC"/>
    <w:pPr>
      <w:widowControl w:val="0"/>
      <w:jc w:val="both"/>
    </w:pPr>
  </w:style>
  <w:style w:type="paragraph" w:customStyle="1" w:styleId="453E57366017448CBE9E89217B6E9050">
    <w:name w:val="453E57366017448CBE9E89217B6E9050"/>
    <w:pPr>
      <w:widowControl w:val="0"/>
      <w:jc w:val="both"/>
    </w:pPr>
  </w:style>
  <w:style w:type="paragraph" w:customStyle="1" w:styleId="7A88EEEE74ED4D23A673C2603E35EC5C">
    <w:name w:val="7A88EEEE74ED4D23A673C2603E35EC5C"/>
    <w:pPr>
      <w:widowControl w:val="0"/>
      <w:jc w:val="both"/>
    </w:pPr>
  </w:style>
  <w:style w:type="paragraph" w:customStyle="1" w:styleId="781961C32ACF41519F980510DAE6648C">
    <w:name w:val="781961C32ACF41519F980510DAE6648C"/>
    <w:pPr>
      <w:widowControl w:val="0"/>
      <w:jc w:val="both"/>
    </w:pPr>
  </w:style>
  <w:style w:type="paragraph" w:customStyle="1" w:styleId="F1FF5D1EEE7F4933A4AA2A589379882B">
    <w:name w:val="F1FF5D1EEE7F4933A4AA2A589379882B"/>
    <w:pPr>
      <w:widowControl w:val="0"/>
      <w:jc w:val="both"/>
    </w:pPr>
  </w:style>
  <w:style w:type="paragraph" w:customStyle="1" w:styleId="58E4AC94674F4E84A7AE9589D7A742CE">
    <w:name w:val="58E4AC94674F4E84A7AE9589D7A742CE"/>
    <w:pPr>
      <w:widowControl w:val="0"/>
      <w:jc w:val="both"/>
    </w:pPr>
  </w:style>
  <w:style w:type="paragraph" w:customStyle="1" w:styleId="EEF4D117E05E4BFFB2DF8D2AB8C1B3A8">
    <w:name w:val="EEF4D117E05E4BFFB2DF8D2AB8C1B3A8"/>
    <w:pPr>
      <w:widowControl w:val="0"/>
      <w:jc w:val="both"/>
    </w:pPr>
  </w:style>
  <w:style w:type="paragraph" w:customStyle="1" w:styleId="FEDD4D113CDB43BD87379042FBF558F9">
    <w:name w:val="FEDD4D113CDB43BD87379042FBF558F9"/>
    <w:pPr>
      <w:widowControl w:val="0"/>
      <w:jc w:val="both"/>
    </w:pPr>
  </w:style>
  <w:style w:type="paragraph" w:customStyle="1" w:styleId="561853B8EB1641D1833EA9CCF4584F4E">
    <w:name w:val="561853B8EB1641D1833EA9CCF4584F4E"/>
    <w:pPr>
      <w:widowControl w:val="0"/>
      <w:jc w:val="both"/>
    </w:pPr>
  </w:style>
  <w:style w:type="paragraph" w:customStyle="1" w:styleId="890CE606A31942CCB28F5C90E5816DF1">
    <w:name w:val="890CE606A31942CCB28F5C90E5816DF1"/>
    <w:pPr>
      <w:widowControl w:val="0"/>
      <w:jc w:val="both"/>
    </w:pPr>
  </w:style>
  <w:style w:type="paragraph" w:customStyle="1" w:styleId="AA67A7EFCB6642EA80BA4BDC9D3041CB">
    <w:name w:val="AA67A7EFCB6642EA80BA4BDC9D3041CB"/>
    <w:pPr>
      <w:widowControl w:val="0"/>
      <w:jc w:val="both"/>
    </w:pPr>
  </w:style>
  <w:style w:type="paragraph" w:customStyle="1" w:styleId="22D8A6A364DA4611B185CC35DABB17EF">
    <w:name w:val="22D8A6A364DA4611B185CC35DABB17EF"/>
    <w:pPr>
      <w:widowControl w:val="0"/>
      <w:jc w:val="both"/>
    </w:pPr>
  </w:style>
  <w:style w:type="paragraph" w:customStyle="1" w:styleId="D481EA6F83174DA28E9E0A3A0B9BA26D">
    <w:name w:val="D481EA6F83174DA28E9E0A3A0B9BA26D"/>
    <w:pPr>
      <w:widowControl w:val="0"/>
      <w:jc w:val="both"/>
    </w:pPr>
  </w:style>
  <w:style w:type="paragraph" w:customStyle="1" w:styleId="1C2659EAE6DC42CDBE0B528B86CF8FA7">
    <w:name w:val="1C2659EAE6DC42CDBE0B528B86CF8FA7"/>
    <w:pPr>
      <w:widowControl w:val="0"/>
      <w:jc w:val="both"/>
    </w:pPr>
  </w:style>
  <w:style w:type="paragraph" w:customStyle="1" w:styleId="7676A67D3A794C4AA47E007F923231BA">
    <w:name w:val="7676A67D3A794C4AA47E007F923231BA"/>
    <w:pPr>
      <w:widowControl w:val="0"/>
      <w:jc w:val="both"/>
    </w:pPr>
  </w:style>
  <w:style w:type="paragraph" w:customStyle="1" w:styleId="73EF6BA3A2CF47BEA7AD8AB8873CA3D0">
    <w:name w:val="73EF6BA3A2CF47BEA7AD8AB8873CA3D0"/>
    <w:pPr>
      <w:widowControl w:val="0"/>
      <w:jc w:val="both"/>
    </w:pPr>
  </w:style>
  <w:style w:type="paragraph" w:customStyle="1" w:styleId="38577BBA4D424493BEBA836EB07497A2">
    <w:name w:val="38577BBA4D424493BEBA836EB07497A2"/>
    <w:pPr>
      <w:widowControl w:val="0"/>
      <w:jc w:val="both"/>
    </w:pPr>
  </w:style>
  <w:style w:type="paragraph" w:customStyle="1" w:styleId="A217579C7D494B25AD39B9865ED5BDCF">
    <w:name w:val="A217579C7D494B25AD39B9865ED5BDCF"/>
    <w:pPr>
      <w:widowControl w:val="0"/>
      <w:jc w:val="both"/>
    </w:pPr>
  </w:style>
  <w:style w:type="paragraph" w:customStyle="1" w:styleId="B30207B97D5B4E41B3382D8C3B5585BB">
    <w:name w:val="B30207B97D5B4E41B3382D8C3B5585BB"/>
    <w:pPr>
      <w:widowControl w:val="0"/>
      <w:jc w:val="both"/>
    </w:pPr>
  </w:style>
  <w:style w:type="paragraph" w:customStyle="1" w:styleId="38C43C471B944A2DA68B2246F10483BC">
    <w:name w:val="38C43C471B944A2DA68B2246F10483BC"/>
    <w:pPr>
      <w:widowControl w:val="0"/>
      <w:jc w:val="both"/>
    </w:pPr>
  </w:style>
  <w:style w:type="paragraph" w:customStyle="1" w:styleId="47A1423D211A4F978C8E574BA93F9C79">
    <w:name w:val="47A1423D211A4F978C8E574BA93F9C79"/>
    <w:pPr>
      <w:widowControl w:val="0"/>
      <w:jc w:val="both"/>
    </w:pPr>
  </w:style>
  <w:style w:type="paragraph" w:customStyle="1" w:styleId="394717D2EC50429695EE2BAD0AFF2EE4">
    <w:name w:val="394717D2EC50429695EE2BAD0AFF2EE4"/>
    <w:pPr>
      <w:widowControl w:val="0"/>
      <w:jc w:val="both"/>
    </w:pPr>
  </w:style>
  <w:style w:type="paragraph" w:customStyle="1" w:styleId="AEA3674770504CD697D2B43D4C779835">
    <w:name w:val="AEA3674770504CD697D2B43D4C779835"/>
    <w:pPr>
      <w:widowControl w:val="0"/>
      <w:jc w:val="both"/>
    </w:pPr>
  </w:style>
  <w:style w:type="paragraph" w:customStyle="1" w:styleId="A58484CE0E45420693F19A869CDFDE96">
    <w:name w:val="A58484CE0E45420693F19A869CDFDE96"/>
    <w:pPr>
      <w:widowControl w:val="0"/>
      <w:jc w:val="both"/>
    </w:pPr>
  </w:style>
  <w:style w:type="paragraph" w:customStyle="1" w:styleId="E7B520A4365E4705B8F38BB2D73043D8">
    <w:name w:val="E7B520A4365E4705B8F38BB2D73043D8"/>
    <w:pPr>
      <w:widowControl w:val="0"/>
      <w:jc w:val="both"/>
    </w:pPr>
  </w:style>
  <w:style w:type="paragraph" w:customStyle="1" w:styleId="30F54FFBBCD447CBA91D9646BA28CED3">
    <w:name w:val="30F54FFBBCD447CBA91D9646BA28CED3"/>
    <w:pPr>
      <w:widowControl w:val="0"/>
      <w:jc w:val="both"/>
    </w:pPr>
  </w:style>
  <w:style w:type="paragraph" w:customStyle="1" w:styleId="15DEE33D00C945BF853BD1D75C5A5962">
    <w:name w:val="15DEE33D00C945BF853BD1D75C5A5962"/>
    <w:pPr>
      <w:widowControl w:val="0"/>
      <w:jc w:val="both"/>
    </w:pPr>
  </w:style>
  <w:style w:type="paragraph" w:customStyle="1" w:styleId="464F40C3C2E74EADAE2C3FD3D241A3BC">
    <w:name w:val="464F40C3C2E74EADAE2C3FD3D241A3BC"/>
    <w:pPr>
      <w:widowControl w:val="0"/>
      <w:jc w:val="both"/>
    </w:pPr>
  </w:style>
  <w:style w:type="paragraph" w:customStyle="1" w:styleId="4550C68AB2114FA2A45117DF6219069B">
    <w:name w:val="4550C68AB2114FA2A45117DF6219069B"/>
    <w:pPr>
      <w:widowControl w:val="0"/>
      <w:jc w:val="both"/>
    </w:pPr>
  </w:style>
  <w:style w:type="paragraph" w:customStyle="1" w:styleId="E84A63D1F2454726B9859DF7069A17E9">
    <w:name w:val="E84A63D1F2454726B9859DF7069A17E9"/>
    <w:pPr>
      <w:widowControl w:val="0"/>
      <w:jc w:val="both"/>
    </w:pPr>
  </w:style>
  <w:style w:type="paragraph" w:customStyle="1" w:styleId="37453D9FD1624D108D1A743A51E23818">
    <w:name w:val="37453D9FD1624D108D1A743A51E23818"/>
    <w:pPr>
      <w:widowControl w:val="0"/>
      <w:jc w:val="both"/>
    </w:pPr>
  </w:style>
  <w:style w:type="paragraph" w:customStyle="1" w:styleId="D8BAAEAF79674FDA90FA3880296C622B">
    <w:name w:val="D8BAAEAF79674FDA90FA3880296C622B"/>
    <w:pPr>
      <w:widowControl w:val="0"/>
      <w:jc w:val="both"/>
    </w:pPr>
  </w:style>
  <w:style w:type="paragraph" w:customStyle="1" w:styleId="FD854D7947644EAA8860AC8D29F8452D">
    <w:name w:val="FD854D7947644EAA8860AC8D29F8452D"/>
    <w:pPr>
      <w:widowControl w:val="0"/>
      <w:jc w:val="both"/>
    </w:pPr>
  </w:style>
  <w:style w:type="paragraph" w:customStyle="1" w:styleId="9A3BB4CC25C246D7B23644C34DFB7693">
    <w:name w:val="9A3BB4CC25C246D7B23644C34DFB7693"/>
    <w:pPr>
      <w:widowControl w:val="0"/>
      <w:jc w:val="both"/>
    </w:pPr>
  </w:style>
  <w:style w:type="paragraph" w:customStyle="1" w:styleId="F0C7946CC66B461390DBFAFB010A4FAF">
    <w:name w:val="F0C7946CC66B461390DBFAFB010A4FAF"/>
    <w:pPr>
      <w:widowControl w:val="0"/>
      <w:jc w:val="both"/>
    </w:pPr>
  </w:style>
  <w:style w:type="paragraph" w:customStyle="1" w:styleId="8FD7202EC61A485986909356CD2BAB69">
    <w:name w:val="8FD7202EC61A485986909356CD2BAB69"/>
    <w:pPr>
      <w:widowControl w:val="0"/>
      <w:jc w:val="both"/>
    </w:pPr>
  </w:style>
  <w:style w:type="paragraph" w:customStyle="1" w:styleId="EA0BC380ED274156909F03F9A8446CD4">
    <w:name w:val="EA0BC380ED274156909F03F9A8446CD4"/>
    <w:pPr>
      <w:widowControl w:val="0"/>
      <w:jc w:val="both"/>
    </w:pPr>
  </w:style>
  <w:style w:type="paragraph" w:customStyle="1" w:styleId="6E71C06A768E4C6DA2A30816C99E7C12">
    <w:name w:val="6E71C06A768E4C6DA2A30816C99E7C12"/>
    <w:pPr>
      <w:widowControl w:val="0"/>
      <w:jc w:val="both"/>
    </w:pPr>
  </w:style>
  <w:style w:type="paragraph" w:customStyle="1" w:styleId="3A3C822E71EA4F7A8A01DA92A512079E">
    <w:name w:val="3A3C822E71EA4F7A8A01DA92A512079E"/>
    <w:pPr>
      <w:widowControl w:val="0"/>
      <w:jc w:val="both"/>
    </w:pPr>
  </w:style>
  <w:style w:type="paragraph" w:customStyle="1" w:styleId="848339AD74CB416CA631A1D5FB1CCDAC">
    <w:name w:val="848339AD74CB416CA631A1D5FB1CCDAC"/>
    <w:pPr>
      <w:widowControl w:val="0"/>
      <w:jc w:val="both"/>
    </w:pPr>
  </w:style>
  <w:style w:type="paragraph" w:customStyle="1" w:styleId="9A67FCC22D264898B49666157779C1F0">
    <w:name w:val="9A67FCC22D264898B49666157779C1F0"/>
    <w:pPr>
      <w:widowControl w:val="0"/>
      <w:jc w:val="both"/>
    </w:pPr>
  </w:style>
  <w:style w:type="paragraph" w:customStyle="1" w:styleId="EF61EA35B6CA40B4A96C475A0ED817D5">
    <w:name w:val="EF61EA35B6CA40B4A96C475A0ED817D5"/>
    <w:pPr>
      <w:widowControl w:val="0"/>
      <w:jc w:val="both"/>
    </w:pPr>
  </w:style>
  <w:style w:type="paragraph" w:customStyle="1" w:styleId="500DD4A9C1804223918F16DDDA4C0F04">
    <w:name w:val="500DD4A9C1804223918F16DDDA4C0F04"/>
    <w:pPr>
      <w:widowControl w:val="0"/>
      <w:jc w:val="both"/>
    </w:pPr>
  </w:style>
  <w:style w:type="paragraph" w:customStyle="1" w:styleId="94587EA5E2F24516A0581F5496258688">
    <w:name w:val="94587EA5E2F24516A0581F5496258688"/>
    <w:pPr>
      <w:widowControl w:val="0"/>
      <w:jc w:val="both"/>
    </w:pPr>
  </w:style>
  <w:style w:type="paragraph" w:customStyle="1" w:styleId="DB1EEFF6C6244DF989B81BAE114C22CD">
    <w:name w:val="DB1EEFF6C6244DF989B81BAE114C22CD"/>
    <w:pPr>
      <w:widowControl w:val="0"/>
      <w:jc w:val="both"/>
    </w:pPr>
  </w:style>
  <w:style w:type="paragraph" w:customStyle="1" w:styleId="BADBDCEB5356400285C5C04A31831273">
    <w:name w:val="BADBDCEB5356400285C5C04A31831273"/>
    <w:pPr>
      <w:widowControl w:val="0"/>
      <w:jc w:val="both"/>
    </w:pPr>
  </w:style>
  <w:style w:type="paragraph" w:customStyle="1" w:styleId="53A971EAC73E429EA49DA162EBB30F7F">
    <w:name w:val="53A971EAC73E429EA49DA162EBB30F7F"/>
    <w:pPr>
      <w:widowControl w:val="0"/>
      <w:jc w:val="both"/>
    </w:pPr>
  </w:style>
  <w:style w:type="paragraph" w:customStyle="1" w:styleId="D79C736AD7604A49835FC27F0756D392">
    <w:name w:val="D79C736AD7604A49835FC27F0756D392"/>
    <w:pPr>
      <w:widowControl w:val="0"/>
      <w:jc w:val="both"/>
    </w:pPr>
  </w:style>
  <w:style w:type="paragraph" w:customStyle="1" w:styleId="F6B729F2BCF149EEBE865CA85B66CDE8">
    <w:name w:val="F6B729F2BCF149EEBE865CA85B66CDE8"/>
    <w:pPr>
      <w:widowControl w:val="0"/>
      <w:jc w:val="both"/>
    </w:pPr>
  </w:style>
  <w:style w:type="paragraph" w:customStyle="1" w:styleId="1F7C8E6228714CABAEDD1D1FDC667FFD">
    <w:name w:val="1F7C8E6228714CABAEDD1D1FDC667FFD"/>
    <w:pPr>
      <w:widowControl w:val="0"/>
      <w:jc w:val="both"/>
    </w:pPr>
  </w:style>
  <w:style w:type="paragraph" w:customStyle="1" w:styleId="2C991E65166A46A687F1643D23E1DF82">
    <w:name w:val="2C991E65166A46A687F1643D23E1DF82"/>
    <w:pPr>
      <w:widowControl w:val="0"/>
      <w:jc w:val="both"/>
    </w:pPr>
  </w:style>
  <w:style w:type="paragraph" w:customStyle="1" w:styleId="5624B319CE86489D9FF5ADF7895EC42F">
    <w:name w:val="5624B319CE86489D9FF5ADF7895EC42F"/>
    <w:pPr>
      <w:widowControl w:val="0"/>
      <w:jc w:val="both"/>
    </w:pPr>
  </w:style>
  <w:style w:type="paragraph" w:customStyle="1" w:styleId="93830927AB5F45659D549397923FD73E">
    <w:name w:val="93830927AB5F45659D549397923FD73E"/>
    <w:pPr>
      <w:widowControl w:val="0"/>
      <w:jc w:val="both"/>
    </w:pPr>
  </w:style>
  <w:style w:type="paragraph" w:customStyle="1" w:styleId="26D8C1B5B51E43899D987225EB7D0095">
    <w:name w:val="26D8C1B5B51E43899D987225EB7D0095"/>
    <w:pPr>
      <w:widowControl w:val="0"/>
      <w:jc w:val="both"/>
    </w:pPr>
  </w:style>
  <w:style w:type="paragraph" w:customStyle="1" w:styleId="40E7D213AC3E4BA1A3B59B2C45935BAD">
    <w:name w:val="40E7D213AC3E4BA1A3B59B2C45935BAD"/>
    <w:pPr>
      <w:widowControl w:val="0"/>
      <w:jc w:val="both"/>
    </w:pPr>
  </w:style>
  <w:style w:type="paragraph" w:customStyle="1" w:styleId="C4532E0116774DC6AA500F72000CA5EA">
    <w:name w:val="C4532E0116774DC6AA500F72000CA5EA"/>
    <w:pPr>
      <w:widowControl w:val="0"/>
      <w:jc w:val="both"/>
    </w:pPr>
  </w:style>
  <w:style w:type="paragraph" w:customStyle="1" w:styleId="95FAFBCA8B8947FCA5D4340D0A3E7BD2">
    <w:name w:val="95FAFBCA8B8947FCA5D4340D0A3E7BD2"/>
    <w:pPr>
      <w:widowControl w:val="0"/>
      <w:jc w:val="both"/>
    </w:pPr>
  </w:style>
  <w:style w:type="paragraph" w:customStyle="1" w:styleId="2629BAE69A714BF1A5712C9F4EF8555B">
    <w:name w:val="2629BAE69A714BF1A5712C9F4EF8555B"/>
    <w:pPr>
      <w:widowControl w:val="0"/>
      <w:jc w:val="both"/>
    </w:pPr>
  </w:style>
  <w:style w:type="paragraph" w:customStyle="1" w:styleId="7D6ECE5004CE4F2FB7CB11D49001CD1E">
    <w:name w:val="7D6ECE5004CE4F2FB7CB11D49001CD1E"/>
    <w:pPr>
      <w:widowControl w:val="0"/>
      <w:jc w:val="both"/>
    </w:pPr>
  </w:style>
  <w:style w:type="paragraph" w:customStyle="1" w:styleId="925BFC09296340048F3ABAB10FB052F8">
    <w:name w:val="925BFC09296340048F3ABAB10FB052F8"/>
    <w:pPr>
      <w:widowControl w:val="0"/>
      <w:jc w:val="both"/>
    </w:pPr>
  </w:style>
  <w:style w:type="paragraph" w:customStyle="1" w:styleId="B040C1F42C224ED4A9FB5531036FF653">
    <w:name w:val="B040C1F42C224ED4A9FB5531036FF653"/>
    <w:pPr>
      <w:widowControl w:val="0"/>
      <w:jc w:val="both"/>
    </w:pPr>
  </w:style>
  <w:style w:type="paragraph" w:customStyle="1" w:styleId="076AEA5B856E49309C7C6D6EE4AD6576">
    <w:name w:val="076AEA5B856E49309C7C6D6EE4AD6576"/>
    <w:pPr>
      <w:widowControl w:val="0"/>
      <w:jc w:val="both"/>
    </w:pPr>
  </w:style>
  <w:style w:type="paragraph" w:customStyle="1" w:styleId="269BF29CBFF041B6A2CF14D226C0358B">
    <w:name w:val="269BF29CBFF041B6A2CF14D226C0358B"/>
    <w:pPr>
      <w:widowControl w:val="0"/>
      <w:jc w:val="both"/>
    </w:pPr>
  </w:style>
  <w:style w:type="paragraph" w:customStyle="1" w:styleId="E25117347B864AED877076CADB11C6C0">
    <w:name w:val="E25117347B864AED877076CADB11C6C0"/>
    <w:pPr>
      <w:widowControl w:val="0"/>
      <w:jc w:val="both"/>
    </w:pPr>
  </w:style>
  <w:style w:type="paragraph" w:customStyle="1" w:styleId="EF4762113725469B97EBEAE6DFF7CA11">
    <w:name w:val="EF4762113725469B97EBEAE6DFF7CA11"/>
    <w:pPr>
      <w:widowControl w:val="0"/>
      <w:jc w:val="both"/>
    </w:pPr>
  </w:style>
  <w:style w:type="paragraph" w:customStyle="1" w:styleId="C39A81ABE9974DF48CD4B1AF497488FD">
    <w:name w:val="C39A81ABE9974DF48CD4B1AF497488FD"/>
    <w:pPr>
      <w:widowControl w:val="0"/>
      <w:jc w:val="both"/>
    </w:pPr>
  </w:style>
  <w:style w:type="paragraph" w:customStyle="1" w:styleId="D8BDFA5ECC2F48C2B528AEE995EA8393">
    <w:name w:val="D8BDFA5ECC2F48C2B528AEE995EA8393"/>
    <w:pPr>
      <w:widowControl w:val="0"/>
      <w:jc w:val="both"/>
    </w:pPr>
  </w:style>
  <w:style w:type="paragraph" w:customStyle="1" w:styleId="51E1BCD011BF464080107336FD3ADFBC">
    <w:name w:val="51E1BCD011BF464080107336FD3ADFBC"/>
    <w:pPr>
      <w:widowControl w:val="0"/>
      <w:jc w:val="both"/>
    </w:pPr>
  </w:style>
  <w:style w:type="paragraph" w:customStyle="1" w:styleId="A6E5B3A424D545A19694D9FD14B3F261">
    <w:name w:val="A6E5B3A424D545A19694D9FD14B3F261"/>
    <w:pPr>
      <w:widowControl w:val="0"/>
      <w:jc w:val="both"/>
    </w:pPr>
  </w:style>
  <w:style w:type="paragraph" w:customStyle="1" w:styleId="72A85E0E10FC48A8BF8938F8B9A97C35">
    <w:name w:val="72A85E0E10FC48A8BF8938F8B9A97C35"/>
    <w:pPr>
      <w:widowControl w:val="0"/>
      <w:jc w:val="both"/>
    </w:pPr>
  </w:style>
  <w:style w:type="paragraph" w:customStyle="1" w:styleId="F657B2A038674B2DA31D4BD806429115">
    <w:name w:val="F657B2A038674B2DA31D4BD806429115"/>
    <w:pPr>
      <w:widowControl w:val="0"/>
      <w:jc w:val="both"/>
    </w:pPr>
  </w:style>
  <w:style w:type="paragraph" w:customStyle="1" w:styleId="F4EE352B683146A484DC0BD5F93919BA">
    <w:name w:val="F4EE352B683146A484DC0BD5F93919BA"/>
    <w:pPr>
      <w:widowControl w:val="0"/>
      <w:jc w:val="both"/>
    </w:pPr>
  </w:style>
  <w:style w:type="paragraph" w:customStyle="1" w:styleId="BEF1720E1E0C47A3A735ECB864A4D056">
    <w:name w:val="BEF1720E1E0C47A3A735ECB864A4D056"/>
    <w:pPr>
      <w:widowControl w:val="0"/>
      <w:jc w:val="both"/>
    </w:pPr>
  </w:style>
  <w:style w:type="paragraph" w:customStyle="1" w:styleId="CF26C003CC054F42AAB2FE404EC021DC">
    <w:name w:val="CF26C003CC054F42AAB2FE404EC021DC"/>
    <w:pPr>
      <w:widowControl w:val="0"/>
      <w:jc w:val="both"/>
    </w:pPr>
  </w:style>
  <w:style w:type="paragraph" w:customStyle="1" w:styleId="E8F281DCEA914D1FA88D48225FBDE6F6">
    <w:name w:val="E8F281DCEA914D1FA88D48225FBDE6F6"/>
    <w:pPr>
      <w:widowControl w:val="0"/>
      <w:jc w:val="both"/>
    </w:pPr>
  </w:style>
  <w:style w:type="paragraph" w:customStyle="1" w:styleId="F14215B1F61A4BF9854D22447286EB8F">
    <w:name w:val="F14215B1F61A4BF9854D22447286EB8F"/>
    <w:pPr>
      <w:widowControl w:val="0"/>
      <w:jc w:val="both"/>
    </w:pPr>
  </w:style>
  <w:style w:type="paragraph" w:customStyle="1" w:styleId="67A835804B9348A689C88F7E6BED282A">
    <w:name w:val="67A835804B9348A689C88F7E6BED282A"/>
    <w:pPr>
      <w:widowControl w:val="0"/>
      <w:jc w:val="both"/>
    </w:pPr>
  </w:style>
  <w:style w:type="paragraph" w:customStyle="1" w:styleId="6A2E636F98694373B54E9C14F98AE9B1">
    <w:name w:val="6A2E636F98694373B54E9C14F98AE9B1"/>
    <w:pPr>
      <w:widowControl w:val="0"/>
      <w:jc w:val="both"/>
    </w:pPr>
  </w:style>
  <w:style w:type="paragraph" w:customStyle="1" w:styleId="13CEBB44A57C4C2E89FCBCB6E6515F18">
    <w:name w:val="13CEBB44A57C4C2E89FCBCB6E6515F18"/>
    <w:pPr>
      <w:widowControl w:val="0"/>
      <w:jc w:val="both"/>
    </w:pPr>
  </w:style>
  <w:style w:type="paragraph" w:customStyle="1" w:styleId="99023400C0C74B268D8F87DC7009CB7C">
    <w:name w:val="99023400C0C74B268D8F87DC7009CB7C"/>
    <w:pPr>
      <w:widowControl w:val="0"/>
      <w:jc w:val="both"/>
    </w:pPr>
  </w:style>
  <w:style w:type="paragraph" w:customStyle="1" w:styleId="42BCE8E10692460D9780C15C67C5CB7D">
    <w:name w:val="42BCE8E10692460D9780C15C67C5CB7D"/>
    <w:pPr>
      <w:widowControl w:val="0"/>
      <w:jc w:val="both"/>
    </w:pPr>
  </w:style>
  <w:style w:type="paragraph" w:customStyle="1" w:styleId="F270D9D0B1CF4EC9B7722AA50991BA2F">
    <w:name w:val="F270D9D0B1CF4EC9B7722AA50991BA2F"/>
    <w:pPr>
      <w:widowControl w:val="0"/>
      <w:jc w:val="both"/>
    </w:pPr>
  </w:style>
  <w:style w:type="paragraph" w:customStyle="1" w:styleId="B67CB811A255484C97CFF0EB78104810">
    <w:name w:val="B67CB811A255484C97CFF0EB78104810"/>
    <w:pPr>
      <w:widowControl w:val="0"/>
      <w:jc w:val="both"/>
    </w:pPr>
  </w:style>
  <w:style w:type="paragraph" w:customStyle="1" w:styleId="D9D2E45FC1D54831B743370EB2C1FCA5">
    <w:name w:val="D9D2E45FC1D54831B743370EB2C1FCA5"/>
    <w:pPr>
      <w:widowControl w:val="0"/>
      <w:jc w:val="both"/>
    </w:pPr>
  </w:style>
  <w:style w:type="paragraph" w:customStyle="1" w:styleId="90797897DA9B423C994F004D5961E86F">
    <w:name w:val="90797897DA9B423C994F004D5961E86F"/>
    <w:pPr>
      <w:widowControl w:val="0"/>
      <w:jc w:val="both"/>
    </w:pPr>
  </w:style>
  <w:style w:type="paragraph" w:customStyle="1" w:styleId="EF849DB0B52844D7858F22F21273485D">
    <w:name w:val="EF849DB0B52844D7858F22F21273485D"/>
    <w:pPr>
      <w:widowControl w:val="0"/>
      <w:jc w:val="both"/>
    </w:pPr>
  </w:style>
  <w:style w:type="paragraph" w:customStyle="1" w:styleId="BF93ADCAFFCE40578EB0F1EBC13A72C7">
    <w:name w:val="BF93ADCAFFCE40578EB0F1EBC13A72C7"/>
    <w:pPr>
      <w:widowControl w:val="0"/>
      <w:jc w:val="both"/>
    </w:pPr>
  </w:style>
  <w:style w:type="paragraph" w:customStyle="1" w:styleId="A2B081F82E53486EA4D8307D4E619873">
    <w:name w:val="A2B081F82E53486EA4D8307D4E619873"/>
    <w:pPr>
      <w:widowControl w:val="0"/>
      <w:jc w:val="both"/>
    </w:pPr>
  </w:style>
  <w:style w:type="paragraph" w:customStyle="1" w:styleId="DA8E5C5B8F24426FA6217C406212A902">
    <w:name w:val="DA8E5C5B8F24426FA6217C406212A902"/>
    <w:pPr>
      <w:widowControl w:val="0"/>
      <w:jc w:val="both"/>
    </w:pPr>
  </w:style>
  <w:style w:type="paragraph" w:customStyle="1" w:styleId="9CF4D8BE309B4922B203D54E08910601">
    <w:name w:val="9CF4D8BE309B4922B203D54E08910601"/>
    <w:pPr>
      <w:widowControl w:val="0"/>
      <w:jc w:val="both"/>
    </w:pPr>
  </w:style>
  <w:style w:type="paragraph" w:customStyle="1" w:styleId="C6312EF0AEA047F68C0FDCE35708ACB6">
    <w:name w:val="C6312EF0AEA047F68C0FDCE35708ACB6"/>
    <w:pPr>
      <w:widowControl w:val="0"/>
      <w:jc w:val="both"/>
    </w:pPr>
  </w:style>
  <w:style w:type="paragraph" w:customStyle="1" w:styleId="25ED9EDB845449CCBE1877449E98F8C8">
    <w:name w:val="25ED9EDB845449CCBE1877449E98F8C8"/>
    <w:pPr>
      <w:widowControl w:val="0"/>
      <w:jc w:val="both"/>
    </w:pPr>
  </w:style>
  <w:style w:type="paragraph" w:customStyle="1" w:styleId="2F9F44EBEAD64ACC960A11B70084FA03">
    <w:name w:val="2F9F44EBEAD64ACC960A11B70084FA03"/>
    <w:pPr>
      <w:widowControl w:val="0"/>
      <w:jc w:val="both"/>
    </w:pPr>
  </w:style>
  <w:style w:type="paragraph" w:customStyle="1" w:styleId="E0D0BFA289004E8595D454A5E90C21D9">
    <w:name w:val="E0D0BFA289004E8595D454A5E90C21D9"/>
    <w:pPr>
      <w:widowControl w:val="0"/>
      <w:jc w:val="both"/>
    </w:pPr>
  </w:style>
  <w:style w:type="paragraph" w:customStyle="1" w:styleId="2B0DE17FE276486C81B3076D46D3DD4E">
    <w:name w:val="2B0DE17FE276486C81B3076D46D3DD4E"/>
    <w:pPr>
      <w:widowControl w:val="0"/>
      <w:jc w:val="both"/>
    </w:pPr>
  </w:style>
  <w:style w:type="paragraph" w:customStyle="1" w:styleId="F866D563B09A4D7EB0CCD58C8F398B47">
    <w:name w:val="F866D563B09A4D7EB0CCD58C8F398B47"/>
    <w:pPr>
      <w:widowControl w:val="0"/>
      <w:jc w:val="both"/>
    </w:pPr>
  </w:style>
  <w:style w:type="paragraph" w:customStyle="1" w:styleId="5B3CB7A4780E4227AB668B2D1AE4F327">
    <w:name w:val="5B3CB7A4780E4227AB668B2D1AE4F327"/>
    <w:pPr>
      <w:widowControl w:val="0"/>
      <w:jc w:val="both"/>
    </w:pPr>
  </w:style>
  <w:style w:type="paragraph" w:customStyle="1" w:styleId="789B6C0E6B954F5B9459F3D2BB4729F5">
    <w:name w:val="789B6C0E6B954F5B9459F3D2BB4729F5"/>
    <w:pPr>
      <w:widowControl w:val="0"/>
      <w:jc w:val="both"/>
    </w:pPr>
  </w:style>
  <w:style w:type="paragraph" w:customStyle="1" w:styleId="96BC25956AAD44F0B058EEE570BACC1E">
    <w:name w:val="96BC25956AAD44F0B058EEE570BACC1E"/>
    <w:pPr>
      <w:widowControl w:val="0"/>
      <w:jc w:val="both"/>
    </w:pPr>
  </w:style>
  <w:style w:type="paragraph" w:customStyle="1" w:styleId="FEA260AA2A5F419086273BFEBC31C8C7">
    <w:name w:val="FEA260AA2A5F419086273BFEBC31C8C7"/>
    <w:pPr>
      <w:widowControl w:val="0"/>
      <w:jc w:val="both"/>
    </w:pPr>
  </w:style>
  <w:style w:type="paragraph" w:customStyle="1" w:styleId="98CDD9E1EE1D4088B4B8CA6BA78DF258">
    <w:name w:val="98CDD9E1EE1D4088B4B8CA6BA78DF258"/>
    <w:pPr>
      <w:widowControl w:val="0"/>
      <w:jc w:val="both"/>
    </w:pPr>
  </w:style>
  <w:style w:type="paragraph" w:customStyle="1" w:styleId="FB552406C70F4A54B25C4C8B5B57B8B6">
    <w:name w:val="FB552406C70F4A54B25C4C8B5B57B8B6"/>
    <w:pPr>
      <w:widowControl w:val="0"/>
      <w:jc w:val="both"/>
    </w:pPr>
  </w:style>
  <w:style w:type="paragraph" w:customStyle="1" w:styleId="A8B731100A0B4E73AD20BBBA27112888">
    <w:name w:val="A8B731100A0B4E73AD20BBBA27112888"/>
    <w:pPr>
      <w:widowControl w:val="0"/>
      <w:jc w:val="both"/>
    </w:pPr>
  </w:style>
  <w:style w:type="paragraph" w:customStyle="1" w:styleId="29CC020151444D4BA07D62FBA84C7067">
    <w:name w:val="29CC020151444D4BA07D62FBA84C7067"/>
    <w:pPr>
      <w:widowControl w:val="0"/>
      <w:jc w:val="both"/>
    </w:pPr>
  </w:style>
  <w:style w:type="paragraph" w:customStyle="1" w:styleId="0CC81E87C6274BD8B77BAF6D67EEBD30">
    <w:name w:val="0CC81E87C6274BD8B77BAF6D67EEBD30"/>
    <w:pPr>
      <w:widowControl w:val="0"/>
      <w:jc w:val="both"/>
    </w:pPr>
  </w:style>
  <w:style w:type="paragraph" w:customStyle="1" w:styleId="D96F04973D604F048F95173E8F862B00">
    <w:name w:val="D96F04973D604F048F95173E8F862B00"/>
    <w:pPr>
      <w:widowControl w:val="0"/>
      <w:jc w:val="both"/>
    </w:pPr>
  </w:style>
  <w:style w:type="paragraph" w:customStyle="1" w:styleId="31F23596C5794044B769166900F80E3D">
    <w:name w:val="31F23596C5794044B769166900F80E3D"/>
    <w:pPr>
      <w:widowControl w:val="0"/>
      <w:jc w:val="both"/>
    </w:pPr>
  </w:style>
  <w:style w:type="paragraph" w:customStyle="1" w:styleId="4EEBAFE26E1244E5887B15FAB3FAFF09">
    <w:name w:val="4EEBAFE26E1244E5887B15FAB3FAFF09"/>
    <w:pPr>
      <w:widowControl w:val="0"/>
      <w:jc w:val="both"/>
    </w:pPr>
  </w:style>
  <w:style w:type="paragraph" w:customStyle="1" w:styleId="66483B174EE948E98E180B1D0F48056F">
    <w:name w:val="66483B174EE948E98E180B1D0F48056F"/>
    <w:pPr>
      <w:widowControl w:val="0"/>
      <w:jc w:val="both"/>
    </w:pPr>
  </w:style>
  <w:style w:type="paragraph" w:customStyle="1" w:styleId="3EA54CC0F7D94D3BAEEFF5F1A7D76D58">
    <w:name w:val="3EA54CC0F7D94D3BAEEFF5F1A7D76D58"/>
    <w:pPr>
      <w:widowControl w:val="0"/>
      <w:jc w:val="both"/>
    </w:pPr>
  </w:style>
  <w:style w:type="paragraph" w:customStyle="1" w:styleId="5D9EE25DDE5246A89012FE2826DF1170">
    <w:name w:val="5D9EE25DDE5246A89012FE2826DF1170"/>
    <w:pPr>
      <w:widowControl w:val="0"/>
      <w:jc w:val="both"/>
    </w:pPr>
  </w:style>
  <w:style w:type="paragraph" w:customStyle="1" w:styleId="B40654D47C834E67A0D621893CCCA1B6">
    <w:name w:val="B40654D47C834E67A0D621893CCCA1B6"/>
    <w:pPr>
      <w:widowControl w:val="0"/>
      <w:jc w:val="both"/>
    </w:pPr>
  </w:style>
  <w:style w:type="paragraph" w:customStyle="1" w:styleId="1EE8B612AF494BCC82CA8A278E642C02">
    <w:name w:val="1EE8B612AF494BCC82CA8A278E642C02"/>
    <w:pPr>
      <w:widowControl w:val="0"/>
      <w:jc w:val="both"/>
    </w:pPr>
  </w:style>
  <w:style w:type="paragraph" w:customStyle="1" w:styleId="86377FDC1DB944A4B1919F6A9EA2D39B">
    <w:name w:val="86377FDC1DB944A4B1919F6A9EA2D39B"/>
    <w:pPr>
      <w:widowControl w:val="0"/>
      <w:jc w:val="both"/>
    </w:pPr>
  </w:style>
  <w:style w:type="paragraph" w:customStyle="1" w:styleId="E868EAB79A3543D79F95D09D7E6D078F">
    <w:name w:val="E868EAB79A3543D79F95D09D7E6D078F"/>
    <w:pPr>
      <w:widowControl w:val="0"/>
      <w:jc w:val="both"/>
    </w:pPr>
  </w:style>
  <w:style w:type="paragraph" w:customStyle="1" w:styleId="8287AA5055974EB18A45473A3E81E98B">
    <w:name w:val="8287AA5055974EB18A45473A3E81E98B"/>
    <w:pPr>
      <w:widowControl w:val="0"/>
      <w:jc w:val="both"/>
    </w:pPr>
  </w:style>
  <w:style w:type="paragraph" w:customStyle="1" w:styleId="085C1AE2B696488EA810B796DDF7E28B">
    <w:name w:val="085C1AE2B696488EA810B796DDF7E28B"/>
    <w:pPr>
      <w:widowControl w:val="0"/>
      <w:jc w:val="both"/>
    </w:pPr>
  </w:style>
  <w:style w:type="paragraph" w:customStyle="1" w:styleId="44850F55061341AD9DEB4070BE01EFE1">
    <w:name w:val="44850F55061341AD9DEB4070BE01EFE1"/>
    <w:pPr>
      <w:widowControl w:val="0"/>
      <w:jc w:val="both"/>
    </w:pPr>
  </w:style>
  <w:style w:type="paragraph" w:customStyle="1" w:styleId="1DCD1330AF144BC294254155834CFC60">
    <w:name w:val="1DCD1330AF144BC294254155834CFC60"/>
    <w:pPr>
      <w:widowControl w:val="0"/>
      <w:jc w:val="both"/>
    </w:pPr>
  </w:style>
  <w:style w:type="paragraph" w:customStyle="1" w:styleId="1116B24278A44971BE3A81E78A8AEA87">
    <w:name w:val="1116B24278A44971BE3A81E78A8AEA87"/>
    <w:pPr>
      <w:widowControl w:val="0"/>
      <w:jc w:val="both"/>
    </w:pPr>
  </w:style>
  <w:style w:type="paragraph" w:customStyle="1" w:styleId="36A7364EEC8A43A28BB89B39282D8B91">
    <w:name w:val="36A7364EEC8A43A28BB89B39282D8B91"/>
    <w:pPr>
      <w:widowControl w:val="0"/>
      <w:jc w:val="both"/>
    </w:pPr>
  </w:style>
  <w:style w:type="paragraph" w:customStyle="1" w:styleId="3406A43C666948A6A2234C4F236DE301">
    <w:name w:val="3406A43C666948A6A2234C4F236DE301"/>
    <w:pPr>
      <w:widowControl w:val="0"/>
      <w:jc w:val="both"/>
    </w:pPr>
  </w:style>
  <w:style w:type="paragraph" w:customStyle="1" w:styleId="7638AA5326E0404D9BB7D1C7905D74DF">
    <w:name w:val="7638AA5326E0404D9BB7D1C7905D74DF"/>
    <w:pPr>
      <w:widowControl w:val="0"/>
      <w:jc w:val="both"/>
    </w:pPr>
  </w:style>
  <w:style w:type="paragraph" w:customStyle="1" w:styleId="5B83562EA4824174BEE1BB74290C0DCD">
    <w:name w:val="5B83562EA4824174BEE1BB74290C0DCD"/>
    <w:pPr>
      <w:widowControl w:val="0"/>
      <w:jc w:val="both"/>
    </w:pPr>
  </w:style>
  <w:style w:type="paragraph" w:customStyle="1" w:styleId="5F11EC052BA3485BA036210305BB4B2C">
    <w:name w:val="5F11EC052BA3485BA036210305BB4B2C"/>
    <w:pPr>
      <w:widowControl w:val="0"/>
      <w:jc w:val="both"/>
    </w:pPr>
  </w:style>
  <w:style w:type="paragraph" w:customStyle="1" w:styleId="E3F6BB98A75D492BBCB6530020DACD70">
    <w:name w:val="E3F6BB98A75D492BBCB6530020DACD70"/>
    <w:pPr>
      <w:widowControl w:val="0"/>
      <w:jc w:val="both"/>
    </w:pPr>
  </w:style>
  <w:style w:type="paragraph" w:customStyle="1" w:styleId="40A5FAA6CEBD4C47B891F097C8D6A59F">
    <w:name w:val="40A5FAA6CEBD4C47B891F097C8D6A59F"/>
    <w:pPr>
      <w:widowControl w:val="0"/>
      <w:jc w:val="both"/>
    </w:pPr>
  </w:style>
  <w:style w:type="paragraph" w:customStyle="1" w:styleId="CFCB5E9B4D4346EFB2221F7D1817F2C3">
    <w:name w:val="CFCB5E9B4D4346EFB2221F7D1817F2C3"/>
    <w:pPr>
      <w:widowControl w:val="0"/>
      <w:jc w:val="both"/>
    </w:pPr>
  </w:style>
  <w:style w:type="paragraph" w:customStyle="1" w:styleId="464D86FED3BC425380D44CDB58BC14F4">
    <w:name w:val="464D86FED3BC425380D44CDB58BC14F4"/>
    <w:pPr>
      <w:widowControl w:val="0"/>
      <w:jc w:val="both"/>
    </w:pPr>
  </w:style>
  <w:style w:type="paragraph" w:customStyle="1" w:styleId="6F54CF9992344CC39C9AC0839AAD88C4">
    <w:name w:val="6F54CF9992344CC39C9AC0839AAD88C4"/>
    <w:pPr>
      <w:widowControl w:val="0"/>
      <w:jc w:val="both"/>
    </w:pPr>
  </w:style>
  <w:style w:type="paragraph" w:customStyle="1" w:styleId="1AFCAA60CA69428C92259CB9AD75C250">
    <w:name w:val="1AFCAA60CA69428C92259CB9AD75C250"/>
    <w:pPr>
      <w:widowControl w:val="0"/>
      <w:jc w:val="both"/>
    </w:pPr>
  </w:style>
  <w:style w:type="paragraph" w:customStyle="1" w:styleId="BE0BA880A61547FC9E3494B5E84CD22F">
    <w:name w:val="BE0BA880A61547FC9E3494B5E84CD22F"/>
    <w:pPr>
      <w:widowControl w:val="0"/>
      <w:jc w:val="both"/>
    </w:pPr>
  </w:style>
  <w:style w:type="paragraph" w:customStyle="1" w:styleId="3041D7699D144245A31217C9CDB4A11A">
    <w:name w:val="3041D7699D144245A31217C9CDB4A11A"/>
    <w:pPr>
      <w:widowControl w:val="0"/>
      <w:jc w:val="both"/>
    </w:pPr>
  </w:style>
  <w:style w:type="paragraph" w:customStyle="1" w:styleId="82A86A56BD45428D9E696B999F3D6F37">
    <w:name w:val="82A86A56BD45428D9E696B999F3D6F37"/>
    <w:pPr>
      <w:widowControl w:val="0"/>
      <w:jc w:val="both"/>
    </w:pPr>
  </w:style>
  <w:style w:type="paragraph" w:customStyle="1" w:styleId="13821669BF834363BF8CA5DB638FFB37">
    <w:name w:val="13821669BF834363BF8CA5DB638FFB37"/>
    <w:pPr>
      <w:widowControl w:val="0"/>
      <w:jc w:val="both"/>
    </w:pPr>
  </w:style>
  <w:style w:type="paragraph" w:customStyle="1" w:styleId="D705918F880D4CEEBFCF87D84D5BB0EE">
    <w:name w:val="D705918F880D4CEEBFCF87D84D5BB0EE"/>
    <w:pPr>
      <w:widowControl w:val="0"/>
      <w:jc w:val="both"/>
    </w:pPr>
  </w:style>
  <w:style w:type="paragraph" w:customStyle="1" w:styleId="2A287CC16FF64BBFB95550466B6960CF">
    <w:name w:val="2A287CC16FF64BBFB95550466B6960CF"/>
    <w:pPr>
      <w:widowControl w:val="0"/>
      <w:jc w:val="both"/>
    </w:pPr>
  </w:style>
  <w:style w:type="paragraph" w:customStyle="1" w:styleId="85D493F8DA1A4D9AB203475AFDAE022A">
    <w:name w:val="85D493F8DA1A4D9AB203475AFDAE022A"/>
    <w:pPr>
      <w:widowControl w:val="0"/>
      <w:jc w:val="both"/>
    </w:pPr>
  </w:style>
  <w:style w:type="paragraph" w:customStyle="1" w:styleId="43D0307CF34B4B3AAC52342488694300">
    <w:name w:val="43D0307CF34B4B3AAC52342488694300"/>
    <w:pPr>
      <w:widowControl w:val="0"/>
      <w:jc w:val="both"/>
    </w:pPr>
  </w:style>
  <w:style w:type="paragraph" w:customStyle="1" w:styleId="5BD6FE940130447BA55288DF0DDC1855">
    <w:name w:val="5BD6FE940130447BA55288DF0DDC1855"/>
    <w:pPr>
      <w:widowControl w:val="0"/>
      <w:jc w:val="both"/>
    </w:pPr>
  </w:style>
  <w:style w:type="paragraph" w:customStyle="1" w:styleId="367E74E88D4A4F11A57FC082C854DEA7">
    <w:name w:val="367E74E88D4A4F11A57FC082C854DEA7"/>
    <w:pPr>
      <w:widowControl w:val="0"/>
      <w:jc w:val="both"/>
    </w:pPr>
  </w:style>
  <w:style w:type="paragraph" w:customStyle="1" w:styleId="36BB548EA7EA4B9BA96D327312FCB269">
    <w:name w:val="36BB548EA7EA4B9BA96D327312FCB269"/>
    <w:pPr>
      <w:widowControl w:val="0"/>
      <w:jc w:val="both"/>
    </w:pPr>
  </w:style>
  <w:style w:type="paragraph" w:customStyle="1" w:styleId="A980DE96083D4ADC815931B15EE421BB">
    <w:name w:val="A980DE96083D4ADC815931B15EE421BB"/>
    <w:pPr>
      <w:widowControl w:val="0"/>
      <w:jc w:val="both"/>
    </w:pPr>
  </w:style>
  <w:style w:type="paragraph" w:customStyle="1" w:styleId="7C112F15E81B454F8C95DB55ED9C26EC">
    <w:name w:val="7C112F15E81B454F8C95DB55ED9C26EC"/>
    <w:pPr>
      <w:widowControl w:val="0"/>
      <w:jc w:val="both"/>
    </w:pPr>
  </w:style>
  <w:style w:type="paragraph" w:customStyle="1" w:styleId="5DD5B3EA613B4F4D99B79F2EC1F1DAD4">
    <w:name w:val="5DD5B3EA613B4F4D99B79F2EC1F1DAD4"/>
    <w:pPr>
      <w:widowControl w:val="0"/>
      <w:jc w:val="both"/>
    </w:pPr>
  </w:style>
  <w:style w:type="paragraph" w:customStyle="1" w:styleId="3C724341287C42349B42624DF35EF072">
    <w:name w:val="3C724341287C42349B42624DF35EF072"/>
    <w:pPr>
      <w:widowControl w:val="0"/>
      <w:jc w:val="both"/>
    </w:pPr>
  </w:style>
  <w:style w:type="paragraph" w:customStyle="1" w:styleId="A759F7D109C043398699F6E09269D5FE">
    <w:name w:val="A759F7D109C043398699F6E09269D5FE"/>
    <w:pPr>
      <w:widowControl w:val="0"/>
      <w:jc w:val="both"/>
    </w:pPr>
  </w:style>
  <w:style w:type="paragraph" w:customStyle="1" w:styleId="B217D39BDEE6435FA6BB94C2B55BACE8">
    <w:name w:val="B217D39BDEE6435FA6BB94C2B55BACE8"/>
    <w:pPr>
      <w:widowControl w:val="0"/>
      <w:jc w:val="both"/>
    </w:pPr>
  </w:style>
  <w:style w:type="paragraph" w:customStyle="1" w:styleId="0A580D6AEDDA4BB8BB1455145535017B">
    <w:name w:val="0A580D6AEDDA4BB8BB1455145535017B"/>
    <w:pPr>
      <w:widowControl w:val="0"/>
      <w:jc w:val="both"/>
    </w:pPr>
  </w:style>
  <w:style w:type="paragraph" w:customStyle="1" w:styleId="BB5B1C13B6B4464593CBB9AFBB6A94B3">
    <w:name w:val="BB5B1C13B6B4464593CBB9AFBB6A94B3"/>
    <w:pPr>
      <w:widowControl w:val="0"/>
      <w:jc w:val="both"/>
    </w:pPr>
  </w:style>
  <w:style w:type="paragraph" w:customStyle="1" w:styleId="BEC4BC69F71D49DA9AE5F8C026148CCB">
    <w:name w:val="BEC4BC69F71D49DA9AE5F8C026148CCB"/>
    <w:pPr>
      <w:widowControl w:val="0"/>
      <w:jc w:val="both"/>
    </w:pPr>
  </w:style>
  <w:style w:type="paragraph" w:customStyle="1" w:styleId="43390679E55E4847942D3DCDCFBB81A5">
    <w:name w:val="43390679E55E4847942D3DCDCFBB81A5"/>
    <w:pPr>
      <w:widowControl w:val="0"/>
      <w:jc w:val="both"/>
    </w:pPr>
  </w:style>
  <w:style w:type="paragraph" w:customStyle="1" w:styleId="F4C95B6B21614EE3BF480A65A6FC82EF">
    <w:name w:val="F4C95B6B21614EE3BF480A65A6FC82EF"/>
    <w:pPr>
      <w:widowControl w:val="0"/>
      <w:jc w:val="both"/>
    </w:pPr>
  </w:style>
  <w:style w:type="paragraph" w:customStyle="1" w:styleId="10BCDCEDAE8946A6BBC3FC00BAE206B6">
    <w:name w:val="10BCDCEDAE8946A6BBC3FC00BAE206B6"/>
    <w:pPr>
      <w:widowControl w:val="0"/>
      <w:jc w:val="both"/>
    </w:pPr>
  </w:style>
  <w:style w:type="paragraph" w:customStyle="1" w:styleId="151D9986A6AE4806B179DA19B5ECA363">
    <w:name w:val="151D9986A6AE4806B179DA19B5ECA363"/>
    <w:pPr>
      <w:widowControl w:val="0"/>
      <w:jc w:val="both"/>
    </w:pPr>
  </w:style>
  <w:style w:type="paragraph" w:customStyle="1" w:styleId="63B445F5E1424CED8BE134741FA386CC">
    <w:name w:val="63B445F5E1424CED8BE134741FA386CC"/>
    <w:pPr>
      <w:widowControl w:val="0"/>
      <w:jc w:val="both"/>
    </w:pPr>
  </w:style>
  <w:style w:type="paragraph" w:customStyle="1" w:styleId="7FDD148082F74A4CB1C3C5C9B218158D">
    <w:name w:val="7FDD148082F74A4CB1C3C5C9B218158D"/>
    <w:pPr>
      <w:widowControl w:val="0"/>
      <w:jc w:val="both"/>
    </w:pPr>
  </w:style>
  <w:style w:type="paragraph" w:customStyle="1" w:styleId="A666A303409547E8913FD90089F85CDF">
    <w:name w:val="A666A303409547E8913FD90089F85CDF"/>
    <w:pPr>
      <w:widowControl w:val="0"/>
      <w:jc w:val="both"/>
    </w:pPr>
  </w:style>
  <w:style w:type="paragraph" w:customStyle="1" w:styleId="BE207AE3A21F420B81126A09EE9C2147">
    <w:name w:val="BE207AE3A21F420B81126A09EE9C2147"/>
    <w:pPr>
      <w:widowControl w:val="0"/>
      <w:jc w:val="both"/>
    </w:pPr>
  </w:style>
  <w:style w:type="paragraph" w:customStyle="1" w:styleId="C05281097B39475B8DB0DDD3BA3BB68F">
    <w:name w:val="C05281097B39475B8DB0DDD3BA3BB68F"/>
    <w:pPr>
      <w:widowControl w:val="0"/>
      <w:jc w:val="both"/>
    </w:pPr>
  </w:style>
  <w:style w:type="paragraph" w:customStyle="1" w:styleId="15D465F61EB04627A14645F9984D360C">
    <w:name w:val="15D465F61EB04627A14645F9984D360C"/>
    <w:pPr>
      <w:widowControl w:val="0"/>
      <w:jc w:val="both"/>
    </w:pPr>
  </w:style>
  <w:style w:type="paragraph" w:customStyle="1" w:styleId="78CB6E3B237A488FA2521AF496439382">
    <w:name w:val="78CB6E3B237A488FA2521AF49643938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576761-6163-4009-ADB6-10BF8A126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B34220-7A61-49C5-AC60-4FFECB1992C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09FDC5C-1F95-4DDD-BD0C-9738877919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tf45081219_win32.dotx</Template>
  <TotalTime>0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2022-12-12T01:44:00Z</dcterms:created>
  <dcterms:modified xsi:type="dcterms:W3CDTF">2022-12-12T01:44:00Z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