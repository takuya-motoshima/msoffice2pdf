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62E58" w:themeColor="text2"/>
  <w:body>
    <w:p w14:paraId="3CF1DA17" w14:textId="77777777" w:rsidR="00A176EF" w:rsidRPr="00FC16B5" w:rsidRDefault="007311DD" w:rsidP="00B35405">
      <w:pPr>
        <w:rPr>
          <w:rFonts w:ascii="Meiryo UI" w:hAnsi="Meiryo UI"/>
        </w:rPr>
      </w:pPr>
      <w:r w:rsidRPr="00FC16B5">
        <w:rPr>
          <w:rFonts w:ascii="Meiryo UI" w:hAnsi="Meiryo UI" w:hint="eastAsia"/>
          <w:noProof/>
          <w:lang w:val="ja-JP" w:bidi="ja-JP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CB69D93" wp14:editId="64C7F9D3">
                <wp:simplePos x="0" y="0"/>
                <wp:positionH relativeFrom="column">
                  <wp:posOffset>-804545</wp:posOffset>
                </wp:positionH>
                <wp:positionV relativeFrom="paragraph">
                  <wp:posOffset>-685800</wp:posOffset>
                </wp:positionV>
                <wp:extent cx="7772400" cy="10058400"/>
                <wp:effectExtent l="0" t="0" r="0" b="0"/>
                <wp:wrapNone/>
                <wp:docPr id="9" name="グループ 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593" cy="10058400"/>
                        </a:xfrm>
                      </wpg:grpSpPr>
                      <wps:wsp>
                        <wps:cNvPr id="17" name="長方形 13"/>
                        <wps:cNvSpPr>
                          <a:spLocks noChangeArrowheads="1"/>
                        </wps:cNvSpPr>
                        <wps:spPr bwMode="auto">
                          <a:xfrm>
                            <a:off x="7620" y="0"/>
                            <a:ext cx="7764973" cy="100584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フリーフォーム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764973" cy="10058400"/>
                          </a:xfrm>
                          <a:custGeom>
                            <a:avLst/>
                            <a:gdLst>
                              <a:gd name="T0" fmla="*/ 3598 w 12240"/>
                              <a:gd name="T1" fmla="*/ 0 h 15840"/>
                              <a:gd name="T2" fmla="*/ 2205 w 12240"/>
                              <a:gd name="T3" fmla="*/ 0 h 15840"/>
                              <a:gd name="T4" fmla="*/ 0 w 12240"/>
                              <a:gd name="T5" fmla="*/ 1559 h 15840"/>
                              <a:gd name="T6" fmla="*/ 0 w 12240"/>
                              <a:gd name="T7" fmla="*/ 2544 h 15840"/>
                              <a:gd name="T8" fmla="*/ 3598 w 12240"/>
                              <a:gd name="T9" fmla="*/ 0 h 15840"/>
                              <a:gd name="T10" fmla="*/ 7173 w 12240"/>
                              <a:gd name="T11" fmla="*/ 0 h 15840"/>
                              <a:gd name="T12" fmla="*/ 5780 w 12240"/>
                              <a:gd name="T13" fmla="*/ 0 h 15840"/>
                              <a:gd name="T14" fmla="*/ 0 w 12240"/>
                              <a:gd name="T15" fmla="*/ 4086 h 15840"/>
                              <a:gd name="T16" fmla="*/ 0 w 12240"/>
                              <a:gd name="T17" fmla="*/ 5071 h 15840"/>
                              <a:gd name="T18" fmla="*/ 7173 w 12240"/>
                              <a:gd name="T19" fmla="*/ 0 h 15840"/>
                              <a:gd name="T20" fmla="*/ 10748 w 12240"/>
                              <a:gd name="T21" fmla="*/ 0 h 15840"/>
                              <a:gd name="T22" fmla="*/ 9355 w 12240"/>
                              <a:gd name="T23" fmla="*/ 0 h 15840"/>
                              <a:gd name="T24" fmla="*/ 0 w 12240"/>
                              <a:gd name="T25" fmla="*/ 6613 h 15840"/>
                              <a:gd name="T26" fmla="*/ 0 w 12240"/>
                              <a:gd name="T27" fmla="*/ 7598 h 15840"/>
                              <a:gd name="T28" fmla="*/ 10748 w 12240"/>
                              <a:gd name="T29" fmla="*/ 0 h 15840"/>
                              <a:gd name="T30" fmla="*/ 12240 w 12240"/>
                              <a:gd name="T31" fmla="*/ 13124 h 15840"/>
                              <a:gd name="T32" fmla="*/ 8398 w 12240"/>
                              <a:gd name="T33" fmla="*/ 15840 h 15840"/>
                              <a:gd name="T34" fmla="*/ 9791 w 12240"/>
                              <a:gd name="T35" fmla="*/ 15840 h 15840"/>
                              <a:gd name="T36" fmla="*/ 12240 w 12240"/>
                              <a:gd name="T37" fmla="*/ 14108 h 15840"/>
                              <a:gd name="T38" fmla="*/ 12240 w 12240"/>
                              <a:gd name="T39" fmla="*/ 13124 h 15840"/>
                              <a:gd name="T40" fmla="*/ 12240 w 12240"/>
                              <a:gd name="T41" fmla="*/ 10596 h 15840"/>
                              <a:gd name="T42" fmla="*/ 4823 w 12240"/>
                              <a:gd name="T43" fmla="*/ 15840 h 15840"/>
                              <a:gd name="T44" fmla="*/ 6216 w 12240"/>
                              <a:gd name="T45" fmla="*/ 15840 h 15840"/>
                              <a:gd name="T46" fmla="*/ 12240 w 12240"/>
                              <a:gd name="T47" fmla="*/ 11581 h 15840"/>
                              <a:gd name="T48" fmla="*/ 12240 w 12240"/>
                              <a:gd name="T49" fmla="*/ 10596 h 15840"/>
                              <a:gd name="T50" fmla="*/ 12240 w 12240"/>
                              <a:gd name="T51" fmla="*/ 8069 h 15840"/>
                              <a:gd name="T52" fmla="*/ 1248 w 12240"/>
                              <a:gd name="T53" fmla="*/ 15840 h 15840"/>
                              <a:gd name="T54" fmla="*/ 2641 w 12240"/>
                              <a:gd name="T55" fmla="*/ 15840 h 15840"/>
                              <a:gd name="T56" fmla="*/ 12240 w 12240"/>
                              <a:gd name="T57" fmla="*/ 9054 h 15840"/>
                              <a:gd name="T58" fmla="*/ 12240 w 12240"/>
                              <a:gd name="T59" fmla="*/ 8069 h 15840"/>
                              <a:gd name="T60" fmla="*/ 12240 w 12240"/>
                              <a:gd name="T61" fmla="*/ 5542 h 15840"/>
                              <a:gd name="T62" fmla="*/ 0 w 12240"/>
                              <a:gd name="T63" fmla="*/ 14195 h 15840"/>
                              <a:gd name="T64" fmla="*/ 0 w 12240"/>
                              <a:gd name="T65" fmla="*/ 15180 h 15840"/>
                              <a:gd name="T66" fmla="*/ 12240 w 12240"/>
                              <a:gd name="T67" fmla="*/ 6527 h 15840"/>
                              <a:gd name="T68" fmla="*/ 12240 w 12240"/>
                              <a:gd name="T69" fmla="*/ 5542 h 15840"/>
                              <a:gd name="T70" fmla="*/ 12240 w 12240"/>
                              <a:gd name="T71" fmla="*/ 3015 h 15840"/>
                              <a:gd name="T72" fmla="*/ 0 w 12240"/>
                              <a:gd name="T73" fmla="*/ 11668 h 15840"/>
                              <a:gd name="T74" fmla="*/ 0 w 12240"/>
                              <a:gd name="T75" fmla="*/ 12653 h 15840"/>
                              <a:gd name="T76" fmla="*/ 12240 w 12240"/>
                              <a:gd name="T77" fmla="*/ 3999 h 15840"/>
                              <a:gd name="T78" fmla="*/ 12240 w 12240"/>
                              <a:gd name="T79" fmla="*/ 3015 h 15840"/>
                              <a:gd name="T80" fmla="*/ 12240 w 12240"/>
                              <a:gd name="T81" fmla="*/ 487 h 15840"/>
                              <a:gd name="T82" fmla="*/ 0 w 12240"/>
                              <a:gd name="T83" fmla="*/ 9141 h 15840"/>
                              <a:gd name="T84" fmla="*/ 0 w 12240"/>
                              <a:gd name="T85" fmla="*/ 10125 h 15840"/>
                              <a:gd name="T86" fmla="*/ 12240 w 12240"/>
                              <a:gd name="T87" fmla="*/ 1472 h 15840"/>
                              <a:gd name="T88" fmla="*/ 12240 w 12240"/>
                              <a:gd name="T89" fmla="*/ 487 h 15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2240" h="15840">
                                <a:moveTo>
                                  <a:pt x="3598" y="0"/>
                                </a:moveTo>
                                <a:lnTo>
                                  <a:pt x="2205" y="0"/>
                                </a:lnTo>
                                <a:lnTo>
                                  <a:pt x="0" y="1559"/>
                                </a:lnTo>
                                <a:lnTo>
                                  <a:pt x="0" y="2544"/>
                                </a:lnTo>
                                <a:lnTo>
                                  <a:pt x="3598" y="0"/>
                                </a:lnTo>
                                <a:moveTo>
                                  <a:pt x="7173" y="0"/>
                                </a:moveTo>
                                <a:lnTo>
                                  <a:pt x="5780" y="0"/>
                                </a:lnTo>
                                <a:lnTo>
                                  <a:pt x="0" y="4086"/>
                                </a:lnTo>
                                <a:lnTo>
                                  <a:pt x="0" y="5071"/>
                                </a:lnTo>
                                <a:lnTo>
                                  <a:pt x="7173" y="0"/>
                                </a:lnTo>
                                <a:moveTo>
                                  <a:pt x="10748" y="0"/>
                                </a:moveTo>
                                <a:lnTo>
                                  <a:pt x="9355" y="0"/>
                                </a:lnTo>
                                <a:lnTo>
                                  <a:pt x="0" y="6613"/>
                                </a:lnTo>
                                <a:lnTo>
                                  <a:pt x="0" y="7598"/>
                                </a:lnTo>
                                <a:lnTo>
                                  <a:pt x="10748" y="0"/>
                                </a:lnTo>
                                <a:moveTo>
                                  <a:pt x="12240" y="13124"/>
                                </a:moveTo>
                                <a:lnTo>
                                  <a:pt x="8398" y="15840"/>
                                </a:lnTo>
                                <a:lnTo>
                                  <a:pt x="9791" y="15840"/>
                                </a:lnTo>
                                <a:lnTo>
                                  <a:pt x="12240" y="14108"/>
                                </a:lnTo>
                                <a:lnTo>
                                  <a:pt x="12240" y="13124"/>
                                </a:lnTo>
                                <a:moveTo>
                                  <a:pt x="12240" y="10596"/>
                                </a:moveTo>
                                <a:lnTo>
                                  <a:pt x="4823" y="15840"/>
                                </a:lnTo>
                                <a:lnTo>
                                  <a:pt x="6216" y="15840"/>
                                </a:lnTo>
                                <a:lnTo>
                                  <a:pt x="12240" y="11581"/>
                                </a:lnTo>
                                <a:lnTo>
                                  <a:pt x="12240" y="10596"/>
                                </a:lnTo>
                                <a:moveTo>
                                  <a:pt x="12240" y="8069"/>
                                </a:moveTo>
                                <a:lnTo>
                                  <a:pt x="1248" y="15840"/>
                                </a:lnTo>
                                <a:lnTo>
                                  <a:pt x="2641" y="15840"/>
                                </a:lnTo>
                                <a:lnTo>
                                  <a:pt x="12240" y="9054"/>
                                </a:lnTo>
                                <a:lnTo>
                                  <a:pt x="12240" y="8069"/>
                                </a:lnTo>
                                <a:moveTo>
                                  <a:pt x="12240" y="5542"/>
                                </a:moveTo>
                                <a:lnTo>
                                  <a:pt x="0" y="14195"/>
                                </a:lnTo>
                                <a:lnTo>
                                  <a:pt x="0" y="15180"/>
                                </a:lnTo>
                                <a:lnTo>
                                  <a:pt x="12240" y="6527"/>
                                </a:lnTo>
                                <a:lnTo>
                                  <a:pt x="12240" y="5542"/>
                                </a:lnTo>
                                <a:moveTo>
                                  <a:pt x="12240" y="3015"/>
                                </a:moveTo>
                                <a:lnTo>
                                  <a:pt x="0" y="11668"/>
                                </a:lnTo>
                                <a:lnTo>
                                  <a:pt x="0" y="12653"/>
                                </a:lnTo>
                                <a:lnTo>
                                  <a:pt x="12240" y="3999"/>
                                </a:lnTo>
                                <a:lnTo>
                                  <a:pt x="12240" y="3015"/>
                                </a:lnTo>
                                <a:moveTo>
                                  <a:pt x="12240" y="487"/>
                                </a:moveTo>
                                <a:lnTo>
                                  <a:pt x="0" y="9141"/>
                                </a:lnTo>
                                <a:lnTo>
                                  <a:pt x="0" y="10125"/>
                                </a:lnTo>
                                <a:lnTo>
                                  <a:pt x="12240" y="1472"/>
                                </a:lnTo>
                                <a:lnTo>
                                  <a:pt x="12240" y="487"/>
                                </a:lnTo>
                              </a:path>
                            </a:pathLst>
                          </a:custGeom>
                          <a:solidFill>
                            <a:schemeClr val="tx2">
                              <a:lumMod val="75000"/>
                              <a:alpha val="2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画像 8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620" y="0"/>
                            <a:ext cx="7402195" cy="50152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円/楕円 7"/>
                        <wps:cNvSpPr/>
                        <wps:spPr>
                          <a:xfrm>
                            <a:off x="4170045" y="3642360"/>
                            <a:ext cx="1438507" cy="1390121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  <a:alpha val="25098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楕円 11"/>
                        <wps:cNvSpPr/>
                        <wps:spPr>
                          <a:xfrm>
                            <a:off x="4177665" y="3581400"/>
                            <a:ext cx="1371600" cy="1371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フリーフォーム 1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404110" y="704850"/>
                            <a:ext cx="2991485" cy="3336925"/>
                          </a:xfrm>
                          <a:custGeom>
                            <a:avLst/>
                            <a:gdLst>
                              <a:gd name="T0" fmla="+- 0 5837 3946"/>
                              <a:gd name="T1" fmla="*/ T0 w 4333"/>
                              <a:gd name="T2" fmla="+- 0 1634 1561"/>
                              <a:gd name="T3" fmla="*/ 1634 h 4833"/>
                              <a:gd name="T4" fmla="+- 0 4220 3946"/>
                              <a:gd name="T5" fmla="*/ T4 w 4333"/>
                              <a:gd name="T6" fmla="+- 0 2568 1561"/>
                              <a:gd name="T7" fmla="*/ 2568 h 4833"/>
                              <a:gd name="T8" fmla="+- 0 4160 3946"/>
                              <a:gd name="T9" fmla="*/ T8 w 4333"/>
                              <a:gd name="T10" fmla="+- 0 2609 1561"/>
                              <a:gd name="T11" fmla="*/ 2609 h 4833"/>
                              <a:gd name="T12" fmla="+- 0 4106 3946"/>
                              <a:gd name="T13" fmla="*/ T12 w 4333"/>
                              <a:gd name="T14" fmla="+- 0 2656 1561"/>
                              <a:gd name="T15" fmla="*/ 2656 h 4833"/>
                              <a:gd name="T16" fmla="+- 0 4059 3946"/>
                              <a:gd name="T17" fmla="*/ T16 w 4333"/>
                              <a:gd name="T18" fmla="+- 0 2710 1561"/>
                              <a:gd name="T19" fmla="*/ 2710 h 4833"/>
                              <a:gd name="T20" fmla="+- 0 4019 3946"/>
                              <a:gd name="T21" fmla="*/ T20 w 4333"/>
                              <a:gd name="T22" fmla="+- 0 2769 1561"/>
                              <a:gd name="T23" fmla="*/ 2769 h 4833"/>
                              <a:gd name="T24" fmla="+- 0 3988 3946"/>
                              <a:gd name="T25" fmla="*/ T24 w 4333"/>
                              <a:gd name="T26" fmla="+- 0 2833 1561"/>
                              <a:gd name="T27" fmla="*/ 2833 h 4833"/>
                              <a:gd name="T28" fmla="+- 0 3965 3946"/>
                              <a:gd name="T29" fmla="*/ T28 w 4333"/>
                              <a:gd name="T30" fmla="+- 0 2900 1561"/>
                              <a:gd name="T31" fmla="*/ 2900 h 4833"/>
                              <a:gd name="T32" fmla="+- 0 3950 3946"/>
                              <a:gd name="T33" fmla="*/ T32 w 4333"/>
                              <a:gd name="T34" fmla="+- 0 2971 1561"/>
                              <a:gd name="T35" fmla="*/ 2971 h 4833"/>
                              <a:gd name="T36" fmla="+- 0 3946 3946"/>
                              <a:gd name="T37" fmla="*/ T36 w 4333"/>
                              <a:gd name="T38" fmla="+- 0 3044 1561"/>
                              <a:gd name="T39" fmla="*/ 3044 h 4833"/>
                              <a:gd name="T40" fmla="+- 0 3946 3946"/>
                              <a:gd name="T41" fmla="*/ T40 w 4333"/>
                              <a:gd name="T42" fmla="+- 0 4911 1561"/>
                              <a:gd name="T43" fmla="*/ 4911 h 4833"/>
                              <a:gd name="T44" fmla="+- 0 3950 3946"/>
                              <a:gd name="T45" fmla="*/ T44 w 4333"/>
                              <a:gd name="T46" fmla="+- 0 4984 1561"/>
                              <a:gd name="T47" fmla="*/ 4984 h 4833"/>
                              <a:gd name="T48" fmla="+- 0 3965 3946"/>
                              <a:gd name="T49" fmla="*/ T48 w 4333"/>
                              <a:gd name="T50" fmla="+- 0 5054 1561"/>
                              <a:gd name="T51" fmla="*/ 5054 h 4833"/>
                              <a:gd name="T52" fmla="+- 0 3988 3946"/>
                              <a:gd name="T53" fmla="*/ T52 w 4333"/>
                              <a:gd name="T54" fmla="+- 0 5122 1561"/>
                              <a:gd name="T55" fmla="*/ 5122 h 4833"/>
                              <a:gd name="T56" fmla="+- 0 4019 3946"/>
                              <a:gd name="T57" fmla="*/ T56 w 4333"/>
                              <a:gd name="T58" fmla="+- 0 5186 1561"/>
                              <a:gd name="T59" fmla="*/ 5186 h 4833"/>
                              <a:gd name="T60" fmla="+- 0 4059 3946"/>
                              <a:gd name="T61" fmla="*/ T60 w 4333"/>
                              <a:gd name="T62" fmla="+- 0 5245 1561"/>
                              <a:gd name="T63" fmla="*/ 5245 h 4833"/>
                              <a:gd name="T64" fmla="+- 0 4106 3946"/>
                              <a:gd name="T65" fmla="*/ T64 w 4333"/>
                              <a:gd name="T66" fmla="+- 0 5298 1561"/>
                              <a:gd name="T67" fmla="*/ 5298 h 4833"/>
                              <a:gd name="T68" fmla="+- 0 4160 3946"/>
                              <a:gd name="T69" fmla="*/ T68 w 4333"/>
                              <a:gd name="T70" fmla="+- 0 5346 1561"/>
                              <a:gd name="T71" fmla="*/ 5346 h 4833"/>
                              <a:gd name="T72" fmla="+- 0 4220 3946"/>
                              <a:gd name="T73" fmla="*/ T72 w 4333"/>
                              <a:gd name="T74" fmla="+- 0 5387 1561"/>
                              <a:gd name="T75" fmla="*/ 5387 h 4833"/>
                              <a:gd name="T76" fmla="+- 0 5837 3946"/>
                              <a:gd name="T77" fmla="*/ T76 w 4333"/>
                              <a:gd name="T78" fmla="+- 0 6320 1561"/>
                              <a:gd name="T79" fmla="*/ 6320 h 4833"/>
                              <a:gd name="T80" fmla="+- 0 5903 3946"/>
                              <a:gd name="T81" fmla="*/ T80 w 4333"/>
                              <a:gd name="T82" fmla="+- 0 6352 1561"/>
                              <a:gd name="T83" fmla="*/ 6352 h 4833"/>
                              <a:gd name="T84" fmla="+- 0 5971 3946"/>
                              <a:gd name="T85" fmla="*/ T84 w 4333"/>
                              <a:gd name="T86" fmla="+- 0 6375 1561"/>
                              <a:gd name="T87" fmla="*/ 6375 h 4833"/>
                              <a:gd name="T88" fmla="+- 0 6041 3946"/>
                              <a:gd name="T89" fmla="*/ T88 w 4333"/>
                              <a:gd name="T90" fmla="+- 0 6389 1561"/>
                              <a:gd name="T91" fmla="*/ 6389 h 4833"/>
                              <a:gd name="T92" fmla="+- 0 6112 3946"/>
                              <a:gd name="T93" fmla="*/ T92 w 4333"/>
                              <a:gd name="T94" fmla="+- 0 6394 1561"/>
                              <a:gd name="T95" fmla="*/ 6394 h 4833"/>
                              <a:gd name="T96" fmla="+- 0 6183 3946"/>
                              <a:gd name="T97" fmla="*/ T96 w 4333"/>
                              <a:gd name="T98" fmla="+- 0 6389 1561"/>
                              <a:gd name="T99" fmla="*/ 6389 h 4833"/>
                              <a:gd name="T100" fmla="+- 0 6253 3946"/>
                              <a:gd name="T101" fmla="*/ T100 w 4333"/>
                              <a:gd name="T102" fmla="+- 0 6375 1561"/>
                              <a:gd name="T103" fmla="*/ 6375 h 4833"/>
                              <a:gd name="T104" fmla="+- 0 6321 3946"/>
                              <a:gd name="T105" fmla="*/ T104 w 4333"/>
                              <a:gd name="T106" fmla="+- 0 6352 1561"/>
                              <a:gd name="T107" fmla="*/ 6352 h 4833"/>
                              <a:gd name="T108" fmla="+- 0 6386 3946"/>
                              <a:gd name="T109" fmla="*/ T108 w 4333"/>
                              <a:gd name="T110" fmla="+- 0 6320 1561"/>
                              <a:gd name="T111" fmla="*/ 6320 h 4833"/>
                              <a:gd name="T112" fmla="+- 0 8004 3946"/>
                              <a:gd name="T113" fmla="*/ T112 w 4333"/>
                              <a:gd name="T114" fmla="+- 0 5387 1561"/>
                              <a:gd name="T115" fmla="*/ 5387 h 4833"/>
                              <a:gd name="T116" fmla="+- 0 8064 3946"/>
                              <a:gd name="T117" fmla="*/ T116 w 4333"/>
                              <a:gd name="T118" fmla="+- 0 5346 1561"/>
                              <a:gd name="T119" fmla="*/ 5346 h 4833"/>
                              <a:gd name="T120" fmla="+- 0 8118 3946"/>
                              <a:gd name="T121" fmla="*/ T120 w 4333"/>
                              <a:gd name="T122" fmla="+- 0 5298 1561"/>
                              <a:gd name="T123" fmla="*/ 5298 h 4833"/>
                              <a:gd name="T124" fmla="+- 0 8165 3946"/>
                              <a:gd name="T125" fmla="*/ T124 w 4333"/>
                              <a:gd name="T126" fmla="+- 0 5245 1561"/>
                              <a:gd name="T127" fmla="*/ 5245 h 4833"/>
                              <a:gd name="T128" fmla="+- 0 8205 3946"/>
                              <a:gd name="T129" fmla="*/ T128 w 4333"/>
                              <a:gd name="T130" fmla="+- 0 5186 1561"/>
                              <a:gd name="T131" fmla="*/ 5186 h 4833"/>
                              <a:gd name="T132" fmla="+- 0 8236 3946"/>
                              <a:gd name="T133" fmla="*/ T132 w 4333"/>
                              <a:gd name="T134" fmla="+- 0 5122 1561"/>
                              <a:gd name="T135" fmla="*/ 5122 h 4833"/>
                              <a:gd name="T136" fmla="+- 0 8259 3946"/>
                              <a:gd name="T137" fmla="*/ T136 w 4333"/>
                              <a:gd name="T138" fmla="+- 0 5054 1561"/>
                              <a:gd name="T139" fmla="*/ 5054 h 4833"/>
                              <a:gd name="T140" fmla="+- 0 8273 3946"/>
                              <a:gd name="T141" fmla="*/ T140 w 4333"/>
                              <a:gd name="T142" fmla="+- 0 4984 1561"/>
                              <a:gd name="T143" fmla="*/ 4984 h 4833"/>
                              <a:gd name="T144" fmla="+- 0 8278 3946"/>
                              <a:gd name="T145" fmla="*/ T144 w 4333"/>
                              <a:gd name="T146" fmla="+- 0 4911 1561"/>
                              <a:gd name="T147" fmla="*/ 4911 h 4833"/>
                              <a:gd name="T148" fmla="+- 0 8278 3946"/>
                              <a:gd name="T149" fmla="*/ T148 w 4333"/>
                              <a:gd name="T150" fmla="+- 0 3044 1561"/>
                              <a:gd name="T151" fmla="*/ 3044 h 4833"/>
                              <a:gd name="T152" fmla="+- 0 8273 3946"/>
                              <a:gd name="T153" fmla="*/ T152 w 4333"/>
                              <a:gd name="T154" fmla="+- 0 2971 1561"/>
                              <a:gd name="T155" fmla="*/ 2971 h 4833"/>
                              <a:gd name="T156" fmla="+- 0 8259 3946"/>
                              <a:gd name="T157" fmla="*/ T156 w 4333"/>
                              <a:gd name="T158" fmla="+- 0 2900 1561"/>
                              <a:gd name="T159" fmla="*/ 2900 h 4833"/>
                              <a:gd name="T160" fmla="+- 0 8236 3946"/>
                              <a:gd name="T161" fmla="*/ T160 w 4333"/>
                              <a:gd name="T162" fmla="+- 0 2833 1561"/>
                              <a:gd name="T163" fmla="*/ 2833 h 4833"/>
                              <a:gd name="T164" fmla="+- 0 8205 3946"/>
                              <a:gd name="T165" fmla="*/ T164 w 4333"/>
                              <a:gd name="T166" fmla="+- 0 2769 1561"/>
                              <a:gd name="T167" fmla="*/ 2769 h 4833"/>
                              <a:gd name="T168" fmla="+- 0 8165 3946"/>
                              <a:gd name="T169" fmla="*/ T168 w 4333"/>
                              <a:gd name="T170" fmla="+- 0 2710 1561"/>
                              <a:gd name="T171" fmla="*/ 2710 h 4833"/>
                              <a:gd name="T172" fmla="+- 0 8118 3946"/>
                              <a:gd name="T173" fmla="*/ T172 w 4333"/>
                              <a:gd name="T174" fmla="+- 0 2656 1561"/>
                              <a:gd name="T175" fmla="*/ 2656 h 4833"/>
                              <a:gd name="T176" fmla="+- 0 8064 3946"/>
                              <a:gd name="T177" fmla="*/ T176 w 4333"/>
                              <a:gd name="T178" fmla="+- 0 2609 1561"/>
                              <a:gd name="T179" fmla="*/ 2609 h 4833"/>
                              <a:gd name="T180" fmla="+- 0 8004 3946"/>
                              <a:gd name="T181" fmla="*/ T180 w 4333"/>
                              <a:gd name="T182" fmla="+- 0 2568 1561"/>
                              <a:gd name="T183" fmla="*/ 2568 h 4833"/>
                              <a:gd name="T184" fmla="+- 0 6386 3946"/>
                              <a:gd name="T185" fmla="*/ T184 w 4333"/>
                              <a:gd name="T186" fmla="+- 0 1634 1561"/>
                              <a:gd name="T187" fmla="*/ 1634 h 4833"/>
                              <a:gd name="T188" fmla="+- 0 6321 3946"/>
                              <a:gd name="T189" fmla="*/ T188 w 4333"/>
                              <a:gd name="T190" fmla="+- 0 1602 1561"/>
                              <a:gd name="T191" fmla="*/ 1602 h 4833"/>
                              <a:gd name="T192" fmla="+- 0 6253 3946"/>
                              <a:gd name="T193" fmla="*/ T192 w 4333"/>
                              <a:gd name="T194" fmla="+- 0 1579 1561"/>
                              <a:gd name="T195" fmla="*/ 1579 h 4833"/>
                              <a:gd name="T196" fmla="+- 0 6183 3946"/>
                              <a:gd name="T197" fmla="*/ T196 w 4333"/>
                              <a:gd name="T198" fmla="+- 0 1565 1561"/>
                              <a:gd name="T199" fmla="*/ 1565 h 4833"/>
                              <a:gd name="T200" fmla="+- 0 6112 3946"/>
                              <a:gd name="T201" fmla="*/ T200 w 4333"/>
                              <a:gd name="T202" fmla="+- 0 1561 1561"/>
                              <a:gd name="T203" fmla="*/ 1561 h 4833"/>
                              <a:gd name="T204" fmla="+- 0 6041 3946"/>
                              <a:gd name="T205" fmla="*/ T204 w 4333"/>
                              <a:gd name="T206" fmla="+- 0 1565 1561"/>
                              <a:gd name="T207" fmla="*/ 1565 h 4833"/>
                              <a:gd name="T208" fmla="+- 0 5971 3946"/>
                              <a:gd name="T209" fmla="*/ T208 w 4333"/>
                              <a:gd name="T210" fmla="+- 0 1579 1561"/>
                              <a:gd name="T211" fmla="*/ 1579 h 4833"/>
                              <a:gd name="T212" fmla="+- 0 5903 3946"/>
                              <a:gd name="T213" fmla="*/ T212 w 4333"/>
                              <a:gd name="T214" fmla="+- 0 1602 1561"/>
                              <a:gd name="T215" fmla="*/ 1602 h 4833"/>
                              <a:gd name="T216" fmla="+- 0 5837 3946"/>
                              <a:gd name="T217" fmla="*/ T216 w 4333"/>
                              <a:gd name="T218" fmla="+- 0 1634 1561"/>
                              <a:gd name="T219" fmla="*/ 1634 h 48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4333" h="4833">
                                <a:moveTo>
                                  <a:pt x="1891" y="73"/>
                                </a:moveTo>
                                <a:lnTo>
                                  <a:pt x="274" y="1007"/>
                                </a:lnTo>
                                <a:lnTo>
                                  <a:pt x="214" y="1048"/>
                                </a:lnTo>
                                <a:lnTo>
                                  <a:pt x="160" y="1095"/>
                                </a:lnTo>
                                <a:lnTo>
                                  <a:pt x="113" y="1149"/>
                                </a:lnTo>
                                <a:lnTo>
                                  <a:pt x="73" y="1208"/>
                                </a:lnTo>
                                <a:lnTo>
                                  <a:pt x="42" y="1272"/>
                                </a:lnTo>
                                <a:lnTo>
                                  <a:pt x="19" y="1339"/>
                                </a:lnTo>
                                <a:lnTo>
                                  <a:pt x="4" y="1410"/>
                                </a:lnTo>
                                <a:lnTo>
                                  <a:pt x="0" y="1483"/>
                                </a:lnTo>
                                <a:lnTo>
                                  <a:pt x="0" y="3350"/>
                                </a:lnTo>
                                <a:lnTo>
                                  <a:pt x="4" y="3423"/>
                                </a:lnTo>
                                <a:lnTo>
                                  <a:pt x="19" y="3493"/>
                                </a:lnTo>
                                <a:lnTo>
                                  <a:pt x="42" y="3561"/>
                                </a:lnTo>
                                <a:lnTo>
                                  <a:pt x="73" y="3625"/>
                                </a:lnTo>
                                <a:lnTo>
                                  <a:pt x="113" y="3684"/>
                                </a:lnTo>
                                <a:lnTo>
                                  <a:pt x="160" y="3737"/>
                                </a:lnTo>
                                <a:lnTo>
                                  <a:pt x="214" y="3785"/>
                                </a:lnTo>
                                <a:lnTo>
                                  <a:pt x="274" y="3826"/>
                                </a:lnTo>
                                <a:lnTo>
                                  <a:pt x="1891" y="4759"/>
                                </a:lnTo>
                                <a:lnTo>
                                  <a:pt x="1957" y="4791"/>
                                </a:lnTo>
                                <a:lnTo>
                                  <a:pt x="2025" y="4814"/>
                                </a:lnTo>
                                <a:lnTo>
                                  <a:pt x="2095" y="4828"/>
                                </a:lnTo>
                                <a:lnTo>
                                  <a:pt x="2166" y="4833"/>
                                </a:lnTo>
                                <a:lnTo>
                                  <a:pt x="2237" y="4828"/>
                                </a:lnTo>
                                <a:lnTo>
                                  <a:pt x="2307" y="4814"/>
                                </a:lnTo>
                                <a:lnTo>
                                  <a:pt x="2375" y="4791"/>
                                </a:lnTo>
                                <a:lnTo>
                                  <a:pt x="2440" y="4759"/>
                                </a:lnTo>
                                <a:lnTo>
                                  <a:pt x="4058" y="3826"/>
                                </a:lnTo>
                                <a:lnTo>
                                  <a:pt x="4118" y="3785"/>
                                </a:lnTo>
                                <a:lnTo>
                                  <a:pt x="4172" y="3737"/>
                                </a:lnTo>
                                <a:lnTo>
                                  <a:pt x="4219" y="3684"/>
                                </a:lnTo>
                                <a:lnTo>
                                  <a:pt x="4259" y="3625"/>
                                </a:lnTo>
                                <a:lnTo>
                                  <a:pt x="4290" y="3561"/>
                                </a:lnTo>
                                <a:lnTo>
                                  <a:pt x="4313" y="3493"/>
                                </a:lnTo>
                                <a:lnTo>
                                  <a:pt x="4327" y="3423"/>
                                </a:lnTo>
                                <a:lnTo>
                                  <a:pt x="4332" y="3350"/>
                                </a:lnTo>
                                <a:lnTo>
                                  <a:pt x="4332" y="1483"/>
                                </a:lnTo>
                                <a:lnTo>
                                  <a:pt x="4327" y="1410"/>
                                </a:lnTo>
                                <a:lnTo>
                                  <a:pt x="4313" y="1339"/>
                                </a:lnTo>
                                <a:lnTo>
                                  <a:pt x="4290" y="1272"/>
                                </a:lnTo>
                                <a:lnTo>
                                  <a:pt x="4259" y="1208"/>
                                </a:lnTo>
                                <a:lnTo>
                                  <a:pt x="4219" y="1149"/>
                                </a:lnTo>
                                <a:lnTo>
                                  <a:pt x="4172" y="1095"/>
                                </a:lnTo>
                                <a:lnTo>
                                  <a:pt x="4118" y="1048"/>
                                </a:lnTo>
                                <a:lnTo>
                                  <a:pt x="4058" y="1007"/>
                                </a:lnTo>
                                <a:lnTo>
                                  <a:pt x="2440" y="73"/>
                                </a:lnTo>
                                <a:lnTo>
                                  <a:pt x="2375" y="41"/>
                                </a:lnTo>
                                <a:lnTo>
                                  <a:pt x="2307" y="18"/>
                                </a:lnTo>
                                <a:lnTo>
                                  <a:pt x="2237" y="4"/>
                                </a:lnTo>
                                <a:lnTo>
                                  <a:pt x="2166" y="0"/>
                                </a:lnTo>
                                <a:lnTo>
                                  <a:pt x="2095" y="4"/>
                                </a:lnTo>
                                <a:lnTo>
                                  <a:pt x="2025" y="18"/>
                                </a:lnTo>
                                <a:lnTo>
                                  <a:pt x="1957" y="41"/>
                                </a:lnTo>
                                <a:lnTo>
                                  <a:pt x="1891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 w="63500">
                            <a:solidFill>
                              <a:schemeClr val="bg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843F38" id="グループ 9" o:spid="_x0000_s1026" alt="&quot;&quot;" style="position:absolute;left:0;text-align:left;margin-left:-63.35pt;margin-top:-54pt;width:612pt;height:11in;z-index:-251657216" coordsize="77725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">
                <v:rect id="長方形 13" o:spid="_x0000_s1027" style="position:absolute;left:76;width:77649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" fillcolor="#262e58 [3215]" stroked="f"/>
                <v:shape id="フリーフォーム 12" o:spid="_x0000_s1028" style="position:absolute;width:77649;height:100584;visibility:visible;mso-wrap-style:square;v-text-anchor:top" coordsize="1224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" path="m3598,l2205,,,1559r,985l3598,m7173,l5780,,,4086r,985l7173,t3575,l9355,,,6613r,985l10748,t1492,13124l8398,15840r1393,l12240,14108r,-984m12240,10596l4823,15840r1393,l12240,11581r,-985m12240,8069l1248,15840r1393,l12240,9054r,-985m12240,5542l,14195r,985l12240,6527r,-985m12240,3015l,11668r,985l12240,3999r,-984m12240,487l,9141r,984l12240,1472r,-985e" fillcolor="#1c2241 [2415]" stroked="f">
                  <v:fill opacity="16448f"/>
                  <v:path arrowok="t" o:connecttype="custom" o:connectlocs="2282547,0;1398837,0;0,989965;0,1615440;2282547,0;4550503,0;3666793,0;0,2594610;0,3220085;4550503,0;6818458,0;5934749,0;0,4199255;0,4824730;6818458,0;7764973,8333740;5327634,10058400;6211344,10058400;7764973,8958580;7764973,8333740;7764973,6728460;3059678,10058400;3943388,10058400;7764973,7353935;7764973,6728460;7764973,5123815;791723,10058400;1675432,10058400;7764973,5749290;7764973,5123815;7764973,3519170;0,9013825;0,9639300;7764973,4144645;7764973,3519170;7764973,1914525;0,7409180;0,8034655;7764973,2539365;7764973,1914525;7764973,309245;0,5804535;0,6429375;7764973,934720;7764973,309245" o:connectangles="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画像 8" o:spid="_x0000_s1029" type="#_x0000_t75" alt="&quot;&quot;" style="position:absolute;left:76;width:74022;height:50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">
                  <v:imagedata r:id="rId8" o:title=""/>
                </v:shape>
                <v:oval id="円/楕円 7" o:spid="_x0000_s1030" style="position:absolute;left:41700;top:36423;width:14385;height:13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" fillcolor="#c9cde7 [671]" stroked="f" strokeweight="1pt">
                  <v:fill opacity="16448f"/>
                  <v:stroke joinstyle="miter"/>
                </v:oval>
                <v:oval id="楕円 11" o:spid="_x0000_s1031" style="position:absolute;left:41776;top:35814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" fillcolor="#f6bb03 [3212]" stroked="f" strokeweight="1pt">
                  <v:stroke joinstyle="miter"/>
                </v:oval>
                <v:shape id="フリーフォーム 10" o:spid="_x0000_s1032" alt="&quot;&quot;" style="position:absolute;left:24041;top:7048;width:29914;height:33369;visibility:visible;mso-wrap-style:square;v-text-anchor:top" coordsize="4333,4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" path="m1891,73l274,1007r-60,41l160,1095r-47,54l73,1208r-31,64l19,1339,4,1410,,1483,,3350r4,73l19,3493r23,68l73,3625r40,59l160,3737r54,48l274,3826r1617,933l1957,4791r68,23l2095,4828r71,5l2237,4828r70,-14l2375,4791r65,-32l4058,3826r60,-41l4172,3737r47,-53l4259,3625r31,-64l4313,3493r14,-70l4332,3350r,-1867l4327,1410r-14,-71l4290,1272r-31,-64l4219,1149r-47,-54l4118,1048r-60,-41l2440,73,2375,41,2307,18,2237,4,2166,r-71,4l2025,18r-68,23l1891,73xe" fillcolor="#222a50 [3213]" strokecolor="white [3214]" strokeweight="5pt">
                  <v:path arrowok="t" o:connecttype="custom" o:connectlocs="1305538,1128189;189168,1773065;147745,1801373;110463,1833824;78015,1871108;50399,1911845;28997,1956033;13118,2002293;2762,2051315;0,2101717;0,3390780;2762,3441182;13118,3489514;28997,3536464;50399,3580652;78015,3621389;110463,3657982;147745,3691124;189168,3719432;1305538,4363618;1351105,4385712;1398051,4401593;1446379,4411259;1495397,4414711;1544415,4411259;1592743,4401593;1639690,4385712;1684566,4363618;2801626,3719432;2843050,3691124;2880331,3657982;2912780,3621389;2940396,3580652;2961798,3536464;2977677,3489514;2987343,3441182;2990795,3390780;2990795,2101717;2987343,2051315;2977677,2002293;2961798,1956033;2940396,1911845;2912780,1871108;2880331,1833824;2843050,1801373;2801626,1773065;1684566,1128189;1639690,1106094;1592743,1090214;1544415,1080548;1495397,1077786;1446379,1080548;1398051,1090214;1351105,1106094;1305538,1128189" o:connectangles="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3071"/>
        <w:gridCol w:w="140"/>
        <w:gridCol w:w="1606"/>
        <w:gridCol w:w="1605"/>
        <w:gridCol w:w="236"/>
        <w:gridCol w:w="2976"/>
      </w:tblGrid>
      <w:tr w:rsidR="007D38F0" w:rsidRPr="00FC16B5" w14:paraId="724CD1E4" w14:textId="77777777" w:rsidTr="001A7B5A">
        <w:trPr>
          <w:trHeight w:val="1667"/>
        </w:trPr>
        <w:tc>
          <w:tcPr>
            <w:tcW w:w="3071" w:type="dxa"/>
          </w:tcPr>
          <w:p w14:paraId="2548664B" w14:textId="77777777" w:rsidR="00A176EF" w:rsidRPr="00FC16B5" w:rsidRDefault="00A176EF" w:rsidP="00B35405">
            <w:pPr>
              <w:rPr>
                <w:rFonts w:ascii="Meiryo UI" w:hAnsi="Meiryo UI"/>
              </w:rPr>
            </w:pPr>
          </w:p>
        </w:tc>
        <w:tc>
          <w:tcPr>
            <w:tcW w:w="3587" w:type="dxa"/>
            <w:gridSpan w:val="4"/>
            <w:vAlign w:val="center"/>
          </w:tcPr>
          <w:p w14:paraId="65891F17" w14:textId="77777777" w:rsidR="00A176EF" w:rsidRPr="00FC16B5" w:rsidRDefault="00B35405" w:rsidP="001A7B5A">
            <w:pPr>
              <w:pStyle w:val="a3"/>
              <w:rPr>
                <w:rFonts w:ascii="Meiryo UI" w:hAnsi="Meiryo UI"/>
              </w:rPr>
            </w:pPr>
            <w:r w:rsidRPr="00FC16B5">
              <w:rPr>
                <w:rFonts w:ascii="Meiryo UI" w:hAnsi="Meiryo UI" w:hint="eastAsia"/>
                <w:noProof/>
                <w:lang w:val="ja-JP" w:bidi="ja-JP"/>
              </w:rPr>
              <w:drawing>
                <wp:inline distT="0" distB="0" distL="0" distR="0" wp14:anchorId="66C8034B" wp14:editId="223346D0">
                  <wp:extent cx="720000" cy="554400"/>
                  <wp:effectExtent l="0" t="0" r="4445" b="0"/>
                  <wp:docPr id="6" name="画像 6" title="アイコン。セール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ale Flyer Ico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5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14:paraId="587A9902" w14:textId="77777777" w:rsidR="00A176EF" w:rsidRPr="00FC16B5" w:rsidRDefault="00A176EF" w:rsidP="007D38F0">
            <w:pPr>
              <w:ind w:left="-110" w:firstLine="110"/>
              <w:rPr>
                <w:rFonts w:ascii="Meiryo UI" w:hAnsi="Meiryo UI"/>
              </w:rPr>
            </w:pPr>
          </w:p>
        </w:tc>
      </w:tr>
      <w:tr w:rsidR="00B35405" w:rsidRPr="00FC16B5" w14:paraId="5EB42223" w14:textId="77777777" w:rsidTr="001A7B5A">
        <w:trPr>
          <w:trHeight w:val="489"/>
        </w:trPr>
        <w:tc>
          <w:tcPr>
            <w:tcW w:w="9634" w:type="dxa"/>
            <w:gridSpan w:val="6"/>
            <w:vAlign w:val="center"/>
          </w:tcPr>
          <w:p w14:paraId="081D14D0" w14:textId="77777777" w:rsidR="00CD65F7" w:rsidRPr="00FC16B5" w:rsidRDefault="00CD65F7" w:rsidP="001A7B5A">
            <w:pPr>
              <w:pStyle w:val="af4"/>
              <w:rPr>
                <w:rFonts w:ascii="Meiryo UI" w:hAnsi="Meiryo UI"/>
              </w:rPr>
            </w:pPr>
            <w:r w:rsidRPr="00FC16B5">
              <w:rPr>
                <w:rFonts w:ascii="Meiryo UI" w:hAnsi="Meiryo UI" w:hint="eastAsia"/>
                <w:lang w:val="ja-JP" w:bidi="ja-JP"/>
              </w:rPr>
              <w:t xml:space="preserve">• </w:t>
            </w:r>
            <w:sdt>
              <w:sdtPr>
                <w:rPr>
                  <w:rFonts w:ascii="Meiryo UI" w:hAnsi="Meiryo UI" w:hint="eastAsia"/>
                </w:rPr>
                <w:id w:val="-720835308"/>
                <w:placeholder>
                  <w:docPart w:val="1C0DA88499D54CB18CA32CBA91CAF9A2"/>
                </w:placeholder>
                <w:temporary/>
                <w:showingPlcHdr/>
                <w15:appearance w15:val="hidden"/>
              </w:sdtPr>
              <w:sdtContent>
                <w:r w:rsidR="00912CDA" w:rsidRPr="00FC16B5">
                  <w:rPr>
                    <w:rFonts w:ascii="Meiryo UI" w:hAnsi="Meiryo UI" w:hint="eastAsia"/>
                    <w:lang w:val="ja-JP" w:bidi="ja-JP"/>
                  </w:rPr>
                  <w:t>名前</w:t>
                </w:r>
              </w:sdtContent>
            </w:sdt>
            <w:r w:rsidRPr="00FC16B5">
              <w:rPr>
                <w:rFonts w:ascii="Meiryo UI" w:hAnsi="Meiryo UI" w:hint="eastAsia"/>
                <w:lang w:val="ja-JP" w:bidi="ja-JP"/>
              </w:rPr>
              <w:t xml:space="preserve"> •</w:t>
            </w:r>
          </w:p>
        </w:tc>
      </w:tr>
      <w:tr w:rsidR="00B35405" w:rsidRPr="00FC16B5" w14:paraId="5A4B7B09" w14:textId="77777777" w:rsidTr="001A7B5A">
        <w:trPr>
          <w:trHeight w:val="1807"/>
        </w:trPr>
        <w:sdt>
          <w:sdtPr>
            <w:rPr>
              <w:rFonts w:ascii="Meiryo UI" w:hAnsi="Meiryo UI" w:hint="eastAsia"/>
            </w:rPr>
            <w:id w:val="275994374"/>
            <w:placeholder>
              <w:docPart w:val="080B10C3A11A4059AE2895FA8A61A60A"/>
            </w:placeholder>
            <w:temporary/>
            <w:showingPlcHdr/>
            <w15:appearance w15:val="hidden"/>
          </w:sdtPr>
          <w:sdtContent>
            <w:tc>
              <w:tcPr>
                <w:tcW w:w="9634" w:type="dxa"/>
                <w:gridSpan w:val="6"/>
                <w:vAlign w:val="center"/>
              </w:tcPr>
              <w:p w14:paraId="3F8E89DB" w14:textId="77777777" w:rsidR="00CD65F7" w:rsidRPr="00FC16B5" w:rsidRDefault="009E31CE" w:rsidP="001A7B5A">
                <w:pPr>
                  <w:pStyle w:val="1"/>
                  <w:rPr>
                    <w:rFonts w:ascii="Meiryo UI" w:hAnsi="Meiryo UI"/>
                  </w:rPr>
                </w:pPr>
                <w:r w:rsidRPr="00FC16B5">
                  <w:rPr>
                    <w:rFonts w:ascii="Meiryo UI" w:hAnsi="Meiryo UI" w:hint="eastAsia"/>
                    <w:lang w:val="ja-JP" w:bidi="ja-JP"/>
                  </w:rPr>
                  <w:t>セール</w:t>
                </w:r>
              </w:p>
            </w:tc>
          </w:sdtContent>
        </w:sdt>
      </w:tr>
      <w:tr w:rsidR="00B35405" w:rsidRPr="00FC16B5" w14:paraId="7233D76E" w14:textId="77777777" w:rsidTr="00593310">
        <w:trPr>
          <w:trHeight w:val="2492"/>
        </w:trPr>
        <w:tc>
          <w:tcPr>
            <w:tcW w:w="9634" w:type="dxa"/>
            <w:gridSpan w:val="6"/>
          </w:tcPr>
          <w:p w14:paraId="1CBBF85D" w14:textId="77777777" w:rsidR="00B35405" w:rsidRPr="00FC16B5" w:rsidRDefault="00B35405" w:rsidP="006C278C">
            <w:pPr>
              <w:pStyle w:val="af6"/>
              <w:rPr>
                <w:rFonts w:ascii="Meiryo UI" w:hAnsi="Meiryo UI"/>
              </w:rPr>
            </w:pPr>
            <w:r w:rsidRPr="00FC16B5">
              <w:rPr>
                <w:rFonts w:ascii="Meiryo UI" w:hAnsi="Meiryo UI" w:hint="eastAsia"/>
                <w:noProof/>
                <w:lang w:val="ja-JP" w:bidi="ja-JP"/>
              </w:rPr>
              <mc:AlternateContent>
                <mc:Choice Requires="wps">
                  <w:drawing>
                    <wp:inline distT="0" distB="0" distL="0" distR="0" wp14:anchorId="243068FD" wp14:editId="70387A10">
                      <wp:extent cx="1397635" cy="1074173"/>
                      <wp:effectExtent l="57150" t="133350" r="69215" b="145415"/>
                      <wp:docPr id="5" name="テキスト ボックス 5" descr="割引の円形のアクセント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0667222">
                                <a:off x="0" y="0"/>
                                <a:ext cx="1397635" cy="10741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id w:val="81880945"/>
                                    <w:placeholder>
                                      <w:docPart w:val="B9D8FD919E634140948785ED08DEBDC1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p w14:paraId="3A4BC897" w14:textId="77777777" w:rsidR="009E31CE" w:rsidRPr="008711E4" w:rsidRDefault="009E31CE" w:rsidP="0007350D">
                                      <w:pPr>
                                        <w:pStyle w:val="ae"/>
                                      </w:pPr>
                                      <w:r w:rsidRPr="008711E4">
                                        <w:rPr>
                                          <w:lang w:val="ja-JP" w:bidi="ja-JP"/>
                                        </w:rPr>
                                        <w:t>最大</w:t>
                                      </w:r>
                                    </w:p>
                                    <w:p w14:paraId="085B0E8B" w14:textId="77777777" w:rsidR="009E31CE" w:rsidRPr="008711E4" w:rsidRDefault="009E31CE" w:rsidP="0007350D">
                                      <w:pPr>
                                        <w:pStyle w:val="ae"/>
                                      </w:pPr>
                                      <w:r w:rsidRPr="008711E4">
                                        <w:rPr>
                                          <w:lang w:val="ja-JP" w:bidi="ja-JP"/>
                                        </w:rPr>
                                        <w:t>50%</w:t>
                                      </w:r>
                                    </w:p>
                                    <w:p w14:paraId="28499B20" w14:textId="77777777" w:rsidR="00B35405" w:rsidRPr="009E31CE" w:rsidRDefault="009E31CE" w:rsidP="0007350D">
                                      <w:pPr>
                                        <w:pStyle w:val="ae"/>
                                      </w:pPr>
                                      <w:r w:rsidRPr="008711E4">
                                        <w:rPr>
                                          <w:lang w:val="ja-JP" w:bidi="ja-JP"/>
                                        </w:rPr>
                                        <w:t>オフ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43068F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5" o:spid="_x0000_s1026" type="#_x0000_t202" alt="割引の円形のアクセント" style="width:110.05pt;height:84.6pt;rotation:-1018842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" filled="f" stroked="f">
                      <v:textbox>
                        <w:txbxContent>
                          <w:sdt>
                            <w:sdtPr>
                              <w:id w:val="81880945"/>
                              <w:placeholder>
                                <w:docPart w:val="B9D8FD919E634140948785ED08DEBDC1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3A4BC897" w14:textId="77777777" w:rsidR="009E31CE" w:rsidRPr="008711E4" w:rsidRDefault="009E31CE" w:rsidP="0007350D">
                                <w:pPr>
                                  <w:pStyle w:val="ae"/>
                                </w:pPr>
                                <w:r w:rsidRPr="008711E4">
                                  <w:rPr>
                                    <w:lang w:val="ja-JP" w:bidi="ja-JP"/>
                                  </w:rPr>
                                  <w:t>最大</w:t>
                                </w:r>
                              </w:p>
                              <w:p w14:paraId="085B0E8B" w14:textId="77777777" w:rsidR="009E31CE" w:rsidRPr="008711E4" w:rsidRDefault="009E31CE" w:rsidP="0007350D">
                                <w:pPr>
                                  <w:pStyle w:val="ae"/>
                                </w:pPr>
                                <w:r w:rsidRPr="008711E4">
                                  <w:rPr>
                                    <w:lang w:val="ja-JP" w:bidi="ja-JP"/>
                                  </w:rPr>
                                  <w:t>50%</w:t>
                                </w:r>
                              </w:p>
                              <w:p w14:paraId="28499B20" w14:textId="77777777" w:rsidR="00B35405" w:rsidRPr="009E31CE" w:rsidRDefault="009E31CE" w:rsidP="0007350D">
                                <w:pPr>
                                  <w:pStyle w:val="ae"/>
                                </w:pPr>
                                <w:r w:rsidRPr="008711E4">
                                  <w:rPr>
                                    <w:lang w:val="ja-JP" w:bidi="ja-JP"/>
                                  </w:rPr>
                                  <w:t>オフ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B35405" w:rsidRPr="00FC16B5" w14:paraId="2F1B9285" w14:textId="77777777" w:rsidTr="001A7B5A">
        <w:trPr>
          <w:trHeight w:val="717"/>
        </w:trPr>
        <w:sdt>
          <w:sdtPr>
            <w:rPr>
              <w:rFonts w:ascii="Meiryo UI" w:hAnsi="Meiryo UI" w:hint="eastAsia"/>
            </w:rPr>
            <w:id w:val="-47538419"/>
            <w:placeholder>
              <w:docPart w:val="33741C3698A54573B21D08018C3E4452"/>
            </w:placeholder>
            <w:temporary/>
            <w:showingPlcHdr/>
            <w15:appearance w15:val="hidden"/>
          </w:sdtPr>
          <w:sdtContent>
            <w:tc>
              <w:tcPr>
                <w:tcW w:w="9634" w:type="dxa"/>
                <w:gridSpan w:val="6"/>
                <w:vAlign w:val="center"/>
              </w:tcPr>
              <w:p w14:paraId="49DC9A63" w14:textId="77777777" w:rsidR="00A176EF" w:rsidRPr="00FC16B5" w:rsidRDefault="00A176EF" w:rsidP="001A7B5A">
                <w:pPr>
                  <w:pStyle w:val="2"/>
                  <w:rPr>
                    <w:rFonts w:ascii="Meiryo UI" w:hAnsi="Meiryo UI"/>
                  </w:rPr>
                </w:pPr>
                <w:r w:rsidRPr="00FC16B5">
                  <w:rPr>
                    <w:rFonts w:ascii="Meiryo UI" w:hAnsi="Meiryo UI" w:hint="eastAsia"/>
                    <w:lang w:val="ja-JP" w:bidi="ja-JP"/>
                  </w:rPr>
                  <w:t>会社/イベント名</w:t>
                </w:r>
              </w:p>
            </w:tc>
          </w:sdtContent>
        </w:sdt>
      </w:tr>
      <w:tr w:rsidR="00B35405" w:rsidRPr="00FC16B5" w14:paraId="5C91AA9A" w14:textId="77777777" w:rsidTr="001A7B5A">
        <w:trPr>
          <w:trHeight w:val="1929"/>
        </w:trPr>
        <w:sdt>
          <w:sdtPr>
            <w:rPr>
              <w:rFonts w:ascii="Meiryo UI" w:hAnsi="Meiryo UI" w:hint="eastAsia"/>
            </w:rPr>
            <w:id w:val="-191462798"/>
            <w:placeholder>
              <w:docPart w:val="E3CB8AD88BCB459486AAB94AB187BBE6"/>
            </w:placeholder>
            <w:temporary/>
            <w:showingPlcHdr/>
            <w15:appearance w15:val="hidden"/>
          </w:sdtPr>
          <w:sdtContent>
            <w:tc>
              <w:tcPr>
                <w:tcW w:w="3211" w:type="dxa"/>
                <w:gridSpan w:val="2"/>
                <w:tcBorders>
                  <w:right w:val="single" w:sz="36" w:space="0" w:color="F6BB03" w:themeColor="background1"/>
                </w:tcBorders>
                <w:vAlign w:val="center"/>
              </w:tcPr>
              <w:p w14:paraId="4FD0C7E4" w14:textId="77777777" w:rsidR="00A176EF" w:rsidRPr="00FC16B5" w:rsidRDefault="009E31CE" w:rsidP="001A7B5A">
                <w:pPr>
                  <w:pStyle w:val="3"/>
                  <w:rPr>
                    <w:rFonts w:ascii="Meiryo UI" w:hAnsi="Meiryo UI"/>
                  </w:rPr>
                </w:pPr>
                <w:r w:rsidRPr="00FC16B5">
                  <w:rPr>
                    <w:rFonts w:ascii="Meiryo UI" w:hAnsi="Meiryo UI" w:hint="eastAsia"/>
                    <w:lang w:val="ja-JP" w:bidi="ja-JP"/>
                  </w:rPr>
                  <w:t>イベント開催日</w:t>
                </w:r>
              </w:p>
            </w:tc>
          </w:sdtContent>
        </w:sdt>
        <w:sdt>
          <w:sdtPr>
            <w:rPr>
              <w:rFonts w:ascii="Meiryo UI" w:hAnsi="Meiryo UI" w:hint="eastAsia"/>
              <w:szCs w:val="56"/>
            </w:rPr>
            <w:id w:val="873575201"/>
            <w:placeholder>
              <w:docPart w:val="B9E9AAA4BC8040B3A741839264BAAA8D"/>
            </w:placeholder>
            <w:temporary/>
            <w:showingPlcHdr/>
            <w15:appearance w15:val="hidden"/>
          </w:sdtPr>
          <w:sdtContent>
            <w:tc>
              <w:tcPr>
                <w:tcW w:w="3211" w:type="dxa"/>
                <w:gridSpan w:val="2"/>
                <w:tcBorders>
                  <w:left w:val="single" w:sz="36" w:space="0" w:color="F6BB03" w:themeColor="background1"/>
                  <w:right w:val="single" w:sz="36" w:space="0" w:color="F6BB03" w:themeColor="background1"/>
                </w:tcBorders>
                <w:vAlign w:val="center"/>
              </w:tcPr>
              <w:p w14:paraId="17914BEC" w14:textId="77777777" w:rsidR="00A176EF" w:rsidRPr="0008767E" w:rsidRDefault="00A176EF" w:rsidP="001A7B5A">
                <w:pPr>
                  <w:pStyle w:val="3"/>
                  <w:rPr>
                    <w:rFonts w:ascii="Meiryo UI" w:hAnsi="Meiryo UI"/>
                    <w:szCs w:val="56"/>
                  </w:rPr>
                </w:pPr>
                <w:r w:rsidRPr="0008767E">
                  <w:rPr>
                    <w:rFonts w:ascii="Meiryo UI" w:hAnsi="Meiryo UI" w:hint="eastAsia"/>
                    <w:szCs w:val="56"/>
                    <w:lang w:val="ja-JP" w:bidi="ja-JP"/>
                  </w:rPr>
                  <w:t>イベントの時刻</w:t>
                </w:r>
              </w:p>
            </w:tc>
          </w:sdtContent>
        </w:sdt>
        <w:sdt>
          <w:sdtPr>
            <w:rPr>
              <w:rFonts w:ascii="Meiryo UI" w:hAnsi="Meiryo UI" w:hint="eastAsia"/>
            </w:rPr>
            <w:id w:val="-1685130162"/>
            <w:placeholder>
              <w:docPart w:val="011465988A924260B0354BC6C5F944F3"/>
            </w:placeholder>
            <w:temporary/>
            <w:showingPlcHdr/>
            <w15:appearance w15:val="hidden"/>
          </w:sdtPr>
          <w:sdtContent>
            <w:tc>
              <w:tcPr>
                <w:tcW w:w="3212" w:type="dxa"/>
                <w:gridSpan w:val="2"/>
                <w:tcBorders>
                  <w:left w:val="single" w:sz="36" w:space="0" w:color="F6BB03" w:themeColor="background1"/>
                </w:tcBorders>
                <w:vAlign w:val="center"/>
              </w:tcPr>
              <w:p w14:paraId="3C1A6B43" w14:textId="77777777" w:rsidR="00A176EF" w:rsidRPr="00FC16B5" w:rsidRDefault="009E31CE" w:rsidP="001A7B5A">
                <w:pPr>
                  <w:pStyle w:val="3"/>
                  <w:rPr>
                    <w:rFonts w:ascii="Meiryo UI" w:hAnsi="Meiryo UI"/>
                  </w:rPr>
                </w:pPr>
                <w:r w:rsidRPr="00FC16B5">
                  <w:rPr>
                    <w:rFonts w:ascii="Meiryo UI" w:hAnsi="Meiryo UI" w:hint="eastAsia"/>
                    <w:lang w:val="ja-JP" w:bidi="ja-JP"/>
                  </w:rPr>
                  <w:t>イベントの場所</w:t>
                </w:r>
              </w:p>
            </w:tc>
          </w:sdtContent>
        </w:sdt>
      </w:tr>
      <w:tr w:rsidR="0007350D" w:rsidRPr="00FC16B5" w14:paraId="5C7A15DA" w14:textId="77777777" w:rsidTr="00593310">
        <w:trPr>
          <w:trHeight w:val="288"/>
        </w:trPr>
        <w:tc>
          <w:tcPr>
            <w:tcW w:w="9634" w:type="dxa"/>
            <w:gridSpan w:val="6"/>
          </w:tcPr>
          <w:p w14:paraId="5B4AB7CD" w14:textId="77777777" w:rsidR="0007350D" w:rsidRPr="00FC16B5" w:rsidRDefault="0007350D" w:rsidP="007D38F0">
            <w:pPr>
              <w:pStyle w:val="a7"/>
              <w:rPr>
                <w:rFonts w:ascii="Meiryo UI" w:hAnsi="Meiryo UI"/>
              </w:rPr>
            </w:pPr>
          </w:p>
        </w:tc>
      </w:tr>
      <w:tr w:rsidR="00B35405" w:rsidRPr="00FC16B5" w14:paraId="1A3EF152" w14:textId="77777777" w:rsidTr="00593310">
        <w:trPr>
          <w:trHeight w:val="1877"/>
        </w:trPr>
        <w:tc>
          <w:tcPr>
            <w:tcW w:w="4817" w:type="dxa"/>
            <w:gridSpan w:val="3"/>
          </w:tcPr>
          <w:sdt>
            <w:sdtPr>
              <w:rPr>
                <w:rFonts w:ascii="Meiryo UI" w:hAnsi="Meiryo UI" w:hint="eastAsia"/>
              </w:rPr>
              <w:id w:val="-318418903"/>
              <w:placeholder>
                <w:docPart w:val="148F29C5EF2C42669C5D713FB7387F62"/>
              </w:placeholder>
              <w:temporary/>
              <w:showingPlcHdr/>
              <w15:appearance w15:val="hidden"/>
            </w:sdtPr>
            <w:sdtContent>
              <w:p w14:paraId="52A538FE" w14:textId="77777777" w:rsidR="0007350D" w:rsidRPr="00FC16B5" w:rsidRDefault="00CD65F7" w:rsidP="0007350D">
                <w:pPr>
                  <w:pStyle w:val="af5"/>
                  <w:rPr>
                    <w:rFonts w:ascii="Meiryo UI" w:hAnsi="Meiryo UI"/>
                  </w:rPr>
                </w:pPr>
                <w:r w:rsidRPr="00FC16B5">
                  <w:rPr>
                    <w:rFonts w:ascii="Meiryo UI" w:hAnsi="Meiryo UI" w:hint="eastAsia"/>
                    <w:szCs w:val="28"/>
                    <w:lang w:val="ja-JP" w:bidi="ja-JP"/>
                  </w:rPr>
                  <w:t xml:space="preserve">アイテムの N1.価格 </w:t>
                </w:r>
                <w:r w:rsidR="00FC16B5" w:rsidRPr="00FC16B5">
                  <w:rPr>
                    <w:rFonts w:ascii="Meiryo UI" w:hAnsi="Meiryo UI" w:hint="eastAsia"/>
                    <w:szCs w:val="28"/>
                    <w:lang w:val="ja-JP" w:bidi="ja-JP"/>
                  </w:rPr>
                  <w:t>¥</w:t>
                </w:r>
                <w:r w:rsidRPr="00FC16B5">
                  <w:rPr>
                    <w:rFonts w:ascii="Meiryo UI" w:hAnsi="Meiryo UI" w:hint="eastAsia"/>
                    <w:szCs w:val="28"/>
                    <w:lang w:val="ja-JP" w:bidi="ja-JP"/>
                  </w:rPr>
                  <w:t>1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id w:val="1165755602"/>
              <w:placeholder>
                <w:docPart w:val="CA87BD6D0F8D4A5F841D2C219234FB57"/>
              </w:placeholder>
              <w:temporary/>
              <w:showingPlcHdr/>
              <w15:appearance w15:val="hidden"/>
            </w:sdtPr>
            <w:sdtContent>
              <w:p w14:paraId="27883839" w14:textId="77777777" w:rsidR="0007350D" w:rsidRPr="00FC16B5" w:rsidRDefault="0007350D" w:rsidP="0007350D">
                <w:pPr>
                  <w:pStyle w:val="af5"/>
                  <w:rPr>
                    <w:rFonts w:ascii="Meiryo UI" w:hAnsi="Meiryo UI"/>
                  </w:rPr>
                </w:pPr>
                <w:r w:rsidRPr="00FC16B5">
                  <w:rPr>
                    <w:rFonts w:ascii="Meiryo UI" w:hAnsi="Meiryo UI" w:hint="eastAsia"/>
                    <w:lang w:val="ja-JP" w:bidi="ja-JP"/>
                  </w:rPr>
                  <w:t xml:space="preserve">アイテムの N2.価格 </w:t>
                </w:r>
                <w:r w:rsidR="00FC16B5" w:rsidRPr="00FC16B5">
                  <w:rPr>
                    <w:rFonts w:ascii="Meiryo UI" w:hAnsi="Meiryo UI" w:hint="eastAsia"/>
                    <w:lang w:val="ja-JP" w:bidi="ja-JP"/>
                  </w:rPr>
                  <w:t>¥</w:t>
                </w:r>
                <w:r w:rsidRPr="00FC16B5">
                  <w:rPr>
                    <w:rFonts w:ascii="Meiryo UI" w:hAnsi="Meiryo UI" w:hint="eastAsia"/>
                    <w:lang w:val="ja-JP" w:bidi="ja-JP"/>
                  </w:rPr>
                  <w:t>1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id w:val="535162921"/>
              <w:placeholder>
                <w:docPart w:val="F4EABADEE48B443798ADBFF80775512E"/>
              </w:placeholder>
              <w:temporary/>
              <w:showingPlcHdr/>
              <w15:appearance w15:val="hidden"/>
            </w:sdtPr>
            <w:sdtContent>
              <w:p w14:paraId="2FE1B548" w14:textId="77777777" w:rsidR="0007350D" w:rsidRPr="00FC16B5" w:rsidRDefault="0007350D" w:rsidP="0007350D">
                <w:pPr>
                  <w:pStyle w:val="af5"/>
                  <w:rPr>
                    <w:rFonts w:ascii="Meiryo UI" w:hAnsi="Meiryo UI"/>
                  </w:rPr>
                </w:pPr>
                <w:r w:rsidRPr="00FC16B5">
                  <w:rPr>
                    <w:rFonts w:ascii="Meiryo UI" w:hAnsi="Meiryo UI" w:hint="eastAsia"/>
                    <w:lang w:val="ja-JP" w:bidi="ja-JP"/>
                  </w:rPr>
                  <w:t xml:space="preserve">アイテムの N3.価格 </w:t>
                </w:r>
                <w:r w:rsidR="00FC16B5" w:rsidRPr="00FC16B5">
                  <w:rPr>
                    <w:rFonts w:ascii="Meiryo UI" w:hAnsi="Meiryo UI" w:hint="eastAsia"/>
                    <w:lang w:val="ja-JP" w:bidi="ja-JP"/>
                  </w:rPr>
                  <w:t>¥</w:t>
                </w:r>
                <w:r w:rsidRPr="00FC16B5">
                  <w:rPr>
                    <w:rFonts w:ascii="Meiryo UI" w:hAnsi="Meiryo UI" w:hint="eastAsia"/>
                    <w:lang w:val="ja-JP" w:bidi="ja-JP"/>
                  </w:rPr>
                  <w:t>1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id w:val="-1331761157"/>
              <w:placeholder>
                <w:docPart w:val="626B34A4C3B24E91A832F47F62F69EAC"/>
              </w:placeholder>
              <w:temporary/>
              <w:showingPlcHdr/>
              <w15:appearance w15:val="hidden"/>
            </w:sdtPr>
            <w:sdtContent>
              <w:p w14:paraId="00F44514" w14:textId="77777777" w:rsidR="0007350D" w:rsidRPr="00FC16B5" w:rsidRDefault="0007350D" w:rsidP="0007350D">
                <w:pPr>
                  <w:pStyle w:val="af5"/>
                  <w:rPr>
                    <w:rFonts w:ascii="Meiryo UI" w:hAnsi="Meiryo UI"/>
                  </w:rPr>
                </w:pPr>
                <w:r w:rsidRPr="00FC16B5">
                  <w:rPr>
                    <w:rFonts w:ascii="Meiryo UI" w:hAnsi="Meiryo UI" w:hint="eastAsia"/>
                    <w:lang w:val="ja-JP" w:bidi="ja-JP"/>
                  </w:rPr>
                  <w:t xml:space="preserve">アイテムの N4.価格 </w:t>
                </w:r>
                <w:r w:rsidR="00FC16B5" w:rsidRPr="00FC16B5">
                  <w:rPr>
                    <w:rFonts w:ascii="Meiryo UI" w:hAnsi="Meiryo UI" w:hint="eastAsia"/>
                    <w:lang w:val="ja-JP" w:bidi="ja-JP"/>
                  </w:rPr>
                  <w:t>¥</w:t>
                </w:r>
                <w:r w:rsidRPr="00FC16B5">
                  <w:rPr>
                    <w:rFonts w:ascii="Meiryo UI" w:hAnsi="Meiryo UI" w:hint="eastAsia"/>
                    <w:lang w:val="ja-JP" w:bidi="ja-JP"/>
                  </w:rPr>
                  <w:t>1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id w:val="1804579932"/>
              <w:placeholder>
                <w:docPart w:val="C1393841590D416CB97F5503C2F07302"/>
              </w:placeholder>
              <w:temporary/>
              <w:showingPlcHdr/>
              <w15:appearance w15:val="hidden"/>
            </w:sdtPr>
            <w:sdtContent>
              <w:p w14:paraId="360AD367" w14:textId="77777777" w:rsidR="00CD65F7" w:rsidRPr="00FC16B5" w:rsidRDefault="0007350D" w:rsidP="0007350D">
                <w:pPr>
                  <w:pStyle w:val="af5"/>
                  <w:rPr>
                    <w:rFonts w:ascii="Meiryo UI" w:hAnsi="Meiryo UI"/>
                  </w:rPr>
                </w:pPr>
                <w:r w:rsidRPr="00FC16B5">
                  <w:rPr>
                    <w:rFonts w:ascii="Meiryo UI" w:hAnsi="Meiryo UI" w:hint="eastAsia"/>
                    <w:lang w:val="ja-JP" w:bidi="ja-JP"/>
                  </w:rPr>
                  <w:t xml:space="preserve">アイテムの N5.価格 </w:t>
                </w:r>
                <w:r w:rsidR="00FC16B5" w:rsidRPr="00FC16B5">
                  <w:rPr>
                    <w:rFonts w:ascii="Meiryo UI" w:hAnsi="Meiryo UI" w:hint="eastAsia"/>
                    <w:lang w:val="ja-JP" w:bidi="ja-JP"/>
                  </w:rPr>
                  <w:t>¥</w:t>
                </w:r>
                <w:r w:rsidRPr="00FC16B5">
                  <w:rPr>
                    <w:rFonts w:ascii="Meiryo UI" w:hAnsi="Meiryo UI" w:hint="eastAsia"/>
                    <w:lang w:val="ja-JP" w:bidi="ja-JP"/>
                  </w:rPr>
                  <w:t>1</w:t>
                </w:r>
              </w:p>
            </w:sdtContent>
          </w:sdt>
        </w:tc>
        <w:tc>
          <w:tcPr>
            <w:tcW w:w="4817" w:type="dxa"/>
            <w:gridSpan w:val="3"/>
          </w:tcPr>
          <w:sdt>
            <w:sdtPr>
              <w:rPr>
                <w:rFonts w:ascii="Meiryo UI" w:hAnsi="Meiryo UI" w:hint="eastAsia"/>
              </w:rPr>
              <w:id w:val="-663008043"/>
              <w:placeholder>
                <w:docPart w:val="DDA2A12E6E8C44E0BE33741AA3F4A039"/>
              </w:placeholder>
              <w:temporary/>
              <w:showingPlcHdr/>
              <w15:appearance w15:val="hidden"/>
            </w:sdtPr>
            <w:sdtContent>
              <w:p w14:paraId="585CE6AB" w14:textId="77777777" w:rsidR="0007350D" w:rsidRPr="00FC16B5" w:rsidRDefault="00CD65F7" w:rsidP="0007350D">
                <w:pPr>
                  <w:pStyle w:val="a7"/>
                  <w:rPr>
                    <w:rFonts w:ascii="Meiryo UI" w:hAnsi="Meiryo UI"/>
                  </w:rPr>
                </w:pPr>
                <w:r w:rsidRPr="00FC16B5">
                  <w:rPr>
                    <w:rFonts w:ascii="Meiryo UI" w:hAnsi="Meiryo UI" w:hint="eastAsia"/>
                    <w:lang w:val="ja-JP" w:bidi="ja-JP"/>
                  </w:rPr>
                  <w:t xml:space="preserve">アイテムの N6.価格 </w:t>
                </w:r>
                <w:r w:rsidR="00FC16B5" w:rsidRPr="00FC16B5">
                  <w:rPr>
                    <w:rFonts w:ascii="Meiryo UI" w:hAnsi="Meiryo UI" w:hint="eastAsia"/>
                    <w:lang w:val="ja-JP" w:bidi="ja-JP"/>
                  </w:rPr>
                  <w:t>¥</w:t>
                </w:r>
                <w:r w:rsidRPr="00FC16B5">
                  <w:rPr>
                    <w:rFonts w:ascii="Meiryo UI" w:hAnsi="Meiryo UI" w:hint="eastAsia"/>
                    <w:lang w:val="ja-JP" w:bidi="ja-JP"/>
                  </w:rPr>
                  <w:t>1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id w:val="-720283175"/>
              <w:placeholder>
                <w:docPart w:val="DDA2A12E6E8C44E0BE33741AA3F4A039"/>
              </w:placeholder>
              <w:temporary/>
              <w:showingPlcHdr/>
              <w15:appearance w15:val="hidden"/>
            </w:sdtPr>
            <w:sdtContent>
              <w:p w14:paraId="7F0A01AA" w14:textId="77777777" w:rsidR="0007350D" w:rsidRPr="00FC16B5" w:rsidRDefault="00E115C8" w:rsidP="0007350D">
                <w:pPr>
                  <w:pStyle w:val="a7"/>
                  <w:rPr>
                    <w:rFonts w:ascii="Meiryo UI" w:hAnsi="Meiryo UI"/>
                  </w:rPr>
                </w:pPr>
                <w:r w:rsidRPr="00FC16B5">
                  <w:rPr>
                    <w:rFonts w:ascii="Meiryo UI" w:hAnsi="Meiryo UI" w:hint="eastAsia"/>
                    <w:lang w:val="ja-JP" w:bidi="ja-JP"/>
                  </w:rPr>
                  <w:t>アイテムの N6.価格 ¥1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id w:val="1046498872"/>
              <w:placeholder>
                <w:docPart w:val="DDA2A12E6E8C44E0BE33741AA3F4A039"/>
              </w:placeholder>
              <w:temporary/>
              <w:showingPlcHdr/>
              <w15:appearance w15:val="hidden"/>
            </w:sdtPr>
            <w:sdtContent>
              <w:p w14:paraId="3DEEC4E7" w14:textId="77777777" w:rsidR="0007350D" w:rsidRPr="00FC16B5" w:rsidRDefault="00E115C8" w:rsidP="0007350D">
                <w:pPr>
                  <w:pStyle w:val="a7"/>
                  <w:rPr>
                    <w:rFonts w:ascii="Meiryo UI" w:hAnsi="Meiryo UI"/>
                  </w:rPr>
                </w:pPr>
                <w:r w:rsidRPr="00FC16B5">
                  <w:rPr>
                    <w:rFonts w:ascii="Meiryo UI" w:hAnsi="Meiryo UI" w:hint="eastAsia"/>
                    <w:lang w:val="ja-JP" w:bidi="ja-JP"/>
                  </w:rPr>
                  <w:t>アイテムの N6.価格 ¥1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id w:val="538252410"/>
              <w:placeholder>
                <w:docPart w:val="DDA2A12E6E8C44E0BE33741AA3F4A039"/>
              </w:placeholder>
              <w:temporary/>
              <w:showingPlcHdr/>
              <w15:appearance w15:val="hidden"/>
            </w:sdtPr>
            <w:sdtContent>
              <w:p w14:paraId="0C04AC5C" w14:textId="77777777" w:rsidR="0007350D" w:rsidRPr="00FC16B5" w:rsidRDefault="00E115C8" w:rsidP="0007350D">
                <w:pPr>
                  <w:pStyle w:val="a7"/>
                  <w:rPr>
                    <w:rFonts w:ascii="Meiryo UI" w:hAnsi="Meiryo UI"/>
                  </w:rPr>
                </w:pPr>
                <w:r w:rsidRPr="00FC16B5">
                  <w:rPr>
                    <w:rFonts w:ascii="Meiryo UI" w:hAnsi="Meiryo UI" w:hint="eastAsia"/>
                    <w:lang w:val="ja-JP" w:bidi="ja-JP"/>
                  </w:rPr>
                  <w:t>アイテムの N6.価格 ¥1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id w:val="-647356934"/>
              <w:placeholder>
                <w:docPart w:val="DDA2A12E6E8C44E0BE33741AA3F4A039"/>
              </w:placeholder>
              <w:temporary/>
              <w:showingPlcHdr/>
              <w15:appearance w15:val="hidden"/>
            </w:sdtPr>
            <w:sdtContent>
              <w:p w14:paraId="2A55021E" w14:textId="77777777" w:rsidR="00CD65F7" w:rsidRPr="00FC16B5" w:rsidRDefault="00E115C8" w:rsidP="0007350D">
                <w:pPr>
                  <w:pStyle w:val="a7"/>
                  <w:rPr>
                    <w:rFonts w:ascii="Meiryo UI" w:hAnsi="Meiryo UI"/>
                  </w:rPr>
                </w:pPr>
                <w:r w:rsidRPr="00FC16B5">
                  <w:rPr>
                    <w:rFonts w:ascii="Meiryo UI" w:hAnsi="Meiryo UI" w:hint="eastAsia"/>
                    <w:lang w:val="ja-JP" w:bidi="ja-JP"/>
                  </w:rPr>
                  <w:t>アイテムの N6.価格 ¥1</w:t>
                </w:r>
              </w:p>
            </w:sdtContent>
          </w:sdt>
        </w:tc>
      </w:tr>
      <w:tr w:rsidR="00B35405" w:rsidRPr="00FC16B5" w14:paraId="0F865109" w14:textId="77777777" w:rsidTr="00593310">
        <w:trPr>
          <w:trHeight w:val="288"/>
        </w:trPr>
        <w:tc>
          <w:tcPr>
            <w:tcW w:w="9634" w:type="dxa"/>
            <w:gridSpan w:val="6"/>
          </w:tcPr>
          <w:p w14:paraId="7BBCA802" w14:textId="77777777" w:rsidR="00634433" w:rsidRPr="00FC16B5" w:rsidRDefault="00634433" w:rsidP="00B35405">
            <w:pPr>
              <w:rPr>
                <w:rFonts w:ascii="Meiryo UI" w:hAnsi="Meiryo UI"/>
              </w:rPr>
            </w:pPr>
          </w:p>
        </w:tc>
      </w:tr>
      <w:tr w:rsidR="00B35405" w:rsidRPr="00FC16B5" w14:paraId="0116F399" w14:textId="77777777" w:rsidTr="00593310">
        <w:trPr>
          <w:trHeight w:val="1584"/>
        </w:trPr>
        <w:sdt>
          <w:sdtPr>
            <w:rPr>
              <w:rFonts w:ascii="Meiryo UI" w:hAnsi="Meiryo UI" w:hint="eastAsia"/>
            </w:rPr>
            <w:id w:val="1880053563"/>
            <w:placeholder>
              <w:docPart w:val="57573CEAEFDA4F278BD9C29894705199"/>
            </w:placeholder>
            <w:temporary/>
            <w:showingPlcHdr/>
            <w15:appearance w15:val="hidden"/>
          </w:sdtPr>
          <w:sdtContent>
            <w:tc>
              <w:tcPr>
                <w:tcW w:w="9634" w:type="dxa"/>
                <w:gridSpan w:val="6"/>
                <w:shd w:val="clear" w:color="auto" w:fill="FFFFFF" w:themeFill="background2"/>
                <w:vAlign w:val="center"/>
              </w:tcPr>
              <w:p w14:paraId="2EDF86EF" w14:textId="77777777" w:rsidR="0007350D" w:rsidRPr="00FC16B5" w:rsidRDefault="00664C79" w:rsidP="0007350D">
                <w:pPr>
                  <w:pStyle w:val="af"/>
                  <w:rPr>
                    <w:rFonts w:ascii="Meiryo UI" w:hAnsi="Meiryo UI"/>
                  </w:rPr>
                </w:pPr>
                <w:r w:rsidRPr="00FC16B5">
                  <w:rPr>
                    <w:rFonts w:ascii="Meiryo UI" w:hAnsi="Meiryo UI" w:hint="eastAsia"/>
                    <w:lang w:val="ja-JP" w:bidi="ja-JP"/>
                  </w:rPr>
                  <w:t>イベントの簡単な説明をここに追加します。</w:t>
                </w:r>
              </w:p>
              <w:p w14:paraId="50484F4C" w14:textId="77777777" w:rsidR="00FC16B5" w:rsidRPr="00FC16B5" w:rsidRDefault="00664C79" w:rsidP="00FC16B5">
                <w:pPr>
                  <w:pStyle w:val="af"/>
                  <w:rPr>
                    <w:rFonts w:ascii="Meiryo UI" w:hAnsi="Meiryo UI"/>
                    <w:lang w:val="ja-JP" w:bidi="ja-JP"/>
                  </w:rPr>
                </w:pPr>
                <w:r w:rsidRPr="00FC16B5">
                  <w:rPr>
                    <w:rFonts w:ascii="Meiryo UI" w:hAnsi="Meiryo UI" w:hint="eastAsia"/>
                    <w:lang w:val="ja-JP" w:bidi="ja-JP"/>
                  </w:rPr>
                  <w:t>この箇所またはプレースホルダー テキストを独自のテキストに置き換えるには、ここをクリックして入力します。</w:t>
                </w:r>
              </w:p>
            </w:tc>
          </w:sdtContent>
        </w:sdt>
      </w:tr>
    </w:tbl>
    <w:p w14:paraId="688BF804" w14:textId="77777777" w:rsidR="00860444" w:rsidRPr="00FC16B5" w:rsidRDefault="00860444" w:rsidP="00B35405">
      <w:pPr>
        <w:rPr>
          <w:rFonts w:ascii="Meiryo UI" w:hAnsi="Meiryo UI"/>
        </w:rPr>
      </w:pPr>
    </w:p>
    <w:sectPr w:rsidR="00860444" w:rsidRPr="00FC16B5" w:rsidSect="009B2BEF">
      <w:type w:val="continuous"/>
      <w:pgSz w:w="11906" w:h="16838" w:code="9"/>
      <w:pgMar w:top="1080" w:right="835" w:bottom="274" w:left="126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BBE58" w14:textId="77777777" w:rsidR="0009029D" w:rsidRDefault="0009029D" w:rsidP="00B35405">
      <w:r>
        <w:separator/>
      </w:r>
    </w:p>
  </w:endnote>
  <w:endnote w:type="continuationSeparator" w:id="0">
    <w:p w14:paraId="518983EC" w14:textId="77777777" w:rsidR="0009029D" w:rsidRDefault="0009029D" w:rsidP="00B35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doni 72">
    <w:altName w:val="Calibri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72277" w14:textId="77777777" w:rsidR="0009029D" w:rsidRDefault="0009029D" w:rsidP="00B35405">
      <w:r>
        <w:separator/>
      </w:r>
    </w:p>
  </w:footnote>
  <w:footnote w:type="continuationSeparator" w:id="0">
    <w:p w14:paraId="16378618" w14:textId="77777777" w:rsidR="0009029D" w:rsidRDefault="0009029D" w:rsidP="00B354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E21EE"/>
    <w:multiLevelType w:val="hybridMultilevel"/>
    <w:tmpl w:val="A04E617A"/>
    <w:lvl w:ilvl="0" w:tplc="FFA27A78">
      <w:numFmt w:val="bullet"/>
      <w:lvlText w:val="•"/>
      <w:lvlJc w:val="left"/>
      <w:pPr>
        <w:ind w:left="4281" w:hanging="360"/>
      </w:pPr>
      <w:rPr>
        <w:rFonts w:ascii="Bodoni 72" w:eastAsia="Bodoni 72" w:hAnsi="Bodoni 72" w:cs="Bodoni 72" w:hint="default"/>
        <w:b/>
        <w:bCs/>
        <w:color w:val="FFFFFF"/>
        <w:w w:val="101"/>
        <w:sz w:val="42"/>
        <w:szCs w:val="42"/>
      </w:rPr>
    </w:lvl>
    <w:lvl w:ilvl="1" w:tplc="DCCC08BA">
      <w:numFmt w:val="bullet"/>
      <w:lvlText w:val="•"/>
      <w:lvlJc w:val="left"/>
      <w:pPr>
        <w:ind w:left="4866" w:hanging="360"/>
      </w:pPr>
      <w:rPr>
        <w:rFonts w:hint="default"/>
      </w:rPr>
    </w:lvl>
    <w:lvl w:ilvl="2" w:tplc="360E459E">
      <w:numFmt w:val="bullet"/>
      <w:lvlText w:val="•"/>
      <w:lvlJc w:val="left"/>
      <w:pPr>
        <w:ind w:left="5452" w:hanging="360"/>
      </w:pPr>
      <w:rPr>
        <w:rFonts w:hint="default"/>
      </w:rPr>
    </w:lvl>
    <w:lvl w:ilvl="3" w:tplc="23B43D90">
      <w:numFmt w:val="bullet"/>
      <w:lvlText w:val="•"/>
      <w:lvlJc w:val="left"/>
      <w:pPr>
        <w:ind w:left="6038" w:hanging="360"/>
      </w:pPr>
      <w:rPr>
        <w:rFonts w:hint="default"/>
      </w:rPr>
    </w:lvl>
    <w:lvl w:ilvl="4" w:tplc="1534C91C">
      <w:numFmt w:val="bullet"/>
      <w:lvlText w:val="•"/>
      <w:lvlJc w:val="left"/>
      <w:pPr>
        <w:ind w:left="6624" w:hanging="360"/>
      </w:pPr>
      <w:rPr>
        <w:rFonts w:hint="default"/>
      </w:rPr>
    </w:lvl>
    <w:lvl w:ilvl="5" w:tplc="AAE21310">
      <w:numFmt w:val="bullet"/>
      <w:lvlText w:val="•"/>
      <w:lvlJc w:val="left"/>
      <w:pPr>
        <w:ind w:left="7210" w:hanging="360"/>
      </w:pPr>
      <w:rPr>
        <w:rFonts w:hint="default"/>
      </w:rPr>
    </w:lvl>
    <w:lvl w:ilvl="6" w:tplc="BFE07FDA">
      <w:numFmt w:val="bullet"/>
      <w:lvlText w:val="•"/>
      <w:lvlJc w:val="left"/>
      <w:pPr>
        <w:ind w:left="7796" w:hanging="360"/>
      </w:pPr>
      <w:rPr>
        <w:rFonts w:hint="default"/>
      </w:rPr>
    </w:lvl>
    <w:lvl w:ilvl="7" w:tplc="64406696">
      <w:numFmt w:val="bullet"/>
      <w:lvlText w:val="•"/>
      <w:lvlJc w:val="left"/>
      <w:pPr>
        <w:ind w:left="8382" w:hanging="360"/>
      </w:pPr>
      <w:rPr>
        <w:rFonts w:hint="default"/>
      </w:rPr>
    </w:lvl>
    <w:lvl w:ilvl="8" w:tplc="EEFCEC98">
      <w:numFmt w:val="bullet"/>
      <w:lvlText w:val="•"/>
      <w:lvlJc w:val="left"/>
      <w:pPr>
        <w:ind w:left="8968" w:hanging="360"/>
      </w:pPr>
      <w:rPr>
        <w:rFonts w:hint="default"/>
      </w:rPr>
    </w:lvl>
  </w:abstractNum>
  <w:num w:numId="1" w16cid:durableId="1863087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38"/>
    <w:rsid w:val="0007350D"/>
    <w:rsid w:val="0008767E"/>
    <w:rsid w:val="0009029D"/>
    <w:rsid w:val="0016458E"/>
    <w:rsid w:val="001A7B5A"/>
    <w:rsid w:val="001C6BD0"/>
    <w:rsid w:val="001E0E39"/>
    <w:rsid w:val="001F1509"/>
    <w:rsid w:val="0028010E"/>
    <w:rsid w:val="0028281B"/>
    <w:rsid w:val="002C2D3E"/>
    <w:rsid w:val="002C4A1C"/>
    <w:rsid w:val="002D4B6E"/>
    <w:rsid w:val="003433AD"/>
    <w:rsid w:val="0041335B"/>
    <w:rsid w:val="0042252B"/>
    <w:rsid w:val="004F7238"/>
    <w:rsid w:val="00593310"/>
    <w:rsid w:val="00600713"/>
    <w:rsid w:val="00634433"/>
    <w:rsid w:val="006615AC"/>
    <w:rsid w:val="00664C79"/>
    <w:rsid w:val="006C278C"/>
    <w:rsid w:val="007311DD"/>
    <w:rsid w:val="007D1F5B"/>
    <w:rsid w:val="007D38F0"/>
    <w:rsid w:val="00860444"/>
    <w:rsid w:val="008711E4"/>
    <w:rsid w:val="00911B0B"/>
    <w:rsid w:val="00912CDA"/>
    <w:rsid w:val="0095512E"/>
    <w:rsid w:val="00983C42"/>
    <w:rsid w:val="009B2BEF"/>
    <w:rsid w:val="009E31CE"/>
    <w:rsid w:val="00A176EF"/>
    <w:rsid w:val="00AB54EA"/>
    <w:rsid w:val="00AE4850"/>
    <w:rsid w:val="00B35405"/>
    <w:rsid w:val="00B72790"/>
    <w:rsid w:val="00BC5F96"/>
    <w:rsid w:val="00BE4569"/>
    <w:rsid w:val="00CC4503"/>
    <w:rsid w:val="00CD550B"/>
    <w:rsid w:val="00CD65F7"/>
    <w:rsid w:val="00DC51E5"/>
    <w:rsid w:val="00E115C8"/>
    <w:rsid w:val="00E26EF2"/>
    <w:rsid w:val="00F47C42"/>
    <w:rsid w:val="00F5228C"/>
    <w:rsid w:val="00FC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ABD7D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ＭＳ 明朝" w:hAnsiTheme="minorHAnsi" w:cstheme="minorBidi"/>
        <w:sz w:val="22"/>
        <w:szCs w:val="22"/>
        <w:lang w:val="en-US" w:eastAsia="ja-JP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a">
    <w:name w:val="Normal"/>
    <w:uiPriority w:val="1"/>
    <w:qFormat/>
    <w:rsid w:val="00FC16B5"/>
    <w:pPr>
      <w:jc w:val="center"/>
    </w:pPr>
    <w:rPr>
      <w:rFonts w:eastAsia="Meiryo UI" w:cs="Arial"/>
      <w:color w:val="FFFFFF" w:themeColor="background2"/>
    </w:rPr>
  </w:style>
  <w:style w:type="paragraph" w:styleId="1">
    <w:name w:val="heading 1"/>
    <w:basedOn w:val="a"/>
    <w:uiPriority w:val="1"/>
    <w:qFormat/>
    <w:rsid w:val="0008767E"/>
    <w:pPr>
      <w:spacing w:line="192" w:lineRule="auto"/>
      <w:outlineLvl w:val="0"/>
    </w:pPr>
    <w:rPr>
      <w:rFonts w:asciiTheme="majorHAnsi" w:hAnsiTheme="majorHAnsi" w:cs="Bodoni 72"/>
      <w:b/>
      <w:bCs/>
      <w:sz w:val="142"/>
      <w:szCs w:val="130"/>
    </w:rPr>
  </w:style>
  <w:style w:type="paragraph" w:styleId="2">
    <w:name w:val="heading 2"/>
    <w:basedOn w:val="a"/>
    <w:next w:val="a"/>
    <w:link w:val="20"/>
    <w:uiPriority w:val="9"/>
    <w:qFormat/>
    <w:rsid w:val="00FC16B5"/>
    <w:pPr>
      <w:outlineLvl w:val="1"/>
    </w:pPr>
    <w:rPr>
      <w:rFonts w:asciiTheme="majorHAnsi" w:hAnsiTheme="majorHAnsi"/>
      <w:b/>
      <w:color w:val="F6BB03" w:themeColor="background1"/>
      <w:sz w:val="56"/>
    </w:rPr>
  </w:style>
  <w:style w:type="paragraph" w:styleId="3">
    <w:name w:val="heading 3"/>
    <w:basedOn w:val="a"/>
    <w:next w:val="a"/>
    <w:link w:val="30"/>
    <w:uiPriority w:val="9"/>
    <w:qFormat/>
    <w:rsid w:val="0008767E"/>
    <w:pPr>
      <w:keepNext/>
      <w:keepLines/>
      <w:spacing w:before="100" w:after="100" w:line="216" w:lineRule="auto"/>
      <w:ind w:left="289" w:right="289"/>
      <w:outlineLvl w:val="2"/>
    </w:pPr>
    <w:rPr>
      <w:rFonts w:asciiTheme="majorHAnsi" w:hAnsiTheme="majorHAnsi" w:cstheme="majorBidi"/>
      <w:b/>
      <w:sz w:val="5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semiHidden/>
    <w:qFormat/>
    <w:rPr>
      <w:sz w:val="28"/>
      <w:szCs w:val="28"/>
    </w:rPr>
  </w:style>
  <w:style w:type="paragraph" w:styleId="a4">
    <w:name w:val="List Paragraph"/>
    <w:basedOn w:val="a"/>
    <w:next w:val="a3"/>
    <w:uiPriority w:val="1"/>
    <w:semiHidden/>
    <w:qFormat/>
    <w:rsid w:val="00B35405"/>
    <w:rPr>
      <w:b/>
      <w:sz w:val="42"/>
    </w:rPr>
  </w:style>
  <w:style w:type="paragraph" w:customStyle="1" w:styleId="a5">
    <w:name w:val="表の段落"/>
    <w:basedOn w:val="a"/>
    <w:uiPriority w:val="1"/>
    <w:semiHidden/>
  </w:style>
  <w:style w:type="paragraph" w:styleId="Web">
    <w:name w:val="Normal (Web)"/>
    <w:basedOn w:val="a"/>
    <w:uiPriority w:val="99"/>
    <w:semiHidden/>
    <w:unhideWhenUsed/>
    <w:rsid w:val="00DC51E5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A17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見出し 2 (文字)"/>
    <w:basedOn w:val="a0"/>
    <w:link w:val="2"/>
    <w:uiPriority w:val="9"/>
    <w:rsid w:val="00FC16B5"/>
    <w:rPr>
      <w:rFonts w:asciiTheme="majorHAnsi" w:eastAsia="Meiryo UI" w:hAnsiTheme="majorHAnsi" w:cs="Arial"/>
      <w:b/>
      <w:color w:val="F6BB03" w:themeColor="background1"/>
      <w:sz w:val="56"/>
    </w:rPr>
  </w:style>
  <w:style w:type="character" w:customStyle="1" w:styleId="30">
    <w:name w:val="見出し 3 (文字)"/>
    <w:basedOn w:val="a0"/>
    <w:link w:val="3"/>
    <w:uiPriority w:val="9"/>
    <w:rsid w:val="0008767E"/>
    <w:rPr>
      <w:rFonts w:asciiTheme="majorHAnsi" w:eastAsia="Meiryo UI" w:hAnsiTheme="majorHAnsi" w:cstheme="majorBidi"/>
      <w:b/>
      <w:color w:val="FFFFFF" w:themeColor="background2"/>
      <w:sz w:val="56"/>
      <w:szCs w:val="24"/>
    </w:rPr>
  </w:style>
  <w:style w:type="paragraph" w:customStyle="1" w:styleId="a7">
    <w:name w:val="白色のテキスト"/>
    <w:basedOn w:val="a3"/>
    <w:uiPriority w:val="1"/>
    <w:semiHidden/>
    <w:qFormat/>
    <w:rsid w:val="007D38F0"/>
  </w:style>
  <w:style w:type="paragraph" w:styleId="a8">
    <w:name w:val="Title"/>
    <w:basedOn w:val="a"/>
    <w:next w:val="a"/>
    <w:link w:val="a9"/>
    <w:uiPriority w:val="10"/>
    <w:rsid w:val="00FC16B5"/>
    <w:pPr>
      <w:contextualSpacing/>
    </w:pPr>
    <w:rPr>
      <w:rFonts w:asciiTheme="majorHAnsi" w:hAnsiTheme="majorHAnsi" w:cstheme="majorBidi"/>
      <w:spacing w:val="-10"/>
      <w:kern w:val="28"/>
      <w:sz w:val="56"/>
      <w:szCs w:val="56"/>
    </w:rPr>
  </w:style>
  <w:style w:type="character" w:customStyle="1" w:styleId="a9">
    <w:name w:val="表題 (文字)"/>
    <w:basedOn w:val="a0"/>
    <w:link w:val="a8"/>
    <w:uiPriority w:val="10"/>
    <w:rsid w:val="00FC16B5"/>
    <w:rPr>
      <w:rFonts w:asciiTheme="majorHAnsi" w:eastAsia="Meiryo UI" w:hAnsiTheme="majorHAnsi" w:cstheme="majorBidi"/>
      <w:color w:val="FFFFFF" w:themeColor="background2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semiHidden/>
    <w:rsid w:val="00634433"/>
    <w:pPr>
      <w:tabs>
        <w:tab w:val="center" w:pos="4680"/>
        <w:tab w:val="right" w:pos="9360"/>
      </w:tabs>
    </w:pPr>
  </w:style>
  <w:style w:type="character" w:customStyle="1" w:styleId="ab">
    <w:name w:val="ヘッダー (文字)"/>
    <w:basedOn w:val="a0"/>
    <w:link w:val="aa"/>
    <w:uiPriority w:val="99"/>
    <w:semiHidden/>
    <w:rsid w:val="009E31CE"/>
    <w:rPr>
      <w:rFonts w:ascii="Arial" w:eastAsia="Arial" w:hAnsi="Arial" w:cs="Arial"/>
      <w:color w:val="222A50" w:themeColor="text1"/>
    </w:rPr>
  </w:style>
  <w:style w:type="paragraph" w:styleId="ac">
    <w:name w:val="footer"/>
    <w:basedOn w:val="a"/>
    <w:link w:val="ad"/>
    <w:uiPriority w:val="99"/>
    <w:semiHidden/>
    <w:rsid w:val="00634433"/>
    <w:pPr>
      <w:tabs>
        <w:tab w:val="center" w:pos="4680"/>
        <w:tab w:val="right" w:pos="9360"/>
      </w:tabs>
    </w:pPr>
  </w:style>
  <w:style w:type="character" w:customStyle="1" w:styleId="ad">
    <w:name w:val="フッター (文字)"/>
    <w:basedOn w:val="a0"/>
    <w:link w:val="ac"/>
    <w:uiPriority w:val="99"/>
    <w:semiHidden/>
    <w:rsid w:val="009E31CE"/>
    <w:rPr>
      <w:rFonts w:ascii="Arial" w:eastAsia="Arial" w:hAnsi="Arial" w:cs="Arial"/>
      <w:color w:val="222A50" w:themeColor="text1"/>
    </w:rPr>
  </w:style>
  <w:style w:type="paragraph" w:customStyle="1" w:styleId="ae">
    <w:name w:val="割引"/>
    <w:basedOn w:val="a"/>
    <w:uiPriority w:val="1"/>
    <w:qFormat/>
    <w:rsid w:val="0008767E"/>
    <w:pPr>
      <w:spacing w:line="192" w:lineRule="auto"/>
    </w:pPr>
    <w:rPr>
      <w:b/>
      <w:color w:val="auto"/>
      <w:sz w:val="36"/>
      <w:szCs w:val="36"/>
    </w:rPr>
  </w:style>
  <w:style w:type="paragraph" w:customStyle="1" w:styleId="af">
    <w:name w:val="説明"/>
    <w:basedOn w:val="a"/>
    <w:uiPriority w:val="1"/>
    <w:qFormat/>
    <w:rsid w:val="00FC16B5"/>
    <w:pPr>
      <w:ind w:left="680" w:hanging="680"/>
    </w:pPr>
    <w:rPr>
      <w:color w:val="222A50" w:themeColor="text1"/>
    </w:rPr>
  </w:style>
  <w:style w:type="character" w:styleId="af0">
    <w:name w:val="Placeholder Text"/>
    <w:basedOn w:val="a0"/>
    <w:uiPriority w:val="99"/>
    <w:semiHidden/>
    <w:rsid w:val="00912CDA"/>
    <w:rPr>
      <w:color w:val="808080"/>
    </w:rPr>
  </w:style>
  <w:style w:type="paragraph" w:customStyle="1" w:styleId="af1">
    <w:name w:val="時刻"/>
    <w:basedOn w:val="a"/>
    <w:uiPriority w:val="1"/>
    <w:semiHidden/>
    <w:qFormat/>
    <w:rsid w:val="009E31CE"/>
    <w:rPr>
      <w:rFonts w:asciiTheme="majorHAnsi" w:hAnsiTheme="majorHAnsi"/>
      <w:b/>
      <w:sz w:val="56"/>
    </w:rPr>
  </w:style>
  <w:style w:type="paragraph" w:styleId="af2">
    <w:name w:val="Date"/>
    <w:basedOn w:val="3"/>
    <w:next w:val="a"/>
    <w:link w:val="af3"/>
    <w:uiPriority w:val="99"/>
    <w:semiHidden/>
    <w:rsid w:val="009E31CE"/>
  </w:style>
  <w:style w:type="character" w:customStyle="1" w:styleId="af3">
    <w:name w:val="日付 (文字)"/>
    <w:basedOn w:val="a0"/>
    <w:link w:val="af2"/>
    <w:uiPriority w:val="99"/>
    <w:semiHidden/>
    <w:rsid w:val="009E31CE"/>
    <w:rPr>
      <w:rFonts w:asciiTheme="majorHAnsi" w:eastAsiaTheme="majorEastAsia" w:hAnsiTheme="majorHAnsi" w:cstheme="majorBidi"/>
      <w:b/>
      <w:color w:val="FFFFFF" w:themeColor="background2"/>
      <w:sz w:val="56"/>
      <w:szCs w:val="24"/>
    </w:rPr>
  </w:style>
  <w:style w:type="paragraph" w:customStyle="1" w:styleId="af4">
    <w:name w:val="名前"/>
    <w:basedOn w:val="a"/>
    <w:uiPriority w:val="1"/>
    <w:qFormat/>
    <w:rsid w:val="00FC16B5"/>
    <w:rPr>
      <w:b/>
      <w:sz w:val="42"/>
    </w:rPr>
  </w:style>
  <w:style w:type="paragraph" w:customStyle="1" w:styleId="af5">
    <w:name w:val="品目と価格"/>
    <w:basedOn w:val="a"/>
    <w:uiPriority w:val="1"/>
    <w:qFormat/>
    <w:rsid w:val="00FC16B5"/>
    <w:rPr>
      <w:sz w:val="28"/>
    </w:rPr>
  </w:style>
  <w:style w:type="paragraph" w:customStyle="1" w:styleId="af6">
    <w:name w:val="割引ボックス"/>
    <w:basedOn w:val="a3"/>
    <w:uiPriority w:val="1"/>
    <w:qFormat/>
    <w:rsid w:val="00FC16B5"/>
    <w:pPr>
      <w:spacing w:before="220"/>
      <w:ind w:right="1843"/>
      <w:jc w:val="righ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toshima.takuya\OneDrive%20-%20&#26666;&#24335;&#20250;&#31038;&#12471;&#12519;&#12540;&#12465;&#12540;&#12473;\&#12489;&#12461;&#12517;&#12513;&#12531;&#12488;\tf1641218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C0DA88499D54CB18CA32CBA91CAF9A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3E4DE96-F394-43B5-BFE4-21B9F7A13B02}"/>
      </w:docPartPr>
      <w:docPartBody>
        <w:p w:rsidR="00000000" w:rsidRDefault="00000000">
          <w:pPr>
            <w:pStyle w:val="1C0DA88499D54CB18CA32CBA91CAF9A2"/>
          </w:pPr>
          <w:r w:rsidRPr="00FC16B5">
            <w:rPr>
              <w:rFonts w:ascii="Meiryo UI" w:hAnsi="Meiryo UI" w:hint="eastAsia"/>
              <w:lang w:val="ja-JP" w:bidi="ja-JP"/>
            </w:rPr>
            <w:t>名前</w:t>
          </w:r>
        </w:p>
      </w:docPartBody>
    </w:docPart>
    <w:docPart>
      <w:docPartPr>
        <w:name w:val="080B10C3A11A4059AE2895FA8A61A60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2EF9517-F5BC-4868-88EB-26A069BF6282}"/>
      </w:docPartPr>
      <w:docPartBody>
        <w:p w:rsidR="00000000" w:rsidRDefault="00000000">
          <w:pPr>
            <w:pStyle w:val="080B10C3A11A4059AE2895FA8A61A60A"/>
          </w:pPr>
          <w:r w:rsidRPr="00FC16B5">
            <w:rPr>
              <w:rFonts w:ascii="Meiryo UI" w:hAnsi="Meiryo UI" w:hint="eastAsia"/>
              <w:lang w:val="ja-JP" w:bidi="ja-JP"/>
            </w:rPr>
            <w:t>セール</w:t>
          </w:r>
        </w:p>
      </w:docPartBody>
    </w:docPart>
    <w:docPart>
      <w:docPartPr>
        <w:name w:val="33741C3698A54573B21D08018C3E445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2DD6D71-D6B2-43A9-9DDF-EF84E4E8F89F}"/>
      </w:docPartPr>
      <w:docPartBody>
        <w:p w:rsidR="00000000" w:rsidRDefault="00000000">
          <w:pPr>
            <w:pStyle w:val="33741C3698A54573B21D08018C3E4452"/>
          </w:pPr>
          <w:r w:rsidRPr="00FC16B5">
            <w:rPr>
              <w:rFonts w:ascii="Meiryo UI" w:hAnsi="Meiryo UI" w:hint="eastAsia"/>
              <w:lang w:val="ja-JP" w:bidi="ja-JP"/>
            </w:rPr>
            <w:t>会社</w:t>
          </w:r>
          <w:r w:rsidRPr="00FC16B5">
            <w:rPr>
              <w:rFonts w:ascii="Meiryo UI" w:hAnsi="Meiryo UI" w:hint="eastAsia"/>
              <w:lang w:val="ja-JP" w:bidi="ja-JP"/>
            </w:rPr>
            <w:t>/</w:t>
          </w:r>
          <w:r w:rsidRPr="00FC16B5">
            <w:rPr>
              <w:rFonts w:ascii="Meiryo UI" w:hAnsi="Meiryo UI" w:hint="eastAsia"/>
              <w:lang w:val="ja-JP" w:bidi="ja-JP"/>
            </w:rPr>
            <w:t>イベント名</w:t>
          </w:r>
        </w:p>
      </w:docPartBody>
    </w:docPart>
    <w:docPart>
      <w:docPartPr>
        <w:name w:val="E3CB8AD88BCB459486AAB94AB187BBE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263CF4B-95E4-41A5-B5DB-472790E0E9BB}"/>
      </w:docPartPr>
      <w:docPartBody>
        <w:p w:rsidR="00000000" w:rsidRDefault="00000000">
          <w:pPr>
            <w:pStyle w:val="E3CB8AD88BCB459486AAB94AB187BBE6"/>
          </w:pPr>
          <w:r w:rsidRPr="00FC16B5">
            <w:rPr>
              <w:rFonts w:ascii="Meiryo UI" w:hAnsi="Meiryo UI" w:hint="eastAsia"/>
              <w:lang w:val="ja-JP" w:bidi="ja-JP"/>
            </w:rPr>
            <w:t>イベント開催日</w:t>
          </w:r>
        </w:p>
      </w:docPartBody>
    </w:docPart>
    <w:docPart>
      <w:docPartPr>
        <w:name w:val="B9E9AAA4BC8040B3A741839264BAAA8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FF3DF3D-4407-41D5-BD02-3366E72F2EC8}"/>
      </w:docPartPr>
      <w:docPartBody>
        <w:p w:rsidR="00000000" w:rsidRDefault="00000000">
          <w:pPr>
            <w:pStyle w:val="B9E9AAA4BC8040B3A741839264BAAA8D"/>
          </w:pPr>
          <w:r w:rsidRPr="0008767E">
            <w:rPr>
              <w:rFonts w:ascii="Meiryo UI" w:hAnsi="Meiryo UI" w:hint="eastAsia"/>
              <w:szCs w:val="56"/>
              <w:lang w:val="ja-JP" w:bidi="ja-JP"/>
            </w:rPr>
            <w:t>イベントの時刻</w:t>
          </w:r>
        </w:p>
      </w:docPartBody>
    </w:docPart>
    <w:docPart>
      <w:docPartPr>
        <w:name w:val="011465988A924260B0354BC6C5F944F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0C753A6-E4A1-4C71-A89A-EF056E036454}"/>
      </w:docPartPr>
      <w:docPartBody>
        <w:p w:rsidR="00000000" w:rsidRDefault="00000000">
          <w:pPr>
            <w:pStyle w:val="011465988A924260B0354BC6C5F944F3"/>
          </w:pPr>
          <w:r w:rsidRPr="00FC16B5">
            <w:rPr>
              <w:rFonts w:ascii="Meiryo UI" w:hAnsi="Meiryo UI" w:hint="eastAsia"/>
              <w:lang w:val="ja-JP" w:bidi="ja-JP"/>
            </w:rPr>
            <w:t>イベントの場所</w:t>
          </w:r>
        </w:p>
      </w:docPartBody>
    </w:docPart>
    <w:docPart>
      <w:docPartPr>
        <w:name w:val="148F29C5EF2C42669C5D713FB7387F6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A429203-B538-4637-B154-99A594565A75}"/>
      </w:docPartPr>
      <w:docPartBody>
        <w:p w:rsidR="00000000" w:rsidRDefault="00000000">
          <w:pPr>
            <w:pStyle w:val="148F29C5EF2C42669C5D713FB7387F62"/>
          </w:pPr>
          <w:r w:rsidRPr="00FC16B5">
            <w:rPr>
              <w:rFonts w:ascii="Meiryo UI" w:hAnsi="Meiryo UI" w:hint="eastAsia"/>
              <w:szCs w:val="28"/>
              <w:lang w:val="ja-JP" w:bidi="ja-JP"/>
            </w:rPr>
            <w:t>アイテムの</w:t>
          </w:r>
          <w:r w:rsidRPr="00FC16B5">
            <w:rPr>
              <w:rFonts w:ascii="Meiryo UI" w:hAnsi="Meiryo UI" w:hint="eastAsia"/>
              <w:szCs w:val="28"/>
              <w:lang w:val="ja-JP" w:bidi="ja-JP"/>
            </w:rPr>
            <w:t xml:space="preserve"> N1.</w:t>
          </w:r>
          <w:r w:rsidRPr="00FC16B5">
            <w:rPr>
              <w:rFonts w:ascii="Meiryo UI" w:hAnsi="Meiryo UI" w:hint="eastAsia"/>
              <w:szCs w:val="28"/>
              <w:lang w:val="ja-JP" w:bidi="ja-JP"/>
            </w:rPr>
            <w:t>価格</w:t>
          </w:r>
          <w:r w:rsidRPr="00FC16B5">
            <w:rPr>
              <w:rFonts w:ascii="Meiryo UI" w:hAnsi="Meiryo UI" w:hint="eastAsia"/>
              <w:szCs w:val="28"/>
              <w:lang w:val="ja-JP" w:bidi="ja-JP"/>
            </w:rPr>
            <w:t xml:space="preserve"> ¥1</w:t>
          </w:r>
        </w:p>
      </w:docPartBody>
    </w:docPart>
    <w:docPart>
      <w:docPartPr>
        <w:name w:val="CA87BD6D0F8D4A5F841D2C219234FB5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637DCAA-016A-4BBB-8B47-3C7F25174777}"/>
      </w:docPartPr>
      <w:docPartBody>
        <w:p w:rsidR="00000000" w:rsidRDefault="00000000">
          <w:pPr>
            <w:pStyle w:val="CA87BD6D0F8D4A5F841D2C219234FB57"/>
          </w:pPr>
          <w:r w:rsidRPr="00FC16B5">
            <w:rPr>
              <w:rFonts w:ascii="Meiryo UI" w:hAnsi="Meiryo UI" w:hint="eastAsia"/>
              <w:lang w:val="ja-JP" w:bidi="ja-JP"/>
            </w:rPr>
            <w:t>アイテムの</w:t>
          </w:r>
          <w:r w:rsidRPr="00FC16B5">
            <w:rPr>
              <w:rFonts w:ascii="Meiryo UI" w:hAnsi="Meiryo UI" w:hint="eastAsia"/>
              <w:lang w:val="ja-JP" w:bidi="ja-JP"/>
            </w:rPr>
            <w:t xml:space="preserve"> N2.</w:t>
          </w:r>
          <w:r w:rsidRPr="00FC16B5">
            <w:rPr>
              <w:rFonts w:ascii="Meiryo UI" w:hAnsi="Meiryo UI" w:hint="eastAsia"/>
              <w:lang w:val="ja-JP" w:bidi="ja-JP"/>
            </w:rPr>
            <w:t>価格</w:t>
          </w:r>
          <w:r w:rsidRPr="00FC16B5">
            <w:rPr>
              <w:rFonts w:ascii="Meiryo UI" w:hAnsi="Meiryo UI" w:hint="eastAsia"/>
              <w:lang w:val="ja-JP" w:bidi="ja-JP"/>
            </w:rPr>
            <w:t xml:space="preserve"> ¥1</w:t>
          </w:r>
        </w:p>
      </w:docPartBody>
    </w:docPart>
    <w:docPart>
      <w:docPartPr>
        <w:name w:val="F4EABADEE48B443798ADBFF80775512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25E9AA5-D6B1-4EAE-B398-D1B6C001897B}"/>
      </w:docPartPr>
      <w:docPartBody>
        <w:p w:rsidR="00000000" w:rsidRDefault="00000000">
          <w:pPr>
            <w:pStyle w:val="F4EABADEE48B443798ADBFF80775512E"/>
          </w:pPr>
          <w:r w:rsidRPr="00FC16B5">
            <w:rPr>
              <w:rFonts w:ascii="Meiryo UI" w:hAnsi="Meiryo UI" w:hint="eastAsia"/>
              <w:lang w:val="ja-JP" w:bidi="ja-JP"/>
            </w:rPr>
            <w:t>アイテムの</w:t>
          </w:r>
          <w:r w:rsidRPr="00FC16B5">
            <w:rPr>
              <w:rFonts w:ascii="Meiryo UI" w:hAnsi="Meiryo UI" w:hint="eastAsia"/>
              <w:lang w:val="ja-JP" w:bidi="ja-JP"/>
            </w:rPr>
            <w:t xml:space="preserve"> N3.</w:t>
          </w:r>
          <w:r w:rsidRPr="00FC16B5">
            <w:rPr>
              <w:rFonts w:ascii="Meiryo UI" w:hAnsi="Meiryo UI" w:hint="eastAsia"/>
              <w:lang w:val="ja-JP" w:bidi="ja-JP"/>
            </w:rPr>
            <w:t>価格</w:t>
          </w:r>
          <w:r w:rsidRPr="00FC16B5">
            <w:rPr>
              <w:rFonts w:ascii="Meiryo UI" w:hAnsi="Meiryo UI" w:hint="eastAsia"/>
              <w:lang w:val="ja-JP" w:bidi="ja-JP"/>
            </w:rPr>
            <w:t xml:space="preserve"> ¥1</w:t>
          </w:r>
        </w:p>
      </w:docPartBody>
    </w:docPart>
    <w:docPart>
      <w:docPartPr>
        <w:name w:val="626B34A4C3B24E91A832F47F62F69EA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CD3BB48-DE66-4414-BC81-6AED4B33015E}"/>
      </w:docPartPr>
      <w:docPartBody>
        <w:p w:rsidR="00000000" w:rsidRDefault="00000000">
          <w:pPr>
            <w:pStyle w:val="626B34A4C3B24E91A832F47F62F69EAC"/>
          </w:pPr>
          <w:r w:rsidRPr="00FC16B5">
            <w:rPr>
              <w:rFonts w:ascii="Meiryo UI" w:hAnsi="Meiryo UI" w:hint="eastAsia"/>
              <w:lang w:val="ja-JP" w:bidi="ja-JP"/>
            </w:rPr>
            <w:t>アイテムの</w:t>
          </w:r>
          <w:r w:rsidRPr="00FC16B5">
            <w:rPr>
              <w:rFonts w:ascii="Meiryo UI" w:hAnsi="Meiryo UI" w:hint="eastAsia"/>
              <w:lang w:val="ja-JP" w:bidi="ja-JP"/>
            </w:rPr>
            <w:t xml:space="preserve"> N4.</w:t>
          </w:r>
          <w:r w:rsidRPr="00FC16B5">
            <w:rPr>
              <w:rFonts w:ascii="Meiryo UI" w:hAnsi="Meiryo UI" w:hint="eastAsia"/>
              <w:lang w:val="ja-JP" w:bidi="ja-JP"/>
            </w:rPr>
            <w:t>価格</w:t>
          </w:r>
          <w:r w:rsidRPr="00FC16B5">
            <w:rPr>
              <w:rFonts w:ascii="Meiryo UI" w:hAnsi="Meiryo UI" w:hint="eastAsia"/>
              <w:lang w:val="ja-JP" w:bidi="ja-JP"/>
            </w:rPr>
            <w:t xml:space="preserve"> ¥1</w:t>
          </w:r>
        </w:p>
      </w:docPartBody>
    </w:docPart>
    <w:docPart>
      <w:docPartPr>
        <w:name w:val="C1393841590D416CB97F5503C2F0730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6481197-1E02-4195-9A07-3B24F16B9284}"/>
      </w:docPartPr>
      <w:docPartBody>
        <w:p w:rsidR="00000000" w:rsidRDefault="00000000">
          <w:pPr>
            <w:pStyle w:val="C1393841590D416CB97F5503C2F07302"/>
          </w:pPr>
          <w:r w:rsidRPr="00FC16B5">
            <w:rPr>
              <w:rFonts w:ascii="Meiryo UI" w:hAnsi="Meiryo UI" w:hint="eastAsia"/>
              <w:lang w:val="ja-JP" w:bidi="ja-JP"/>
            </w:rPr>
            <w:t>アイテムの</w:t>
          </w:r>
          <w:r w:rsidRPr="00FC16B5">
            <w:rPr>
              <w:rFonts w:ascii="Meiryo UI" w:hAnsi="Meiryo UI" w:hint="eastAsia"/>
              <w:lang w:val="ja-JP" w:bidi="ja-JP"/>
            </w:rPr>
            <w:t xml:space="preserve"> N5.</w:t>
          </w:r>
          <w:r w:rsidRPr="00FC16B5">
            <w:rPr>
              <w:rFonts w:ascii="Meiryo UI" w:hAnsi="Meiryo UI" w:hint="eastAsia"/>
              <w:lang w:val="ja-JP" w:bidi="ja-JP"/>
            </w:rPr>
            <w:t>価格</w:t>
          </w:r>
          <w:r w:rsidRPr="00FC16B5">
            <w:rPr>
              <w:rFonts w:ascii="Meiryo UI" w:hAnsi="Meiryo UI" w:hint="eastAsia"/>
              <w:lang w:val="ja-JP" w:bidi="ja-JP"/>
            </w:rPr>
            <w:t xml:space="preserve"> ¥1</w:t>
          </w:r>
        </w:p>
      </w:docPartBody>
    </w:docPart>
    <w:docPart>
      <w:docPartPr>
        <w:name w:val="DDA2A12E6E8C44E0BE33741AA3F4A03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B135D2B-7B9E-42E0-AB20-6854C547DDE5}"/>
      </w:docPartPr>
      <w:docPartBody>
        <w:p w:rsidR="00000000" w:rsidRDefault="00000000">
          <w:pPr>
            <w:pStyle w:val="DDA2A12E6E8C44E0BE33741AA3F4A039"/>
          </w:pPr>
          <w:r w:rsidRPr="00FC16B5">
            <w:rPr>
              <w:rFonts w:ascii="Meiryo UI" w:hAnsi="Meiryo UI" w:hint="eastAsia"/>
              <w:lang w:val="ja-JP" w:bidi="ja-JP"/>
            </w:rPr>
            <w:t>アイテムの</w:t>
          </w:r>
          <w:r w:rsidRPr="00FC16B5">
            <w:rPr>
              <w:rFonts w:ascii="Meiryo UI" w:hAnsi="Meiryo UI" w:hint="eastAsia"/>
              <w:lang w:val="ja-JP" w:bidi="ja-JP"/>
            </w:rPr>
            <w:t xml:space="preserve"> N6.</w:t>
          </w:r>
          <w:r w:rsidRPr="00FC16B5">
            <w:rPr>
              <w:rFonts w:ascii="Meiryo UI" w:hAnsi="Meiryo UI" w:hint="eastAsia"/>
              <w:lang w:val="ja-JP" w:bidi="ja-JP"/>
            </w:rPr>
            <w:t>価格</w:t>
          </w:r>
          <w:r w:rsidRPr="00FC16B5">
            <w:rPr>
              <w:rFonts w:ascii="Meiryo UI" w:hAnsi="Meiryo UI" w:hint="eastAsia"/>
              <w:lang w:val="ja-JP" w:bidi="ja-JP"/>
            </w:rPr>
            <w:t xml:space="preserve"> ¥1</w:t>
          </w:r>
        </w:p>
      </w:docPartBody>
    </w:docPart>
    <w:docPart>
      <w:docPartPr>
        <w:name w:val="57573CEAEFDA4F278BD9C2989470519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2A2EF9B-7765-4794-B658-E324A524F998}"/>
      </w:docPartPr>
      <w:docPartBody>
        <w:p w:rsidR="00B07E9B" w:rsidRPr="00FC16B5" w:rsidRDefault="00000000" w:rsidP="0007350D">
          <w:pPr>
            <w:pStyle w:val="a3"/>
            <w:rPr>
              <w:rFonts w:ascii="Meiryo UI" w:hAnsi="Meiryo UI"/>
            </w:rPr>
          </w:pPr>
          <w:r w:rsidRPr="00FC16B5">
            <w:rPr>
              <w:rFonts w:ascii="Meiryo UI" w:hAnsi="Meiryo UI" w:hint="eastAsia"/>
              <w:lang w:val="ja-JP" w:bidi="ja-JP"/>
            </w:rPr>
            <w:t>イベントの簡単な説明をここに追加します。</w:t>
          </w:r>
        </w:p>
        <w:p w:rsidR="00000000" w:rsidRDefault="00000000">
          <w:pPr>
            <w:pStyle w:val="57573CEAEFDA4F278BD9C29894705199"/>
          </w:pPr>
          <w:r w:rsidRPr="00FC16B5">
            <w:rPr>
              <w:rFonts w:ascii="Meiryo UI" w:hAnsi="Meiryo UI" w:hint="eastAsia"/>
              <w:lang w:val="ja-JP" w:bidi="ja-JP"/>
            </w:rPr>
            <w:t>この箇所またはプレースホルダー</w:t>
          </w:r>
          <w:r w:rsidRPr="00FC16B5">
            <w:rPr>
              <w:rFonts w:ascii="Meiryo UI" w:hAnsi="Meiryo UI" w:hint="eastAsia"/>
              <w:lang w:val="ja-JP" w:bidi="ja-JP"/>
            </w:rPr>
            <w:t xml:space="preserve"> </w:t>
          </w:r>
          <w:r w:rsidRPr="00FC16B5">
            <w:rPr>
              <w:rFonts w:ascii="Meiryo UI" w:hAnsi="Meiryo UI" w:hint="eastAsia"/>
              <w:lang w:val="ja-JP" w:bidi="ja-JP"/>
            </w:rPr>
            <w:t>テキストを独自のテキストに置き換えるには、ここをクリックして入力します。</w:t>
          </w:r>
        </w:p>
      </w:docPartBody>
    </w:docPart>
    <w:docPart>
      <w:docPartPr>
        <w:name w:val="B9D8FD919E634140948785ED08DEBDC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5A32807-36C2-4D51-B2AF-779AB7E69B2D}"/>
      </w:docPartPr>
      <w:docPartBody>
        <w:p w:rsidR="00B07E9B" w:rsidRPr="008711E4" w:rsidRDefault="00000000" w:rsidP="0007350D">
          <w:pPr>
            <w:pStyle w:val="a4"/>
          </w:pPr>
          <w:r w:rsidRPr="008711E4">
            <w:rPr>
              <w:lang w:val="ja-JP" w:bidi="ja-JP"/>
            </w:rPr>
            <w:t>最大</w:t>
          </w:r>
        </w:p>
        <w:p w:rsidR="00B07E9B" w:rsidRPr="008711E4" w:rsidRDefault="00000000" w:rsidP="0007350D">
          <w:pPr>
            <w:pStyle w:val="a4"/>
          </w:pPr>
          <w:r w:rsidRPr="008711E4">
            <w:rPr>
              <w:lang w:val="ja-JP" w:bidi="ja-JP"/>
            </w:rPr>
            <w:t>50%</w:t>
          </w:r>
        </w:p>
        <w:p w:rsidR="00000000" w:rsidRDefault="00000000">
          <w:pPr>
            <w:pStyle w:val="B9D8FD919E634140948785ED08DEBDC1"/>
          </w:pPr>
          <w:r w:rsidRPr="008711E4">
            <w:rPr>
              <w:lang w:val="ja-JP" w:bidi="ja-JP"/>
            </w:rPr>
            <w:t>オフ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doni 72">
    <w:altName w:val="Calibri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05"/>
    <w:rsid w:val="00C3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0DA88499D54CB18CA32CBA91CAF9A2">
    <w:name w:val="1C0DA88499D54CB18CA32CBA91CAF9A2"/>
    <w:pPr>
      <w:widowControl w:val="0"/>
      <w:jc w:val="both"/>
    </w:pPr>
  </w:style>
  <w:style w:type="paragraph" w:customStyle="1" w:styleId="080B10C3A11A4059AE2895FA8A61A60A">
    <w:name w:val="080B10C3A11A4059AE2895FA8A61A60A"/>
    <w:pPr>
      <w:widowControl w:val="0"/>
      <w:jc w:val="both"/>
    </w:pPr>
  </w:style>
  <w:style w:type="paragraph" w:customStyle="1" w:styleId="33741C3698A54573B21D08018C3E4452">
    <w:name w:val="33741C3698A54573B21D08018C3E4452"/>
    <w:pPr>
      <w:widowControl w:val="0"/>
      <w:jc w:val="both"/>
    </w:pPr>
  </w:style>
  <w:style w:type="paragraph" w:customStyle="1" w:styleId="E3CB8AD88BCB459486AAB94AB187BBE6">
    <w:name w:val="E3CB8AD88BCB459486AAB94AB187BBE6"/>
    <w:pPr>
      <w:widowControl w:val="0"/>
      <w:jc w:val="both"/>
    </w:pPr>
  </w:style>
  <w:style w:type="paragraph" w:customStyle="1" w:styleId="B9E9AAA4BC8040B3A741839264BAAA8D">
    <w:name w:val="B9E9AAA4BC8040B3A741839264BAAA8D"/>
    <w:pPr>
      <w:widowControl w:val="0"/>
      <w:jc w:val="both"/>
    </w:pPr>
  </w:style>
  <w:style w:type="paragraph" w:customStyle="1" w:styleId="011465988A924260B0354BC6C5F944F3">
    <w:name w:val="011465988A924260B0354BC6C5F944F3"/>
    <w:pPr>
      <w:widowControl w:val="0"/>
      <w:jc w:val="both"/>
    </w:pPr>
  </w:style>
  <w:style w:type="paragraph" w:customStyle="1" w:styleId="148F29C5EF2C42669C5D713FB7387F62">
    <w:name w:val="148F29C5EF2C42669C5D713FB7387F62"/>
    <w:pPr>
      <w:widowControl w:val="0"/>
      <w:jc w:val="both"/>
    </w:pPr>
  </w:style>
  <w:style w:type="paragraph" w:customStyle="1" w:styleId="CA87BD6D0F8D4A5F841D2C219234FB57">
    <w:name w:val="CA87BD6D0F8D4A5F841D2C219234FB57"/>
    <w:pPr>
      <w:widowControl w:val="0"/>
      <w:jc w:val="both"/>
    </w:pPr>
  </w:style>
  <w:style w:type="paragraph" w:customStyle="1" w:styleId="F4EABADEE48B443798ADBFF80775512E">
    <w:name w:val="F4EABADEE48B443798ADBFF80775512E"/>
    <w:pPr>
      <w:widowControl w:val="0"/>
      <w:jc w:val="both"/>
    </w:pPr>
  </w:style>
  <w:style w:type="paragraph" w:customStyle="1" w:styleId="626B34A4C3B24E91A832F47F62F69EAC">
    <w:name w:val="626B34A4C3B24E91A832F47F62F69EAC"/>
    <w:pPr>
      <w:widowControl w:val="0"/>
      <w:jc w:val="both"/>
    </w:pPr>
  </w:style>
  <w:style w:type="paragraph" w:customStyle="1" w:styleId="C1393841590D416CB97F5503C2F07302">
    <w:name w:val="C1393841590D416CB97F5503C2F07302"/>
    <w:pPr>
      <w:widowControl w:val="0"/>
      <w:jc w:val="both"/>
    </w:pPr>
  </w:style>
  <w:style w:type="paragraph" w:customStyle="1" w:styleId="DDA2A12E6E8C44E0BE33741AA3F4A039">
    <w:name w:val="DDA2A12E6E8C44E0BE33741AA3F4A039"/>
    <w:pPr>
      <w:widowControl w:val="0"/>
      <w:jc w:val="both"/>
    </w:pPr>
  </w:style>
  <w:style w:type="paragraph" w:customStyle="1" w:styleId="a3">
    <w:name w:val="説明"/>
    <w:basedOn w:val="a"/>
    <w:uiPriority w:val="1"/>
    <w:qFormat/>
    <w:pPr>
      <w:autoSpaceDE w:val="0"/>
      <w:autoSpaceDN w:val="0"/>
      <w:ind w:left="680" w:hanging="680"/>
      <w:jc w:val="center"/>
    </w:pPr>
    <w:rPr>
      <w:rFonts w:eastAsia="Meiryo UI" w:cs="Arial"/>
      <w:color w:val="000000" w:themeColor="text1"/>
      <w:kern w:val="0"/>
      <w:sz w:val="22"/>
    </w:rPr>
  </w:style>
  <w:style w:type="paragraph" w:customStyle="1" w:styleId="57573CEAEFDA4F278BD9C29894705199">
    <w:name w:val="57573CEAEFDA4F278BD9C29894705199"/>
    <w:pPr>
      <w:widowControl w:val="0"/>
      <w:jc w:val="both"/>
    </w:pPr>
  </w:style>
  <w:style w:type="paragraph" w:customStyle="1" w:styleId="a4">
    <w:name w:val="割引"/>
    <w:basedOn w:val="a"/>
    <w:uiPriority w:val="1"/>
    <w:qFormat/>
    <w:pPr>
      <w:autoSpaceDE w:val="0"/>
      <w:autoSpaceDN w:val="0"/>
      <w:spacing w:line="192" w:lineRule="auto"/>
      <w:jc w:val="center"/>
    </w:pPr>
    <w:rPr>
      <w:rFonts w:eastAsia="Meiryo UI" w:cs="Arial"/>
      <w:b/>
      <w:kern w:val="0"/>
      <w:sz w:val="36"/>
      <w:szCs w:val="36"/>
    </w:rPr>
  </w:style>
  <w:style w:type="paragraph" w:customStyle="1" w:styleId="B9D8FD919E634140948785ED08DEBDC1">
    <w:name w:val="B9D8FD919E634140948785ED08DEBDC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aleFlyer">
  <a:themeElements>
    <a:clrScheme name="Custom 10">
      <a:dk1>
        <a:srgbClr val="222A50"/>
      </a:dk1>
      <a:lt1>
        <a:srgbClr val="F6BB03"/>
      </a:lt1>
      <a:dk2>
        <a:srgbClr val="262E58"/>
      </a:dk2>
      <a:lt2>
        <a:srgbClr val="FFFFFF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10">
      <a:majorFont>
        <a:latin typeface="Bodoni 72"/>
        <a:ea typeface=""/>
        <a:cs typeface=""/>
      </a:majorFont>
      <a:minorFont>
        <a:latin typeface="Bodoni 72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leFlyer" id="{D31DDC5F-EEF8-BB41-8B27-8AA8B24C65E0}" vid="{DA75B591-7E8B-6848-8141-81C1567FE9C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tf16412181_win32.dotx</Template>
  <TotalTime>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2022-12-12T01:41:00Z</dcterms:created>
  <dcterms:modified xsi:type="dcterms:W3CDTF">2022-12-12T01:41:00Z</dcterms:modified>
</cp:coreProperties>
</file>